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E7D3D" w:rsidRDefault="001E7D3D" w:rsidP="001E7D3D">
      <w:pPr>
        <w:ind w:firstLine="720"/>
        <w:jc w:val="center"/>
        <w:rPr>
          <w:rFonts w:eastAsia="Times New Roman"/>
          <w:color w:val="000000"/>
        </w:rPr>
      </w:pPr>
      <w:bookmarkStart w:id="0" w:name="_Toc436262487"/>
      <w:r>
        <w:rPr>
          <w:rFonts w:eastAsia="Times New Roman"/>
          <w:color w:val="000000"/>
        </w:rPr>
        <w:t>НАЦІОНАЛЬНИЙ ТЕХНІЧНИЙ УНІВЕРСИТЕТ УКРАЇНИ</w:t>
      </w:r>
    </w:p>
    <w:p w:rsidR="001E7D3D" w:rsidRDefault="001E7D3D" w:rsidP="001E7D3D">
      <w:pPr>
        <w:jc w:val="center"/>
        <w:rPr>
          <w:rFonts w:eastAsia="Times New Roman"/>
          <w:color w:val="000000"/>
        </w:rPr>
      </w:pPr>
      <w:r>
        <w:rPr>
          <w:rFonts w:eastAsia="Times New Roman"/>
          <w:color w:val="000000"/>
        </w:rPr>
        <w:t>«КИЇВСЬКИЙ ПОЛІТЕХНІЧНИЙ ІНСТИТУТ</w:t>
      </w:r>
    </w:p>
    <w:p w:rsidR="001E7D3D" w:rsidRDefault="001E7D3D" w:rsidP="001E7D3D">
      <w:pPr>
        <w:jc w:val="center"/>
        <w:rPr>
          <w:rFonts w:eastAsia="Times New Roman"/>
          <w:color w:val="000000"/>
        </w:rPr>
      </w:pPr>
      <w:r>
        <w:rPr>
          <w:rFonts w:eastAsia="Times New Roman"/>
          <w:color w:val="000000"/>
        </w:rPr>
        <w:t>ІМЕНІ ІГОРЯ СІКОРСЬКОГО»</w:t>
      </w:r>
    </w:p>
    <w:p w:rsidR="001E7D3D" w:rsidRDefault="001E7D3D" w:rsidP="001E7D3D">
      <w:pPr>
        <w:jc w:val="center"/>
        <w:rPr>
          <w:rFonts w:eastAsia="Times New Roman"/>
          <w:color w:val="000000"/>
        </w:rPr>
      </w:pPr>
      <w:r>
        <w:rPr>
          <w:rFonts w:eastAsia="Times New Roman"/>
          <w:color w:val="000000"/>
        </w:rPr>
        <w:t>Факультет прикладної математики</w:t>
      </w:r>
    </w:p>
    <w:p w:rsidR="001E7D3D" w:rsidRDefault="001E7D3D" w:rsidP="001E7D3D">
      <w:pPr>
        <w:jc w:val="center"/>
        <w:rPr>
          <w:rFonts w:eastAsia="Times New Roman"/>
          <w:color w:val="000000"/>
        </w:rPr>
      </w:pPr>
      <w:r>
        <w:rPr>
          <w:rFonts w:eastAsia="Times New Roman"/>
          <w:color w:val="000000"/>
        </w:rPr>
        <w:t>Кафедра прикладної математики</w:t>
      </w:r>
    </w:p>
    <w:p w:rsidR="001E7D3D" w:rsidRDefault="001E7D3D" w:rsidP="001E7D3D">
      <w:pPr>
        <w:jc w:val="center"/>
        <w:rPr>
          <w:rFonts w:eastAsia="Times New Roman"/>
          <w:color w:val="000000"/>
        </w:rPr>
      </w:pPr>
    </w:p>
    <w:p w:rsidR="001E7D3D" w:rsidRDefault="001E7D3D" w:rsidP="001E7D3D">
      <w:pPr>
        <w:jc w:val="center"/>
        <w:rPr>
          <w:rFonts w:eastAsia="Times New Roman"/>
          <w:color w:val="000000"/>
        </w:rPr>
      </w:pPr>
    </w:p>
    <w:p w:rsidR="001E7D3D" w:rsidRDefault="001E7D3D" w:rsidP="001E7D3D">
      <w:pPr>
        <w:jc w:val="center"/>
        <w:rPr>
          <w:rFonts w:eastAsia="Times New Roman"/>
          <w:color w:val="000000"/>
        </w:rPr>
      </w:pPr>
    </w:p>
    <w:p w:rsidR="001E7D3D" w:rsidRDefault="001E7D3D" w:rsidP="001E7D3D">
      <w:pPr>
        <w:jc w:val="center"/>
        <w:rPr>
          <w:rFonts w:eastAsia="Times New Roman"/>
          <w:color w:val="000000"/>
        </w:rPr>
      </w:pPr>
      <w:r>
        <w:rPr>
          <w:rFonts w:eastAsia="Times New Roman"/>
          <w:color w:val="000000"/>
        </w:rPr>
        <w:t>Звіт</w:t>
      </w:r>
    </w:p>
    <w:p w:rsidR="001E7D3D" w:rsidRDefault="001E7D3D" w:rsidP="001E7D3D">
      <w:pPr>
        <w:jc w:val="center"/>
        <w:rPr>
          <w:rFonts w:eastAsia="Times New Roman"/>
          <w:color w:val="000000"/>
        </w:rPr>
      </w:pPr>
      <w:r>
        <w:rPr>
          <w:rFonts w:eastAsia="Times New Roman"/>
          <w:color w:val="000000"/>
        </w:rPr>
        <w:t>із переддипломної практики</w:t>
      </w:r>
    </w:p>
    <w:p w:rsidR="001E7D3D" w:rsidRDefault="001E7D3D" w:rsidP="001E7D3D">
      <w:pPr>
        <w:jc w:val="center"/>
        <w:rPr>
          <w:rFonts w:eastAsia="Times New Roman"/>
          <w:color w:val="000000"/>
        </w:rPr>
      </w:pPr>
      <w:r>
        <w:rPr>
          <w:rFonts w:eastAsia="Times New Roman"/>
          <w:color w:val="000000"/>
        </w:rPr>
        <w:t>на тему:</w:t>
      </w:r>
      <w:r>
        <w:rPr>
          <w:rFonts w:eastAsia="Times New Roman"/>
          <w:color w:val="000000"/>
        </w:rPr>
        <w:br/>
        <w:t>«</w:t>
      </w:r>
      <w:r w:rsidRPr="00D41E24">
        <w:t>Математичне та програмне забезпечення для обробки й класифікації архіву новинних відеорепортажів</w:t>
      </w:r>
      <w:r>
        <w:rPr>
          <w:rFonts w:eastAsia="Times New Roman"/>
          <w:color w:val="000000"/>
        </w:rPr>
        <w:t>»</w:t>
      </w:r>
    </w:p>
    <w:p w:rsidR="001E7D3D" w:rsidRDefault="001E7D3D" w:rsidP="001E7D3D">
      <w:pPr>
        <w:jc w:val="center"/>
        <w:rPr>
          <w:rFonts w:eastAsia="Times New Roman"/>
          <w:color w:val="000000"/>
        </w:rPr>
      </w:pPr>
    </w:p>
    <w:p w:rsidR="001E7D3D" w:rsidRDefault="001E7D3D" w:rsidP="001E7D3D">
      <w:pPr>
        <w:jc w:val="center"/>
        <w:rPr>
          <w:rFonts w:eastAsia="Times New Roman"/>
          <w:color w:val="000000"/>
        </w:rPr>
      </w:pPr>
    </w:p>
    <w:p w:rsidR="001E7D3D" w:rsidRDefault="001E7D3D" w:rsidP="001E7D3D">
      <w:pPr>
        <w:jc w:val="center"/>
        <w:rPr>
          <w:rFonts w:eastAsia="Times New Roman"/>
          <w:color w:val="000000"/>
        </w:rPr>
      </w:pPr>
    </w:p>
    <w:tbl>
      <w:tblPr>
        <w:tblW w:w="9464" w:type="dxa"/>
        <w:tblLayout w:type="fixed"/>
        <w:tblLook w:val="0400" w:firstRow="0" w:lastRow="0" w:firstColumn="0" w:lastColumn="0" w:noHBand="0" w:noVBand="1"/>
      </w:tblPr>
      <w:tblGrid>
        <w:gridCol w:w="4395"/>
        <w:gridCol w:w="5069"/>
      </w:tblGrid>
      <w:tr w:rsidR="001E7D3D" w:rsidTr="001E7D3D">
        <w:tc>
          <w:tcPr>
            <w:tcW w:w="4395" w:type="dxa"/>
          </w:tcPr>
          <w:p w:rsidR="001E7D3D" w:rsidRDefault="001E7D3D" w:rsidP="001E7D3D">
            <w:pPr>
              <w:tabs>
                <w:tab w:val="left" w:pos="3366"/>
              </w:tabs>
              <w:rPr>
                <w:rFonts w:eastAsia="Times New Roman"/>
                <w:color w:val="000000"/>
              </w:rPr>
            </w:pPr>
            <w:r>
              <w:rPr>
                <w:rFonts w:eastAsia="Times New Roman"/>
                <w:color w:val="000000"/>
              </w:rPr>
              <w:t>Виконав:</w:t>
            </w:r>
          </w:p>
        </w:tc>
        <w:tc>
          <w:tcPr>
            <w:tcW w:w="5069" w:type="dxa"/>
          </w:tcPr>
          <w:p w:rsidR="001E7D3D" w:rsidRDefault="001E7D3D" w:rsidP="001E7D3D">
            <w:pPr>
              <w:tabs>
                <w:tab w:val="left" w:pos="3366"/>
              </w:tabs>
              <w:jc w:val="right"/>
              <w:rPr>
                <w:rFonts w:eastAsia="Times New Roman"/>
                <w:color w:val="000000"/>
              </w:rPr>
            </w:pPr>
            <w:r>
              <w:rPr>
                <w:rFonts w:eastAsia="Times New Roman"/>
                <w:color w:val="000000"/>
              </w:rPr>
              <w:t>Керівник від університету:</w:t>
            </w:r>
          </w:p>
        </w:tc>
      </w:tr>
      <w:tr w:rsidR="001E7D3D" w:rsidTr="001E7D3D">
        <w:tc>
          <w:tcPr>
            <w:tcW w:w="4395" w:type="dxa"/>
          </w:tcPr>
          <w:p w:rsidR="001E7D3D" w:rsidRDefault="001E7D3D" w:rsidP="001E7D3D">
            <w:pPr>
              <w:tabs>
                <w:tab w:val="left" w:pos="3366"/>
              </w:tabs>
              <w:rPr>
                <w:rFonts w:eastAsia="Times New Roman"/>
                <w:color w:val="000000"/>
              </w:rPr>
            </w:pPr>
            <w:r>
              <w:rPr>
                <w:rFonts w:eastAsia="Times New Roman"/>
                <w:color w:val="000000"/>
              </w:rPr>
              <w:t>студент групи КМ-71</w:t>
            </w:r>
          </w:p>
          <w:p w:rsidR="001E7D3D" w:rsidRPr="001E7D3D" w:rsidRDefault="001E7D3D" w:rsidP="001E7D3D">
            <w:pPr>
              <w:tabs>
                <w:tab w:val="left" w:pos="3366"/>
              </w:tabs>
              <w:rPr>
                <w:rFonts w:eastAsia="Times New Roman"/>
                <w:color w:val="000000"/>
                <w:lang w:val="ru-RU"/>
              </w:rPr>
            </w:pPr>
            <w:r>
              <w:rPr>
                <w:rFonts w:eastAsia="Times New Roman"/>
                <w:color w:val="000000"/>
                <w:lang w:val="ru-RU"/>
              </w:rPr>
              <w:t>Лисий П.О.</w:t>
            </w:r>
          </w:p>
        </w:tc>
        <w:tc>
          <w:tcPr>
            <w:tcW w:w="5069" w:type="dxa"/>
          </w:tcPr>
          <w:p w:rsidR="001E7D3D" w:rsidRDefault="001E7D3D" w:rsidP="001E7D3D">
            <w:pPr>
              <w:tabs>
                <w:tab w:val="left" w:pos="3366"/>
              </w:tabs>
              <w:jc w:val="right"/>
              <w:rPr>
                <w:rFonts w:eastAsia="Times New Roman"/>
                <w:color w:val="000000"/>
              </w:rPr>
            </w:pPr>
            <w:r>
              <w:rPr>
                <w:rFonts w:eastAsia="Times New Roman"/>
                <w:color w:val="000000"/>
              </w:rPr>
              <w:t>асистент кафедри ПМА</w:t>
            </w:r>
          </w:p>
          <w:p w:rsidR="001E7D3D" w:rsidRDefault="001E7D3D" w:rsidP="001E7D3D">
            <w:pPr>
              <w:tabs>
                <w:tab w:val="left" w:pos="3366"/>
              </w:tabs>
              <w:jc w:val="right"/>
              <w:rPr>
                <w:rFonts w:eastAsia="Times New Roman"/>
                <w:color w:val="000000"/>
              </w:rPr>
            </w:pPr>
            <w:r>
              <w:rPr>
                <w:rFonts w:eastAsia="Times New Roman"/>
                <w:color w:val="000000"/>
              </w:rPr>
              <w:t>Ковальчук-</w:t>
            </w:r>
            <w:r>
              <w:rPr>
                <w:rFonts w:eastAsia="Times New Roman"/>
              </w:rPr>
              <w:t>Хімюк</w:t>
            </w:r>
            <w:r>
              <w:rPr>
                <w:rFonts w:eastAsia="Times New Roman"/>
                <w:color w:val="000000"/>
              </w:rPr>
              <w:t xml:space="preserve"> Л.О.</w:t>
            </w:r>
          </w:p>
          <w:p w:rsidR="001E7D3D" w:rsidRDefault="001E7D3D" w:rsidP="001E7D3D">
            <w:pPr>
              <w:tabs>
                <w:tab w:val="left" w:pos="3366"/>
              </w:tabs>
              <w:jc w:val="right"/>
              <w:rPr>
                <w:rFonts w:eastAsia="Times New Roman"/>
                <w:color w:val="000000"/>
              </w:rPr>
            </w:pPr>
          </w:p>
          <w:p w:rsidR="001E7D3D" w:rsidRDefault="001E7D3D" w:rsidP="001E7D3D">
            <w:pPr>
              <w:tabs>
                <w:tab w:val="left" w:pos="3366"/>
              </w:tabs>
              <w:jc w:val="right"/>
              <w:rPr>
                <w:rFonts w:eastAsia="Times New Roman"/>
                <w:color w:val="000000"/>
              </w:rPr>
            </w:pPr>
            <w:r>
              <w:rPr>
                <w:rFonts w:eastAsia="Times New Roman"/>
                <w:color w:val="000000"/>
              </w:rPr>
              <w:t>Керівник від підприємства:</w:t>
            </w:r>
          </w:p>
          <w:p w:rsidR="001E7D3D" w:rsidRDefault="001E7D3D" w:rsidP="001E7D3D">
            <w:pPr>
              <w:tabs>
                <w:tab w:val="left" w:pos="3366"/>
              </w:tabs>
              <w:jc w:val="right"/>
              <w:rPr>
                <w:rFonts w:eastAsia="Times New Roman"/>
                <w:color w:val="000000"/>
              </w:rPr>
            </w:pPr>
            <w:r>
              <w:rPr>
                <w:rFonts w:eastAsia="Times New Roman"/>
                <w:color w:val="000000"/>
              </w:rPr>
              <w:t>старший викладач кафедри ПМА</w:t>
            </w:r>
          </w:p>
          <w:p w:rsidR="001E7D3D" w:rsidRDefault="001E7D3D" w:rsidP="001E7D3D">
            <w:pPr>
              <w:tabs>
                <w:tab w:val="left" w:pos="3366"/>
              </w:tabs>
              <w:jc w:val="right"/>
              <w:rPr>
                <w:rFonts w:eastAsia="Times New Roman"/>
                <w:color w:val="000000"/>
              </w:rPr>
            </w:pPr>
            <w:r>
              <w:rPr>
                <w:rFonts w:eastAsia="Times New Roman"/>
                <w:color w:val="000000"/>
              </w:rPr>
              <w:t>Бай Ю.П.</w:t>
            </w:r>
          </w:p>
          <w:p w:rsidR="001E7D3D" w:rsidRDefault="001E7D3D" w:rsidP="001E7D3D">
            <w:pPr>
              <w:tabs>
                <w:tab w:val="left" w:pos="3366"/>
              </w:tabs>
              <w:jc w:val="right"/>
              <w:rPr>
                <w:rFonts w:eastAsia="Times New Roman"/>
                <w:color w:val="000000"/>
              </w:rPr>
            </w:pPr>
          </w:p>
        </w:tc>
      </w:tr>
    </w:tbl>
    <w:p w:rsidR="001E7D3D" w:rsidRDefault="001E7D3D" w:rsidP="001E7D3D">
      <w:pPr>
        <w:ind w:firstLine="0"/>
        <w:jc w:val="center"/>
        <w:rPr>
          <w:rFonts w:eastAsia="Times New Roman"/>
          <w:color w:val="000000"/>
          <w:lang w:val="ru-RU"/>
        </w:rPr>
      </w:pPr>
    </w:p>
    <w:p w:rsidR="001E7D3D" w:rsidRDefault="001E7D3D" w:rsidP="001E7D3D">
      <w:pPr>
        <w:ind w:firstLine="0"/>
        <w:jc w:val="center"/>
        <w:rPr>
          <w:rFonts w:eastAsia="Times New Roman"/>
          <w:color w:val="000000"/>
          <w:lang w:val="ru-RU"/>
        </w:rPr>
      </w:pPr>
    </w:p>
    <w:p w:rsidR="001E7D3D" w:rsidRDefault="001E7D3D" w:rsidP="001E7D3D">
      <w:pPr>
        <w:ind w:firstLine="0"/>
        <w:jc w:val="center"/>
        <w:rPr>
          <w:rFonts w:eastAsia="Times New Roman"/>
          <w:color w:val="000000"/>
          <w:lang w:val="ru-RU"/>
        </w:rPr>
      </w:pPr>
    </w:p>
    <w:p w:rsidR="001E7D3D" w:rsidRDefault="001E7D3D" w:rsidP="001E7D3D">
      <w:pPr>
        <w:ind w:firstLine="0"/>
        <w:jc w:val="center"/>
        <w:rPr>
          <w:rFonts w:eastAsia="Times New Roman"/>
          <w:color w:val="000000"/>
        </w:rPr>
      </w:pPr>
      <w:r>
        <w:rPr>
          <w:rFonts w:eastAsia="Times New Roman"/>
          <w:color w:val="000000"/>
          <w:lang w:val="ru-RU"/>
        </w:rPr>
        <w:t>К</w:t>
      </w:r>
      <w:r>
        <w:rPr>
          <w:rFonts w:eastAsia="Times New Roman"/>
          <w:color w:val="000000"/>
        </w:rPr>
        <w:t>иїв – 2021</w:t>
      </w:r>
    </w:p>
    <w:p w:rsidR="001E7D3D" w:rsidRDefault="001E7D3D">
      <w:pPr>
        <w:spacing w:line="240" w:lineRule="auto"/>
        <w:ind w:firstLine="0"/>
        <w:jc w:val="left"/>
        <w:rPr>
          <w:rFonts w:eastAsia="Times New Roman"/>
          <w:color w:val="000000"/>
        </w:rPr>
      </w:pPr>
      <w:r>
        <w:rPr>
          <w:rFonts w:eastAsia="Times New Roman"/>
          <w:color w:val="000000"/>
        </w:rPr>
        <w:br w:type="page"/>
      </w:r>
    </w:p>
    <w:p w:rsidR="00F67FFB" w:rsidRPr="00D41E24" w:rsidRDefault="00F67FFB" w:rsidP="00EF74D8">
      <w:pPr>
        <w:pStyle w:val="AbstractTitle"/>
      </w:pPr>
      <w:r w:rsidRPr="00D41E24">
        <w:lastRenderedPageBreak/>
        <w:t>Анотація</w:t>
      </w:r>
      <w:bookmarkEnd w:id="0"/>
    </w:p>
    <w:p w:rsidR="00F67FFB" w:rsidRPr="00D41E24" w:rsidRDefault="00F67FFB" w:rsidP="00F67FFB"/>
    <w:p w:rsidR="00F233C0" w:rsidRPr="00F36A53" w:rsidRDefault="001E7D3D" w:rsidP="00F36A53">
      <w:pPr>
        <w:ind w:firstLine="720"/>
        <w:rPr>
          <w:rFonts w:eastAsia="Times New Roman"/>
          <w:color w:val="000000"/>
        </w:rPr>
      </w:pPr>
      <w:r>
        <w:rPr>
          <w:rFonts w:eastAsia="Times New Roman"/>
          <w:color w:val="000000"/>
        </w:rPr>
        <w:t>Даний звіт присвячено результатам проходження переддипломної практики на тему «</w:t>
      </w:r>
      <w:r w:rsidRPr="00D41E24">
        <w:t>Математичне та програмне забезпечення для обробки й класифікації архіву новинних відеорепортажів</w:t>
      </w:r>
      <w:r>
        <w:rPr>
          <w:rFonts w:eastAsia="Times New Roman"/>
          <w:color w:val="000000"/>
        </w:rPr>
        <w:t xml:space="preserve">», яка відбувалася з 12 квітня по 16 травня 2021 року на базі наукової лабораторії інформаційно-пошукових та інформаційно – аналітичних систем при ФПМ. У рамках практики поставлено задачу на дипломне проектування, </w:t>
      </w:r>
      <w:r w:rsidR="00F36A53">
        <w:rPr>
          <w:rFonts w:eastAsia="Times New Roman"/>
          <w:color w:val="000000"/>
          <w:lang w:val="ru-RU"/>
        </w:rPr>
        <w:t xml:space="preserve">а саме, розробити програмне </w:t>
      </w:r>
      <w:r w:rsidR="00F36A53">
        <w:rPr>
          <w:rFonts w:eastAsia="Times New Roman"/>
          <w:color w:val="000000"/>
        </w:rPr>
        <w:t xml:space="preserve">забезепечення для </w:t>
      </w:r>
      <w:r w:rsidR="00F36A53" w:rsidRPr="001E7D3D">
        <w:rPr>
          <w:rFonts w:eastAsia="Times New Roman"/>
          <w:color w:val="000000"/>
        </w:rPr>
        <w:t xml:space="preserve">обробки відеосюжету, яке дозволяє </w:t>
      </w:r>
      <w:r w:rsidR="00F36A53" w:rsidRPr="001E7D3D">
        <w:t>визначити</w:t>
      </w:r>
      <w:r w:rsidR="00F36A53" w:rsidRPr="00D41E24">
        <w:t xml:space="preserve"> start-end time кож</w:t>
      </w:r>
      <w:r w:rsidR="00F36A53">
        <w:t>ного окремо сюжету, хронометраж</w:t>
      </w:r>
      <w:r w:rsidR="00F36A53" w:rsidRPr="00D41E24">
        <w:t xml:space="preserve"> сюжету, </w:t>
      </w:r>
      <w:r w:rsidR="00F36A53" w:rsidRPr="001E7D3D">
        <w:t>виділити</w:t>
      </w:r>
      <w:r w:rsidR="00F36A53" w:rsidRPr="00D41E24">
        <w:t xml:space="preserve"> назв</w:t>
      </w:r>
      <w:r w:rsidR="00F36A53" w:rsidRPr="001E7D3D">
        <w:t>у</w:t>
      </w:r>
      <w:r w:rsidR="00F36A53" w:rsidRPr="00D41E24">
        <w:t xml:space="preserve"> сюжету, </w:t>
      </w:r>
      <w:r w:rsidR="00F36A53" w:rsidRPr="001E7D3D">
        <w:t>виділити</w:t>
      </w:r>
      <w:r w:rsidR="00F36A53" w:rsidRPr="00D41E24">
        <w:t xml:space="preserve"> текст сюжету, </w:t>
      </w:r>
      <w:r w:rsidR="00F36A53" w:rsidRPr="001E7D3D">
        <w:t>виділити</w:t>
      </w:r>
      <w:r w:rsidR="00F36A53" w:rsidRPr="00D41E24">
        <w:t xml:space="preserve"> тип (новини, анонс </w:t>
      </w:r>
      <w:r w:rsidR="00F36A53" w:rsidRPr="001E7D3D">
        <w:t>або</w:t>
      </w:r>
      <w:r w:rsidR="00F36A53" w:rsidRPr="00D41E24">
        <w:t xml:space="preserve"> реклама), </w:t>
      </w:r>
      <w:r w:rsidR="00F36A53" w:rsidRPr="001E7D3D">
        <w:t>визначити</w:t>
      </w:r>
      <w:r w:rsidR="00F36A53" w:rsidRPr="00D41E24">
        <w:t xml:space="preserve"> журналістів та гостей, </w:t>
      </w:r>
      <w:r w:rsidR="00F36A53" w:rsidRPr="001E7D3D">
        <w:t>визначити</w:t>
      </w:r>
      <w:r w:rsidR="00F36A53" w:rsidRPr="00D41E24">
        <w:t xml:space="preserve"> ведучих, </w:t>
      </w:r>
      <w:r w:rsidR="00F36A53" w:rsidRPr="001E7D3D">
        <w:t>визначити</w:t>
      </w:r>
      <w:r w:rsidR="00F36A53" w:rsidRPr="00D41E24">
        <w:t xml:space="preserve"> тегів та класифік</w:t>
      </w:r>
      <w:r w:rsidR="00F36A53" w:rsidRPr="001E7D3D">
        <w:t>увіти</w:t>
      </w:r>
      <w:r w:rsidR="00F36A53" w:rsidRPr="00D41E24">
        <w:t xml:space="preserve"> сюжет</w:t>
      </w:r>
      <w:r w:rsidR="00F36A53">
        <w:t xml:space="preserve"> – </w:t>
      </w:r>
      <w:r w:rsidR="00F36A53" w:rsidRPr="00D41E24">
        <w:t>позитивний</w:t>
      </w:r>
      <w:r w:rsidR="00F36A53" w:rsidRPr="001E7D3D">
        <w:t xml:space="preserve"> або </w:t>
      </w:r>
      <w:r w:rsidR="00F36A53" w:rsidRPr="00D41E24">
        <w:t>негативний.</w:t>
      </w:r>
      <w:r w:rsidR="00F36A53" w:rsidRPr="00F36A53">
        <w:rPr>
          <w:color w:val="000000"/>
        </w:rPr>
        <w:t xml:space="preserve"> </w:t>
      </w:r>
      <w:bookmarkStart w:id="1" w:name="_GoBack"/>
      <w:r w:rsidR="00F36A53" w:rsidRPr="00F36A53">
        <w:rPr>
          <w:color w:val="000000"/>
        </w:rPr>
        <w:t xml:space="preserve">Для розв'язання поставленої </w:t>
      </w:r>
      <w:r w:rsidR="00941ED4" w:rsidRPr="00941ED4">
        <w:rPr>
          <w:color w:val="000000"/>
        </w:rPr>
        <w:t xml:space="preserve">задачі </w:t>
      </w:r>
      <w:r w:rsidR="00F36A53" w:rsidRPr="00F36A53">
        <w:rPr>
          <w:color w:val="000000"/>
        </w:rPr>
        <w:t xml:space="preserve">використовуються методи </w:t>
      </w:r>
      <w:r w:rsidR="00F36A53">
        <w:rPr>
          <w:color w:val="000000"/>
          <w:lang w:val="en-US"/>
        </w:rPr>
        <w:t>computer</w:t>
      </w:r>
      <w:r w:rsidR="00F36A53" w:rsidRPr="00F36A53">
        <w:rPr>
          <w:color w:val="000000"/>
        </w:rPr>
        <w:t xml:space="preserve"> </w:t>
      </w:r>
      <w:r w:rsidR="00F36A53">
        <w:rPr>
          <w:color w:val="000000"/>
          <w:lang w:val="en-US"/>
        </w:rPr>
        <w:t>vision</w:t>
      </w:r>
      <w:r w:rsidR="00F36A53" w:rsidRPr="00F36A53">
        <w:rPr>
          <w:color w:val="000000"/>
        </w:rPr>
        <w:t xml:space="preserve"> та </w:t>
      </w:r>
      <w:r w:rsidR="00F36A53">
        <w:rPr>
          <w:color w:val="000000"/>
          <w:lang w:val="en-US"/>
        </w:rPr>
        <w:t>natural</w:t>
      </w:r>
      <w:r w:rsidR="00F36A53" w:rsidRPr="00F36A53">
        <w:rPr>
          <w:color w:val="000000"/>
        </w:rPr>
        <w:t xml:space="preserve"> </w:t>
      </w:r>
      <w:r w:rsidR="00F36A53">
        <w:rPr>
          <w:color w:val="000000"/>
          <w:lang w:val="en-US"/>
        </w:rPr>
        <w:t>language</w:t>
      </w:r>
      <w:r w:rsidR="00F36A53" w:rsidRPr="00F36A53">
        <w:rPr>
          <w:color w:val="000000"/>
        </w:rPr>
        <w:t xml:space="preserve"> </w:t>
      </w:r>
      <w:r w:rsidR="00F36A53">
        <w:rPr>
          <w:color w:val="000000"/>
          <w:lang w:val="en-US"/>
        </w:rPr>
        <w:t>processing</w:t>
      </w:r>
      <w:r w:rsidR="00F36A53" w:rsidRPr="00F36A53">
        <w:rPr>
          <w:color w:val="000000"/>
        </w:rPr>
        <w:t xml:space="preserve">. </w:t>
      </w:r>
      <w:r>
        <w:rPr>
          <w:rFonts w:eastAsia="Times New Roman"/>
          <w:color w:val="000000"/>
        </w:rPr>
        <w:t xml:space="preserve">Були розглянуті </w:t>
      </w:r>
      <w:r w:rsidRPr="001E7D3D">
        <w:rPr>
          <w:rFonts w:eastAsia="Times New Roman"/>
          <w:color w:val="000000"/>
        </w:rPr>
        <w:t>існуючі рішення, що застосовуватим</w:t>
      </w:r>
      <w:r>
        <w:rPr>
          <w:rFonts w:eastAsia="Times New Roman"/>
          <w:color w:val="000000"/>
        </w:rPr>
        <w:t>уться при обробці відеосюжетів</w:t>
      </w:r>
      <w:r w:rsidRPr="001E7D3D">
        <w:rPr>
          <w:rFonts w:eastAsia="Times New Roman"/>
          <w:color w:val="000000"/>
        </w:rPr>
        <w:t xml:space="preserve">, зокрема: </w:t>
      </w:r>
      <w:r w:rsidRPr="001E7D3D">
        <w:rPr>
          <w:rFonts w:eastAsia="Times New Roman"/>
          <w:bCs/>
          <w:color w:val="000000"/>
          <w:lang w:val="ru-RU"/>
        </w:rPr>
        <w:t>Tesseract</w:t>
      </w:r>
      <w:r w:rsidRPr="001E7D3D">
        <w:rPr>
          <w:rFonts w:eastAsia="Times New Roman"/>
          <w:bCs/>
          <w:color w:val="000000"/>
        </w:rPr>
        <w:t xml:space="preserve"> </w:t>
      </w:r>
      <w:r w:rsidRPr="001E7D3D">
        <w:rPr>
          <w:rFonts w:eastAsia="Times New Roman"/>
          <w:bCs/>
          <w:color w:val="000000"/>
          <w:lang w:val="ru-RU"/>
        </w:rPr>
        <w:t>ORC</w:t>
      </w:r>
      <w:r w:rsidRPr="001E7D3D">
        <w:rPr>
          <w:color w:val="000000"/>
        </w:rPr>
        <w:t xml:space="preserve">, </w:t>
      </w:r>
      <w:r w:rsidRPr="001E7D3D">
        <w:rPr>
          <w:bCs/>
          <w:color w:val="000000"/>
          <w:lang w:val="ru-RU"/>
        </w:rPr>
        <w:t>Google</w:t>
      </w:r>
      <w:r w:rsidRPr="001E7D3D">
        <w:rPr>
          <w:bCs/>
          <w:color w:val="000000"/>
        </w:rPr>
        <w:t xml:space="preserve"> </w:t>
      </w:r>
      <w:r w:rsidRPr="001E7D3D">
        <w:rPr>
          <w:bCs/>
          <w:color w:val="000000"/>
          <w:lang w:val="ru-RU"/>
        </w:rPr>
        <w:t>Speech</w:t>
      </w:r>
      <w:r w:rsidRPr="001E7D3D">
        <w:rPr>
          <w:bCs/>
          <w:color w:val="000000"/>
        </w:rPr>
        <w:t xml:space="preserve"> </w:t>
      </w:r>
      <w:r w:rsidRPr="001E7D3D">
        <w:rPr>
          <w:bCs/>
          <w:color w:val="000000"/>
          <w:lang w:val="ru-RU"/>
        </w:rPr>
        <w:t>Recognition</w:t>
      </w:r>
      <w:r w:rsidRPr="001E7D3D">
        <w:rPr>
          <w:bCs/>
          <w:color w:val="000000"/>
        </w:rPr>
        <w:t xml:space="preserve">, </w:t>
      </w:r>
      <w:r w:rsidRPr="001E7D3D">
        <w:rPr>
          <w:bCs/>
          <w:color w:val="000000"/>
          <w:lang w:val="en-US"/>
        </w:rPr>
        <w:t>Spacy</w:t>
      </w:r>
      <w:r w:rsidRPr="001E7D3D">
        <w:rPr>
          <w:bCs/>
          <w:color w:val="000000"/>
        </w:rPr>
        <w:t xml:space="preserve"> та </w:t>
      </w:r>
      <w:r w:rsidRPr="001E7D3D">
        <w:rPr>
          <w:bCs/>
          <w:color w:val="000000"/>
          <w:lang w:val="en-US"/>
        </w:rPr>
        <w:t>NLTK</w:t>
      </w:r>
      <w:r w:rsidRPr="001E7D3D">
        <w:rPr>
          <w:bCs/>
          <w:color w:val="000000"/>
        </w:rPr>
        <w:t xml:space="preserve">. </w:t>
      </w:r>
      <w:r w:rsidRPr="001E7D3D">
        <w:rPr>
          <w:rFonts w:eastAsia="Times New Roman"/>
          <w:color w:val="000000"/>
        </w:rPr>
        <w:t>З використанням даних бібліотек р</w:t>
      </w:r>
      <w:r>
        <w:rPr>
          <w:rFonts w:eastAsia="Times New Roman"/>
          <w:color w:val="000000"/>
        </w:rPr>
        <w:t xml:space="preserve">озроблено програмне забезепечення для </w:t>
      </w:r>
      <w:r w:rsidRPr="001E7D3D">
        <w:rPr>
          <w:rFonts w:eastAsia="Times New Roman"/>
          <w:color w:val="000000"/>
        </w:rPr>
        <w:t>обробки відеосюжет</w:t>
      </w:r>
      <w:r w:rsidR="00551DAF">
        <w:rPr>
          <w:rFonts w:eastAsia="Times New Roman"/>
          <w:color w:val="000000"/>
          <w:lang w:val="ru-RU"/>
        </w:rPr>
        <w:t>ів</w:t>
      </w:r>
      <w:r w:rsidR="00F36A53">
        <w:rPr>
          <w:rFonts w:eastAsia="Times New Roman"/>
          <w:color w:val="000000"/>
          <w:lang w:val="ru-RU"/>
        </w:rPr>
        <w:t>, п</w:t>
      </w:r>
      <w:r w:rsidR="00F36A53">
        <w:rPr>
          <w:color w:val="000000"/>
        </w:rPr>
        <w:t xml:space="preserve">роведено </w:t>
      </w:r>
      <w:r w:rsidR="00F36A53">
        <w:rPr>
          <w:color w:val="000000"/>
          <w:lang w:val="ru-RU"/>
        </w:rPr>
        <w:t>його тестування, встановлено достатньо високу точність отриманих результатів</w:t>
      </w:r>
      <w:r w:rsidR="00F36A53" w:rsidRPr="00F36A53">
        <w:rPr>
          <w:color w:val="000000"/>
        </w:rPr>
        <w:t xml:space="preserve">. </w:t>
      </w:r>
    </w:p>
    <w:bookmarkEnd w:id="1"/>
    <w:p w:rsidR="00F67FFB" w:rsidRPr="00D41E24" w:rsidRDefault="009107B3" w:rsidP="00EF74D8">
      <w:pPr>
        <w:pStyle w:val="AbstractTitle"/>
      </w:pPr>
      <w:r w:rsidRPr="00D41E24">
        <w:br w:type="page"/>
      </w:r>
      <w:r w:rsidRPr="00D41E24">
        <w:lastRenderedPageBreak/>
        <w:t>A</w:t>
      </w:r>
      <w:r w:rsidR="00EF74D8" w:rsidRPr="00D41E24">
        <w:t>BSTRACT</w:t>
      </w:r>
    </w:p>
    <w:p w:rsidR="009107B3" w:rsidRPr="00D41E24" w:rsidRDefault="009107B3" w:rsidP="009107B3"/>
    <w:p w:rsidR="00F233C0" w:rsidRPr="00D41E24" w:rsidRDefault="00AE713C" w:rsidP="00F233C0">
      <w:pPr>
        <w:pStyle w:val="NormalNoIndent"/>
        <w:ind w:firstLine="709"/>
      </w:pPr>
      <w:r w:rsidRPr="00AE713C">
        <w:t>This report is devoted to the results of undergraduate practice on "Mathematical and software for processing and classification of news video archives", which took place from April 12 to May 16, 2021 on the basis of the scientific laboratory of information retrieval and information-analytical systems at FPM. As part of the practice, the task is set for diploma design, namely, to develop software for video processing, which allows you to determine the start-end time of each plot, timing of the plot, highlight the title of the plot, select the text of the plot, select the type (news, announcement or advertising) , identify journalists and guests, identify presenters, define tags and classify the plot - positive or negative. Computer vision and natural language processing methods are used to solve this problem. Existing solutions that will be used in video processing were considered, in particular: Tesseract ORC, Google Speech Recognition, Spacy and NLTK. Using these libraries, software was developed for video processing, its testing was carried out, and a sufficiently high accuracy of the obtained results was established.</w:t>
      </w:r>
    </w:p>
    <w:p w:rsidR="00F233C0" w:rsidRPr="00D41E24" w:rsidRDefault="00F233C0" w:rsidP="00F233C0">
      <w:pPr>
        <w:pStyle w:val="NormalNoIndent"/>
        <w:ind w:firstLine="709"/>
      </w:pPr>
    </w:p>
    <w:p w:rsidR="00F233C0" w:rsidRPr="00D41E24" w:rsidRDefault="00F233C0" w:rsidP="00F233C0">
      <w:pPr>
        <w:pStyle w:val="NormalNoIndent"/>
        <w:ind w:firstLine="709"/>
      </w:pPr>
    </w:p>
    <w:p w:rsidR="00F233C0" w:rsidRPr="00D41E24" w:rsidRDefault="00F233C0" w:rsidP="00F233C0">
      <w:pPr>
        <w:pStyle w:val="NormalNoIndent"/>
        <w:ind w:firstLine="709"/>
      </w:pPr>
    </w:p>
    <w:p w:rsidR="00F233C0" w:rsidRPr="00D41E24" w:rsidRDefault="00F233C0" w:rsidP="00F233C0">
      <w:pPr>
        <w:pStyle w:val="NormalNoIndent"/>
        <w:ind w:firstLine="709"/>
      </w:pPr>
    </w:p>
    <w:p w:rsidR="00F233C0" w:rsidRPr="00D41E24" w:rsidRDefault="00F233C0" w:rsidP="00F233C0">
      <w:pPr>
        <w:pStyle w:val="NormalNoIndent"/>
        <w:ind w:firstLine="709"/>
      </w:pPr>
    </w:p>
    <w:p w:rsidR="00F233C0" w:rsidRPr="00D41E24" w:rsidRDefault="00F233C0" w:rsidP="00F233C0">
      <w:pPr>
        <w:pStyle w:val="NormalNoIndent"/>
        <w:ind w:firstLine="709"/>
      </w:pPr>
    </w:p>
    <w:p w:rsidR="00F233C0" w:rsidRPr="00D41E24" w:rsidRDefault="00F233C0" w:rsidP="00F233C0">
      <w:pPr>
        <w:pStyle w:val="NormalNoIndent"/>
        <w:ind w:firstLine="709"/>
      </w:pPr>
    </w:p>
    <w:p w:rsidR="00F233C0" w:rsidRDefault="00F233C0" w:rsidP="00F233C0">
      <w:pPr>
        <w:pStyle w:val="NormalNoIndent"/>
        <w:ind w:firstLine="709"/>
      </w:pPr>
    </w:p>
    <w:p w:rsidR="00AE713C" w:rsidRDefault="00AE713C" w:rsidP="00F233C0">
      <w:pPr>
        <w:pStyle w:val="NormalNoIndent"/>
        <w:ind w:firstLine="709"/>
      </w:pPr>
    </w:p>
    <w:p w:rsidR="00AE713C" w:rsidRDefault="00AE713C" w:rsidP="00F233C0">
      <w:pPr>
        <w:pStyle w:val="NormalNoIndent"/>
        <w:ind w:firstLine="709"/>
      </w:pPr>
    </w:p>
    <w:p w:rsidR="00AE713C" w:rsidRPr="009100EF" w:rsidRDefault="00AE713C" w:rsidP="00F233C0">
      <w:pPr>
        <w:pStyle w:val="NormalNoIndent"/>
        <w:ind w:firstLine="709"/>
        <w:rPr>
          <w:lang w:val="en-US"/>
        </w:rPr>
      </w:pPr>
    </w:p>
    <w:p w:rsidR="00F233C0" w:rsidRPr="00D41E24" w:rsidRDefault="00F233C0" w:rsidP="00F233C0">
      <w:pPr>
        <w:pStyle w:val="NormalNoIndent"/>
        <w:ind w:firstLine="709"/>
      </w:pPr>
    </w:p>
    <w:p w:rsidR="00F233C0" w:rsidRPr="00D41E24" w:rsidRDefault="00F233C0" w:rsidP="00F233C0">
      <w:pPr>
        <w:pStyle w:val="NormalNoIndent"/>
        <w:ind w:firstLine="709"/>
      </w:pPr>
    </w:p>
    <w:p w:rsidR="00F233C0" w:rsidRPr="00D41E24" w:rsidRDefault="00F233C0" w:rsidP="00F233C0">
      <w:pPr>
        <w:pStyle w:val="NormalNoIndent"/>
        <w:ind w:firstLine="709"/>
      </w:pPr>
    </w:p>
    <w:p w:rsidR="00F233C0" w:rsidRPr="00D41E24" w:rsidRDefault="002B1165" w:rsidP="00F233C0">
      <w:pPr>
        <w:pStyle w:val="NormalNoIndent"/>
        <w:ind w:firstLine="709"/>
        <w:jc w:val="center"/>
      </w:pPr>
      <w:r w:rsidRPr="00D41E24">
        <w:lastRenderedPageBreak/>
        <w:t>ЗМІСТ</w:t>
      </w:r>
    </w:p>
    <w:p w:rsidR="00F233C0" w:rsidRPr="00D41E24" w:rsidRDefault="00F233C0" w:rsidP="00F233C0">
      <w:pPr>
        <w:pStyle w:val="NormalNoIndent"/>
        <w:ind w:firstLine="709"/>
        <w:jc w:val="center"/>
      </w:pPr>
    </w:p>
    <w:sdt>
      <w:sdtPr>
        <w:rPr>
          <w:rFonts w:ascii="Times New Roman" w:eastAsia="Calibri" w:hAnsi="Times New Roman"/>
          <w:b w:val="0"/>
          <w:bCs w:val="0"/>
          <w:caps w:val="0"/>
          <w:color w:val="auto"/>
          <w:lang w:val="ru-RU"/>
        </w:rPr>
        <w:id w:val="1224878251"/>
        <w:docPartObj>
          <w:docPartGallery w:val="Table of Contents"/>
          <w:docPartUnique/>
        </w:docPartObj>
      </w:sdtPr>
      <w:sdtEndPr>
        <w:rPr>
          <w:lang w:val="uk-UA"/>
        </w:rPr>
      </w:sdtEndPr>
      <w:sdtContent>
        <w:p w:rsidR="00F86D28" w:rsidRDefault="00F86D28" w:rsidP="00F86D28">
          <w:pPr>
            <w:pStyle w:val="a4"/>
            <w:numPr>
              <w:ilvl w:val="0"/>
              <w:numId w:val="0"/>
            </w:numPr>
          </w:pPr>
        </w:p>
        <w:p w:rsidR="00AE713C" w:rsidRDefault="00F86D28">
          <w:pPr>
            <w:pStyle w:val="11"/>
            <w:rPr>
              <w:rFonts w:asciiTheme="minorHAnsi" w:eastAsiaTheme="minorEastAsia" w:hAnsiTheme="minorHAnsi" w:cstheme="minorBidi"/>
              <w:noProof/>
              <w:sz w:val="22"/>
              <w:szCs w:val="22"/>
              <w:lang w:val="ru-RU" w:eastAsia="ru-RU"/>
            </w:rPr>
          </w:pPr>
          <w:r>
            <w:fldChar w:fldCharType="begin"/>
          </w:r>
          <w:r>
            <w:instrText xml:space="preserve"> TOC \o "1-3" \h \z \u </w:instrText>
          </w:r>
          <w:r>
            <w:fldChar w:fldCharType="separate"/>
          </w:r>
          <w:hyperlink w:anchor="_Toc72188883" w:history="1">
            <w:r w:rsidR="00AE713C" w:rsidRPr="00A90D14">
              <w:rPr>
                <w:rStyle w:val="a5"/>
                <w:noProof/>
              </w:rPr>
              <w:t>Перелік умовних позначень, скорочень і термінів</w:t>
            </w:r>
            <w:r w:rsidR="00AE713C">
              <w:rPr>
                <w:noProof/>
                <w:webHidden/>
              </w:rPr>
              <w:tab/>
            </w:r>
            <w:r w:rsidR="00AE713C">
              <w:rPr>
                <w:noProof/>
                <w:webHidden/>
              </w:rPr>
              <w:fldChar w:fldCharType="begin"/>
            </w:r>
            <w:r w:rsidR="00AE713C">
              <w:rPr>
                <w:noProof/>
                <w:webHidden/>
              </w:rPr>
              <w:instrText xml:space="preserve"> PAGEREF _Toc72188883 \h </w:instrText>
            </w:r>
            <w:r w:rsidR="00AE713C">
              <w:rPr>
                <w:noProof/>
                <w:webHidden/>
              </w:rPr>
            </w:r>
            <w:r w:rsidR="00AE713C">
              <w:rPr>
                <w:noProof/>
                <w:webHidden/>
              </w:rPr>
              <w:fldChar w:fldCharType="separate"/>
            </w:r>
            <w:r w:rsidR="00AE713C">
              <w:rPr>
                <w:noProof/>
                <w:webHidden/>
              </w:rPr>
              <w:t>5</w:t>
            </w:r>
            <w:r w:rsidR="00AE713C">
              <w:rPr>
                <w:noProof/>
                <w:webHidden/>
              </w:rPr>
              <w:fldChar w:fldCharType="end"/>
            </w:r>
          </w:hyperlink>
        </w:p>
        <w:p w:rsidR="00AE713C" w:rsidRDefault="00E00A76">
          <w:pPr>
            <w:pStyle w:val="11"/>
            <w:rPr>
              <w:rFonts w:asciiTheme="minorHAnsi" w:eastAsiaTheme="minorEastAsia" w:hAnsiTheme="minorHAnsi" w:cstheme="minorBidi"/>
              <w:noProof/>
              <w:sz w:val="22"/>
              <w:szCs w:val="22"/>
              <w:lang w:val="ru-RU" w:eastAsia="ru-RU"/>
            </w:rPr>
          </w:pPr>
          <w:hyperlink w:anchor="_Toc72188884" w:history="1">
            <w:r w:rsidR="00AE713C" w:rsidRPr="00A90D14">
              <w:rPr>
                <w:rStyle w:val="a5"/>
                <w:noProof/>
              </w:rPr>
              <w:t>Вступ</w:t>
            </w:r>
            <w:r w:rsidR="00AE713C">
              <w:rPr>
                <w:noProof/>
                <w:webHidden/>
              </w:rPr>
              <w:tab/>
            </w:r>
            <w:r w:rsidR="00AE713C">
              <w:rPr>
                <w:noProof/>
                <w:webHidden/>
              </w:rPr>
              <w:fldChar w:fldCharType="begin"/>
            </w:r>
            <w:r w:rsidR="00AE713C">
              <w:rPr>
                <w:noProof/>
                <w:webHidden/>
              </w:rPr>
              <w:instrText xml:space="preserve"> PAGEREF _Toc72188884 \h </w:instrText>
            </w:r>
            <w:r w:rsidR="00AE713C">
              <w:rPr>
                <w:noProof/>
                <w:webHidden/>
              </w:rPr>
            </w:r>
            <w:r w:rsidR="00AE713C">
              <w:rPr>
                <w:noProof/>
                <w:webHidden/>
              </w:rPr>
              <w:fldChar w:fldCharType="separate"/>
            </w:r>
            <w:r w:rsidR="00AE713C">
              <w:rPr>
                <w:noProof/>
                <w:webHidden/>
              </w:rPr>
              <w:t>6</w:t>
            </w:r>
            <w:r w:rsidR="00AE713C">
              <w:rPr>
                <w:noProof/>
                <w:webHidden/>
              </w:rPr>
              <w:fldChar w:fldCharType="end"/>
            </w:r>
          </w:hyperlink>
        </w:p>
        <w:p w:rsidR="00AE713C" w:rsidRDefault="00E00A76">
          <w:pPr>
            <w:pStyle w:val="11"/>
            <w:rPr>
              <w:rFonts w:asciiTheme="minorHAnsi" w:eastAsiaTheme="minorEastAsia" w:hAnsiTheme="minorHAnsi" w:cstheme="minorBidi"/>
              <w:noProof/>
              <w:sz w:val="22"/>
              <w:szCs w:val="22"/>
              <w:lang w:val="ru-RU" w:eastAsia="ru-RU"/>
            </w:rPr>
          </w:pPr>
          <w:hyperlink w:anchor="_Toc72188885" w:history="1">
            <w:r w:rsidR="00AE713C" w:rsidRPr="00A90D14">
              <w:rPr>
                <w:rStyle w:val="a5"/>
                <w:noProof/>
              </w:rPr>
              <w:t>1</w:t>
            </w:r>
            <w:r w:rsidR="00AE713C">
              <w:rPr>
                <w:rFonts w:asciiTheme="minorHAnsi" w:eastAsiaTheme="minorEastAsia" w:hAnsiTheme="minorHAnsi" w:cstheme="minorBidi"/>
                <w:noProof/>
                <w:sz w:val="22"/>
                <w:szCs w:val="22"/>
                <w:lang w:val="ru-RU" w:eastAsia="ru-RU"/>
              </w:rPr>
              <w:tab/>
            </w:r>
            <w:r w:rsidR="00AE713C" w:rsidRPr="00A90D14">
              <w:rPr>
                <w:rStyle w:val="a5"/>
                <w:noProof/>
              </w:rPr>
              <w:t>Постановка задачі</w:t>
            </w:r>
            <w:r w:rsidR="00AE713C">
              <w:rPr>
                <w:noProof/>
                <w:webHidden/>
              </w:rPr>
              <w:tab/>
            </w:r>
            <w:r w:rsidR="00AE713C">
              <w:rPr>
                <w:noProof/>
                <w:webHidden/>
              </w:rPr>
              <w:fldChar w:fldCharType="begin"/>
            </w:r>
            <w:r w:rsidR="00AE713C">
              <w:rPr>
                <w:noProof/>
                <w:webHidden/>
              </w:rPr>
              <w:instrText xml:space="preserve"> PAGEREF _Toc72188885 \h </w:instrText>
            </w:r>
            <w:r w:rsidR="00AE713C">
              <w:rPr>
                <w:noProof/>
                <w:webHidden/>
              </w:rPr>
            </w:r>
            <w:r w:rsidR="00AE713C">
              <w:rPr>
                <w:noProof/>
                <w:webHidden/>
              </w:rPr>
              <w:fldChar w:fldCharType="separate"/>
            </w:r>
            <w:r w:rsidR="00AE713C">
              <w:rPr>
                <w:noProof/>
                <w:webHidden/>
              </w:rPr>
              <w:t>7</w:t>
            </w:r>
            <w:r w:rsidR="00AE713C">
              <w:rPr>
                <w:noProof/>
                <w:webHidden/>
              </w:rPr>
              <w:fldChar w:fldCharType="end"/>
            </w:r>
          </w:hyperlink>
        </w:p>
        <w:p w:rsidR="00AE713C" w:rsidRDefault="00E00A76">
          <w:pPr>
            <w:pStyle w:val="11"/>
            <w:rPr>
              <w:rFonts w:asciiTheme="minorHAnsi" w:eastAsiaTheme="minorEastAsia" w:hAnsiTheme="minorHAnsi" w:cstheme="minorBidi"/>
              <w:noProof/>
              <w:sz w:val="22"/>
              <w:szCs w:val="22"/>
              <w:lang w:val="ru-RU" w:eastAsia="ru-RU"/>
            </w:rPr>
          </w:pPr>
          <w:hyperlink w:anchor="_Toc72188886" w:history="1">
            <w:r w:rsidR="00AE713C" w:rsidRPr="00A90D14">
              <w:rPr>
                <w:rStyle w:val="a5"/>
                <w:noProof/>
              </w:rPr>
              <w:t>2</w:t>
            </w:r>
            <w:r w:rsidR="00AE713C">
              <w:rPr>
                <w:rFonts w:asciiTheme="minorHAnsi" w:eastAsiaTheme="minorEastAsia" w:hAnsiTheme="minorHAnsi" w:cstheme="minorBidi"/>
                <w:noProof/>
                <w:sz w:val="22"/>
                <w:szCs w:val="22"/>
                <w:lang w:val="ru-RU" w:eastAsia="ru-RU"/>
              </w:rPr>
              <w:tab/>
            </w:r>
            <w:r w:rsidR="00AE713C" w:rsidRPr="00A90D14">
              <w:rPr>
                <w:rStyle w:val="a5"/>
                <w:noProof/>
              </w:rPr>
              <w:t>Аналіз існуючих методів розв'язання задачі</w:t>
            </w:r>
            <w:r w:rsidR="00AE713C">
              <w:rPr>
                <w:noProof/>
                <w:webHidden/>
              </w:rPr>
              <w:tab/>
            </w:r>
            <w:r w:rsidR="00AE713C">
              <w:rPr>
                <w:noProof/>
                <w:webHidden/>
              </w:rPr>
              <w:fldChar w:fldCharType="begin"/>
            </w:r>
            <w:r w:rsidR="00AE713C">
              <w:rPr>
                <w:noProof/>
                <w:webHidden/>
              </w:rPr>
              <w:instrText xml:space="preserve"> PAGEREF _Toc72188886 \h </w:instrText>
            </w:r>
            <w:r w:rsidR="00AE713C">
              <w:rPr>
                <w:noProof/>
                <w:webHidden/>
              </w:rPr>
            </w:r>
            <w:r w:rsidR="00AE713C">
              <w:rPr>
                <w:noProof/>
                <w:webHidden/>
              </w:rPr>
              <w:fldChar w:fldCharType="separate"/>
            </w:r>
            <w:r w:rsidR="00AE713C">
              <w:rPr>
                <w:noProof/>
                <w:webHidden/>
              </w:rPr>
              <w:t>8</w:t>
            </w:r>
            <w:r w:rsidR="00AE713C">
              <w:rPr>
                <w:noProof/>
                <w:webHidden/>
              </w:rPr>
              <w:fldChar w:fldCharType="end"/>
            </w:r>
          </w:hyperlink>
        </w:p>
        <w:p w:rsidR="00AE713C" w:rsidRDefault="00E00A76">
          <w:pPr>
            <w:pStyle w:val="31"/>
            <w:rPr>
              <w:rFonts w:asciiTheme="minorHAnsi" w:eastAsiaTheme="minorEastAsia" w:hAnsiTheme="minorHAnsi" w:cstheme="minorBidi"/>
              <w:noProof/>
              <w:sz w:val="22"/>
              <w:szCs w:val="22"/>
              <w:lang w:val="ru-RU" w:eastAsia="ru-RU"/>
            </w:rPr>
          </w:pPr>
          <w:hyperlink w:anchor="_Toc72188887" w:history="1">
            <w:r w:rsidR="00AE713C" w:rsidRPr="00A90D14">
              <w:rPr>
                <w:rStyle w:val="a5"/>
                <w:noProof/>
              </w:rPr>
              <w:t>2.1.1 Tesseract ORC</w:t>
            </w:r>
            <w:r w:rsidR="00AE713C">
              <w:rPr>
                <w:noProof/>
                <w:webHidden/>
              </w:rPr>
              <w:tab/>
            </w:r>
            <w:r w:rsidR="00AE713C">
              <w:rPr>
                <w:noProof/>
                <w:webHidden/>
              </w:rPr>
              <w:fldChar w:fldCharType="begin"/>
            </w:r>
            <w:r w:rsidR="00AE713C">
              <w:rPr>
                <w:noProof/>
                <w:webHidden/>
              </w:rPr>
              <w:instrText xml:space="preserve"> PAGEREF _Toc72188887 \h </w:instrText>
            </w:r>
            <w:r w:rsidR="00AE713C">
              <w:rPr>
                <w:noProof/>
                <w:webHidden/>
              </w:rPr>
            </w:r>
            <w:r w:rsidR="00AE713C">
              <w:rPr>
                <w:noProof/>
                <w:webHidden/>
              </w:rPr>
              <w:fldChar w:fldCharType="separate"/>
            </w:r>
            <w:r w:rsidR="00AE713C">
              <w:rPr>
                <w:noProof/>
                <w:webHidden/>
              </w:rPr>
              <w:t>8</w:t>
            </w:r>
            <w:r w:rsidR="00AE713C">
              <w:rPr>
                <w:noProof/>
                <w:webHidden/>
              </w:rPr>
              <w:fldChar w:fldCharType="end"/>
            </w:r>
          </w:hyperlink>
        </w:p>
        <w:p w:rsidR="00AE713C" w:rsidRDefault="00E00A76">
          <w:pPr>
            <w:pStyle w:val="31"/>
            <w:rPr>
              <w:rFonts w:asciiTheme="minorHAnsi" w:eastAsiaTheme="minorEastAsia" w:hAnsiTheme="minorHAnsi" w:cstheme="minorBidi"/>
              <w:noProof/>
              <w:sz w:val="22"/>
              <w:szCs w:val="22"/>
              <w:lang w:val="ru-RU" w:eastAsia="ru-RU"/>
            </w:rPr>
          </w:pPr>
          <w:hyperlink w:anchor="_Toc72188888" w:history="1">
            <w:r w:rsidR="00AE713C" w:rsidRPr="00A90D14">
              <w:rPr>
                <w:rStyle w:val="a5"/>
                <w:noProof/>
              </w:rPr>
              <w:t>2.1.3</w:t>
            </w:r>
            <w:r w:rsidR="00AE713C">
              <w:rPr>
                <w:rFonts w:asciiTheme="minorHAnsi" w:eastAsiaTheme="minorEastAsia" w:hAnsiTheme="minorHAnsi" w:cstheme="minorBidi"/>
                <w:noProof/>
                <w:sz w:val="22"/>
                <w:szCs w:val="22"/>
                <w:lang w:val="ru-RU" w:eastAsia="ru-RU"/>
              </w:rPr>
              <w:tab/>
            </w:r>
            <w:r w:rsidR="00AE713C" w:rsidRPr="00A90D14">
              <w:rPr>
                <w:rStyle w:val="a5"/>
                <w:noProof/>
              </w:rPr>
              <w:t>CNN</w:t>
            </w:r>
            <w:r w:rsidR="00AE713C">
              <w:rPr>
                <w:noProof/>
                <w:webHidden/>
              </w:rPr>
              <w:tab/>
            </w:r>
            <w:r w:rsidR="00AE713C">
              <w:rPr>
                <w:noProof/>
                <w:webHidden/>
              </w:rPr>
              <w:fldChar w:fldCharType="begin"/>
            </w:r>
            <w:r w:rsidR="00AE713C">
              <w:rPr>
                <w:noProof/>
                <w:webHidden/>
              </w:rPr>
              <w:instrText xml:space="preserve"> PAGEREF _Toc72188888 \h </w:instrText>
            </w:r>
            <w:r w:rsidR="00AE713C">
              <w:rPr>
                <w:noProof/>
                <w:webHidden/>
              </w:rPr>
            </w:r>
            <w:r w:rsidR="00AE713C">
              <w:rPr>
                <w:noProof/>
                <w:webHidden/>
              </w:rPr>
              <w:fldChar w:fldCharType="separate"/>
            </w:r>
            <w:r w:rsidR="00AE713C">
              <w:rPr>
                <w:noProof/>
                <w:webHidden/>
              </w:rPr>
              <w:t>9</w:t>
            </w:r>
            <w:r w:rsidR="00AE713C">
              <w:rPr>
                <w:noProof/>
                <w:webHidden/>
              </w:rPr>
              <w:fldChar w:fldCharType="end"/>
            </w:r>
          </w:hyperlink>
        </w:p>
        <w:p w:rsidR="00AE713C" w:rsidRDefault="00E00A76">
          <w:pPr>
            <w:pStyle w:val="21"/>
            <w:rPr>
              <w:rFonts w:asciiTheme="minorHAnsi" w:eastAsiaTheme="minorEastAsia" w:hAnsiTheme="minorHAnsi" w:cstheme="minorBidi"/>
              <w:sz w:val="22"/>
              <w:szCs w:val="22"/>
              <w:lang w:val="ru-RU" w:eastAsia="ru-RU"/>
            </w:rPr>
          </w:pPr>
          <w:hyperlink w:anchor="_Toc72188889" w:history="1">
            <w:r w:rsidR="00AE713C" w:rsidRPr="00A90D14">
              <w:rPr>
                <w:rStyle w:val="a5"/>
                <w:lang w:val="ru-RU"/>
              </w:rPr>
              <w:t xml:space="preserve">2.2 </w:t>
            </w:r>
            <w:r w:rsidR="00AE713C" w:rsidRPr="00A90D14">
              <w:rPr>
                <w:rStyle w:val="a5"/>
              </w:rPr>
              <w:t>Voice to text system</w:t>
            </w:r>
            <w:r w:rsidR="00AE713C">
              <w:rPr>
                <w:webHidden/>
              </w:rPr>
              <w:tab/>
            </w:r>
            <w:r w:rsidR="00AE713C">
              <w:rPr>
                <w:webHidden/>
              </w:rPr>
              <w:fldChar w:fldCharType="begin"/>
            </w:r>
            <w:r w:rsidR="00AE713C">
              <w:rPr>
                <w:webHidden/>
              </w:rPr>
              <w:instrText xml:space="preserve"> PAGEREF _Toc72188889 \h </w:instrText>
            </w:r>
            <w:r w:rsidR="00AE713C">
              <w:rPr>
                <w:webHidden/>
              </w:rPr>
            </w:r>
            <w:r w:rsidR="00AE713C">
              <w:rPr>
                <w:webHidden/>
              </w:rPr>
              <w:fldChar w:fldCharType="separate"/>
            </w:r>
            <w:r w:rsidR="00AE713C">
              <w:rPr>
                <w:webHidden/>
              </w:rPr>
              <w:t>9</w:t>
            </w:r>
            <w:r w:rsidR="00AE713C">
              <w:rPr>
                <w:webHidden/>
              </w:rPr>
              <w:fldChar w:fldCharType="end"/>
            </w:r>
          </w:hyperlink>
        </w:p>
        <w:p w:rsidR="00AE713C" w:rsidRDefault="00E00A76">
          <w:pPr>
            <w:pStyle w:val="31"/>
            <w:rPr>
              <w:rFonts w:asciiTheme="minorHAnsi" w:eastAsiaTheme="minorEastAsia" w:hAnsiTheme="minorHAnsi" w:cstheme="minorBidi"/>
              <w:noProof/>
              <w:sz w:val="22"/>
              <w:szCs w:val="22"/>
              <w:lang w:val="ru-RU" w:eastAsia="ru-RU"/>
            </w:rPr>
          </w:pPr>
          <w:hyperlink w:anchor="_Toc72188890" w:history="1">
            <w:r w:rsidR="00AE713C" w:rsidRPr="00A90D14">
              <w:rPr>
                <w:rStyle w:val="a5"/>
                <w:noProof/>
              </w:rPr>
              <w:t>2.1.1</w:t>
            </w:r>
            <w:r w:rsidR="00AE713C">
              <w:rPr>
                <w:rFonts w:asciiTheme="minorHAnsi" w:eastAsiaTheme="minorEastAsia" w:hAnsiTheme="minorHAnsi" w:cstheme="minorBidi"/>
                <w:noProof/>
                <w:sz w:val="22"/>
                <w:szCs w:val="22"/>
                <w:lang w:val="ru-RU" w:eastAsia="ru-RU"/>
              </w:rPr>
              <w:tab/>
            </w:r>
            <w:r w:rsidR="00AE713C" w:rsidRPr="00A90D14">
              <w:rPr>
                <w:rStyle w:val="a5"/>
                <w:noProof/>
              </w:rPr>
              <w:t>Google Speech Recognition</w:t>
            </w:r>
            <w:r w:rsidR="00AE713C">
              <w:rPr>
                <w:noProof/>
                <w:webHidden/>
              </w:rPr>
              <w:tab/>
            </w:r>
            <w:r w:rsidR="00AE713C">
              <w:rPr>
                <w:noProof/>
                <w:webHidden/>
              </w:rPr>
              <w:fldChar w:fldCharType="begin"/>
            </w:r>
            <w:r w:rsidR="00AE713C">
              <w:rPr>
                <w:noProof/>
                <w:webHidden/>
              </w:rPr>
              <w:instrText xml:space="preserve"> PAGEREF _Toc72188890 \h </w:instrText>
            </w:r>
            <w:r w:rsidR="00AE713C">
              <w:rPr>
                <w:noProof/>
                <w:webHidden/>
              </w:rPr>
            </w:r>
            <w:r w:rsidR="00AE713C">
              <w:rPr>
                <w:noProof/>
                <w:webHidden/>
              </w:rPr>
              <w:fldChar w:fldCharType="separate"/>
            </w:r>
            <w:r w:rsidR="00AE713C">
              <w:rPr>
                <w:noProof/>
                <w:webHidden/>
              </w:rPr>
              <w:t>9</w:t>
            </w:r>
            <w:r w:rsidR="00AE713C">
              <w:rPr>
                <w:noProof/>
                <w:webHidden/>
              </w:rPr>
              <w:fldChar w:fldCharType="end"/>
            </w:r>
          </w:hyperlink>
        </w:p>
        <w:p w:rsidR="00AE713C" w:rsidRDefault="00E00A76">
          <w:pPr>
            <w:pStyle w:val="31"/>
            <w:rPr>
              <w:rFonts w:asciiTheme="minorHAnsi" w:eastAsiaTheme="minorEastAsia" w:hAnsiTheme="minorHAnsi" w:cstheme="minorBidi"/>
              <w:noProof/>
              <w:sz w:val="22"/>
              <w:szCs w:val="22"/>
              <w:lang w:val="ru-RU" w:eastAsia="ru-RU"/>
            </w:rPr>
          </w:pPr>
          <w:hyperlink w:anchor="_Toc72188891" w:history="1">
            <w:r w:rsidR="00AE713C" w:rsidRPr="00A90D14">
              <w:rPr>
                <w:rStyle w:val="a5"/>
                <w:noProof/>
              </w:rPr>
              <w:t>2.1.2</w:t>
            </w:r>
            <w:r w:rsidR="00AE713C">
              <w:rPr>
                <w:rFonts w:asciiTheme="minorHAnsi" w:eastAsiaTheme="minorEastAsia" w:hAnsiTheme="minorHAnsi" w:cstheme="minorBidi"/>
                <w:noProof/>
                <w:sz w:val="22"/>
                <w:szCs w:val="22"/>
                <w:lang w:val="ru-RU" w:eastAsia="ru-RU"/>
              </w:rPr>
              <w:tab/>
            </w:r>
            <w:r w:rsidR="00AE713C" w:rsidRPr="00A90D14">
              <w:rPr>
                <w:rStyle w:val="a5"/>
                <w:noProof/>
              </w:rPr>
              <w:t>Wav2letter ++</w:t>
            </w:r>
            <w:r w:rsidR="00AE713C">
              <w:rPr>
                <w:noProof/>
                <w:webHidden/>
              </w:rPr>
              <w:tab/>
            </w:r>
            <w:r w:rsidR="00AE713C">
              <w:rPr>
                <w:noProof/>
                <w:webHidden/>
              </w:rPr>
              <w:fldChar w:fldCharType="begin"/>
            </w:r>
            <w:r w:rsidR="00AE713C">
              <w:rPr>
                <w:noProof/>
                <w:webHidden/>
              </w:rPr>
              <w:instrText xml:space="preserve"> PAGEREF _Toc72188891 \h </w:instrText>
            </w:r>
            <w:r w:rsidR="00AE713C">
              <w:rPr>
                <w:noProof/>
                <w:webHidden/>
              </w:rPr>
            </w:r>
            <w:r w:rsidR="00AE713C">
              <w:rPr>
                <w:noProof/>
                <w:webHidden/>
              </w:rPr>
              <w:fldChar w:fldCharType="separate"/>
            </w:r>
            <w:r w:rsidR="00AE713C">
              <w:rPr>
                <w:noProof/>
                <w:webHidden/>
              </w:rPr>
              <w:t>10</w:t>
            </w:r>
            <w:r w:rsidR="00AE713C">
              <w:rPr>
                <w:noProof/>
                <w:webHidden/>
              </w:rPr>
              <w:fldChar w:fldCharType="end"/>
            </w:r>
          </w:hyperlink>
        </w:p>
        <w:p w:rsidR="00AE713C" w:rsidRDefault="00E00A76">
          <w:pPr>
            <w:pStyle w:val="31"/>
            <w:rPr>
              <w:rFonts w:asciiTheme="minorHAnsi" w:eastAsiaTheme="minorEastAsia" w:hAnsiTheme="minorHAnsi" w:cstheme="minorBidi"/>
              <w:noProof/>
              <w:sz w:val="22"/>
              <w:szCs w:val="22"/>
              <w:lang w:val="ru-RU" w:eastAsia="ru-RU"/>
            </w:rPr>
          </w:pPr>
          <w:hyperlink w:anchor="_Toc72188892" w:history="1">
            <w:r w:rsidR="00AE713C" w:rsidRPr="00A90D14">
              <w:rPr>
                <w:rStyle w:val="a5"/>
                <w:noProof/>
              </w:rPr>
              <w:t>2.1.3</w:t>
            </w:r>
            <w:r w:rsidR="00AE713C">
              <w:rPr>
                <w:rFonts w:asciiTheme="minorHAnsi" w:eastAsiaTheme="minorEastAsia" w:hAnsiTheme="minorHAnsi" w:cstheme="minorBidi"/>
                <w:noProof/>
                <w:sz w:val="22"/>
                <w:szCs w:val="22"/>
                <w:lang w:val="ru-RU" w:eastAsia="ru-RU"/>
              </w:rPr>
              <w:tab/>
            </w:r>
            <w:r w:rsidR="00AE713C" w:rsidRPr="00A90D14">
              <w:rPr>
                <w:rStyle w:val="a5"/>
                <w:noProof/>
              </w:rPr>
              <w:t>CMU Sphinx</w:t>
            </w:r>
            <w:r w:rsidR="00AE713C">
              <w:rPr>
                <w:noProof/>
                <w:webHidden/>
              </w:rPr>
              <w:tab/>
            </w:r>
            <w:r w:rsidR="00AE713C">
              <w:rPr>
                <w:noProof/>
                <w:webHidden/>
              </w:rPr>
              <w:fldChar w:fldCharType="begin"/>
            </w:r>
            <w:r w:rsidR="00AE713C">
              <w:rPr>
                <w:noProof/>
                <w:webHidden/>
              </w:rPr>
              <w:instrText xml:space="preserve"> PAGEREF _Toc72188892 \h </w:instrText>
            </w:r>
            <w:r w:rsidR="00AE713C">
              <w:rPr>
                <w:noProof/>
                <w:webHidden/>
              </w:rPr>
            </w:r>
            <w:r w:rsidR="00AE713C">
              <w:rPr>
                <w:noProof/>
                <w:webHidden/>
              </w:rPr>
              <w:fldChar w:fldCharType="separate"/>
            </w:r>
            <w:r w:rsidR="00AE713C">
              <w:rPr>
                <w:noProof/>
                <w:webHidden/>
              </w:rPr>
              <w:t>10</w:t>
            </w:r>
            <w:r w:rsidR="00AE713C">
              <w:rPr>
                <w:noProof/>
                <w:webHidden/>
              </w:rPr>
              <w:fldChar w:fldCharType="end"/>
            </w:r>
          </w:hyperlink>
        </w:p>
        <w:p w:rsidR="00AE713C" w:rsidRDefault="00E00A76">
          <w:pPr>
            <w:pStyle w:val="21"/>
            <w:rPr>
              <w:rFonts w:asciiTheme="minorHAnsi" w:eastAsiaTheme="minorEastAsia" w:hAnsiTheme="minorHAnsi" w:cstheme="minorBidi"/>
              <w:sz w:val="22"/>
              <w:szCs w:val="22"/>
              <w:lang w:val="ru-RU" w:eastAsia="ru-RU"/>
            </w:rPr>
          </w:pPr>
          <w:hyperlink w:anchor="_Toc72188893" w:history="1">
            <w:r w:rsidR="00AE713C" w:rsidRPr="00A90D14">
              <w:rPr>
                <w:rStyle w:val="a5"/>
                <w:lang w:val="en-US"/>
              </w:rPr>
              <w:t xml:space="preserve">2.2 </w:t>
            </w:r>
            <w:r w:rsidR="00AE713C" w:rsidRPr="00A90D14">
              <w:rPr>
                <w:rStyle w:val="a5"/>
              </w:rPr>
              <w:t>Natural language processing (nlp)</w:t>
            </w:r>
            <w:r w:rsidR="00AE713C">
              <w:rPr>
                <w:webHidden/>
              </w:rPr>
              <w:tab/>
            </w:r>
            <w:r w:rsidR="00AE713C">
              <w:rPr>
                <w:webHidden/>
              </w:rPr>
              <w:fldChar w:fldCharType="begin"/>
            </w:r>
            <w:r w:rsidR="00AE713C">
              <w:rPr>
                <w:webHidden/>
              </w:rPr>
              <w:instrText xml:space="preserve"> PAGEREF _Toc72188893 \h </w:instrText>
            </w:r>
            <w:r w:rsidR="00AE713C">
              <w:rPr>
                <w:webHidden/>
              </w:rPr>
            </w:r>
            <w:r w:rsidR="00AE713C">
              <w:rPr>
                <w:webHidden/>
              </w:rPr>
              <w:fldChar w:fldCharType="separate"/>
            </w:r>
            <w:r w:rsidR="00AE713C">
              <w:rPr>
                <w:webHidden/>
              </w:rPr>
              <w:t>10</w:t>
            </w:r>
            <w:r w:rsidR="00AE713C">
              <w:rPr>
                <w:webHidden/>
              </w:rPr>
              <w:fldChar w:fldCharType="end"/>
            </w:r>
          </w:hyperlink>
        </w:p>
        <w:p w:rsidR="00AE713C" w:rsidRDefault="00E00A76">
          <w:pPr>
            <w:pStyle w:val="31"/>
            <w:rPr>
              <w:rFonts w:asciiTheme="minorHAnsi" w:eastAsiaTheme="minorEastAsia" w:hAnsiTheme="minorHAnsi" w:cstheme="minorBidi"/>
              <w:noProof/>
              <w:sz w:val="22"/>
              <w:szCs w:val="22"/>
              <w:lang w:val="ru-RU" w:eastAsia="ru-RU"/>
            </w:rPr>
          </w:pPr>
          <w:hyperlink w:anchor="_Toc72188894" w:history="1">
            <w:r w:rsidR="00AE713C" w:rsidRPr="00A90D14">
              <w:rPr>
                <w:rStyle w:val="a5"/>
                <w:noProof/>
                <w:lang w:val="en-US"/>
              </w:rPr>
              <w:t xml:space="preserve">2.2.1 </w:t>
            </w:r>
            <w:r w:rsidR="00AE713C" w:rsidRPr="00A90D14">
              <w:rPr>
                <w:rStyle w:val="a5"/>
                <w:noProof/>
              </w:rPr>
              <w:t>Визначення тегів</w:t>
            </w:r>
            <w:r w:rsidR="00AE713C">
              <w:rPr>
                <w:noProof/>
                <w:webHidden/>
              </w:rPr>
              <w:tab/>
            </w:r>
            <w:r w:rsidR="00AE713C">
              <w:rPr>
                <w:noProof/>
                <w:webHidden/>
              </w:rPr>
              <w:fldChar w:fldCharType="begin"/>
            </w:r>
            <w:r w:rsidR="00AE713C">
              <w:rPr>
                <w:noProof/>
                <w:webHidden/>
              </w:rPr>
              <w:instrText xml:space="preserve"> PAGEREF _Toc72188894 \h </w:instrText>
            </w:r>
            <w:r w:rsidR="00AE713C">
              <w:rPr>
                <w:noProof/>
                <w:webHidden/>
              </w:rPr>
            </w:r>
            <w:r w:rsidR="00AE713C">
              <w:rPr>
                <w:noProof/>
                <w:webHidden/>
              </w:rPr>
              <w:fldChar w:fldCharType="separate"/>
            </w:r>
            <w:r w:rsidR="00AE713C">
              <w:rPr>
                <w:noProof/>
                <w:webHidden/>
              </w:rPr>
              <w:t>10</w:t>
            </w:r>
            <w:r w:rsidR="00AE713C">
              <w:rPr>
                <w:noProof/>
                <w:webHidden/>
              </w:rPr>
              <w:fldChar w:fldCharType="end"/>
            </w:r>
          </w:hyperlink>
        </w:p>
        <w:p w:rsidR="00AE713C" w:rsidRDefault="00E00A76">
          <w:pPr>
            <w:pStyle w:val="31"/>
            <w:rPr>
              <w:rFonts w:asciiTheme="minorHAnsi" w:eastAsiaTheme="minorEastAsia" w:hAnsiTheme="minorHAnsi" w:cstheme="minorBidi"/>
              <w:noProof/>
              <w:sz w:val="22"/>
              <w:szCs w:val="22"/>
              <w:lang w:val="ru-RU" w:eastAsia="ru-RU"/>
            </w:rPr>
          </w:pPr>
          <w:hyperlink w:anchor="_Toc72188895" w:history="1">
            <w:r w:rsidR="00AE713C" w:rsidRPr="00A90D14">
              <w:rPr>
                <w:rStyle w:val="a5"/>
                <w:noProof/>
              </w:rPr>
              <w:t>2.2.2 Класифікація настрою сюжету</w:t>
            </w:r>
            <w:r w:rsidR="00AE713C">
              <w:rPr>
                <w:noProof/>
                <w:webHidden/>
              </w:rPr>
              <w:tab/>
            </w:r>
            <w:r w:rsidR="00AE713C">
              <w:rPr>
                <w:noProof/>
                <w:webHidden/>
              </w:rPr>
              <w:fldChar w:fldCharType="begin"/>
            </w:r>
            <w:r w:rsidR="00AE713C">
              <w:rPr>
                <w:noProof/>
                <w:webHidden/>
              </w:rPr>
              <w:instrText xml:space="preserve"> PAGEREF _Toc72188895 \h </w:instrText>
            </w:r>
            <w:r w:rsidR="00AE713C">
              <w:rPr>
                <w:noProof/>
                <w:webHidden/>
              </w:rPr>
            </w:r>
            <w:r w:rsidR="00AE713C">
              <w:rPr>
                <w:noProof/>
                <w:webHidden/>
              </w:rPr>
              <w:fldChar w:fldCharType="separate"/>
            </w:r>
            <w:r w:rsidR="00AE713C">
              <w:rPr>
                <w:noProof/>
                <w:webHidden/>
              </w:rPr>
              <w:t>11</w:t>
            </w:r>
            <w:r w:rsidR="00AE713C">
              <w:rPr>
                <w:noProof/>
                <w:webHidden/>
              </w:rPr>
              <w:fldChar w:fldCharType="end"/>
            </w:r>
          </w:hyperlink>
        </w:p>
        <w:p w:rsidR="00AE713C" w:rsidRDefault="00E00A76">
          <w:pPr>
            <w:pStyle w:val="11"/>
            <w:rPr>
              <w:rFonts w:asciiTheme="minorHAnsi" w:eastAsiaTheme="minorEastAsia" w:hAnsiTheme="minorHAnsi" w:cstheme="minorBidi"/>
              <w:noProof/>
              <w:sz w:val="22"/>
              <w:szCs w:val="22"/>
              <w:lang w:val="ru-RU" w:eastAsia="ru-RU"/>
            </w:rPr>
          </w:pPr>
          <w:hyperlink w:anchor="_Toc72188896" w:history="1">
            <w:r w:rsidR="00AE713C">
              <w:rPr>
                <w:rStyle w:val="a5"/>
                <w:noProof/>
                <w:lang w:val="ru-RU"/>
              </w:rPr>
              <w:t>3. П</w:t>
            </w:r>
            <w:r w:rsidR="00AE713C" w:rsidRPr="00A90D14">
              <w:rPr>
                <w:rStyle w:val="a5"/>
                <w:noProof/>
                <w:lang w:val="ru-RU"/>
              </w:rPr>
              <w:t>роцес обробки відеосюжету</w:t>
            </w:r>
            <w:r w:rsidR="00AE713C">
              <w:rPr>
                <w:noProof/>
                <w:webHidden/>
              </w:rPr>
              <w:tab/>
            </w:r>
            <w:r w:rsidR="00AE713C">
              <w:rPr>
                <w:noProof/>
                <w:webHidden/>
              </w:rPr>
              <w:fldChar w:fldCharType="begin"/>
            </w:r>
            <w:r w:rsidR="00AE713C">
              <w:rPr>
                <w:noProof/>
                <w:webHidden/>
              </w:rPr>
              <w:instrText xml:space="preserve"> PAGEREF _Toc72188896 \h </w:instrText>
            </w:r>
            <w:r w:rsidR="00AE713C">
              <w:rPr>
                <w:noProof/>
                <w:webHidden/>
              </w:rPr>
            </w:r>
            <w:r w:rsidR="00AE713C">
              <w:rPr>
                <w:noProof/>
                <w:webHidden/>
              </w:rPr>
              <w:fldChar w:fldCharType="separate"/>
            </w:r>
            <w:r w:rsidR="00AE713C">
              <w:rPr>
                <w:noProof/>
                <w:webHidden/>
              </w:rPr>
              <w:t>13</w:t>
            </w:r>
            <w:r w:rsidR="00AE713C">
              <w:rPr>
                <w:noProof/>
                <w:webHidden/>
              </w:rPr>
              <w:fldChar w:fldCharType="end"/>
            </w:r>
          </w:hyperlink>
        </w:p>
        <w:p w:rsidR="00AE713C" w:rsidRDefault="00E00A76">
          <w:pPr>
            <w:pStyle w:val="21"/>
            <w:rPr>
              <w:rFonts w:asciiTheme="minorHAnsi" w:eastAsiaTheme="minorEastAsia" w:hAnsiTheme="minorHAnsi" w:cstheme="minorBidi"/>
              <w:sz w:val="22"/>
              <w:szCs w:val="22"/>
              <w:lang w:val="ru-RU" w:eastAsia="ru-RU"/>
            </w:rPr>
          </w:pPr>
          <w:hyperlink w:anchor="_Toc72188897" w:history="1">
            <w:r w:rsidR="00AE713C" w:rsidRPr="00A90D14">
              <w:rPr>
                <w:rStyle w:val="a5"/>
              </w:rPr>
              <w:t>3.2 Розпізнавання тексту з використанням Google Speech Recognition</w:t>
            </w:r>
            <w:r w:rsidR="00AE713C">
              <w:rPr>
                <w:webHidden/>
              </w:rPr>
              <w:tab/>
            </w:r>
            <w:r w:rsidR="00AE713C">
              <w:rPr>
                <w:webHidden/>
              </w:rPr>
              <w:fldChar w:fldCharType="begin"/>
            </w:r>
            <w:r w:rsidR="00AE713C">
              <w:rPr>
                <w:webHidden/>
              </w:rPr>
              <w:instrText xml:space="preserve"> PAGEREF _Toc72188897 \h </w:instrText>
            </w:r>
            <w:r w:rsidR="00AE713C">
              <w:rPr>
                <w:webHidden/>
              </w:rPr>
            </w:r>
            <w:r w:rsidR="00AE713C">
              <w:rPr>
                <w:webHidden/>
              </w:rPr>
              <w:fldChar w:fldCharType="separate"/>
            </w:r>
            <w:r w:rsidR="00AE713C">
              <w:rPr>
                <w:webHidden/>
              </w:rPr>
              <w:t>14</w:t>
            </w:r>
            <w:r w:rsidR="00AE713C">
              <w:rPr>
                <w:webHidden/>
              </w:rPr>
              <w:fldChar w:fldCharType="end"/>
            </w:r>
          </w:hyperlink>
        </w:p>
        <w:p w:rsidR="00AE713C" w:rsidRDefault="00E00A76">
          <w:pPr>
            <w:pStyle w:val="21"/>
            <w:rPr>
              <w:rFonts w:asciiTheme="minorHAnsi" w:eastAsiaTheme="minorEastAsia" w:hAnsiTheme="minorHAnsi" w:cstheme="minorBidi"/>
              <w:sz w:val="22"/>
              <w:szCs w:val="22"/>
              <w:lang w:val="ru-RU" w:eastAsia="ru-RU"/>
            </w:rPr>
          </w:pPr>
          <w:hyperlink w:anchor="_Toc72188898" w:history="1">
            <w:r w:rsidR="00AE713C">
              <w:rPr>
                <w:rStyle w:val="a5"/>
              </w:rPr>
              <w:t>3.3</w:t>
            </w:r>
            <w:r w:rsidR="00AE713C" w:rsidRPr="00A90D14">
              <w:rPr>
                <w:rStyle w:val="a5"/>
              </w:rPr>
              <w:t xml:space="preserve"> Визначення тегів</w:t>
            </w:r>
            <w:r w:rsidR="00AE713C">
              <w:rPr>
                <w:webHidden/>
              </w:rPr>
              <w:tab/>
            </w:r>
            <w:r w:rsidR="00AE713C">
              <w:rPr>
                <w:webHidden/>
              </w:rPr>
              <w:fldChar w:fldCharType="begin"/>
            </w:r>
            <w:r w:rsidR="00AE713C">
              <w:rPr>
                <w:webHidden/>
              </w:rPr>
              <w:instrText xml:space="preserve"> PAGEREF _Toc72188898 \h </w:instrText>
            </w:r>
            <w:r w:rsidR="00AE713C">
              <w:rPr>
                <w:webHidden/>
              </w:rPr>
            </w:r>
            <w:r w:rsidR="00AE713C">
              <w:rPr>
                <w:webHidden/>
              </w:rPr>
              <w:fldChar w:fldCharType="separate"/>
            </w:r>
            <w:r w:rsidR="00AE713C">
              <w:rPr>
                <w:webHidden/>
              </w:rPr>
              <w:t>15</w:t>
            </w:r>
            <w:r w:rsidR="00AE713C">
              <w:rPr>
                <w:webHidden/>
              </w:rPr>
              <w:fldChar w:fldCharType="end"/>
            </w:r>
          </w:hyperlink>
        </w:p>
        <w:p w:rsidR="00AE713C" w:rsidRDefault="00E00A76">
          <w:pPr>
            <w:pStyle w:val="31"/>
            <w:rPr>
              <w:rFonts w:asciiTheme="minorHAnsi" w:eastAsiaTheme="minorEastAsia" w:hAnsiTheme="minorHAnsi" w:cstheme="minorBidi"/>
              <w:noProof/>
              <w:sz w:val="22"/>
              <w:szCs w:val="22"/>
              <w:lang w:val="ru-RU" w:eastAsia="ru-RU"/>
            </w:rPr>
          </w:pPr>
          <w:hyperlink w:anchor="_Toc72188899" w:history="1">
            <w:r w:rsidR="00AE713C" w:rsidRPr="00A90D14">
              <w:rPr>
                <w:rStyle w:val="a5"/>
                <w:noProof/>
              </w:rPr>
              <w:t>3.3.1 TF-IDM</w:t>
            </w:r>
            <w:r w:rsidR="00AE713C">
              <w:rPr>
                <w:noProof/>
                <w:webHidden/>
              </w:rPr>
              <w:tab/>
            </w:r>
            <w:r w:rsidR="00AE713C">
              <w:rPr>
                <w:noProof/>
                <w:webHidden/>
              </w:rPr>
              <w:fldChar w:fldCharType="begin"/>
            </w:r>
            <w:r w:rsidR="00AE713C">
              <w:rPr>
                <w:noProof/>
                <w:webHidden/>
              </w:rPr>
              <w:instrText xml:space="preserve"> PAGEREF _Toc72188899 \h </w:instrText>
            </w:r>
            <w:r w:rsidR="00AE713C">
              <w:rPr>
                <w:noProof/>
                <w:webHidden/>
              </w:rPr>
            </w:r>
            <w:r w:rsidR="00AE713C">
              <w:rPr>
                <w:noProof/>
                <w:webHidden/>
              </w:rPr>
              <w:fldChar w:fldCharType="separate"/>
            </w:r>
            <w:r w:rsidR="00AE713C">
              <w:rPr>
                <w:noProof/>
                <w:webHidden/>
              </w:rPr>
              <w:t>15</w:t>
            </w:r>
            <w:r w:rsidR="00AE713C">
              <w:rPr>
                <w:noProof/>
                <w:webHidden/>
              </w:rPr>
              <w:fldChar w:fldCharType="end"/>
            </w:r>
          </w:hyperlink>
        </w:p>
        <w:p w:rsidR="00AE713C" w:rsidRDefault="00E00A76">
          <w:pPr>
            <w:pStyle w:val="31"/>
            <w:rPr>
              <w:rFonts w:asciiTheme="minorHAnsi" w:eastAsiaTheme="minorEastAsia" w:hAnsiTheme="minorHAnsi" w:cstheme="minorBidi"/>
              <w:noProof/>
              <w:sz w:val="22"/>
              <w:szCs w:val="22"/>
              <w:lang w:val="ru-RU" w:eastAsia="ru-RU"/>
            </w:rPr>
          </w:pPr>
          <w:hyperlink w:anchor="_Toc72188900" w:history="1">
            <w:r w:rsidR="00AE713C" w:rsidRPr="00A90D14">
              <w:rPr>
                <w:rStyle w:val="a5"/>
                <w:noProof/>
              </w:rPr>
              <w:t>3.3.2 NLTK та Spacy</w:t>
            </w:r>
            <w:r w:rsidR="00AE713C">
              <w:rPr>
                <w:noProof/>
                <w:webHidden/>
              </w:rPr>
              <w:tab/>
            </w:r>
            <w:r w:rsidR="00AE713C">
              <w:rPr>
                <w:noProof/>
                <w:webHidden/>
              </w:rPr>
              <w:fldChar w:fldCharType="begin"/>
            </w:r>
            <w:r w:rsidR="00AE713C">
              <w:rPr>
                <w:noProof/>
                <w:webHidden/>
              </w:rPr>
              <w:instrText xml:space="preserve"> PAGEREF _Toc72188900 \h </w:instrText>
            </w:r>
            <w:r w:rsidR="00AE713C">
              <w:rPr>
                <w:noProof/>
                <w:webHidden/>
              </w:rPr>
            </w:r>
            <w:r w:rsidR="00AE713C">
              <w:rPr>
                <w:noProof/>
                <w:webHidden/>
              </w:rPr>
              <w:fldChar w:fldCharType="separate"/>
            </w:r>
            <w:r w:rsidR="00AE713C">
              <w:rPr>
                <w:noProof/>
                <w:webHidden/>
              </w:rPr>
              <w:t>16</w:t>
            </w:r>
            <w:r w:rsidR="00AE713C">
              <w:rPr>
                <w:noProof/>
                <w:webHidden/>
              </w:rPr>
              <w:fldChar w:fldCharType="end"/>
            </w:r>
          </w:hyperlink>
        </w:p>
        <w:p w:rsidR="00AE713C" w:rsidRDefault="00E00A76">
          <w:pPr>
            <w:pStyle w:val="11"/>
            <w:rPr>
              <w:rFonts w:asciiTheme="minorHAnsi" w:eastAsiaTheme="minorEastAsia" w:hAnsiTheme="minorHAnsi" w:cstheme="minorBidi"/>
              <w:noProof/>
              <w:sz w:val="22"/>
              <w:szCs w:val="22"/>
              <w:lang w:val="ru-RU" w:eastAsia="ru-RU"/>
            </w:rPr>
          </w:pPr>
          <w:hyperlink w:anchor="_Toc72188901" w:history="1">
            <w:r w:rsidR="00AE713C" w:rsidRPr="00A90D14">
              <w:rPr>
                <w:rStyle w:val="a5"/>
                <w:noProof/>
              </w:rPr>
              <w:t>3</w:t>
            </w:r>
            <w:r w:rsidR="00AE713C">
              <w:rPr>
                <w:rFonts w:asciiTheme="minorHAnsi" w:eastAsiaTheme="minorEastAsia" w:hAnsiTheme="minorHAnsi" w:cstheme="minorBidi"/>
                <w:noProof/>
                <w:sz w:val="22"/>
                <w:szCs w:val="22"/>
                <w:lang w:val="ru-RU" w:eastAsia="ru-RU"/>
              </w:rPr>
              <w:tab/>
            </w:r>
            <w:r w:rsidR="00AE713C" w:rsidRPr="00A90D14">
              <w:rPr>
                <w:rStyle w:val="a5"/>
                <w:noProof/>
              </w:rPr>
              <w:t>Програмне забезпечення</w:t>
            </w:r>
            <w:r w:rsidR="00AE713C">
              <w:rPr>
                <w:noProof/>
                <w:webHidden/>
              </w:rPr>
              <w:tab/>
            </w:r>
            <w:r w:rsidR="00AE713C">
              <w:rPr>
                <w:noProof/>
                <w:webHidden/>
              </w:rPr>
              <w:fldChar w:fldCharType="begin"/>
            </w:r>
            <w:r w:rsidR="00AE713C">
              <w:rPr>
                <w:noProof/>
                <w:webHidden/>
              </w:rPr>
              <w:instrText xml:space="preserve"> PAGEREF _Toc72188901 \h </w:instrText>
            </w:r>
            <w:r w:rsidR="00AE713C">
              <w:rPr>
                <w:noProof/>
                <w:webHidden/>
              </w:rPr>
            </w:r>
            <w:r w:rsidR="00AE713C">
              <w:rPr>
                <w:noProof/>
                <w:webHidden/>
              </w:rPr>
              <w:fldChar w:fldCharType="separate"/>
            </w:r>
            <w:r w:rsidR="00AE713C">
              <w:rPr>
                <w:noProof/>
                <w:webHidden/>
              </w:rPr>
              <w:t>18</w:t>
            </w:r>
            <w:r w:rsidR="00AE713C">
              <w:rPr>
                <w:noProof/>
                <w:webHidden/>
              </w:rPr>
              <w:fldChar w:fldCharType="end"/>
            </w:r>
          </w:hyperlink>
        </w:p>
        <w:p w:rsidR="00AE713C" w:rsidRDefault="00E00A76">
          <w:pPr>
            <w:pStyle w:val="11"/>
            <w:rPr>
              <w:rFonts w:asciiTheme="minorHAnsi" w:eastAsiaTheme="minorEastAsia" w:hAnsiTheme="minorHAnsi" w:cstheme="minorBidi"/>
              <w:noProof/>
              <w:sz w:val="22"/>
              <w:szCs w:val="22"/>
              <w:lang w:val="ru-RU" w:eastAsia="ru-RU"/>
            </w:rPr>
          </w:pPr>
          <w:hyperlink w:anchor="_Toc72188902" w:history="1">
            <w:r w:rsidR="00AE713C" w:rsidRPr="00A90D14">
              <w:rPr>
                <w:rStyle w:val="a5"/>
                <w:noProof/>
              </w:rPr>
              <w:t>Висновки</w:t>
            </w:r>
            <w:r w:rsidR="00AE713C">
              <w:rPr>
                <w:noProof/>
                <w:webHidden/>
              </w:rPr>
              <w:tab/>
            </w:r>
            <w:r w:rsidR="00AE713C">
              <w:rPr>
                <w:noProof/>
                <w:webHidden/>
              </w:rPr>
              <w:fldChar w:fldCharType="begin"/>
            </w:r>
            <w:r w:rsidR="00AE713C">
              <w:rPr>
                <w:noProof/>
                <w:webHidden/>
              </w:rPr>
              <w:instrText xml:space="preserve"> PAGEREF _Toc72188902 \h </w:instrText>
            </w:r>
            <w:r w:rsidR="00AE713C">
              <w:rPr>
                <w:noProof/>
                <w:webHidden/>
              </w:rPr>
            </w:r>
            <w:r w:rsidR="00AE713C">
              <w:rPr>
                <w:noProof/>
                <w:webHidden/>
              </w:rPr>
              <w:fldChar w:fldCharType="separate"/>
            </w:r>
            <w:r w:rsidR="00AE713C">
              <w:rPr>
                <w:noProof/>
                <w:webHidden/>
              </w:rPr>
              <w:t>19</w:t>
            </w:r>
            <w:r w:rsidR="00AE713C">
              <w:rPr>
                <w:noProof/>
                <w:webHidden/>
              </w:rPr>
              <w:fldChar w:fldCharType="end"/>
            </w:r>
          </w:hyperlink>
        </w:p>
        <w:p w:rsidR="00AE713C" w:rsidRDefault="00E00A76">
          <w:pPr>
            <w:pStyle w:val="11"/>
            <w:rPr>
              <w:rFonts w:asciiTheme="minorHAnsi" w:eastAsiaTheme="minorEastAsia" w:hAnsiTheme="minorHAnsi" w:cstheme="minorBidi"/>
              <w:noProof/>
              <w:sz w:val="22"/>
              <w:szCs w:val="22"/>
              <w:lang w:val="ru-RU" w:eastAsia="ru-RU"/>
            </w:rPr>
          </w:pPr>
          <w:hyperlink w:anchor="_Toc72188903" w:history="1">
            <w:r w:rsidR="00AE713C" w:rsidRPr="00A90D14">
              <w:rPr>
                <w:rStyle w:val="a5"/>
                <w:noProof/>
              </w:rPr>
              <w:t>Перелік посилань</w:t>
            </w:r>
            <w:r w:rsidR="00AE713C">
              <w:rPr>
                <w:noProof/>
                <w:webHidden/>
              </w:rPr>
              <w:tab/>
            </w:r>
            <w:r w:rsidR="00AE713C">
              <w:rPr>
                <w:noProof/>
                <w:webHidden/>
              </w:rPr>
              <w:fldChar w:fldCharType="begin"/>
            </w:r>
            <w:r w:rsidR="00AE713C">
              <w:rPr>
                <w:noProof/>
                <w:webHidden/>
              </w:rPr>
              <w:instrText xml:space="preserve"> PAGEREF _Toc72188903 \h </w:instrText>
            </w:r>
            <w:r w:rsidR="00AE713C">
              <w:rPr>
                <w:noProof/>
                <w:webHidden/>
              </w:rPr>
            </w:r>
            <w:r w:rsidR="00AE713C">
              <w:rPr>
                <w:noProof/>
                <w:webHidden/>
              </w:rPr>
              <w:fldChar w:fldCharType="separate"/>
            </w:r>
            <w:r w:rsidR="00AE713C">
              <w:rPr>
                <w:noProof/>
                <w:webHidden/>
              </w:rPr>
              <w:t>20</w:t>
            </w:r>
            <w:r w:rsidR="00AE713C">
              <w:rPr>
                <w:noProof/>
                <w:webHidden/>
              </w:rPr>
              <w:fldChar w:fldCharType="end"/>
            </w:r>
          </w:hyperlink>
        </w:p>
        <w:p w:rsidR="00AE713C" w:rsidRDefault="00E00A76">
          <w:pPr>
            <w:pStyle w:val="11"/>
            <w:rPr>
              <w:rFonts w:asciiTheme="minorHAnsi" w:eastAsiaTheme="minorEastAsia" w:hAnsiTheme="minorHAnsi" w:cstheme="minorBidi"/>
              <w:noProof/>
              <w:sz w:val="22"/>
              <w:szCs w:val="22"/>
              <w:lang w:val="ru-RU" w:eastAsia="ru-RU"/>
            </w:rPr>
          </w:pPr>
          <w:hyperlink w:anchor="_Toc72188904" w:history="1">
            <w:r w:rsidR="00AE713C" w:rsidRPr="00A90D14">
              <w:rPr>
                <w:rStyle w:val="a5"/>
                <w:noProof/>
              </w:rPr>
              <w:t>Додаток А</w:t>
            </w:r>
            <w:r w:rsidR="00AE713C">
              <w:rPr>
                <w:noProof/>
                <w:webHidden/>
              </w:rPr>
              <w:tab/>
            </w:r>
            <w:r w:rsidR="00AE713C">
              <w:rPr>
                <w:noProof/>
                <w:webHidden/>
              </w:rPr>
              <w:fldChar w:fldCharType="begin"/>
            </w:r>
            <w:r w:rsidR="00AE713C">
              <w:rPr>
                <w:noProof/>
                <w:webHidden/>
              </w:rPr>
              <w:instrText xml:space="preserve"> PAGEREF _Toc72188904 \h </w:instrText>
            </w:r>
            <w:r w:rsidR="00AE713C">
              <w:rPr>
                <w:noProof/>
                <w:webHidden/>
              </w:rPr>
            </w:r>
            <w:r w:rsidR="00AE713C">
              <w:rPr>
                <w:noProof/>
                <w:webHidden/>
              </w:rPr>
              <w:fldChar w:fldCharType="separate"/>
            </w:r>
            <w:r w:rsidR="00AE713C">
              <w:rPr>
                <w:noProof/>
                <w:webHidden/>
              </w:rPr>
              <w:t>21</w:t>
            </w:r>
            <w:r w:rsidR="00AE713C">
              <w:rPr>
                <w:noProof/>
                <w:webHidden/>
              </w:rPr>
              <w:fldChar w:fldCharType="end"/>
            </w:r>
          </w:hyperlink>
        </w:p>
        <w:p w:rsidR="00AE713C" w:rsidRDefault="00E00A76">
          <w:pPr>
            <w:pStyle w:val="11"/>
            <w:rPr>
              <w:rFonts w:asciiTheme="minorHAnsi" w:eastAsiaTheme="minorEastAsia" w:hAnsiTheme="minorHAnsi" w:cstheme="minorBidi"/>
              <w:noProof/>
              <w:sz w:val="22"/>
              <w:szCs w:val="22"/>
              <w:lang w:val="ru-RU" w:eastAsia="ru-RU"/>
            </w:rPr>
          </w:pPr>
          <w:hyperlink w:anchor="_Toc72188905" w:history="1">
            <w:r w:rsidR="00AE713C" w:rsidRPr="00A90D14">
              <w:rPr>
                <w:rStyle w:val="a5"/>
                <w:noProof/>
              </w:rPr>
              <w:t>Лістинги програм</w:t>
            </w:r>
            <w:r w:rsidR="00AE713C">
              <w:rPr>
                <w:noProof/>
                <w:webHidden/>
              </w:rPr>
              <w:tab/>
            </w:r>
            <w:r w:rsidR="00AE713C">
              <w:rPr>
                <w:noProof/>
                <w:webHidden/>
              </w:rPr>
              <w:fldChar w:fldCharType="begin"/>
            </w:r>
            <w:r w:rsidR="00AE713C">
              <w:rPr>
                <w:noProof/>
                <w:webHidden/>
              </w:rPr>
              <w:instrText xml:space="preserve"> PAGEREF _Toc72188905 \h </w:instrText>
            </w:r>
            <w:r w:rsidR="00AE713C">
              <w:rPr>
                <w:noProof/>
                <w:webHidden/>
              </w:rPr>
            </w:r>
            <w:r w:rsidR="00AE713C">
              <w:rPr>
                <w:noProof/>
                <w:webHidden/>
              </w:rPr>
              <w:fldChar w:fldCharType="separate"/>
            </w:r>
            <w:r w:rsidR="00AE713C">
              <w:rPr>
                <w:noProof/>
                <w:webHidden/>
              </w:rPr>
              <w:t>21</w:t>
            </w:r>
            <w:r w:rsidR="00AE713C">
              <w:rPr>
                <w:noProof/>
                <w:webHidden/>
              </w:rPr>
              <w:fldChar w:fldCharType="end"/>
            </w:r>
          </w:hyperlink>
        </w:p>
        <w:p w:rsidR="00F86D28" w:rsidRDefault="00F86D28">
          <w:r>
            <w:rPr>
              <w:b/>
              <w:bCs/>
            </w:rPr>
            <w:fldChar w:fldCharType="end"/>
          </w:r>
        </w:p>
      </w:sdtContent>
    </w:sdt>
    <w:p w:rsidR="003F4D31" w:rsidRDefault="003F4D31">
      <w:pPr>
        <w:spacing w:line="240" w:lineRule="auto"/>
        <w:ind w:firstLine="0"/>
        <w:jc w:val="left"/>
        <w:rPr>
          <w:rFonts w:eastAsia="Times New Roman"/>
          <w:bCs/>
          <w:caps/>
          <w:szCs w:val="36"/>
        </w:rPr>
      </w:pPr>
      <w:bookmarkStart w:id="2" w:name="_Toc438136977"/>
      <w:bookmarkStart w:id="3" w:name="_Toc436262488"/>
      <w:r>
        <w:br w:type="page"/>
      </w:r>
    </w:p>
    <w:p w:rsidR="00D621B9" w:rsidRPr="00D41E24" w:rsidRDefault="00D621B9" w:rsidP="00F233C0">
      <w:pPr>
        <w:pStyle w:val="UnnumberedHeading"/>
      </w:pPr>
      <w:bookmarkStart w:id="4" w:name="_Toc72188883"/>
      <w:r w:rsidRPr="00D41E24">
        <w:lastRenderedPageBreak/>
        <w:t>Перелік умовних позначень, скорочень і термінів</w:t>
      </w:r>
      <w:bookmarkEnd w:id="2"/>
      <w:bookmarkEnd w:id="4"/>
    </w:p>
    <w:p w:rsidR="00D621B9" w:rsidRPr="00D41E24" w:rsidRDefault="00D621B9" w:rsidP="00D621B9"/>
    <w:p w:rsidR="00D621B9" w:rsidRPr="00D41E24" w:rsidRDefault="00D621B9" w:rsidP="00D621B9"/>
    <w:p w:rsidR="00D621B9" w:rsidRPr="00D41E24" w:rsidRDefault="00F233C0" w:rsidP="00D621B9">
      <w:r w:rsidRPr="00D41E24">
        <w:t>NLP</w:t>
      </w:r>
      <w:r w:rsidR="00D621B9" w:rsidRPr="00D41E24">
        <w:t xml:space="preserve"> — </w:t>
      </w:r>
      <w:r w:rsidRPr="00D41E24">
        <w:t>natural language processing</w:t>
      </w:r>
    </w:p>
    <w:p w:rsidR="00302CA7" w:rsidRPr="00D41E24" w:rsidRDefault="00F36A53" w:rsidP="00D621B9">
      <w:r>
        <w:t>CV — computer vision</w:t>
      </w:r>
    </w:p>
    <w:p w:rsidR="003C5B69" w:rsidRPr="00D41E24" w:rsidRDefault="003C5B69" w:rsidP="00D621B9">
      <w:r w:rsidRPr="00D41E24">
        <w:t>C</w:t>
      </w:r>
      <w:r w:rsidR="00F36A53">
        <w:t xml:space="preserve">NN </w:t>
      </w:r>
      <w:r w:rsidR="00AB228E" w:rsidRPr="00D41E24">
        <w:t xml:space="preserve">— </w:t>
      </w:r>
      <w:r w:rsidR="00F36A53">
        <w:t>convolution neural network</w:t>
      </w:r>
    </w:p>
    <w:p w:rsidR="00947A39" w:rsidRPr="00D41E24" w:rsidRDefault="00F36A53" w:rsidP="00D621B9">
      <w:r>
        <w:t xml:space="preserve">start-end time </w:t>
      </w:r>
      <w:r w:rsidR="00AB228E" w:rsidRPr="00D41E24">
        <w:t xml:space="preserve">— </w:t>
      </w:r>
      <w:r>
        <w:t xml:space="preserve">час початку та </w:t>
      </w:r>
      <w:r w:rsidR="00947A39" w:rsidRPr="00D41E24">
        <w:t>кінця</w:t>
      </w:r>
      <w:r>
        <w:t xml:space="preserve"> </w:t>
      </w:r>
      <w:r w:rsidRPr="00D41E24">
        <w:t>кожного окремого відеосюжету з новинного репортажу</w:t>
      </w:r>
      <w:r w:rsidR="00947A39" w:rsidRPr="00D41E24">
        <w:t>, починаючи відлік від початку сюжет</w:t>
      </w:r>
      <w:r w:rsidRPr="00F36A53">
        <w:t>у</w:t>
      </w:r>
      <w:r>
        <w:t>.</w:t>
      </w:r>
    </w:p>
    <w:p w:rsidR="009F1773" w:rsidRPr="00AE713C" w:rsidRDefault="009F1773" w:rsidP="00D621B9">
      <w:pPr>
        <w:rPr>
          <w:shd w:val="clear" w:color="auto" w:fill="FFFFFF"/>
          <w:lang w:val="en-US"/>
        </w:rPr>
      </w:pPr>
      <w:r w:rsidRPr="00D41E24">
        <w:t xml:space="preserve">Fps </w:t>
      </w:r>
      <w:r w:rsidR="00AB228E" w:rsidRPr="00D41E24">
        <w:t xml:space="preserve">— </w:t>
      </w:r>
      <w:r w:rsidRPr="00D41E24">
        <w:rPr>
          <w:shd w:val="clear" w:color="auto" w:fill="FFFFFF"/>
        </w:rPr>
        <w:t>frames per second</w:t>
      </w:r>
      <w:r w:rsidR="00AB228E" w:rsidRPr="00AB228E">
        <w:rPr>
          <w:shd w:val="clear" w:color="auto" w:fill="FFFFFF"/>
          <w:lang w:val="en-US"/>
        </w:rPr>
        <w:t xml:space="preserve">, </w:t>
      </w:r>
      <w:r w:rsidR="00AB228E">
        <w:rPr>
          <w:shd w:val="clear" w:color="auto" w:fill="FFFFFF"/>
          <w:lang w:val="ru-RU"/>
        </w:rPr>
        <w:t>кількість</w:t>
      </w:r>
      <w:r w:rsidR="00AB228E" w:rsidRPr="00AB228E">
        <w:rPr>
          <w:shd w:val="clear" w:color="auto" w:fill="FFFFFF"/>
          <w:lang w:val="en-US"/>
        </w:rPr>
        <w:t xml:space="preserve"> </w:t>
      </w:r>
      <w:r w:rsidR="00AB228E">
        <w:rPr>
          <w:shd w:val="clear" w:color="auto" w:fill="FFFFFF"/>
          <w:lang w:val="ru-RU"/>
        </w:rPr>
        <w:t>кадрів</w:t>
      </w:r>
      <w:r w:rsidR="00AB228E" w:rsidRPr="00AB228E">
        <w:rPr>
          <w:shd w:val="clear" w:color="auto" w:fill="FFFFFF"/>
          <w:lang w:val="en-US"/>
        </w:rPr>
        <w:t xml:space="preserve"> </w:t>
      </w:r>
      <w:r w:rsidR="00AB228E">
        <w:rPr>
          <w:shd w:val="clear" w:color="auto" w:fill="FFFFFF"/>
          <w:lang w:val="ru-RU"/>
        </w:rPr>
        <w:t>за</w:t>
      </w:r>
      <w:r w:rsidR="00AB228E" w:rsidRPr="00AB228E">
        <w:rPr>
          <w:shd w:val="clear" w:color="auto" w:fill="FFFFFF"/>
          <w:lang w:val="en-US"/>
        </w:rPr>
        <w:t xml:space="preserve"> </w:t>
      </w:r>
      <w:r w:rsidR="00AB228E">
        <w:rPr>
          <w:shd w:val="clear" w:color="auto" w:fill="FFFFFF"/>
          <w:lang w:val="ru-RU"/>
        </w:rPr>
        <w:t>секунду</w:t>
      </w:r>
    </w:p>
    <w:p w:rsidR="00387054" w:rsidRPr="00AE713C" w:rsidRDefault="00387054" w:rsidP="00D621B9">
      <w:pPr>
        <w:rPr>
          <w:lang w:val="en-US"/>
        </w:rPr>
      </w:pPr>
      <w:r>
        <w:rPr>
          <w:shd w:val="clear" w:color="auto" w:fill="FFFFFF"/>
          <w:lang w:val="en-US"/>
        </w:rPr>
        <w:t xml:space="preserve">OCR </w:t>
      </w:r>
      <w:r w:rsidRPr="00D41E24">
        <w:t>—</w:t>
      </w:r>
      <w:r w:rsidR="00D42C48" w:rsidRPr="00D42C48">
        <w:t xml:space="preserve"> Optical Character Recognition</w:t>
      </w:r>
      <w:r w:rsidR="00D42C48" w:rsidRPr="00D42C48">
        <w:rPr>
          <w:lang w:val="en-US"/>
        </w:rPr>
        <w:t xml:space="preserve">, </w:t>
      </w:r>
      <w:r w:rsidR="00D42C48">
        <w:rPr>
          <w:lang w:val="ru-RU"/>
        </w:rPr>
        <w:t>оптичне</w:t>
      </w:r>
      <w:r w:rsidR="00D42C48" w:rsidRPr="00D42C48">
        <w:rPr>
          <w:lang w:val="en-US"/>
        </w:rPr>
        <w:t xml:space="preserve"> </w:t>
      </w:r>
      <w:r w:rsidR="00D42C48">
        <w:rPr>
          <w:lang w:val="ru-RU"/>
        </w:rPr>
        <w:t>розпізнавання</w:t>
      </w:r>
      <w:r w:rsidR="00D42C48" w:rsidRPr="00D42C48">
        <w:rPr>
          <w:lang w:val="en-US"/>
        </w:rPr>
        <w:t xml:space="preserve"> </w:t>
      </w:r>
      <w:r w:rsidR="00D42C48">
        <w:rPr>
          <w:lang w:val="ru-RU"/>
        </w:rPr>
        <w:t>символів</w:t>
      </w:r>
    </w:p>
    <w:p w:rsidR="00A9659C" w:rsidRPr="00D41E24" w:rsidRDefault="00D621B9" w:rsidP="00A9659C">
      <w:pPr>
        <w:pStyle w:val="UnnumberedHeading"/>
      </w:pPr>
      <w:r w:rsidRPr="00D41E24">
        <w:br w:type="page"/>
      </w:r>
      <w:bookmarkStart w:id="5" w:name="_Toc438136978"/>
      <w:bookmarkStart w:id="6" w:name="_Toc72188884"/>
      <w:r w:rsidR="00A9659C" w:rsidRPr="00D41E24">
        <w:lastRenderedPageBreak/>
        <w:t>Вступ</w:t>
      </w:r>
      <w:bookmarkEnd w:id="3"/>
      <w:bookmarkEnd w:id="5"/>
      <w:bookmarkEnd w:id="6"/>
    </w:p>
    <w:p w:rsidR="00A9659C" w:rsidRPr="00D41E24" w:rsidRDefault="00A9659C" w:rsidP="00A9659C"/>
    <w:p w:rsidR="00AB228E" w:rsidRPr="00D41E24" w:rsidRDefault="00AB228E" w:rsidP="00AB228E">
      <w:r w:rsidRPr="00AB228E">
        <w:t xml:space="preserve">На сьогоднішній день сучасним медіакомпаніям є необхідним мати розмічений архів новинних відеосюжетів для подальшої ефективної його обробки, отримання аналітичних даних, успішного спілкування з замовниками. </w:t>
      </w:r>
      <w:r>
        <w:rPr>
          <w:lang w:val="ru-RU"/>
        </w:rPr>
        <w:t xml:space="preserve">Сама така задача </w:t>
      </w:r>
      <w:r w:rsidRPr="00D41E24">
        <w:t xml:space="preserve">класифікації новинних репортажів </w:t>
      </w:r>
      <w:r>
        <w:rPr>
          <w:lang w:val="ru-RU"/>
        </w:rPr>
        <w:t xml:space="preserve">виникла </w:t>
      </w:r>
      <w:r w:rsidRPr="00D41E24">
        <w:t>на телеканалі «Україна». Новинні канали виконують класифікацію та обробк</w:t>
      </w:r>
      <w:r>
        <w:rPr>
          <w:lang w:val="ru-RU"/>
        </w:rPr>
        <w:t>у</w:t>
      </w:r>
      <w:r w:rsidRPr="00D41E24">
        <w:t xml:space="preserve"> новинних сюжетів вручну або за допомогою підрядників, проте цю задачу можна виконати завдяки штучному інтелекту. </w:t>
      </w:r>
    </w:p>
    <w:p w:rsidR="00414DA6" w:rsidRPr="00AB228E" w:rsidRDefault="00AB228E" w:rsidP="00414DA6">
      <w:pPr>
        <w:rPr>
          <w:lang w:val="ru-RU"/>
        </w:rPr>
      </w:pPr>
      <w:r>
        <w:rPr>
          <w:lang w:val="ru-RU"/>
        </w:rPr>
        <w:t xml:space="preserve">Тому на переддипломну практику мені було поставлено завдання створити програмне забезпечення, </w:t>
      </w:r>
      <w:r w:rsidRPr="001E7D3D">
        <w:rPr>
          <w:rFonts w:eastAsia="Times New Roman"/>
          <w:color w:val="000000"/>
        </w:rPr>
        <w:t xml:space="preserve">яке дозволяє </w:t>
      </w:r>
      <w:r w:rsidRPr="001E7D3D">
        <w:t>визначити</w:t>
      </w:r>
      <w:r w:rsidRPr="00D41E24">
        <w:t xml:space="preserve"> start-end time кож</w:t>
      </w:r>
      <w:r>
        <w:t>ного окремо сюжету, хронометраж</w:t>
      </w:r>
      <w:r w:rsidRPr="00D41E24">
        <w:t xml:space="preserve"> сюжету, </w:t>
      </w:r>
      <w:r w:rsidRPr="001E7D3D">
        <w:t>виділити</w:t>
      </w:r>
      <w:r w:rsidRPr="00D41E24">
        <w:t xml:space="preserve"> назв</w:t>
      </w:r>
      <w:r w:rsidRPr="001E7D3D">
        <w:t>у</w:t>
      </w:r>
      <w:r w:rsidRPr="00D41E24">
        <w:t xml:space="preserve"> сюжету, </w:t>
      </w:r>
      <w:r w:rsidRPr="001E7D3D">
        <w:t>виділити</w:t>
      </w:r>
      <w:r w:rsidRPr="00D41E24">
        <w:t xml:space="preserve"> текст сюжету, </w:t>
      </w:r>
      <w:r w:rsidRPr="001E7D3D">
        <w:t>виділити</w:t>
      </w:r>
      <w:r w:rsidRPr="00D41E24">
        <w:t xml:space="preserve"> тип (новини, анонс </w:t>
      </w:r>
      <w:r w:rsidRPr="001E7D3D">
        <w:t>або</w:t>
      </w:r>
      <w:r w:rsidRPr="00D41E24">
        <w:t xml:space="preserve"> реклама), </w:t>
      </w:r>
      <w:r w:rsidRPr="001E7D3D">
        <w:t>визначити</w:t>
      </w:r>
      <w:r w:rsidRPr="00D41E24">
        <w:t xml:space="preserve"> журналістів та гостей, </w:t>
      </w:r>
      <w:r w:rsidRPr="001E7D3D">
        <w:t>визначити</w:t>
      </w:r>
      <w:r w:rsidRPr="00D41E24">
        <w:t xml:space="preserve"> ведучих, </w:t>
      </w:r>
      <w:r w:rsidRPr="001E7D3D">
        <w:t>визначити</w:t>
      </w:r>
      <w:r w:rsidRPr="00D41E24">
        <w:t xml:space="preserve"> тегів та класифік</w:t>
      </w:r>
      <w:r w:rsidRPr="001E7D3D">
        <w:t>ув</w:t>
      </w:r>
      <w:r w:rsidR="00941ED4">
        <w:rPr>
          <w:lang w:val="ru-RU"/>
        </w:rPr>
        <w:t>а</w:t>
      </w:r>
      <w:r w:rsidRPr="001E7D3D">
        <w:t>ти</w:t>
      </w:r>
      <w:r w:rsidRPr="00D41E24">
        <w:t xml:space="preserve"> сюжет</w:t>
      </w:r>
      <w:r>
        <w:t xml:space="preserve"> – </w:t>
      </w:r>
      <w:r w:rsidRPr="00D41E24">
        <w:t>позитивний</w:t>
      </w:r>
      <w:r w:rsidRPr="001E7D3D">
        <w:t xml:space="preserve"> або </w:t>
      </w:r>
      <w:r w:rsidRPr="00D41E24">
        <w:t>негативний.</w:t>
      </w:r>
    </w:p>
    <w:p w:rsidR="00414DA6" w:rsidRPr="00D41E24" w:rsidRDefault="00F87B6F" w:rsidP="00414DA6">
      <w:r w:rsidRPr="00D41E24">
        <w:t>Розроблена система</w:t>
      </w:r>
      <w:r w:rsidR="00414DA6" w:rsidRPr="00D41E24">
        <w:t xml:space="preserve"> могла б забезпечити </w:t>
      </w:r>
      <w:r w:rsidRPr="00D41E24">
        <w:t>економію ресурсів працівників та звільнення людей від рутинної роботи. Також, програмний код допомагає уникнути людських помилок.</w:t>
      </w:r>
    </w:p>
    <w:p w:rsidR="00414DA6" w:rsidRPr="00D41E24" w:rsidRDefault="00414DA6" w:rsidP="00414DA6">
      <w:r w:rsidRPr="00D41E24">
        <w:t xml:space="preserve">На сьогоднішній день розроблено </w:t>
      </w:r>
      <w:r w:rsidR="00F87B6F" w:rsidRPr="00D41E24">
        <w:t xml:space="preserve">багато алгоритмів аналізу тексту, звуку </w:t>
      </w:r>
      <w:r w:rsidR="00AB228E">
        <w:rPr>
          <w:lang w:val="ru-RU"/>
        </w:rPr>
        <w:t>та</w:t>
      </w:r>
      <w:r w:rsidR="00F87B6F" w:rsidRPr="00D41E24">
        <w:t xml:space="preserve"> відеопотоку. Тому, використовуючи ці напрацювання, можна створити алгоритм та розробити систему для аналізу і класифікації новинних репортажів на телеканалі «Україна». Проблема є актуальною, адже такої системи немає у використанні ні однієї медіа компанії України</w:t>
      </w:r>
      <w:r w:rsidRPr="00D41E24">
        <w:t>.</w:t>
      </w:r>
    </w:p>
    <w:p w:rsidR="00551DAF" w:rsidRDefault="00551DAF" w:rsidP="00551DAF">
      <w:pPr>
        <w:ind w:firstLine="720"/>
        <w:rPr>
          <w:color w:val="000000"/>
        </w:rPr>
      </w:pPr>
      <w:r>
        <w:rPr>
          <w:lang w:val="ru-RU"/>
        </w:rPr>
        <w:t>Під час практики було</w:t>
      </w:r>
      <w:r w:rsidR="00F87B6F" w:rsidRPr="00D41E24">
        <w:t xml:space="preserve"> проаналізовано доступні </w:t>
      </w:r>
      <w:r w:rsidR="00414DA6" w:rsidRPr="00D41E24">
        <w:t>математичні метод</w:t>
      </w:r>
      <w:r w:rsidR="007058F5" w:rsidRPr="00D41E24">
        <w:t>и</w:t>
      </w:r>
      <w:r w:rsidR="00414DA6" w:rsidRPr="00D41E24">
        <w:t xml:space="preserve"> та програмні рішення для розв</w:t>
      </w:r>
      <w:r w:rsidR="007058F5" w:rsidRPr="00D41E24">
        <w:t>’</w:t>
      </w:r>
      <w:r w:rsidR="00414DA6" w:rsidRPr="00D41E24">
        <w:t xml:space="preserve">язання </w:t>
      </w:r>
      <w:r w:rsidR="00F87B6F" w:rsidRPr="00D41E24">
        <w:t>поставлен</w:t>
      </w:r>
      <w:r>
        <w:rPr>
          <w:lang w:val="ru-RU"/>
        </w:rPr>
        <w:t>ої</w:t>
      </w:r>
      <w:bookmarkStart w:id="7" w:name="_Toc438136979"/>
      <w:r>
        <w:t xml:space="preserve"> задачі.</w:t>
      </w:r>
      <w:r>
        <w:rPr>
          <w:lang w:val="ru-RU"/>
        </w:rPr>
        <w:t xml:space="preserve"> Серед</w:t>
      </w:r>
      <w:r w:rsidRPr="00551DAF">
        <w:rPr>
          <w:lang w:val="en-US"/>
        </w:rPr>
        <w:t xml:space="preserve"> </w:t>
      </w:r>
      <w:r>
        <w:rPr>
          <w:lang w:val="ru-RU"/>
        </w:rPr>
        <w:t>них</w:t>
      </w:r>
      <w:r w:rsidRPr="00551DAF">
        <w:rPr>
          <w:lang w:val="en-US"/>
        </w:rPr>
        <w:t xml:space="preserve"> </w:t>
      </w:r>
      <w:r>
        <w:rPr>
          <w:lang w:val="ru-RU"/>
        </w:rPr>
        <w:t>обрано</w:t>
      </w:r>
      <w:r w:rsidRPr="00551DAF">
        <w:rPr>
          <w:lang w:val="en-US"/>
        </w:rPr>
        <w:t xml:space="preserve"> </w:t>
      </w:r>
      <w:r w:rsidRPr="00551DAF">
        <w:rPr>
          <w:rFonts w:eastAsia="Times New Roman"/>
          <w:bCs/>
          <w:color w:val="000000"/>
          <w:lang w:val="en-US"/>
        </w:rPr>
        <w:t>Tesseract</w:t>
      </w:r>
      <w:r w:rsidRPr="001E7D3D">
        <w:rPr>
          <w:rFonts w:eastAsia="Times New Roman"/>
          <w:bCs/>
          <w:color w:val="000000"/>
        </w:rPr>
        <w:t xml:space="preserve"> </w:t>
      </w:r>
      <w:r w:rsidRPr="00551DAF">
        <w:rPr>
          <w:rFonts w:eastAsia="Times New Roman"/>
          <w:bCs/>
          <w:color w:val="000000"/>
          <w:lang w:val="en-US"/>
        </w:rPr>
        <w:t>ORC</w:t>
      </w:r>
      <w:r w:rsidRPr="001E7D3D">
        <w:rPr>
          <w:color w:val="000000"/>
        </w:rPr>
        <w:t xml:space="preserve">, </w:t>
      </w:r>
      <w:r w:rsidRPr="00551DAF">
        <w:rPr>
          <w:bCs/>
          <w:color w:val="000000"/>
          <w:lang w:val="en-US"/>
        </w:rPr>
        <w:t>Google</w:t>
      </w:r>
      <w:r w:rsidRPr="001E7D3D">
        <w:rPr>
          <w:bCs/>
          <w:color w:val="000000"/>
        </w:rPr>
        <w:t xml:space="preserve"> </w:t>
      </w:r>
      <w:r w:rsidRPr="00551DAF">
        <w:rPr>
          <w:bCs/>
          <w:color w:val="000000"/>
          <w:lang w:val="en-US"/>
        </w:rPr>
        <w:t>Speech</w:t>
      </w:r>
      <w:r w:rsidRPr="001E7D3D">
        <w:rPr>
          <w:bCs/>
          <w:color w:val="000000"/>
        </w:rPr>
        <w:t xml:space="preserve"> </w:t>
      </w:r>
      <w:r w:rsidRPr="00551DAF">
        <w:rPr>
          <w:bCs/>
          <w:color w:val="000000"/>
          <w:lang w:val="en-US"/>
        </w:rPr>
        <w:t>Recognition</w:t>
      </w:r>
      <w:r w:rsidRPr="001E7D3D">
        <w:rPr>
          <w:bCs/>
          <w:color w:val="000000"/>
        </w:rPr>
        <w:t xml:space="preserve">, </w:t>
      </w:r>
      <w:r w:rsidRPr="001E7D3D">
        <w:rPr>
          <w:bCs/>
          <w:color w:val="000000"/>
          <w:lang w:val="en-US"/>
        </w:rPr>
        <w:t>Spacy</w:t>
      </w:r>
      <w:r w:rsidRPr="001E7D3D">
        <w:rPr>
          <w:bCs/>
          <w:color w:val="000000"/>
        </w:rPr>
        <w:t xml:space="preserve"> та </w:t>
      </w:r>
      <w:r w:rsidRPr="001E7D3D">
        <w:rPr>
          <w:bCs/>
          <w:color w:val="000000"/>
          <w:lang w:val="en-US"/>
        </w:rPr>
        <w:t>NLTK</w:t>
      </w:r>
      <w:r w:rsidRPr="001E7D3D">
        <w:rPr>
          <w:bCs/>
          <w:color w:val="000000"/>
        </w:rPr>
        <w:t xml:space="preserve">. </w:t>
      </w:r>
      <w:r w:rsidRPr="001E7D3D">
        <w:rPr>
          <w:rFonts w:eastAsia="Times New Roman"/>
          <w:color w:val="000000"/>
        </w:rPr>
        <w:t>З використанням даних бібліотек р</w:t>
      </w:r>
      <w:r>
        <w:rPr>
          <w:rFonts w:eastAsia="Times New Roman"/>
          <w:color w:val="000000"/>
        </w:rPr>
        <w:t>озроблено програмне забезпечення для обробки відеосюжетів</w:t>
      </w:r>
      <w:r>
        <w:rPr>
          <w:rFonts w:eastAsia="Times New Roman"/>
          <w:color w:val="000000"/>
          <w:lang w:val="ru-RU"/>
        </w:rPr>
        <w:t>.</w:t>
      </w:r>
      <w:r w:rsidRPr="00F36A53">
        <w:rPr>
          <w:color w:val="000000"/>
        </w:rPr>
        <w:t xml:space="preserve"> </w:t>
      </w:r>
    </w:p>
    <w:p w:rsidR="00551DAF" w:rsidRDefault="00551DAF">
      <w:pPr>
        <w:spacing w:line="240" w:lineRule="auto"/>
        <w:ind w:firstLine="0"/>
        <w:jc w:val="left"/>
        <w:rPr>
          <w:color w:val="000000"/>
        </w:rPr>
      </w:pPr>
      <w:r>
        <w:rPr>
          <w:color w:val="000000"/>
        </w:rPr>
        <w:br w:type="page"/>
      </w:r>
    </w:p>
    <w:p w:rsidR="00A9659C" w:rsidRPr="00D41E24" w:rsidRDefault="00763D74" w:rsidP="00C82B9F">
      <w:pPr>
        <w:pStyle w:val="1"/>
        <w:jc w:val="both"/>
      </w:pPr>
      <w:bookmarkStart w:id="8" w:name="_Toc72188885"/>
      <w:r w:rsidRPr="00D41E24">
        <w:lastRenderedPageBreak/>
        <w:t>Постановка задачі</w:t>
      </w:r>
      <w:bookmarkEnd w:id="7"/>
      <w:bookmarkEnd w:id="8"/>
    </w:p>
    <w:p w:rsidR="00070C12" w:rsidRDefault="00070C12" w:rsidP="00070C12"/>
    <w:p w:rsidR="008C614F" w:rsidRPr="00D41E24" w:rsidRDefault="008C614F" w:rsidP="00070C12"/>
    <w:p w:rsidR="00F87B6F" w:rsidRPr="00D41E24" w:rsidRDefault="00387054" w:rsidP="00F86D28">
      <w:r>
        <w:t>Метою перед</w:t>
      </w:r>
      <w:r w:rsidR="006C0665" w:rsidRPr="00D41E24">
        <w:t xml:space="preserve">дипломної </w:t>
      </w:r>
      <w:r>
        <w:rPr>
          <w:lang w:val="ru-RU"/>
        </w:rPr>
        <w:t>практики</w:t>
      </w:r>
      <w:r w:rsidR="006C0665" w:rsidRPr="00D41E24">
        <w:t xml:space="preserve"> є створення </w:t>
      </w:r>
      <w:r w:rsidR="00F87B6F" w:rsidRPr="00D41E24">
        <w:t>математичного та програмного забезпечення для обробки й класифікації архіву новинних відеорепортажів.</w:t>
      </w:r>
    </w:p>
    <w:p w:rsidR="00F87B6F" w:rsidRPr="00D41E24" w:rsidRDefault="00F87B6F" w:rsidP="00F86D28"/>
    <w:p w:rsidR="00AD322B" w:rsidRPr="00D41E24" w:rsidRDefault="00AD322B" w:rsidP="00F86D28">
      <w:r w:rsidRPr="00D41E24">
        <w:t>При розробленні відповідного забезпечення потрібно розв’язати наступні завдання:</w:t>
      </w:r>
    </w:p>
    <w:p w:rsidR="006B58A8" w:rsidRPr="00D41E24" w:rsidRDefault="006B58A8" w:rsidP="00E656C3">
      <w:pPr>
        <w:pStyle w:val="a"/>
        <w:numPr>
          <w:ilvl w:val="0"/>
          <w:numId w:val="38"/>
        </w:numPr>
      </w:pPr>
      <w:r w:rsidRPr="00D41E24">
        <w:t xml:space="preserve">проведення порівняльного аналізу існуючих методів </w:t>
      </w:r>
      <w:r w:rsidR="00F87B6F" w:rsidRPr="00D41E24">
        <w:t>nlp та cv</w:t>
      </w:r>
      <w:r w:rsidRPr="00D41E24">
        <w:t>;</w:t>
      </w:r>
    </w:p>
    <w:p w:rsidR="006B58A8" w:rsidRPr="00D41E24" w:rsidRDefault="006B58A8" w:rsidP="00E656C3">
      <w:pPr>
        <w:pStyle w:val="a"/>
        <w:numPr>
          <w:ilvl w:val="0"/>
          <w:numId w:val="38"/>
        </w:numPr>
      </w:pPr>
      <w:r w:rsidRPr="00D41E24">
        <w:t xml:space="preserve">вибір та адаптація існуючого методу для вирішення задачі </w:t>
      </w:r>
      <w:r w:rsidR="00F87B6F" w:rsidRPr="00D41E24">
        <w:t>nlp та cv</w:t>
      </w:r>
      <w:r w:rsidRPr="00D41E24">
        <w:t>;</w:t>
      </w:r>
    </w:p>
    <w:p w:rsidR="006B58A8" w:rsidRPr="00D41E24" w:rsidRDefault="006B58A8" w:rsidP="00E656C3">
      <w:pPr>
        <w:pStyle w:val="a"/>
        <w:numPr>
          <w:ilvl w:val="0"/>
          <w:numId w:val="38"/>
        </w:numPr>
      </w:pPr>
      <w:r w:rsidRPr="00D41E24">
        <w:t>розробка програмного забезпечення на базі вибраного математичного методу;</w:t>
      </w:r>
    </w:p>
    <w:p w:rsidR="006B58A8" w:rsidRPr="00D41E24" w:rsidRDefault="006B58A8" w:rsidP="00E656C3">
      <w:pPr>
        <w:pStyle w:val="a"/>
        <w:numPr>
          <w:ilvl w:val="0"/>
          <w:numId w:val="38"/>
        </w:numPr>
      </w:pPr>
      <w:r w:rsidRPr="00D41E24">
        <w:t>тестування розробленої автоматизованої системи.</w:t>
      </w:r>
    </w:p>
    <w:p w:rsidR="00F87B6F" w:rsidRPr="00D41E24" w:rsidRDefault="00F87B6F" w:rsidP="00F86D28"/>
    <w:p w:rsidR="006B58A8" w:rsidRPr="00D41E24" w:rsidRDefault="000D20C9" w:rsidP="00F86D28">
      <w:r w:rsidRPr="00D41E24">
        <w:t>Реалізована система має задовольняти такі вимоги:</w:t>
      </w:r>
    </w:p>
    <w:p w:rsidR="00947A39" w:rsidRPr="00D41E24" w:rsidRDefault="00947A39" w:rsidP="00F86D28">
      <w:r w:rsidRPr="00D41E24">
        <w:t>включати  визначення start-end time кожного окремо сюжету, визначення хронометражу сюжет</w:t>
      </w:r>
      <w:r w:rsidR="00D41E24" w:rsidRPr="00D41E24">
        <w:t>у</w:t>
      </w:r>
      <w:r w:rsidRPr="00D41E24">
        <w:t>, виділення назви сюжет</w:t>
      </w:r>
      <w:r w:rsidR="00D41E24" w:rsidRPr="00D41E24">
        <w:t>у</w:t>
      </w:r>
      <w:r w:rsidRPr="00D41E24">
        <w:t>, виділення тексту сюжет</w:t>
      </w:r>
      <w:r w:rsidR="00D41E24" w:rsidRPr="00D41E24">
        <w:t>у</w:t>
      </w:r>
      <w:r w:rsidRPr="00D41E24">
        <w:t>, виділення типу (новини, анонс та реклама), визначення журналістів та гостей, визначення ведучих, визначення тегів та класифікація сюжет</w:t>
      </w:r>
      <w:r w:rsidR="00D41E24" w:rsidRPr="00D41E24">
        <w:t>у</w:t>
      </w:r>
      <w:r w:rsidRPr="00D41E24">
        <w:t>(позитивний/негативний).</w:t>
      </w:r>
    </w:p>
    <w:p w:rsidR="00947A39" w:rsidRPr="00D41E24" w:rsidRDefault="00947A39" w:rsidP="00F86D28">
      <w:r w:rsidRPr="00D41E24">
        <w:t>мати високі показники ефективності розпізнавання start-end time сюжет</w:t>
      </w:r>
      <w:r w:rsidR="00D41E24">
        <w:rPr>
          <w:lang w:val="ru-RU"/>
        </w:rPr>
        <w:t>у</w:t>
      </w:r>
      <w:r w:rsidRPr="00D41E24">
        <w:t>(точність повинна бути до 1 секунди, &gt;85% правильності);</w:t>
      </w:r>
    </w:p>
    <w:p w:rsidR="00947A39" w:rsidRDefault="00947A39" w:rsidP="00F86D28">
      <w:r w:rsidRPr="00D41E24">
        <w:t xml:space="preserve">Записувати таблицю </w:t>
      </w:r>
      <w:r w:rsidR="00757E2F" w:rsidRPr="00D41E24">
        <w:t>обробки</w:t>
      </w:r>
      <w:r w:rsidR="00D41E24">
        <w:t xml:space="preserve"> дан</w:t>
      </w:r>
      <w:r w:rsidRPr="00D41E24">
        <w:t>их для новинного випуску в файл формату Microsoft Excel;</w:t>
      </w:r>
    </w:p>
    <w:p w:rsidR="00387054" w:rsidRDefault="00387054">
      <w:pPr>
        <w:spacing w:line="240" w:lineRule="auto"/>
        <w:ind w:firstLine="0"/>
        <w:jc w:val="left"/>
      </w:pPr>
      <w:r>
        <w:br w:type="page"/>
      </w:r>
    </w:p>
    <w:p w:rsidR="00195D6F" w:rsidRDefault="00C82B9F" w:rsidP="00195D6F">
      <w:pPr>
        <w:pStyle w:val="1"/>
        <w:tabs>
          <w:tab w:val="clear" w:pos="3402"/>
          <w:tab w:val="num" w:pos="284"/>
        </w:tabs>
        <w:ind w:left="0"/>
      </w:pPr>
      <w:bookmarkStart w:id="9" w:name="_Toc438136980"/>
      <w:bookmarkStart w:id="10" w:name="_Toc72188886"/>
      <w:r w:rsidRPr="00D41E24">
        <w:lastRenderedPageBreak/>
        <w:t>Аналіз існуючих методів розв'язання задачі</w:t>
      </w:r>
      <w:bookmarkEnd w:id="9"/>
      <w:bookmarkEnd w:id="10"/>
    </w:p>
    <w:p w:rsidR="00387054" w:rsidRDefault="00387054" w:rsidP="00387054">
      <w:pPr>
        <w:ind w:firstLine="0"/>
      </w:pPr>
    </w:p>
    <w:p w:rsidR="00387054" w:rsidRDefault="00387054" w:rsidP="00387054">
      <w:pPr>
        <w:ind w:firstLine="0"/>
      </w:pPr>
    </w:p>
    <w:p w:rsidR="008C614F" w:rsidRPr="00387054" w:rsidRDefault="00387054" w:rsidP="00387054">
      <w:pPr>
        <w:rPr>
          <w:lang w:val="ru-RU"/>
        </w:rPr>
      </w:pPr>
      <w:r w:rsidRPr="00387054">
        <w:t xml:space="preserve">Методи розв'язання поставленої задачі відносяться до таких сучасних напрямків роботи з інформацією, як </w:t>
      </w:r>
      <w:r>
        <w:rPr>
          <w:lang w:val="en-US"/>
        </w:rPr>
        <w:t>computer</w:t>
      </w:r>
      <w:r w:rsidRPr="00387054">
        <w:t xml:space="preserve"> </w:t>
      </w:r>
      <w:r>
        <w:rPr>
          <w:lang w:val="en-US"/>
        </w:rPr>
        <w:t>vision</w:t>
      </w:r>
      <w:r w:rsidRPr="00387054">
        <w:t xml:space="preserve"> та </w:t>
      </w:r>
      <w:r>
        <w:rPr>
          <w:lang w:val="en-US"/>
        </w:rPr>
        <w:t>natural</w:t>
      </w:r>
      <w:r w:rsidRPr="00387054">
        <w:t xml:space="preserve"> </w:t>
      </w:r>
      <w:r>
        <w:rPr>
          <w:lang w:val="en-US"/>
        </w:rPr>
        <w:t>language</w:t>
      </w:r>
      <w:r w:rsidRPr="00387054">
        <w:t xml:space="preserve"> </w:t>
      </w:r>
      <w:r>
        <w:rPr>
          <w:lang w:val="en-US"/>
        </w:rPr>
        <w:t>processing</w:t>
      </w:r>
      <w:r w:rsidRPr="00387054">
        <w:t xml:space="preserve">. </w:t>
      </w:r>
      <w:r>
        <w:rPr>
          <w:lang w:val="ru-RU"/>
        </w:rPr>
        <w:t>Далі наведено короткий огляд основних існуючих рішень, що стосуються даних напрямків.</w:t>
      </w:r>
    </w:p>
    <w:p w:rsidR="00387054" w:rsidRPr="00387054" w:rsidRDefault="00387054" w:rsidP="00195D6F"/>
    <w:p w:rsidR="00941F81" w:rsidRPr="00AE713C" w:rsidRDefault="00195D6F" w:rsidP="008C614F">
      <w:r w:rsidRPr="00AE713C">
        <w:t xml:space="preserve">2.1 </w:t>
      </w:r>
      <w:r>
        <w:rPr>
          <w:lang w:val="en-US"/>
        </w:rPr>
        <w:t>Computer</w:t>
      </w:r>
      <w:r w:rsidRPr="00AE713C">
        <w:t xml:space="preserve"> </w:t>
      </w:r>
      <w:r>
        <w:rPr>
          <w:lang w:val="en-US"/>
        </w:rPr>
        <w:t>vision</w:t>
      </w:r>
      <w:r w:rsidRPr="00AE713C">
        <w:t>(</w:t>
      </w:r>
      <w:r>
        <w:rPr>
          <w:lang w:val="en-US"/>
        </w:rPr>
        <w:t>CV</w:t>
      </w:r>
      <w:r w:rsidRPr="00AE713C">
        <w:t>)</w:t>
      </w:r>
    </w:p>
    <w:p w:rsidR="00387054" w:rsidRPr="00AE713C" w:rsidRDefault="00387054" w:rsidP="008C614F"/>
    <w:p w:rsidR="00430916" w:rsidRPr="00D41E24" w:rsidRDefault="008C614F" w:rsidP="008C614F">
      <w:pPr>
        <w:pStyle w:val="3"/>
        <w:numPr>
          <w:ilvl w:val="0"/>
          <w:numId w:val="0"/>
        </w:numPr>
        <w:ind w:left="709" w:firstLine="709"/>
      </w:pPr>
      <w:bookmarkStart w:id="11" w:name="_Toc72188887"/>
      <w:r w:rsidRPr="00AE713C">
        <w:t xml:space="preserve">2.1.1 </w:t>
      </w:r>
      <w:r w:rsidR="003C5B69" w:rsidRPr="00D41E24">
        <w:t>Tesseract ORC</w:t>
      </w:r>
      <w:bookmarkEnd w:id="11"/>
    </w:p>
    <w:p w:rsidR="00941F81" w:rsidRPr="00D41E24" w:rsidRDefault="00941F81" w:rsidP="00430916"/>
    <w:p w:rsidR="00195D6F" w:rsidRDefault="00387054" w:rsidP="00195D6F">
      <w:r>
        <w:t>Tesseract</w:t>
      </w:r>
      <w:r w:rsidR="003C5B69" w:rsidRPr="00D41E24">
        <w:t xml:space="preserve"> є програмою, що розроблял</w:t>
      </w:r>
      <w:r w:rsidRPr="00AE713C">
        <w:t>ася</w:t>
      </w:r>
      <w:r w:rsidR="003C5B69" w:rsidRPr="00D41E24">
        <w:t xml:space="preserve"> компанією Hewlett-Packard з середини 1980-х по середину 1990-х років. Потім програма близько 10 років «пролежала на полиці» і в серпні 2006 року її купила Google. Google відкрив вихідний код під ліцензією Apache 2.0 для продовження розробки. На сьогоднішній день бібліотека є найбільш крупним рішенням, якщо потрібно обробити дані з будь-якого фото. Оскільки у нас обробка відеофайлу - відеофайл представим як набір кадрів і будемо зчитувати текст з кожного кадра окремо.</w:t>
      </w:r>
      <w:r w:rsidR="00AC251E" w:rsidRPr="00D41E24">
        <w:t xml:space="preserve"> Основні переваги це висока точність та легкість впровадження у власний проект.</w:t>
      </w:r>
    </w:p>
    <w:p w:rsidR="008C614F" w:rsidRDefault="008C614F" w:rsidP="00195D6F"/>
    <w:p w:rsidR="00941F81" w:rsidRPr="00D41E24" w:rsidRDefault="008C614F" w:rsidP="008C614F">
      <w:pPr>
        <w:ind w:left="709"/>
      </w:pPr>
      <w:r w:rsidRPr="001E7D3D">
        <w:t xml:space="preserve">2.1.2 </w:t>
      </w:r>
      <w:r w:rsidR="00941F81" w:rsidRPr="00D41E24">
        <w:t>OCRopus</w:t>
      </w:r>
    </w:p>
    <w:p w:rsidR="00941F81" w:rsidRPr="00D41E24" w:rsidRDefault="00941F81" w:rsidP="003C5B69"/>
    <w:p w:rsidR="00AC251E" w:rsidRPr="00D41E24" w:rsidRDefault="00AC251E" w:rsidP="00F86D28">
      <w:r w:rsidRPr="00D41E24">
        <w:t>OCRopus - OCR-система для розпізнавання текстів на базі tesseract. Використовує код для мови моделювання з проекту OpenFST.</w:t>
      </w:r>
    </w:p>
    <w:p w:rsidR="00941F81" w:rsidRPr="00D41E24" w:rsidRDefault="00941F81" w:rsidP="00F86D28">
      <w:r w:rsidRPr="00D41E24">
        <w:t>В даний час OCRopus використовує тільки інтерфейс командного рядка, приймаючи на вхід зображення з текстом, і виводячи дані в форматі hOCR (відкритий формат на основі HTML). Опції командного рядка дозволяють виконувати окремо конкретні операції (наприклад, розпізнавання одного рядка).</w:t>
      </w:r>
    </w:p>
    <w:p w:rsidR="00AC251E" w:rsidRPr="00D41E24" w:rsidRDefault="00AC251E" w:rsidP="00F86D28">
      <w:r w:rsidRPr="00D41E24">
        <w:lastRenderedPageBreak/>
        <w:t>Основні переваги такі ж як і в Tesseract ORC, проте спосіб OCRopus важчий в впроваджені в код ніж Tesseract ORC, адже Tesseract ORC можна імпортувати як бібліотеку, а OCRopus потрібно вставляти напряму в код.</w:t>
      </w:r>
    </w:p>
    <w:p w:rsidR="00941F81" w:rsidRPr="00D41E24" w:rsidRDefault="00941F81" w:rsidP="003C5B69"/>
    <w:p w:rsidR="003C5B69" w:rsidRPr="00D41E24" w:rsidRDefault="003C5B69" w:rsidP="00941F81">
      <w:pPr>
        <w:pStyle w:val="3"/>
        <w:numPr>
          <w:ilvl w:val="2"/>
          <w:numId w:val="26"/>
        </w:numPr>
      </w:pPr>
      <w:bookmarkStart w:id="12" w:name="_Toc72188888"/>
      <w:r w:rsidRPr="00D41E24">
        <w:t>CNN</w:t>
      </w:r>
      <w:bookmarkEnd w:id="12"/>
    </w:p>
    <w:p w:rsidR="00941F81" w:rsidRPr="00D41E24" w:rsidRDefault="00941F81" w:rsidP="00430916"/>
    <w:p w:rsidR="00941F81" w:rsidRPr="00D41E24" w:rsidRDefault="003C5B69" w:rsidP="00B86409">
      <w:r w:rsidRPr="00D41E24">
        <w:t xml:space="preserve">CNN, або згорткові нейронні мережі, можуть бути використані для вирішення задачі розпізнавання тексту з картинки. Основна перевага </w:t>
      </w:r>
      <w:r w:rsidR="00941F81" w:rsidRPr="00D41E24">
        <w:t>–</w:t>
      </w:r>
      <w:r w:rsidRPr="00D41E24">
        <w:t xml:space="preserve"> </w:t>
      </w:r>
      <w:r w:rsidR="00941F81" w:rsidRPr="00D41E24">
        <w:t>можна досягти більш високої точності. Основні недоліки – навчання нейронної мережі займає багато часу, потрібно збирати дуже багато даних, розміч</w:t>
      </w:r>
      <w:r w:rsidR="00387054" w:rsidRPr="00387054">
        <w:t>у</w:t>
      </w:r>
      <w:r w:rsidR="00941F81" w:rsidRPr="00D41E24">
        <w:t>вати їх, вибрати архітектуру та проводити навчання, тому</w:t>
      </w:r>
      <w:r w:rsidR="00E84110" w:rsidRPr="00D41E24">
        <w:t xml:space="preserve"> швидше буде </w:t>
      </w:r>
      <w:r w:rsidR="00941F81" w:rsidRPr="00D41E24">
        <w:t xml:space="preserve">використати та </w:t>
      </w:r>
      <w:r w:rsidR="00D41E24" w:rsidRPr="00D41E24">
        <w:t>налаштувати</w:t>
      </w:r>
      <w:r w:rsidR="00387054">
        <w:t xml:space="preserve"> напереднавче</w:t>
      </w:r>
      <w:r w:rsidR="00941F81" w:rsidRPr="00D41E24">
        <w:t xml:space="preserve">ну модель під свої завдання. </w:t>
      </w:r>
    </w:p>
    <w:p w:rsidR="003E18CE" w:rsidRPr="00D41E24" w:rsidRDefault="003E18CE" w:rsidP="00430916"/>
    <w:p w:rsidR="00430916" w:rsidRPr="00D41E24" w:rsidRDefault="008C614F" w:rsidP="008C614F">
      <w:pPr>
        <w:pStyle w:val="2"/>
        <w:numPr>
          <w:ilvl w:val="0"/>
          <w:numId w:val="0"/>
        </w:numPr>
        <w:ind w:left="709"/>
        <w:jc w:val="left"/>
      </w:pPr>
      <w:bookmarkStart w:id="13" w:name="_Toc72188889"/>
      <w:r w:rsidRPr="001E7D3D">
        <w:rPr>
          <w:lang w:val="ru-RU"/>
        </w:rPr>
        <w:t xml:space="preserve">2.2 </w:t>
      </w:r>
      <w:r w:rsidR="00B53593" w:rsidRPr="00D41E24">
        <w:t>Voice to text system</w:t>
      </w:r>
      <w:bookmarkEnd w:id="13"/>
    </w:p>
    <w:p w:rsidR="00B53593" w:rsidRPr="00D41E24" w:rsidRDefault="00B53593" w:rsidP="00B53593"/>
    <w:p w:rsidR="00B53593" w:rsidRPr="00D41E24" w:rsidRDefault="00B53593" w:rsidP="00B53593">
      <w:r w:rsidRPr="00D41E24">
        <w:t>Щоб працювати з текстом, для початку необхідно його отримати. Для цього необхідно розпізнати текст зі звуку.</w:t>
      </w:r>
    </w:p>
    <w:p w:rsidR="00B53593" w:rsidRPr="00D41E24" w:rsidRDefault="00B53593" w:rsidP="00B53593"/>
    <w:p w:rsidR="00C85120" w:rsidRPr="00D41E24" w:rsidRDefault="00B53593" w:rsidP="008C614F">
      <w:pPr>
        <w:pStyle w:val="3"/>
        <w:numPr>
          <w:ilvl w:val="2"/>
          <w:numId w:val="34"/>
        </w:numPr>
      </w:pPr>
      <w:bookmarkStart w:id="14" w:name="_Toc72188890"/>
      <w:r w:rsidRPr="00D41E24">
        <w:t>Google Speech Recognition</w:t>
      </w:r>
      <w:bookmarkEnd w:id="14"/>
    </w:p>
    <w:p w:rsidR="00B86409" w:rsidRPr="00D41E24" w:rsidRDefault="00B86409" w:rsidP="003E18CE">
      <w:pPr>
        <w:pStyle w:val="3"/>
        <w:numPr>
          <w:ilvl w:val="0"/>
          <w:numId w:val="0"/>
        </w:numPr>
        <w:ind w:firstLine="709"/>
      </w:pPr>
    </w:p>
    <w:p w:rsidR="003E18CE" w:rsidRPr="00D41E24" w:rsidRDefault="00C85120" w:rsidP="00F86D28">
      <w:r w:rsidRPr="00D41E24">
        <w:t xml:space="preserve">Це бібліотека для розпізнавання мови з підтримкою API, бібліотека працює онлайн та офлайн. Загальна кількість мов, які можна розпізнати завдяки Google Speech Recognition = 119. Бібліотека Google Speech Recognition є  найбільш точною та якісною при роботі зі звуком на українській мові. Також, бібліотека непогано справляється з звуковими доріжками, що перевантажені шумом. SpeechRecogntion </w:t>
      </w:r>
      <w:r w:rsidR="003E18CE" w:rsidRPr="00D41E24">
        <w:t>має</w:t>
      </w:r>
      <w:r w:rsidRPr="00D41E24">
        <w:t xml:space="preserve"> низький бар’єр для входу та сумісність із багатьма доступними API</w:t>
      </w:r>
      <w:r w:rsidR="003E18CE" w:rsidRPr="00D41E24">
        <w:t xml:space="preserve"> розпізнавання мов. (</w:t>
      </w:r>
      <w:hyperlink r:id="rId8" w:history="1">
        <w:r w:rsidR="00B86409" w:rsidRPr="00D41E24">
          <w:rPr>
            <w:rStyle w:val="a5"/>
          </w:rPr>
          <w:t>https://pypi.org/project/SpeechRecognition/</w:t>
        </w:r>
      </w:hyperlink>
      <w:r w:rsidR="003E18CE" w:rsidRPr="00D41E24">
        <w:t>).</w:t>
      </w:r>
    </w:p>
    <w:p w:rsidR="00B86409" w:rsidRPr="00D41E24" w:rsidRDefault="00B86409" w:rsidP="00B86409"/>
    <w:p w:rsidR="003E18CE" w:rsidRPr="00D41E24" w:rsidRDefault="003E18CE" w:rsidP="008C614F">
      <w:pPr>
        <w:pStyle w:val="3"/>
        <w:numPr>
          <w:ilvl w:val="2"/>
          <w:numId w:val="35"/>
        </w:numPr>
      </w:pPr>
      <w:bookmarkStart w:id="15" w:name="_Toc72188891"/>
      <w:r w:rsidRPr="00D41E24">
        <w:lastRenderedPageBreak/>
        <w:t>Wav2letter ++</w:t>
      </w:r>
      <w:bookmarkEnd w:id="15"/>
      <w:r w:rsidRPr="00D41E24">
        <w:t xml:space="preserve"> </w:t>
      </w:r>
    </w:p>
    <w:p w:rsidR="003E18CE" w:rsidRPr="00D41E24" w:rsidRDefault="003E18CE" w:rsidP="003E18CE">
      <w:pPr>
        <w:pStyle w:val="3"/>
        <w:numPr>
          <w:ilvl w:val="0"/>
          <w:numId w:val="0"/>
        </w:numPr>
        <w:ind w:firstLine="709"/>
        <w:rPr>
          <w:rFonts w:eastAsia="Calibri"/>
          <w:bCs w:val="0"/>
          <w:szCs w:val="28"/>
        </w:rPr>
      </w:pPr>
    </w:p>
    <w:p w:rsidR="003E18CE" w:rsidRPr="00D41E24" w:rsidRDefault="003E18CE" w:rsidP="00F86D28">
      <w:r w:rsidRPr="00D41E24">
        <w:t>Wav2letter ++ це швидкий інструментарій для обробки мовлення з відкритим кодом від the Speech у Facebook AI Research, створений для полегшення досліджень у наскрізних моделях розпізнавання мови. Модель працює і зручна у використанні, проте SpeechRecognition  краще оброблює шуми на аудіодоріжці. (https://github.com/flashlight/wav2letter).</w:t>
      </w:r>
    </w:p>
    <w:p w:rsidR="003E18CE" w:rsidRPr="00D41E24" w:rsidRDefault="003E18CE" w:rsidP="003E18CE"/>
    <w:p w:rsidR="00B53593" w:rsidRPr="00D41E24" w:rsidRDefault="00C85120" w:rsidP="008C614F">
      <w:pPr>
        <w:pStyle w:val="3"/>
        <w:numPr>
          <w:ilvl w:val="2"/>
          <w:numId w:val="35"/>
        </w:numPr>
      </w:pPr>
      <w:bookmarkStart w:id="16" w:name="_Toc72188892"/>
      <w:r w:rsidRPr="00D41E24">
        <w:t>CMU Sphinx</w:t>
      </w:r>
      <w:bookmarkEnd w:id="16"/>
    </w:p>
    <w:p w:rsidR="00C85120" w:rsidRPr="00D41E24" w:rsidRDefault="00C85120" w:rsidP="00C85120"/>
    <w:p w:rsidR="00C85120" w:rsidRPr="00D41E24" w:rsidRDefault="00C85120" w:rsidP="00C85120">
      <w:r w:rsidRPr="00D41E24">
        <w:t>CMU Sphinx на ринку понад 20 років досліджень CMU. Деяка перевага цієї бібліотеки: інструменти CMUSphinx розроблені спеціально для малоресурсних платформ, гнучкого дизайну та зосереджені на практичній розробці додатків, а не на дослідженні.</w:t>
      </w:r>
      <w:r w:rsidR="003E18CE" w:rsidRPr="00D41E24">
        <w:t xml:space="preserve"> Точність визначення тексту менша ніж з використанням SpeechRecognition. (https://cmusphinx.github.io/).</w:t>
      </w:r>
    </w:p>
    <w:p w:rsidR="00C85120" w:rsidRPr="00D41E24" w:rsidRDefault="00C85120" w:rsidP="00B53593"/>
    <w:p w:rsidR="00B86409" w:rsidRPr="00D41E24" w:rsidRDefault="00B86409" w:rsidP="00B53593"/>
    <w:p w:rsidR="003E18CE" w:rsidRPr="00D41E24" w:rsidRDefault="008C614F" w:rsidP="008C614F">
      <w:pPr>
        <w:pStyle w:val="2"/>
        <w:numPr>
          <w:ilvl w:val="0"/>
          <w:numId w:val="0"/>
        </w:numPr>
        <w:ind w:left="709"/>
      </w:pPr>
      <w:bookmarkStart w:id="17" w:name="_Toc72188893"/>
      <w:r>
        <w:rPr>
          <w:lang w:val="en-US"/>
        </w:rPr>
        <w:t>2.</w:t>
      </w:r>
      <w:r w:rsidR="00387054" w:rsidRPr="00387054">
        <w:rPr>
          <w:lang w:val="en-US"/>
        </w:rPr>
        <w:t>2</w:t>
      </w:r>
      <w:r>
        <w:rPr>
          <w:lang w:val="en-US"/>
        </w:rPr>
        <w:t xml:space="preserve"> </w:t>
      </w:r>
      <w:r w:rsidR="003E18CE" w:rsidRPr="00D41E24">
        <w:t>Natural language processing (nlp)</w:t>
      </w:r>
      <w:bookmarkEnd w:id="17"/>
    </w:p>
    <w:p w:rsidR="003E18CE" w:rsidRPr="00D41E24" w:rsidRDefault="003E18CE" w:rsidP="00B53593"/>
    <w:p w:rsidR="003E18CE" w:rsidRPr="00D41E24" w:rsidRDefault="008C614F" w:rsidP="008C614F">
      <w:pPr>
        <w:pStyle w:val="3"/>
        <w:numPr>
          <w:ilvl w:val="0"/>
          <w:numId w:val="0"/>
        </w:numPr>
        <w:ind w:left="709"/>
      </w:pPr>
      <w:bookmarkStart w:id="18" w:name="_Toc72188894"/>
      <w:r>
        <w:rPr>
          <w:lang w:val="en-US"/>
        </w:rPr>
        <w:t>2.</w:t>
      </w:r>
      <w:r w:rsidR="00387054" w:rsidRPr="00387054">
        <w:rPr>
          <w:lang w:val="en-US"/>
        </w:rPr>
        <w:t>2</w:t>
      </w:r>
      <w:r>
        <w:rPr>
          <w:lang w:val="en-US"/>
        </w:rPr>
        <w:t xml:space="preserve">.1 </w:t>
      </w:r>
      <w:r w:rsidR="00EC51E4" w:rsidRPr="00D41E24">
        <w:t>Визначення тегів</w:t>
      </w:r>
      <w:bookmarkEnd w:id="18"/>
    </w:p>
    <w:p w:rsidR="00EC51E4" w:rsidRPr="00D41E24" w:rsidRDefault="00EC51E4" w:rsidP="00EC51E4"/>
    <w:p w:rsidR="00EC51E4" w:rsidRPr="00D41E24" w:rsidRDefault="00EC51E4" w:rsidP="003E18CE">
      <w:r w:rsidRPr="00D41E24">
        <w:t>2.</w:t>
      </w:r>
      <w:r w:rsidR="00387054">
        <w:rPr>
          <w:lang w:val="ru-RU"/>
        </w:rPr>
        <w:t>2</w:t>
      </w:r>
      <w:r w:rsidRPr="00D41E24">
        <w:t>.1.1  TF-IDM</w:t>
      </w:r>
    </w:p>
    <w:p w:rsidR="00EC51E4" w:rsidRPr="00D41E24" w:rsidRDefault="00EC51E4" w:rsidP="003E18CE"/>
    <w:p w:rsidR="00EC51E4" w:rsidRPr="00D41E24" w:rsidRDefault="00EC51E4" w:rsidP="00EC51E4">
      <w:r w:rsidRPr="00D41E24">
        <w:t xml:space="preserve">TF-IDF </w:t>
      </w:r>
      <w:r w:rsidR="00387054">
        <w:rPr>
          <w:lang w:val="ru-RU"/>
        </w:rPr>
        <w:t>ц</w:t>
      </w:r>
      <w:r w:rsidRPr="00D41E24">
        <w:t>е простий і зручний спосіб оцінити важливість термін</w:t>
      </w:r>
      <w:r w:rsidR="00D41E24">
        <w:rPr>
          <w:lang w:val="ru-RU"/>
        </w:rPr>
        <w:t>у</w:t>
      </w:r>
      <w:r w:rsidRPr="00D41E24">
        <w:t xml:space="preserve"> для будь-якого документа щодо всіх ін</w:t>
      </w:r>
      <w:r w:rsidR="00157E6D">
        <w:t>ших документів. Принцип такий</w:t>
      </w:r>
      <w:r w:rsidR="00157E6D" w:rsidRPr="00157E6D">
        <w:rPr>
          <w:lang w:val="ru-RU"/>
        </w:rPr>
        <w:t xml:space="preserve">: </w:t>
      </w:r>
      <w:r w:rsidRPr="00D41E24">
        <w:t>якщо слово зустрічається в будь-якому документі часто, при цьому зустрічаючись рідко у всіх інших документах - це слово має велику значимість для того самого документа. Слова, неважливі для взагалі всіх документів, наприклад, прийменники - отримають дуже низьку вагу TF-IDF</w:t>
      </w:r>
      <w:r w:rsidR="00157E6D">
        <w:t xml:space="preserve">, </w:t>
      </w:r>
      <w:r w:rsidRPr="00D41E24">
        <w:t>бо часто зустрічаються у всіх документах</w:t>
      </w:r>
      <w:r w:rsidR="00157E6D">
        <w:t>,</w:t>
      </w:r>
      <w:r w:rsidRPr="00D41E24">
        <w:t xml:space="preserve"> а важливі - висок</w:t>
      </w:r>
      <w:r w:rsidR="00157E6D" w:rsidRPr="00157E6D">
        <w:rPr>
          <w:lang w:val="ru-RU"/>
        </w:rPr>
        <w:t>у</w:t>
      </w:r>
      <w:r w:rsidRPr="00D41E24">
        <w:t xml:space="preserve">. </w:t>
      </w:r>
    </w:p>
    <w:p w:rsidR="00EC51E4" w:rsidRPr="00D41E24" w:rsidRDefault="00EC51E4" w:rsidP="00EC51E4"/>
    <w:p w:rsidR="00EC51E4" w:rsidRPr="00D41E24" w:rsidRDefault="00EC51E4" w:rsidP="00EC51E4">
      <w:r w:rsidRPr="00D41E24">
        <w:t>2.</w:t>
      </w:r>
      <w:r w:rsidR="00387054">
        <w:rPr>
          <w:lang w:val="ru-RU"/>
        </w:rPr>
        <w:t>2</w:t>
      </w:r>
      <w:r w:rsidRPr="00D41E24">
        <w:t>.1.2 NLTK</w:t>
      </w:r>
    </w:p>
    <w:p w:rsidR="00EC51E4" w:rsidRPr="00D41E24" w:rsidRDefault="00EC51E4" w:rsidP="00EC51E4"/>
    <w:p w:rsidR="00EC51E4" w:rsidRPr="00D41E24" w:rsidRDefault="00EC51E4" w:rsidP="0012212F">
      <w:r w:rsidRPr="00D41E24">
        <w:t xml:space="preserve">NLTK – </w:t>
      </w:r>
      <w:r w:rsidR="00157E6D">
        <w:rPr>
          <w:lang w:val="ru-RU"/>
        </w:rPr>
        <w:t xml:space="preserve">одна із найпоширеніших </w:t>
      </w:r>
      <w:r w:rsidRPr="00D41E24">
        <w:t xml:space="preserve">бібліотека </w:t>
      </w:r>
      <w:r w:rsidR="00157E6D">
        <w:rPr>
          <w:lang w:val="ru-RU"/>
        </w:rPr>
        <w:t>на мові</w:t>
      </w:r>
      <w:r w:rsidRPr="00D41E24">
        <w:t xml:space="preserve"> python</w:t>
      </w:r>
      <w:r w:rsidR="00157E6D">
        <w:rPr>
          <w:lang w:val="ru-RU"/>
        </w:rPr>
        <w:t xml:space="preserve"> для обробки тексту</w:t>
      </w:r>
      <w:r w:rsidRPr="00D41E24">
        <w:t>. Найвідоміша NLP бібліотека, створена дослідниками в цій галузі. Вона популярна в академічних колах і в основному використовується для навчання або створення різних методів обробки тексту. Так само вона досить повільна в силу того, що написана повністю на Python і працює з рядками.</w:t>
      </w:r>
    </w:p>
    <w:p w:rsidR="00EC51E4" w:rsidRPr="00D41E24" w:rsidRDefault="00EC51E4" w:rsidP="00EC51E4">
      <w:pPr>
        <w:ind w:left="709"/>
      </w:pPr>
    </w:p>
    <w:p w:rsidR="00EC51E4" w:rsidRPr="00D41E24" w:rsidRDefault="00EC51E4" w:rsidP="00EC51E4">
      <w:r w:rsidRPr="00D41E24">
        <w:t>2.</w:t>
      </w:r>
      <w:r w:rsidR="00157E6D">
        <w:rPr>
          <w:lang w:val="ru-RU"/>
        </w:rPr>
        <w:t>2</w:t>
      </w:r>
      <w:r w:rsidRPr="00D41E24">
        <w:t>.1.3 Spacy</w:t>
      </w:r>
    </w:p>
    <w:p w:rsidR="00EC51E4" w:rsidRPr="00D41E24" w:rsidRDefault="00EC51E4" w:rsidP="00EC51E4"/>
    <w:p w:rsidR="00EC51E4" w:rsidRPr="00D41E24" w:rsidRDefault="00EC51E4" w:rsidP="0012212F">
      <w:r w:rsidRPr="00D41E24">
        <w:t xml:space="preserve">Spacy – </w:t>
      </w:r>
      <w:r w:rsidR="00157E6D">
        <w:rPr>
          <w:lang w:val="ru-RU"/>
        </w:rPr>
        <w:t xml:space="preserve">друга популярна </w:t>
      </w:r>
      <w:r w:rsidRPr="00D41E24">
        <w:t xml:space="preserve">бібліотека </w:t>
      </w:r>
      <w:r w:rsidR="00157E6D">
        <w:rPr>
          <w:lang w:val="ru-RU"/>
        </w:rPr>
        <w:t>на мові</w:t>
      </w:r>
      <w:r w:rsidRPr="00D41E24">
        <w:t xml:space="preserve"> python</w:t>
      </w:r>
      <w:r w:rsidR="00157E6D">
        <w:rPr>
          <w:lang w:val="ru-RU"/>
        </w:rPr>
        <w:t xml:space="preserve"> для обробки тексту</w:t>
      </w:r>
      <w:r w:rsidRPr="00D41E24">
        <w:t>. Вона значно швидше ніж NLTK, так як вона написана на Cython і працює з об'єктами. SpaCy надає в основному кращі інструменти для вирішення конкретного завдання. В ц</w:t>
      </w:r>
      <w:r w:rsidR="00157E6D">
        <w:t>ілому, SpaCy з її напереднавчен</w:t>
      </w:r>
      <w:r w:rsidRPr="00D41E24">
        <w:t>ими моделями, швидкістю і зручним API набагато краще підходить для розробників, що створюють готові рішення. Для створення власних моделей ні NLTK, ні Spacy не підходить. Для цього існують Tensorflow, PyTorch та інші.</w:t>
      </w:r>
    </w:p>
    <w:p w:rsidR="00EC51E4" w:rsidRPr="00D41E24" w:rsidRDefault="00EC51E4" w:rsidP="00EC51E4"/>
    <w:p w:rsidR="000A38B6" w:rsidRPr="00D41E24" w:rsidRDefault="008C614F" w:rsidP="008C614F">
      <w:pPr>
        <w:pStyle w:val="3"/>
        <w:numPr>
          <w:ilvl w:val="0"/>
          <w:numId w:val="0"/>
        </w:numPr>
        <w:ind w:left="709"/>
      </w:pPr>
      <w:bookmarkStart w:id="19" w:name="_Toc72188895"/>
      <w:r w:rsidRPr="008C614F">
        <w:t>2.</w:t>
      </w:r>
      <w:r w:rsidR="00157E6D" w:rsidRPr="00157E6D">
        <w:t>2</w:t>
      </w:r>
      <w:r w:rsidRPr="008C614F">
        <w:t xml:space="preserve">.2 </w:t>
      </w:r>
      <w:r w:rsidR="000A38B6" w:rsidRPr="00D41E24">
        <w:t>Класифікація настрою сюжету</w:t>
      </w:r>
      <w:bookmarkEnd w:id="19"/>
    </w:p>
    <w:p w:rsidR="000A38B6" w:rsidRPr="00D41E24" w:rsidRDefault="000A38B6" w:rsidP="000A38B6"/>
    <w:p w:rsidR="000A38B6" w:rsidRPr="00D41E24" w:rsidRDefault="000A38B6" w:rsidP="00800BF2">
      <w:pPr>
        <w:ind w:left="709"/>
      </w:pPr>
      <w:r w:rsidRPr="00D41E24">
        <w:t>2.</w:t>
      </w:r>
      <w:r w:rsidR="00157E6D" w:rsidRPr="00157E6D">
        <w:t>2</w:t>
      </w:r>
      <w:r w:rsidRPr="00D41E24">
        <w:t>.2.1 SentimentIntensityAnalyzer</w:t>
      </w:r>
    </w:p>
    <w:p w:rsidR="0012212F" w:rsidRPr="00D41E24" w:rsidRDefault="0012212F" w:rsidP="0012212F">
      <w:pPr>
        <w:ind w:firstLine="0"/>
      </w:pPr>
    </w:p>
    <w:p w:rsidR="000A38B6" w:rsidRPr="00D41E24" w:rsidRDefault="000A38B6" w:rsidP="00F86D28">
      <w:r w:rsidRPr="00D41E24">
        <w:t xml:space="preserve">Найкращим знайденим рішенням виявилась функція SentimentIntensityAnalyzer з бібліотеки </w:t>
      </w:r>
      <w:r w:rsidR="00157E6D">
        <w:t xml:space="preserve">NLTK, яку було визначено вище. </w:t>
      </w:r>
    </w:p>
    <w:p w:rsidR="000A38B6" w:rsidRPr="00D41E24" w:rsidRDefault="000A38B6" w:rsidP="00F86D28">
      <w:r w:rsidRPr="00D41E24">
        <w:t>(</w:t>
      </w:r>
      <w:hyperlink r:id="rId9" w:history="1">
        <w:r w:rsidRPr="00D41E24">
          <w:rPr>
            <w:rStyle w:val="a5"/>
          </w:rPr>
          <w:t>https://www.nltk.org/api/nltk.sentiment.html</w:t>
        </w:r>
      </w:hyperlink>
      <w:r w:rsidRPr="00D41E24">
        <w:t>)</w:t>
      </w:r>
    </w:p>
    <w:p w:rsidR="00E476F5" w:rsidRPr="00D41E24" w:rsidRDefault="00F571AE" w:rsidP="00F86D28">
      <w:r w:rsidRPr="00D41E24">
        <w:t xml:space="preserve">Бібліотека дозволяє визначити настрій сюжету по ключовим словам у тексті, результат роботи моделі – число, від 0 до 1, по кожному з наступних параметрів: </w:t>
      </w:r>
      <w:r w:rsidRPr="00D41E24">
        <w:lastRenderedPageBreak/>
        <w:t>positive, negative, neutral</w:t>
      </w:r>
      <w:r w:rsidR="00E84110" w:rsidRPr="00D41E24">
        <w:t>. Це число означає на скільки відсотків т</w:t>
      </w:r>
      <w:r w:rsidRPr="00D41E24">
        <w:t>екст позитивний</w:t>
      </w:r>
      <w:r w:rsidR="004D3B85" w:rsidRPr="00D41E24">
        <w:t>,</w:t>
      </w:r>
      <w:r w:rsidRPr="00D41E24">
        <w:t xml:space="preserve"> негативний чи нейтральний.</w:t>
      </w:r>
    </w:p>
    <w:p w:rsidR="00157E6D" w:rsidRDefault="00157E6D">
      <w:pPr>
        <w:spacing w:line="240" w:lineRule="auto"/>
        <w:ind w:firstLine="0"/>
        <w:jc w:val="left"/>
      </w:pPr>
      <w:r>
        <w:br w:type="page"/>
      </w:r>
    </w:p>
    <w:p w:rsidR="00195D6F" w:rsidRPr="00195D6F" w:rsidRDefault="00195D6F" w:rsidP="008C614F">
      <w:pPr>
        <w:pStyle w:val="1"/>
        <w:numPr>
          <w:ilvl w:val="0"/>
          <w:numId w:val="0"/>
        </w:numPr>
        <w:rPr>
          <w:lang w:val="ru-RU"/>
        </w:rPr>
      </w:pPr>
      <w:bookmarkStart w:id="20" w:name="_Toc72188896"/>
      <w:bookmarkStart w:id="21" w:name="_Toc436262500"/>
      <w:r>
        <w:rPr>
          <w:lang w:val="ru-RU"/>
        </w:rPr>
        <w:lastRenderedPageBreak/>
        <w:t xml:space="preserve">3.  </w:t>
      </w:r>
      <w:r w:rsidR="00157E6D">
        <w:rPr>
          <w:lang w:val="ru-RU"/>
        </w:rPr>
        <w:t>процес обробки відеосюжету</w:t>
      </w:r>
      <w:bookmarkEnd w:id="20"/>
    </w:p>
    <w:p w:rsidR="00195D6F" w:rsidRDefault="00195D6F" w:rsidP="00195D6F">
      <w:pPr>
        <w:rPr>
          <w:lang w:val="ru-RU"/>
        </w:rPr>
      </w:pPr>
    </w:p>
    <w:p w:rsidR="008C614F" w:rsidRPr="00195D6F" w:rsidRDefault="008C614F" w:rsidP="00195D6F">
      <w:pPr>
        <w:rPr>
          <w:lang w:val="ru-RU"/>
        </w:rPr>
      </w:pPr>
    </w:p>
    <w:p w:rsidR="00630042" w:rsidRPr="008C614F" w:rsidRDefault="008C614F" w:rsidP="008C614F">
      <w:pPr>
        <w:rPr>
          <w:lang w:val="ru-RU"/>
        </w:rPr>
      </w:pPr>
      <w:r w:rsidRPr="008C614F">
        <w:rPr>
          <w:lang w:val="ru-RU"/>
        </w:rPr>
        <w:t xml:space="preserve">3.1 </w:t>
      </w:r>
      <w:r>
        <w:rPr>
          <w:lang w:val="ru-RU"/>
        </w:rPr>
        <w:t xml:space="preserve">Задача парсингу тексту з використанням </w:t>
      </w:r>
      <w:r w:rsidRPr="008C614F">
        <w:t>Tesseract ORC</w:t>
      </w:r>
    </w:p>
    <w:p w:rsidR="00630042" w:rsidRPr="00D41E24" w:rsidRDefault="00630042" w:rsidP="00604873">
      <w:pPr>
        <w:ind w:firstLine="0"/>
      </w:pPr>
    </w:p>
    <w:p w:rsidR="00604873" w:rsidRPr="00D41E24" w:rsidRDefault="00604873" w:rsidP="00F86D28">
      <w:r w:rsidRPr="00D41E24">
        <w:t xml:space="preserve">Початковий етап </w:t>
      </w:r>
      <w:r w:rsidR="00157E6D">
        <w:rPr>
          <w:lang w:val="ru-RU"/>
        </w:rPr>
        <w:t xml:space="preserve">процесу обробки відеосюжету </w:t>
      </w:r>
      <w:r w:rsidRPr="00D41E24">
        <w:t>– це парсинг відео-потоку.</w:t>
      </w:r>
      <w:r w:rsidR="009F1773" w:rsidRPr="00D41E24">
        <w:t xml:space="preserve"> </w:t>
      </w:r>
      <w:r w:rsidRPr="00D41E24">
        <w:t>Основна ідея – парсити текст та зв</w:t>
      </w:r>
      <w:r w:rsidR="00157E6D">
        <w:t>ук в новинному випуску</w:t>
      </w:r>
      <w:r w:rsidRPr="00D41E24">
        <w:t>. В тексті зосереджується ключова інформація, а саме: імена ведучих, назви сюжетів, імена кореспонде</w:t>
      </w:r>
      <w:r w:rsidR="00157E6D">
        <w:rPr>
          <w:lang w:val="ru-RU"/>
        </w:rPr>
        <w:t>н</w:t>
      </w:r>
      <w:r w:rsidRPr="00D41E24">
        <w:t>тів та гостів. Приклад зони, з якої потрібно зчитувати текст</w:t>
      </w:r>
      <w:r w:rsidR="00157E6D">
        <w:rPr>
          <w:lang w:val="ru-RU"/>
        </w:rPr>
        <w:t>,</w:t>
      </w:r>
      <w:r w:rsidRPr="00D41E24">
        <w:t xml:space="preserve"> зображено на рис</w:t>
      </w:r>
      <w:r w:rsidR="00157E6D">
        <w:rPr>
          <w:lang w:val="ru-RU"/>
        </w:rPr>
        <w:t>.</w:t>
      </w:r>
      <w:r w:rsidRPr="00D41E24">
        <w:t xml:space="preserve"> 1.</w:t>
      </w:r>
    </w:p>
    <w:p w:rsidR="009F1773" w:rsidRPr="00D41E24" w:rsidRDefault="009F1773" w:rsidP="00F86D28"/>
    <w:p w:rsidR="00661940" w:rsidRPr="00D41E24" w:rsidRDefault="009F1773" w:rsidP="00F86D28">
      <w:r w:rsidRPr="00D41E24">
        <w:rPr>
          <w:noProof/>
          <w:lang w:val="ru-RU" w:eastAsia="ru-RU"/>
        </w:rPr>
        <w:drawing>
          <wp:inline distT="0" distB="0" distL="0" distR="0" wp14:anchorId="1F0D4FD9" wp14:editId="5CBD02E9">
            <wp:extent cx="5935980" cy="3116580"/>
            <wp:effectExtent l="0" t="0" r="7620" b="7620"/>
            <wp:docPr id="4" name="Рисунок 4" descr="Снимо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8" descr="Снимок"/>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5980" cy="3116580"/>
                    </a:xfrm>
                    <a:prstGeom prst="rect">
                      <a:avLst/>
                    </a:prstGeom>
                    <a:noFill/>
                    <a:ln>
                      <a:noFill/>
                    </a:ln>
                  </pic:spPr>
                </pic:pic>
              </a:graphicData>
            </a:graphic>
          </wp:inline>
        </w:drawing>
      </w:r>
    </w:p>
    <w:p w:rsidR="009F1773" w:rsidRPr="00D41E24" w:rsidRDefault="00157E6D" w:rsidP="00157E6D">
      <w:pPr>
        <w:jc w:val="center"/>
      </w:pPr>
      <w:r>
        <w:t>Рис.1.</w:t>
      </w:r>
      <w:r>
        <w:rPr>
          <w:lang w:val="ru-RU"/>
        </w:rPr>
        <w:t xml:space="preserve"> З</w:t>
      </w:r>
      <w:r w:rsidR="009F1773" w:rsidRPr="00D41E24">
        <w:t>она</w:t>
      </w:r>
      <w:r>
        <w:rPr>
          <w:lang w:val="ru-RU"/>
        </w:rPr>
        <w:t xml:space="preserve"> розташування тексту з іменами ведучих</w:t>
      </w:r>
      <w:r w:rsidR="009F1773" w:rsidRPr="00D41E24">
        <w:t>.</w:t>
      </w:r>
    </w:p>
    <w:p w:rsidR="00661940" w:rsidRPr="00D41E24" w:rsidRDefault="00661940" w:rsidP="00F86D28"/>
    <w:p w:rsidR="009F1773" w:rsidRPr="00D41E24" w:rsidRDefault="009F1773" w:rsidP="00F86D28">
      <w:r w:rsidRPr="00D41E24">
        <w:t>Оскільки</w:t>
      </w:r>
      <w:r w:rsidR="00AC0C8C">
        <w:rPr>
          <w:lang w:val="ru-RU"/>
        </w:rPr>
        <w:t xml:space="preserve"> </w:t>
      </w:r>
      <w:r w:rsidRPr="00D41E24">
        <w:t xml:space="preserve">відео </w:t>
      </w:r>
      <w:r w:rsidR="00AC0C8C">
        <w:rPr>
          <w:lang w:val="ru-RU"/>
        </w:rPr>
        <w:t xml:space="preserve">- </w:t>
      </w:r>
      <w:r w:rsidRPr="00D41E24">
        <w:t>це набір кадрів, тому необхідно зчитувати текст з вибраної області певну кількість разів за секунду. Для новинних репортажів fps = 30, тому необхідно отримувати текст 30 разів за секунду. Кожний кадр предста</w:t>
      </w:r>
      <w:r w:rsidR="00D41E24" w:rsidRPr="00607FE3">
        <w:t>в</w:t>
      </w:r>
      <w:r w:rsidRPr="00D41E24">
        <w:t xml:space="preserve">ляє собою 3х-мірний масив даних. Далі цей масив подається на вхід бібліотеки Tesseract ORC, яка виділяє український текст з вибраного кадра. Tesseract - це механізм розпізнавання тексту з відкритим кодом (OCR), доступний за ліцензією Apache 2.0. Поточний </w:t>
      </w:r>
      <w:r w:rsidR="00AC0C8C">
        <w:lastRenderedPageBreak/>
        <w:t>офіційний випуск - 4.1.1,</w:t>
      </w:r>
      <w:r w:rsidR="00AC0C8C" w:rsidRPr="00AC0C8C">
        <w:t xml:space="preserve"> який і використовувався в роботі.</w:t>
      </w:r>
      <w:r w:rsidRPr="00D41E24">
        <w:t xml:space="preserve"> Tesseract можна використовувати безпосередньо через командний рядок або за допомогою API для вилучення друкованого тексту із зображень. Він підтримує широкий спектр мов. Tesseract не має в</w:t>
      </w:r>
      <w:r w:rsidR="00AC0C8C">
        <w:t>будованого графічного інтерфейсу</w:t>
      </w:r>
      <w:r w:rsidRPr="00D41E24">
        <w:t xml:space="preserve">. За допомогою Tesseract будемо парсити текст з виділеної області та зберігати його в масив, до якого також будем додавати номер кадру в відеофайлі. </w:t>
      </w:r>
    </w:p>
    <w:p w:rsidR="009F1773" w:rsidRPr="00D41E24" w:rsidRDefault="009F1773" w:rsidP="0012212F">
      <w:pPr>
        <w:ind w:firstLine="0"/>
      </w:pPr>
    </w:p>
    <w:p w:rsidR="00B86409" w:rsidRPr="00B95D27" w:rsidRDefault="008C614F" w:rsidP="008C614F">
      <w:pPr>
        <w:pStyle w:val="2"/>
        <w:numPr>
          <w:ilvl w:val="0"/>
          <w:numId w:val="0"/>
        </w:numPr>
        <w:ind w:left="709"/>
      </w:pPr>
      <w:bookmarkStart w:id="22" w:name="_Toc72188897"/>
      <w:r w:rsidRPr="008C614F">
        <w:t xml:space="preserve">3.2  </w:t>
      </w:r>
      <w:r w:rsidR="00B86409" w:rsidRPr="00D41E24">
        <w:t xml:space="preserve">Розпізнавання тексту </w:t>
      </w:r>
      <w:r w:rsidR="00415AB0" w:rsidRPr="00415AB0">
        <w:t>з використанням</w:t>
      </w:r>
      <w:r w:rsidR="00B86409" w:rsidRPr="00D41E24">
        <w:t xml:space="preserve"> Google Speech Recognition</w:t>
      </w:r>
      <w:bookmarkEnd w:id="22"/>
      <w:r w:rsidR="00B95D27" w:rsidRPr="00B95D27">
        <w:t xml:space="preserve"> </w:t>
      </w:r>
    </w:p>
    <w:p w:rsidR="00AD01BB" w:rsidRPr="00D41E24" w:rsidRDefault="00AD01BB" w:rsidP="00B86409">
      <w:pPr>
        <w:pStyle w:val="2"/>
        <w:numPr>
          <w:ilvl w:val="0"/>
          <w:numId w:val="0"/>
        </w:numPr>
        <w:ind w:left="709"/>
      </w:pPr>
    </w:p>
    <w:p w:rsidR="0012212F" w:rsidRDefault="00B86409" w:rsidP="0012212F">
      <w:r w:rsidRPr="00D41E24">
        <w:t xml:space="preserve">Розпізнавання мови </w:t>
      </w:r>
      <w:r w:rsidR="0012212F" w:rsidRPr="00D41E24">
        <w:t>розпочалось з досліджень</w:t>
      </w:r>
      <w:r w:rsidRPr="00D41E24">
        <w:t>, проведен</w:t>
      </w:r>
      <w:r w:rsidR="00415AB0">
        <w:rPr>
          <w:lang w:val="ru-RU"/>
        </w:rPr>
        <w:t>них</w:t>
      </w:r>
      <w:r w:rsidRPr="00D41E24">
        <w:t xml:space="preserve"> в Bell Labs на початку 1950-х</w:t>
      </w:r>
      <w:r w:rsidR="00415AB0">
        <w:rPr>
          <w:lang w:val="ru-RU"/>
        </w:rPr>
        <w:t xml:space="preserve"> років</w:t>
      </w:r>
      <w:r w:rsidRPr="00D41E24">
        <w:t xml:space="preserve">. Ранні системи обмежувались одним оратором і мали обмежений словниковий запас близько десятка слів. Сучасні системи розпізнавання мови пройшли довгий шлях від своїх давніх аналогів. Вони можуть розпізнавати мовлення кількох мовців і мають величезний словниковий запас на багатьох мовах. Перший компонент розпізнавання мови - це, звичайно, мова. Мова повинна бути перетворена з фізичного звуку в електричний сигнал за допомогою мікрофона, а потім у цифрові дані за допомогою аналого-цифрового перетворювача. </w:t>
      </w:r>
      <w:r w:rsidR="00D41E24">
        <w:rPr>
          <w:lang w:val="ru-RU"/>
        </w:rPr>
        <w:t>Обробивши</w:t>
      </w:r>
      <w:r w:rsidRPr="00D41E24">
        <w:t xml:space="preserve"> кілька моделей, </w:t>
      </w:r>
      <w:r w:rsidR="0012212F" w:rsidRPr="00D41E24">
        <w:t xml:space="preserve">їх </w:t>
      </w:r>
      <w:r w:rsidRPr="00D41E24">
        <w:t xml:space="preserve">можна використовувати для транскрипції звуку в текст. Більшість сучасних систем розпізнавання мовлення покладаються на </w:t>
      </w:r>
      <w:r w:rsidR="0012212F" w:rsidRPr="00D41E24">
        <w:t xml:space="preserve">Hidden Markov Model </w:t>
      </w:r>
      <w:r w:rsidRPr="00D41E24">
        <w:t xml:space="preserve">(HMM). Цей підхід працює на припущенні, що мовленнєвий сигнал при розгляді на досить короткому часовому масштабі може бути розумно апроксимований як стаціонарний процес - тобто процес, в якому статистичні властивості не змінюються з часом. У типовому HMM мовний сигнал розділений на 10-мілісекундні фрагменти. Спектр потужності кожного фрагмента, який по суті є графіком потужності сигналу як функції від частоти, відображається на вектор дійсних чисел, відомий як цепстральні коефіцієнти. Розмір цього вектора, як правило, невеликий - іноді до 10, хоча більш точні системи можуть мати розмір 32 і більше. Кінцевий вихід HMM є послідовністю цих векторів. Для декодування мови в текст групи векторів узгоджуються з однією або кількома фонемами - фундаментальною одиницею мови. </w:t>
      </w:r>
      <w:r w:rsidRPr="00D41E24">
        <w:lastRenderedPageBreak/>
        <w:t>Цей розрахунок вимагає підготовки, оскільки звук фонеми різниться залежно від динаміка і навіть різниться від одного до іншого висловлювання того самого динаміка. Потім застосовується спеціальний алгоритм для визначення найбільш вірогідного слова (або слів), що виробляють задану послідовність фонем.</w:t>
      </w:r>
      <w:r w:rsidR="0012212F" w:rsidRPr="00D41E24">
        <w:t xml:space="preserve"> </w:t>
      </w:r>
      <w:r w:rsidRPr="00D41E24">
        <w:t xml:space="preserve">У багатьох сучасних системах розпізнавання мови нейронні мережі використовуються для спрощення мовного сигналу з використанням методів перетворення ознак та зменшення розмірності перед розпізнаванням HMM. Детектори голосової активності (VAD) також використовуються для зменшення звукового сигналу лише до тих частин, які можуть містити мову. Це запобігає марнуванню часу </w:t>
      </w:r>
      <w:r w:rsidR="0012212F" w:rsidRPr="00D41E24">
        <w:t>декодера</w:t>
      </w:r>
      <w:r w:rsidRPr="00D41E24">
        <w:t xml:space="preserve"> на аналіз непотрібних частин сигналу.</w:t>
      </w:r>
      <w:r w:rsidR="00415AB0">
        <w:t xml:space="preserve"> </w:t>
      </w:r>
      <w:r w:rsidR="00B95D27" w:rsidRPr="00D41E24">
        <w:t>Більш детальн</w:t>
      </w:r>
      <w:r w:rsidR="00B95D27" w:rsidRPr="00B95D27">
        <w:t xml:space="preserve">а інформація </w:t>
      </w:r>
      <w:r w:rsidR="00B95D27" w:rsidRPr="00D41E24">
        <w:t>про архітектуру та можливості Google Speech Recognition</w:t>
      </w:r>
      <w:r w:rsidR="00B95D27" w:rsidRPr="00B95D27">
        <w:t xml:space="preserve"> знаходиться в</w:t>
      </w:r>
      <w:r w:rsidR="00B95D27" w:rsidRPr="00D41E24">
        <w:t xml:space="preserve"> документації [</w:t>
      </w:r>
      <w:r w:rsidR="00B95D27" w:rsidRPr="00B95D27">
        <w:t>10</w:t>
      </w:r>
      <w:r w:rsidR="00B95D27" w:rsidRPr="00D41E24">
        <w:t>].</w:t>
      </w:r>
    </w:p>
    <w:p w:rsidR="00415AB0" w:rsidRPr="00D41E24" w:rsidRDefault="00415AB0" w:rsidP="0012212F"/>
    <w:p w:rsidR="0012212F" w:rsidRPr="00D41E24" w:rsidRDefault="008C614F" w:rsidP="008C614F">
      <w:pPr>
        <w:pStyle w:val="2"/>
        <w:numPr>
          <w:ilvl w:val="0"/>
          <w:numId w:val="0"/>
        </w:numPr>
        <w:ind w:left="709"/>
      </w:pPr>
      <w:bookmarkStart w:id="23" w:name="_Toc72188898"/>
      <w:r w:rsidRPr="008C614F">
        <w:t xml:space="preserve">3.3  </w:t>
      </w:r>
      <w:r w:rsidR="0012212F" w:rsidRPr="00D41E24">
        <w:t>Визначення тегів</w:t>
      </w:r>
      <w:bookmarkEnd w:id="23"/>
    </w:p>
    <w:p w:rsidR="0012212F" w:rsidRPr="00D41E24" w:rsidRDefault="0012212F" w:rsidP="0012212F"/>
    <w:p w:rsidR="0012212F" w:rsidRPr="00D41E24" w:rsidRDefault="008C614F" w:rsidP="008C614F">
      <w:pPr>
        <w:pStyle w:val="3"/>
        <w:numPr>
          <w:ilvl w:val="0"/>
          <w:numId w:val="0"/>
        </w:numPr>
        <w:ind w:left="1418"/>
      </w:pPr>
      <w:bookmarkStart w:id="24" w:name="_Toc72188899"/>
      <w:r w:rsidRPr="001E7D3D">
        <w:t xml:space="preserve">3.3.1 </w:t>
      </w:r>
      <w:r w:rsidR="0012212F" w:rsidRPr="00D41E24">
        <w:t>TF-IDM</w:t>
      </w:r>
      <w:bookmarkEnd w:id="24"/>
    </w:p>
    <w:p w:rsidR="0012212F" w:rsidRDefault="0012212F" w:rsidP="0012212F"/>
    <w:p w:rsidR="00415AB0" w:rsidRPr="00736602" w:rsidRDefault="00415AB0" w:rsidP="0012212F">
      <w:pPr>
        <w:rPr>
          <w:lang w:val="ru-RU"/>
        </w:rPr>
      </w:pPr>
      <w:r>
        <w:rPr>
          <w:lang w:val="ru-RU"/>
        </w:rPr>
        <w:t>При визначенні тегів важливим моментом є частота входження слів в документ. Я</w:t>
      </w:r>
      <w:r w:rsidRPr="00D41E24">
        <w:t>кщо слово зустрічається в будь-якому документі часто, при цьому зустрічаючись рідко у всіх інших документах - це слово має велику значимість для того самого документа.</w:t>
      </w:r>
      <w:r>
        <w:rPr>
          <w:lang w:val="ru-RU"/>
        </w:rPr>
        <w:t xml:space="preserve"> У зв'язку з цим вводяться величини: </w:t>
      </w:r>
      <w:r w:rsidRPr="00736602">
        <w:rPr>
          <w:i/>
          <w:lang w:val="en-US"/>
        </w:rPr>
        <w:t>TF</w:t>
      </w:r>
      <w:r w:rsidRPr="00415AB0">
        <w:rPr>
          <w:lang w:val="ru-RU"/>
        </w:rPr>
        <w:t xml:space="preserve"> – </w:t>
      </w:r>
      <w:r>
        <w:rPr>
          <w:lang w:val="ru-RU"/>
        </w:rPr>
        <w:t>частота, з якою слово зустрічається у всіх документах;</w:t>
      </w:r>
      <w:r w:rsidR="00736602">
        <w:rPr>
          <w:lang w:val="ru-RU"/>
        </w:rPr>
        <w:t xml:space="preserve"> </w:t>
      </w:r>
      <w:r w:rsidR="00736602" w:rsidRPr="00736602">
        <w:rPr>
          <w:i/>
          <w:lang w:val="en-US"/>
        </w:rPr>
        <w:t>IDF</w:t>
      </w:r>
      <w:r w:rsidR="00736602" w:rsidRPr="00736602">
        <w:rPr>
          <w:lang w:val="ru-RU"/>
        </w:rPr>
        <w:t xml:space="preserve"> </w:t>
      </w:r>
      <w:r w:rsidR="00736602">
        <w:rPr>
          <w:lang w:val="ru-RU"/>
        </w:rPr>
        <w:t>–</w:t>
      </w:r>
      <w:r w:rsidR="00736602" w:rsidRPr="00736602">
        <w:rPr>
          <w:lang w:val="ru-RU"/>
        </w:rPr>
        <w:t xml:space="preserve"> </w:t>
      </w:r>
      <w:r w:rsidR="00736602">
        <w:rPr>
          <w:lang w:val="ru-RU"/>
        </w:rPr>
        <w:t xml:space="preserve">показник кількості документів, в яких зустрічається дане слово. На основі даних величин розраховується нова величина </w:t>
      </w:r>
    </w:p>
    <w:p w:rsidR="00415AB0" w:rsidRPr="00736602" w:rsidRDefault="00736602" w:rsidP="00736602">
      <w:pPr>
        <w:ind w:firstLine="0"/>
        <w:rPr>
          <w:i/>
          <w:lang w:val="ru-RU"/>
        </w:rPr>
      </w:pPr>
      <w:r w:rsidRPr="00736602">
        <w:rPr>
          <w:i/>
        </w:rPr>
        <w:t>TF-IDM</w:t>
      </w:r>
      <w:r>
        <w:rPr>
          <w:i/>
          <w:lang w:val="ru-RU"/>
        </w:rPr>
        <w:t>:</w:t>
      </w:r>
    </w:p>
    <w:p w:rsidR="00501CAD" w:rsidRPr="00D41E24" w:rsidRDefault="00501CAD" w:rsidP="00736602">
      <w:pPr>
        <w:jc w:val="center"/>
      </w:pPr>
      <w:r w:rsidRPr="00D41E24">
        <w:t>TF-IDM = TF * IDF</w:t>
      </w:r>
    </w:p>
    <w:p w:rsidR="00501CAD" w:rsidRPr="00D41E24" w:rsidRDefault="00501CAD" w:rsidP="008C614F">
      <w:r w:rsidRPr="00D41E24">
        <w:t xml:space="preserve">Для розрахунку TF використовуємо </w:t>
      </w:r>
      <w:r w:rsidR="00FD0F6B" w:rsidRPr="00D41E24">
        <w:t xml:space="preserve">наступну </w:t>
      </w:r>
      <w:r w:rsidRPr="00D41E24">
        <w:t>формулу</w:t>
      </w:r>
      <w:r w:rsidR="00FD0F6B" w:rsidRPr="00D41E24">
        <w:t>:</w:t>
      </w:r>
    </w:p>
    <w:p w:rsidR="00415AB0" w:rsidRDefault="00501CAD" w:rsidP="00415AB0">
      <m:oMathPara>
        <m:oMath>
          <m:r>
            <w:rPr>
              <w:rFonts w:ascii="Cambria Math" w:hAnsi="Cambria Math"/>
            </w:rPr>
            <m:t>TF=</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i</m:t>
                  </m:r>
                </m:sub>
              </m:sSub>
            </m:num>
            <m:den>
              <m:nary>
                <m:naryPr>
                  <m:chr m:val="∑"/>
                  <m:limLoc m:val="subSup"/>
                  <m:supHide m:val="1"/>
                  <m:ctrlPr>
                    <w:rPr>
                      <w:rFonts w:ascii="Cambria Math" w:hAnsi="Cambria Math"/>
                      <w:i/>
                    </w:rPr>
                  </m:ctrlPr>
                </m:naryPr>
                <m:sub>
                  <m:r>
                    <w:rPr>
                      <w:rFonts w:ascii="Cambria Math" w:hAnsi="Cambria Math"/>
                    </w:rPr>
                    <m:t>k</m:t>
                  </m:r>
                </m:sub>
                <m:sup/>
                <m:e>
                  <m:sSub>
                    <m:sSubPr>
                      <m:ctrlPr>
                        <w:rPr>
                          <w:rFonts w:ascii="Cambria Math" w:hAnsi="Cambria Math"/>
                          <w:i/>
                        </w:rPr>
                      </m:ctrlPr>
                    </m:sSubPr>
                    <m:e>
                      <m:r>
                        <w:rPr>
                          <w:rFonts w:ascii="Cambria Math" w:hAnsi="Cambria Math"/>
                        </w:rPr>
                        <m:t>n</m:t>
                      </m:r>
                    </m:e>
                    <m:sub>
                      <m:r>
                        <w:rPr>
                          <w:rFonts w:ascii="Cambria Math" w:hAnsi="Cambria Math"/>
                        </w:rPr>
                        <m:t>k</m:t>
                      </m:r>
                    </m:sub>
                  </m:sSub>
                </m:e>
              </m:nary>
            </m:den>
          </m:f>
          <m:r>
            <w:rPr>
              <w:rFonts w:ascii="Cambria Math" w:hAnsi="Cambria Math"/>
            </w:rPr>
            <m:t xml:space="preserve"> </m:t>
          </m:r>
        </m:oMath>
      </m:oMathPara>
    </w:p>
    <w:p w:rsidR="00415AB0" w:rsidRDefault="00415AB0" w:rsidP="00415AB0">
      <w:r>
        <w:rPr>
          <w:lang w:val="ru-RU"/>
        </w:rPr>
        <w:t>д</w:t>
      </w:r>
      <w:r w:rsidR="00501CAD" w:rsidRPr="00D41E24">
        <w:t xml:space="preserve">е, </w:t>
      </w:r>
      <m:oMath>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i</m:t>
            </m:r>
          </m:sub>
        </m:sSub>
      </m:oMath>
      <w:r w:rsidR="00501CAD" w:rsidRPr="00D41E24">
        <w:t xml:space="preserve"> – число входжень слова в документі, а </w:t>
      </w:r>
      <m:oMath>
        <m:nary>
          <m:naryPr>
            <m:chr m:val="∑"/>
            <m:limLoc m:val="subSup"/>
            <m:supHide m:val="1"/>
            <m:ctrlPr>
              <w:rPr>
                <w:rFonts w:ascii="Cambria Math" w:hAnsi="Cambria Math"/>
                <w:i/>
              </w:rPr>
            </m:ctrlPr>
          </m:naryPr>
          <m:sub>
            <m:r>
              <w:rPr>
                <w:rFonts w:ascii="Cambria Math" w:hAnsi="Cambria Math"/>
              </w:rPr>
              <m:t>k</m:t>
            </m:r>
          </m:sub>
          <m:sup/>
          <m:e>
            <m:sSub>
              <m:sSubPr>
                <m:ctrlPr>
                  <w:rPr>
                    <w:rFonts w:ascii="Cambria Math" w:hAnsi="Cambria Math"/>
                    <w:i/>
                  </w:rPr>
                </m:ctrlPr>
              </m:sSubPr>
              <m:e>
                <m:r>
                  <w:rPr>
                    <w:rFonts w:ascii="Cambria Math" w:hAnsi="Cambria Math"/>
                  </w:rPr>
                  <m:t>n</m:t>
                </m:r>
              </m:e>
              <m:sub>
                <m:r>
                  <w:rPr>
                    <w:rFonts w:ascii="Cambria Math" w:hAnsi="Cambria Math"/>
                  </w:rPr>
                  <m:t>k</m:t>
                </m:r>
              </m:sub>
            </m:sSub>
          </m:e>
        </m:nary>
      </m:oMath>
      <w:r w:rsidR="00501CAD" w:rsidRPr="00D41E24">
        <w:t xml:space="preserve"> – загальна кількість слів в документі.</w:t>
      </w:r>
    </w:p>
    <w:p w:rsidR="00501CAD" w:rsidRPr="00415AB0" w:rsidRDefault="00501CAD" w:rsidP="00415AB0">
      <w:pPr>
        <w:rPr>
          <w:lang w:val="ru-RU"/>
        </w:rPr>
      </w:pPr>
      <w:r w:rsidRPr="00D41E24">
        <w:lastRenderedPageBreak/>
        <w:t xml:space="preserve">Для розрахунку IDF використовуємо </w:t>
      </w:r>
      <w:r w:rsidR="00415AB0">
        <w:rPr>
          <w:lang w:val="ru-RU"/>
        </w:rPr>
        <w:t xml:space="preserve">наступну </w:t>
      </w:r>
      <w:r w:rsidRPr="00D41E24">
        <w:t>формулу</w:t>
      </w:r>
      <w:r w:rsidR="00415AB0" w:rsidRPr="00415AB0">
        <w:rPr>
          <w:lang w:val="ru-RU"/>
        </w:rPr>
        <w:t>:</w:t>
      </w:r>
    </w:p>
    <w:p w:rsidR="00501CAD" w:rsidRPr="00415AB0" w:rsidRDefault="00FD0F6B" w:rsidP="008C614F">
      <w:pPr>
        <w:rPr>
          <w:i/>
        </w:rPr>
      </w:pPr>
      <m:oMathPara>
        <m:oMathParaPr>
          <m:jc m:val="center"/>
        </m:oMathParaPr>
        <m:oMath>
          <m:r>
            <w:rPr>
              <w:rFonts w:ascii="Cambria Math" w:hAnsi="Cambria Math"/>
            </w:rPr>
            <m:t>IDF=log</m:t>
          </m:r>
          <m:f>
            <m:fPr>
              <m:ctrlPr>
                <w:rPr>
                  <w:rFonts w:ascii="Cambria Math" w:hAnsi="Cambria Math"/>
                  <w:i/>
                </w:rPr>
              </m:ctrlPr>
            </m:fPr>
            <m:num>
              <m:d>
                <m:dPr>
                  <m:begChr m:val="|"/>
                  <m:endChr m:val="|"/>
                  <m:ctrlPr>
                    <w:rPr>
                      <w:rFonts w:ascii="Cambria Math" w:hAnsi="Cambria Math"/>
                      <w:i/>
                    </w:rPr>
                  </m:ctrlPr>
                </m:dPr>
                <m:e>
                  <m:r>
                    <w:rPr>
                      <w:rFonts w:ascii="Cambria Math" w:hAnsi="Cambria Math"/>
                    </w:rPr>
                    <m:t>D</m:t>
                  </m:r>
                </m:e>
              </m:d>
            </m:num>
            <m:den>
              <m:d>
                <m:dPr>
                  <m:begChr m:val="|"/>
                  <m:endChr m:val="|"/>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m:t>
                  </m:r>
                </m:e>
              </m:d>
            </m:den>
          </m:f>
        </m:oMath>
      </m:oMathPara>
    </w:p>
    <w:p w:rsidR="00AF3B67" w:rsidRPr="00D41E24" w:rsidRDefault="00415AB0" w:rsidP="00415AB0">
      <w:pPr>
        <w:ind w:firstLine="0"/>
      </w:pPr>
      <w:r>
        <w:rPr>
          <w:lang w:val="ru-RU"/>
        </w:rPr>
        <w:t>д</w:t>
      </w:r>
      <w:r w:rsidR="00AF3B67" w:rsidRPr="00D41E24">
        <w:t xml:space="preserve">е </w:t>
      </w:r>
      <m:oMath>
        <m:r>
          <w:rPr>
            <w:rFonts w:ascii="Cambria Math" w:hAnsi="Cambria Math"/>
          </w:rPr>
          <m:t xml:space="preserve"> </m:t>
        </m:r>
        <m:d>
          <m:dPr>
            <m:begChr m:val="|"/>
            <m:endChr m:val="|"/>
            <m:ctrlPr>
              <w:rPr>
                <w:rFonts w:ascii="Cambria Math" w:hAnsi="Cambria Math"/>
                <w:i/>
              </w:rPr>
            </m:ctrlPr>
          </m:dPr>
          <m:e>
            <m:r>
              <w:rPr>
                <w:rFonts w:ascii="Cambria Math" w:hAnsi="Cambria Math"/>
              </w:rPr>
              <m:t>D</m:t>
            </m:r>
          </m:e>
        </m:d>
      </m:oMath>
      <w:r w:rsidR="00AF3B67" w:rsidRPr="00D41E24">
        <w:t xml:space="preserve"> – кількість документів в базі, а </w:t>
      </w:r>
      <m:oMath>
        <m:d>
          <m:dPr>
            <m:begChr m:val="|"/>
            <m:endChr m:val="|"/>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m:t>
            </m:r>
          </m:e>
        </m:d>
      </m:oMath>
      <w:r w:rsidR="00AF3B67" w:rsidRPr="00D41E24">
        <w:t xml:space="preserve"> – кількість документів, в яких зустрічається слово </w:t>
      </w:r>
      <m:oMath>
        <m:sSub>
          <m:sSubPr>
            <m:ctrlPr>
              <w:rPr>
                <w:rFonts w:ascii="Cambria Math" w:hAnsi="Cambria Math"/>
                <w:i/>
              </w:rPr>
            </m:ctrlPr>
          </m:sSubPr>
          <m:e>
            <m:r>
              <w:rPr>
                <w:rFonts w:ascii="Cambria Math" w:hAnsi="Cambria Math"/>
              </w:rPr>
              <m:t>t</m:t>
            </m:r>
          </m:e>
          <m:sub>
            <m:r>
              <w:rPr>
                <w:rFonts w:ascii="Cambria Math" w:hAnsi="Cambria Math"/>
              </w:rPr>
              <m:t>i</m:t>
            </m:r>
          </m:sub>
        </m:sSub>
      </m:oMath>
      <w:r w:rsidR="00AF3B67" w:rsidRPr="00D41E24">
        <w:t xml:space="preserve">(при </w:t>
      </w:r>
      <m:oMath>
        <m:sSub>
          <m:sSubPr>
            <m:ctrlPr>
              <w:rPr>
                <w:rFonts w:ascii="Cambria Math" w:hAnsi="Cambria Math"/>
                <w:i/>
              </w:rPr>
            </m:ctrlPr>
          </m:sSubPr>
          <m:e>
            <m:r>
              <w:rPr>
                <w:rFonts w:ascii="Cambria Math" w:hAnsi="Cambria Math"/>
              </w:rPr>
              <m:t>n</m:t>
            </m:r>
          </m:e>
          <m:sub>
            <m:r>
              <w:rPr>
                <w:rFonts w:ascii="Cambria Math" w:hAnsi="Cambria Math"/>
              </w:rPr>
              <m:t>i</m:t>
            </m:r>
          </m:sub>
        </m:sSub>
        <m:r>
          <w:rPr>
            <w:rFonts w:ascii="Cambria Math" w:hAnsi="Cambria Math"/>
          </w:rPr>
          <m:t>≠0</m:t>
        </m:r>
      </m:oMath>
      <w:r w:rsidR="00AF3B67" w:rsidRPr="00D41E24">
        <w:t>).</w:t>
      </w:r>
    </w:p>
    <w:p w:rsidR="00AF3B67" w:rsidRPr="00D41E24" w:rsidRDefault="00AF3B67" w:rsidP="008C614F">
      <w:r w:rsidRPr="00D41E24">
        <w:rPr>
          <w:shd w:val="clear" w:color="auto" w:fill="FFFFFF"/>
        </w:rPr>
        <w:t>Вибір основи логарифму у формулі не має значення, адже зміна основи призведе до зміни ваги кожного слова на постійний множник, тобто вагове співвідношення залишиться незмінним.</w:t>
      </w:r>
      <w:r w:rsidRPr="00D41E24">
        <w:t xml:space="preserve"> </w:t>
      </w:r>
    </w:p>
    <w:p w:rsidR="00501CAD" w:rsidRPr="00D41E24" w:rsidRDefault="00AF3B67" w:rsidP="008C614F">
      <w:r w:rsidRPr="00D41E24">
        <w:rPr>
          <w:shd w:val="clear" w:color="auto" w:fill="FFFFFF"/>
        </w:rPr>
        <w:t>Більшу вагу TF-IDF отримають слова з високою частотою появи в межах документа та низькою частотою вживання в інших документах бази.</w:t>
      </w:r>
    </w:p>
    <w:p w:rsidR="00AD01BB" w:rsidRPr="00D41E24" w:rsidRDefault="00AD01BB" w:rsidP="00AD01BB"/>
    <w:p w:rsidR="00AF3B67" w:rsidRPr="00D41E24" w:rsidRDefault="008C614F" w:rsidP="008C614F">
      <w:pPr>
        <w:pStyle w:val="3"/>
        <w:numPr>
          <w:ilvl w:val="0"/>
          <w:numId w:val="0"/>
        </w:numPr>
        <w:ind w:left="1418"/>
      </w:pPr>
      <w:bookmarkStart w:id="25" w:name="_Toc72188900"/>
      <w:r w:rsidRPr="001E7D3D">
        <w:t xml:space="preserve">3.3.2 </w:t>
      </w:r>
      <w:r w:rsidR="00641581" w:rsidRPr="00D41E24">
        <w:t>NLTK</w:t>
      </w:r>
      <w:r w:rsidR="00AF3B67" w:rsidRPr="00D41E24">
        <w:t xml:space="preserve"> та Spacy</w:t>
      </w:r>
      <w:bookmarkEnd w:id="25"/>
    </w:p>
    <w:p w:rsidR="00AF3B67" w:rsidRPr="00D41E24" w:rsidRDefault="00AF3B67" w:rsidP="00AF3B67"/>
    <w:p w:rsidR="00AD01BB" w:rsidRPr="00D41E24" w:rsidRDefault="00AF3B67" w:rsidP="00360B1F">
      <w:r w:rsidRPr="00D41E24">
        <w:t xml:space="preserve">NLTK та Spacy є напереднатреновані </w:t>
      </w:r>
      <w:r w:rsidR="00360B1F" w:rsidRPr="00360B1F">
        <w:t>дві</w:t>
      </w:r>
      <w:r w:rsidRPr="00D41E24">
        <w:t xml:space="preserve"> нейроме</w:t>
      </w:r>
      <w:r w:rsidR="00360B1F">
        <w:t xml:space="preserve">режі, архітектурою яких є CNN. </w:t>
      </w:r>
      <w:r w:rsidRPr="00D41E24">
        <w:t>Завдяки NLTK можна отримати токенезацію текстів, отримати теги, отримати іменовані сутності, відобразити дерево синтаксичного аналізу</w:t>
      </w:r>
      <w:r w:rsidR="00B95D27" w:rsidRPr="00B95D27">
        <w:rPr>
          <w:lang w:val="ru-RU"/>
        </w:rPr>
        <w:t xml:space="preserve"> </w:t>
      </w:r>
      <w:r w:rsidR="00641581" w:rsidRPr="00D41E24">
        <w:t>[</w:t>
      </w:r>
      <w:r w:rsidR="00B95D27" w:rsidRPr="00B95D27">
        <w:rPr>
          <w:lang w:val="ru-RU"/>
        </w:rPr>
        <w:t>1-3</w:t>
      </w:r>
      <w:r w:rsidR="00641581" w:rsidRPr="00D41E24">
        <w:t>]. Більш детальн</w:t>
      </w:r>
      <w:r w:rsidR="00360B1F">
        <w:rPr>
          <w:lang w:val="ru-RU"/>
        </w:rPr>
        <w:t xml:space="preserve">а інформація </w:t>
      </w:r>
      <w:r w:rsidR="00641581" w:rsidRPr="00D41E24">
        <w:t xml:space="preserve">про архітектуру </w:t>
      </w:r>
      <w:r w:rsidR="00FA3738" w:rsidRPr="00D41E24">
        <w:t xml:space="preserve">та можливості </w:t>
      </w:r>
      <w:r w:rsidR="00641581" w:rsidRPr="00D41E24">
        <w:t xml:space="preserve">NLTK </w:t>
      </w:r>
      <w:r w:rsidR="00360B1F">
        <w:rPr>
          <w:lang w:val="ru-RU"/>
        </w:rPr>
        <w:t>знаходиться в</w:t>
      </w:r>
      <w:r w:rsidR="00641581" w:rsidRPr="00D41E24">
        <w:t xml:space="preserve"> документації </w:t>
      </w:r>
      <w:r w:rsidR="00883735" w:rsidRPr="00D41E24">
        <w:t>[</w:t>
      </w:r>
      <w:r w:rsidR="00B95D27" w:rsidRPr="00B95D27">
        <w:rPr>
          <w:lang w:val="ru-RU"/>
        </w:rPr>
        <w:t>8</w:t>
      </w:r>
      <w:r w:rsidR="00883735" w:rsidRPr="00D41E24">
        <w:t>]</w:t>
      </w:r>
      <w:r w:rsidR="00FA3738" w:rsidRPr="00D41E24">
        <w:t>.</w:t>
      </w:r>
    </w:p>
    <w:p w:rsidR="00360B1F" w:rsidRDefault="00360B1F" w:rsidP="00360B1F">
      <w:pPr>
        <w:ind w:firstLine="0"/>
      </w:pPr>
      <w:r w:rsidRPr="00360B1F">
        <w:t xml:space="preserve">Бібліотека </w:t>
      </w:r>
      <w:r>
        <w:rPr>
          <w:lang w:val="en-US"/>
        </w:rPr>
        <w:t>Spacy</w:t>
      </w:r>
      <w:r w:rsidRPr="00360B1F">
        <w:t xml:space="preserve"> має наступні о</w:t>
      </w:r>
      <w:r w:rsidR="00FA3738" w:rsidRPr="00D41E24">
        <w:t>собливості</w:t>
      </w:r>
      <w:r>
        <w:t xml:space="preserve">: </w:t>
      </w:r>
    </w:p>
    <w:p w:rsidR="00360B1F" w:rsidRDefault="00360B1F" w:rsidP="00360B1F">
      <w:pPr>
        <w:pStyle w:val="a"/>
        <w:numPr>
          <w:ilvl w:val="0"/>
          <w:numId w:val="39"/>
        </w:numPr>
      </w:pPr>
      <w:r w:rsidRPr="00360B1F">
        <w:t>П</w:t>
      </w:r>
      <w:r w:rsidR="00FA3738" w:rsidRPr="00D41E24">
        <w:t xml:space="preserve">ідтримка </w:t>
      </w:r>
      <w:r w:rsidRPr="00360B1F">
        <w:t xml:space="preserve">більше </w:t>
      </w:r>
      <w:r>
        <w:t>64</w:t>
      </w:r>
      <w:r w:rsidR="00FA3738" w:rsidRPr="00D41E24">
        <w:t xml:space="preserve"> мов, </w:t>
      </w:r>
    </w:p>
    <w:p w:rsidR="00360B1F" w:rsidRDefault="00360B1F" w:rsidP="00360B1F">
      <w:pPr>
        <w:pStyle w:val="a"/>
        <w:numPr>
          <w:ilvl w:val="0"/>
          <w:numId w:val="39"/>
        </w:numPr>
      </w:pPr>
      <w:r w:rsidRPr="00360B1F">
        <w:t xml:space="preserve">Має </w:t>
      </w:r>
      <w:r w:rsidR="00FA3738" w:rsidRPr="00D41E24">
        <w:t xml:space="preserve">55 навчених пайплайнів для 17 мов, </w:t>
      </w:r>
    </w:p>
    <w:p w:rsidR="00360B1F" w:rsidRDefault="00360B1F" w:rsidP="00360B1F">
      <w:pPr>
        <w:pStyle w:val="a"/>
        <w:numPr>
          <w:ilvl w:val="0"/>
          <w:numId w:val="39"/>
        </w:numPr>
      </w:pPr>
      <w:r w:rsidRPr="00360B1F">
        <w:t>Характеризується б</w:t>
      </w:r>
      <w:r w:rsidR="00FA3738" w:rsidRPr="00D41E24">
        <w:t>агатозада</w:t>
      </w:r>
      <w:r w:rsidRPr="00360B1F">
        <w:t>чним</w:t>
      </w:r>
      <w:r w:rsidR="00FA3738" w:rsidRPr="00D41E24">
        <w:t xml:space="preserve"> навчання</w:t>
      </w:r>
      <w:r w:rsidRPr="00360B1F">
        <w:t>м</w:t>
      </w:r>
      <w:r w:rsidR="00FA3738" w:rsidRPr="00D41E24">
        <w:t xml:space="preserve"> за допомогою попередньо навчених трансформаторів, таких як BERT, </w:t>
      </w:r>
    </w:p>
    <w:p w:rsidR="00360B1F" w:rsidRDefault="00360B1F" w:rsidP="00360B1F">
      <w:pPr>
        <w:pStyle w:val="a"/>
        <w:numPr>
          <w:ilvl w:val="0"/>
          <w:numId w:val="39"/>
        </w:numPr>
      </w:pPr>
      <w:r w:rsidRPr="00360B1F">
        <w:t xml:space="preserve"> Має високу </w:t>
      </w:r>
      <w:r w:rsidR="00FA3738" w:rsidRPr="00D41E24">
        <w:t xml:space="preserve">швидкість роботи, </w:t>
      </w:r>
    </w:p>
    <w:p w:rsidR="00360B1F" w:rsidRDefault="00360B1F" w:rsidP="00360B1F">
      <w:pPr>
        <w:pStyle w:val="a"/>
        <w:numPr>
          <w:ilvl w:val="0"/>
          <w:numId w:val="39"/>
        </w:numPr>
      </w:pPr>
      <w:r w:rsidRPr="00360B1F">
        <w:t xml:space="preserve">Має </w:t>
      </w:r>
      <w:r w:rsidR="00FA3738" w:rsidRPr="00D41E24">
        <w:t>токенізаці</w:t>
      </w:r>
      <w:r w:rsidRPr="00360B1F">
        <w:t>ю</w:t>
      </w:r>
      <w:r w:rsidR="00FA3738" w:rsidRPr="00D41E24">
        <w:t xml:space="preserve"> з мовною мотивацією, </w:t>
      </w:r>
    </w:p>
    <w:p w:rsidR="007A0247" w:rsidRDefault="00360B1F" w:rsidP="00360B1F">
      <w:pPr>
        <w:pStyle w:val="a"/>
        <w:numPr>
          <w:ilvl w:val="0"/>
          <w:numId w:val="39"/>
        </w:numPr>
      </w:pPr>
      <w:r w:rsidRPr="00360B1F">
        <w:t>Має к</w:t>
      </w:r>
      <w:r w:rsidR="00FA3738" w:rsidRPr="00D41E24">
        <w:t xml:space="preserve">омпоненти для розпізнавання іменованих сутностей, позначення частини мови, розбору залежностей, сегментації речень, класифікації тексту , лематизації, морфологічний аналіз, зв’язування сутності тощо. </w:t>
      </w:r>
    </w:p>
    <w:p w:rsidR="00195D6F" w:rsidRDefault="00FA3738" w:rsidP="00360B1F">
      <w:pPr>
        <w:pStyle w:val="a"/>
        <w:numPr>
          <w:ilvl w:val="0"/>
          <w:numId w:val="39"/>
        </w:numPr>
      </w:pPr>
      <w:r w:rsidRPr="00D41E24">
        <w:lastRenderedPageBreak/>
        <w:t>Spacy легко розширюється за допомогою спеціальних компонентів</w:t>
      </w:r>
      <w:r w:rsidR="007A0247" w:rsidRPr="007A0247">
        <w:t xml:space="preserve"> - </w:t>
      </w:r>
      <w:r w:rsidRPr="00D41E24">
        <w:t>PyTorch</w:t>
      </w:r>
      <w:r w:rsidR="007A0247">
        <w:t>, TensorFlow та інші фреймворки</w:t>
      </w:r>
      <w:r w:rsidR="00883735" w:rsidRPr="00D41E24">
        <w:t xml:space="preserve">. </w:t>
      </w:r>
      <w:r w:rsidR="007A0247">
        <w:t xml:space="preserve">Більш детальна інформація про </w:t>
      </w:r>
      <w:r w:rsidRPr="00D41E24">
        <w:t>архіте</w:t>
      </w:r>
      <w:r w:rsidR="007A0247">
        <w:t xml:space="preserve">ктуру та можливості Spacy знаходиться </w:t>
      </w:r>
      <w:r w:rsidRPr="00D41E24">
        <w:t xml:space="preserve">в документації </w:t>
      </w:r>
      <w:r w:rsidR="00883735" w:rsidRPr="00D41E24">
        <w:t>[</w:t>
      </w:r>
      <w:r w:rsidR="00B95D27">
        <w:t>9</w:t>
      </w:r>
      <w:r w:rsidR="00883735" w:rsidRPr="00D41E24">
        <w:t>]</w:t>
      </w:r>
      <w:r w:rsidRPr="00D41E24">
        <w:t>.</w:t>
      </w:r>
    </w:p>
    <w:p w:rsidR="00195D6F" w:rsidRDefault="00195D6F" w:rsidP="00195D6F"/>
    <w:p w:rsidR="00053735" w:rsidRPr="00D41E24" w:rsidRDefault="00195D6F" w:rsidP="008C614F">
      <w:pPr>
        <w:ind w:left="709"/>
      </w:pPr>
      <w:r w:rsidRPr="00195D6F">
        <w:t xml:space="preserve">3.3.3 </w:t>
      </w:r>
      <w:r w:rsidR="00053735" w:rsidRPr="00D41E24">
        <w:t>SentimentIntensityAnalyzer для визначення настрою сюжету</w:t>
      </w:r>
    </w:p>
    <w:p w:rsidR="00883735" w:rsidRPr="00D41E24" w:rsidRDefault="00883735" w:rsidP="00883735">
      <w:pPr>
        <w:ind w:firstLine="0"/>
      </w:pPr>
    </w:p>
    <w:p w:rsidR="00883735" w:rsidRPr="00D41E24" w:rsidRDefault="00883735" w:rsidP="00883735">
      <w:r w:rsidRPr="00D41E24">
        <w:t>SentimentIntensityAnalyzer є функцією з бібліотеки NLTK, яка дозволяє визначити настрій сюж</w:t>
      </w:r>
      <w:r w:rsidR="00544937">
        <w:t>ету по ключовим словам у тексті.</w:t>
      </w:r>
      <w:r w:rsidR="00544937" w:rsidRPr="00544937">
        <w:t xml:space="preserve"> </w:t>
      </w:r>
      <w:r w:rsidR="00544937">
        <w:rPr>
          <w:lang w:val="ru-RU"/>
        </w:rPr>
        <w:t>Р</w:t>
      </w:r>
      <w:r w:rsidRPr="00D41E24">
        <w:t>езульта</w:t>
      </w:r>
      <w:r w:rsidR="00544937">
        <w:rPr>
          <w:lang w:val="ru-RU"/>
        </w:rPr>
        <w:t>том</w:t>
      </w:r>
      <w:r w:rsidRPr="00D41E24">
        <w:t xml:space="preserve"> роботи моделі </w:t>
      </w:r>
      <w:r w:rsidR="00544937">
        <w:rPr>
          <w:lang w:val="ru-RU"/>
        </w:rPr>
        <w:t>є</w:t>
      </w:r>
      <w:r w:rsidR="00544937">
        <w:t xml:space="preserve"> число</w:t>
      </w:r>
      <w:r w:rsidRPr="00D41E24">
        <w:t xml:space="preserve"> від 0 до 1, по кожному з наступних параметрів: positive, negative, neutral. Це число означає на скільки відсотків текст позитивний, негативний чи нейтральний. </w:t>
      </w:r>
    </w:p>
    <w:p w:rsidR="00883735" w:rsidRPr="00D41E24" w:rsidRDefault="00883735" w:rsidP="00883735">
      <w:pPr>
        <w:ind w:firstLine="0"/>
      </w:pPr>
      <w:r w:rsidRPr="00D41E24">
        <w:t>Модель працює на напереднавченній нейронній мережі, яка аналізує токени в кожному реченні і визначає речення позитивне, негативне чи нейтральне</w:t>
      </w:r>
      <w:r w:rsidR="00544937">
        <w:t>. Для оцінки тексту береться су</w:t>
      </w:r>
      <w:r w:rsidRPr="00D41E24">
        <w:t xml:space="preserve">ма параметрів </w:t>
      </w:r>
      <w:r w:rsidR="00C14920" w:rsidRPr="00D41E24">
        <w:t>оцінки кожного</w:t>
      </w:r>
      <w:r w:rsidRPr="00D41E24">
        <w:t xml:space="preserve"> речення і </w:t>
      </w:r>
      <w:r w:rsidR="00C14920" w:rsidRPr="00D41E24">
        <w:t>виводиться</w:t>
      </w:r>
      <w:r w:rsidRPr="00D41E24">
        <w:t xml:space="preserve"> </w:t>
      </w:r>
      <w:r w:rsidR="00C14920" w:rsidRPr="00D41E24">
        <w:t>фінальний</w:t>
      </w:r>
      <w:r w:rsidRPr="00D41E24">
        <w:t xml:space="preserve"> коефіцієнт для всього тексту. Більш детальн</w:t>
      </w:r>
      <w:r w:rsidR="00544937" w:rsidRPr="00544937">
        <w:t>а інформація</w:t>
      </w:r>
      <w:r w:rsidRPr="00D41E24">
        <w:t xml:space="preserve"> про можливості S</w:t>
      </w:r>
      <w:r w:rsidR="00544937">
        <w:t xml:space="preserve">entimentIntensityAnalyzer знаходиться </w:t>
      </w:r>
      <w:r w:rsidRPr="00D41E24">
        <w:t xml:space="preserve">в документації </w:t>
      </w:r>
      <w:r w:rsidRPr="007E04EA">
        <w:rPr>
          <w:highlight w:val="cyan"/>
        </w:rPr>
        <w:t>[</w:t>
      </w:r>
      <w:r w:rsidR="007C0D69" w:rsidRPr="007E04EA">
        <w:rPr>
          <w:highlight w:val="cyan"/>
        </w:rPr>
        <w:t>8]</w:t>
      </w:r>
      <w:r w:rsidRPr="00D41E24">
        <w:t xml:space="preserve">. </w:t>
      </w:r>
    </w:p>
    <w:p w:rsidR="007E04EA" w:rsidRDefault="007E04EA" w:rsidP="007E04EA">
      <w:pPr>
        <w:pStyle w:val="1"/>
        <w:numPr>
          <w:ilvl w:val="0"/>
          <w:numId w:val="0"/>
        </w:numPr>
        <w:jc w:val="both"/>
      </w:pPr>
      <w:bookmarkStart w:id="26" w:name="_Toc438136999"/>
      <w:bookmarkStart w:id="27" w:name="_Toc72188901"/>
    </w:p>
    <w:p w:rsidR="007E04EA" w:rsidRDefault="007E04EA" w:rsidP="007E04EA"/>
    <w:p w:rsidR="007E04EA" w:rsidRDefault="007E04EA" w:rsidP="007E04EA"/>
    <w:p w:rsidR="007E04EA" w:rsidRDefault="007E04EA" w:rsidP="007E04EA"/>
    <w:p w:rsidR="007E04EA" w:rsidRDefault="007E04EA" w:rsidP="007E04EA"/>
    <w:p w:rsidR="007E04EA" w:rsidRDefault="007E04EA" w:rsidP="007E04EA"/>
    <w:p w:rsidR="007E04EA" w:rsidRDefault="007E04EA" w:rsidP="007E04EA"/>
    <w:p w:rsidR="007E04EA" w:rsidRDefault="007E04EA" w:rsidP="007E04EA"/>
    <w:p w:rsidR="007E04EA" w:rsidRDefault="007E04EA" w:rsidP="007E04EA"/>
    <w:p w:rsidR="007E04EA" w:rsidRDefault="007E04EA" w:rsidP="007E04EA"/>
    <w:p w:rsidR="007E04EA" w:rsidRDefault="007E04EA" w:rsidP="007E04EA"/>
    <w:p w:rsidR="007E04EA" w:rsidRPr="00E00A76" w:rsidRDefault="007E04EA" w:rsidP="007E04EA"/>
    <w:p w:rsidR="007E04EA" w:rsidRPr="00E00A76" w:rsidRDefault="007E04EA" w:rsidP="007E04EA"/>
    <w:p w:rsidR="00AD01BB" w:rsidRPr="00544937" w:rsidRDefault="007E2BA8" w:rsidP="007E2BA8">
      <w:pPr>
        <w:pStyle w:val="1"/>
        <w:numPr>
          <w:ilvl w:val="0"/>
          <w:numId w:val="0"/>
        </w:numPr>
        <w:ind w:left="3118"/>
        <w:jc w:val="left"/>
      </w:pPr>
      <w:r w:rsidRPr="00E00A76">
        <w:lastRenderedPageBreak/>
        <w:t xml:space="preserve">4  </w:t>
      </w:r>
      <w:r w:rsidR="00AD01BB" w:rsidRPr="00544937">
        <w:t>Програмне забезпечення</w:t>
      </w:r>
      <w:bookmarkEnd w:id="26"/>
      <w:bookmarkEnd w:id="27"/>
    </w:p>
    <w:p w:rsidR="00544937" w:rsidRDefault="00544937" w:rsidP="007E2BA8">
      <w:pPr>
        <w:ind w:firstLine="0"/>
        <w:jc w:val="left"/>
      </w:pPr>
    </w:p>
    <w:p w:rsidR="007E2BA8" w:rsidRPr="00E00A76" w:rsidRDefault="007E2BA8" w:rsidP="007E2BA8">
      <w:pPr>
        <w:ind w:firstLine="0"/>
        <w:jc w:val="left"/>
      </w:pPr>
    </w:p>
    <w:p w:rsidR="007E2BA8" w:rsidRPr="00E00A76" w:rsidRDefault="007E2BA8" w:rsidP="007E2BA8">
      <w:pPr>
        <w:ind w:left="709" w:firstLine="0"/>
        <w:jc w:val="left"/>
      </w:pPr>
      <w:r w:rsidRPr="00E00A76">
        <w:t xml:space="preserve">4.1 </w:t>
      </w:r>
      <w:r>
        <w:rPr>
          <w:lang w:val="en-US"/>
        </w:rPr>
        <w:t>C</w:t>
      </w:r>
      <w:r w:rsidRPr="00E00A76">
        <w:t>хема взаємодії програмних засобів</w:t>
      </w:r>
    </w:p>
    <w:p w:rsidR="007E2BA8" w:rsidRPr="00E00A76" w:rsidRDefault="007E2BA8" w:rsidP="007E2BA8">
      <w:pPr>
        <w:ind w:firstLine="0"/>
        <w:jc w:val="left"/>
      </w:pPr>
    </w:p>
    <w:p w:rsidR="007E2BA8" w:rsidRDefault="00BA11ED" w:rsidP="007E2BA8">
      <w:pPr>
        <w:ind w:firstLine="0"/>
        <w:jc w:val="left"/>
        <w:rPr>
          <w:lang w:val="ru-RU"/>
        </w:rPr>
      </w:pPr>
      <w:r w:rsidRPr="00BA11ED">
        <w:rPr>
          <w:noProof/>
          <w:lang w:val="ru-RU" w:eastAsia="ru-RU"/>
        </w:rPr>
        <w:drawing>
          <wp:inline distT="0" distB="0" distL="0" distR="0" wp14:anchorId="1B48B20D" wp14:editId="3F1DF8E0">
            <wp:extent cx="6480175" cy="5554345"/>
            <wp:effectExtent l="0" t="0" r="0" b="825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480175" cy="5554345"/>
                    </a:xfrm>
                    <a:prstGeom prst="rect">
                      <a:avLst/>
                    </a:prstGeom>
                  </pic:spPr>
                </pic:pic>
              </a:graphicData>
            </a:graphic>
          </wp:inline>
        </w:drawing>
      </w:r>
    </w:p>
    <w:p w:rsidR="00EC08A9" w:rsidRPr="00D41E24" w:rsidRDefault="00EC08A9" w:rsidP="00EC08A9">
      <w:pPr>
        <w:jc w:val="center"/>
      </w:pPr>
      <w:r>
        <w:t>Рис.1.</w:t>
      </w:r>
      <w:r>
        <w:rPr>
          <w:lang w:val="ru-RU"/>
        </w:rPr>
        <w:t xml:space="preserve"> Схема взаємодії програмних засобів</w:t>
      </w:r>
      <w:r w:rsidRPr="00D41E24">
        <w:t>.</w:t>
      </w:r>
    </w:p>
    <w:p w:rsidR="001D522A" w:rsidRDefault="001D522A" w:rsidP="007E2BA8">
      <w:pPr>
        <w:ind w:firstLine="0"/>
        <w:jc w:val="left"/>
      </w:pPr>
    </w:p>
    <w:p w:rsidR="00EC08A9" w:rsidRPr="00EC08A9" w:rsidRDefault="00EC08A9" w:rsidP="00BA11ED">
      <w:pPr>
        <w:jc w:val="left"/>
        <w:rPr>
          <w:lang w:val="ru-RU"/>
        </w:rPr>
      </w:pPr>
      <w:r>
        <w:rPr>
          <w:lang w:val="ru-RU"/>
        </w:rPr>
        <w:t xml:space="preserve">На рис.1. зображене схема взаємодії програмних засобів.З початкового відео-файла виділяється звук та текст з картинки. Завдяки тексту з картинки виділяємо та отримуємо </w:t>
      </w:r>
      <w:r>
        <w:rPr>
          <w:lang w:val="en-US"/>
        </w:rPr>
        <w:t>start</w:t>
      </w:r>
      <w:r w:rsidRPr="00EC08A9">
        <w:rPr>
          <w:lang w:val="ru-RU"/>
        </w:rPr>
        <w:t>-</w:t>
      </w:r>
      <w:r>
        <w:rPr>
          <w:lang w:val="en-US"/>
        </w:rPr>
        <w:t>end</w:t>
      </w:r>
      <w:r w:rsidRPr="00EC08A9">
        <w:rPr>
          <w:lang w:val="ru-RU"/>
        </w:rPr>
        <w:t xml:space="preserve"> </w:t>
      </w:r>
      <w:r>
        <w:rPr>
          <w:lang w:val="en-US"/>
        </w:rPr>
        <w:t>time</w:t>
      </w:r>
      <w:r w:rsidRPr="00EC08A9">
        <w:rPr>
          <w:lang w:val="ru-RU"/>
        </w:rPr>
        <w:t xml:space="preserve"> </w:t>
      </w:r>
      <w:r>
        <w:rPr>
          <w:lang w:val="ru-RU"/>
        </w:rPr>
        <w:t xml:space="preserve">кожного сюжета, імена ведучих, кореспондентів та гостей, також класифікуємо сюжет на новини, анонс, рекламу, привітання та прощання. </w:t>
      </w:r>
      <w:r w:rsidR="00BA11ED">
        <w:rPr>
          <w:lang w:val="ru-RU"/>
        </w:rPr>
        <w:t xml:space="preserve">                                  </w:t>
      </w:r>
      <w:r w:rsidR="00BA11ED">
        <w:rPr>
          <w:lang w:val="ru-RU"/>
        </w:rPr>
        <w:lastRenderedPageBreak/>
        <w:tab/>
        <w:t>З</w:t>
      </w:r>
      <w:r>
        <w:rPr>
          <w:lang w:val="ru-RU"/>
        </w:rPr>
        <w:t xml:space="preserve">авдяки звуку, виділеного з відео-файлу, отримуємо розпізнанний текст. Цей текст передаємо в результуючу змінну «повний текст». Також текст передаємо в блок </w:t>
      </w:r>
      <w:r>
        <w:rPr>
          <w:lang w:val="en-US"/>
        </w:rPr>
        <w:t>TF</w:t>
      </w:r>
      <w:r w:rsidRPr="00EC08A9">
        <w:rPr>
          <w:lang w:val="ru-RU"/>
        </w:rPr>
        <w:t>-</w:t>
      </w:r>
      <w:r>
        <w:rPr>
          <w:lang w:val="en-US"/>
        </w:rPr>
        <w:t>IDM</w:t>
      </w:r>
      <w:r w:rsidRPr="00EC08A9">
        <w:rPr>
          <w:lang w:val="ru-RU"/>
        </w:rPr>
        <w:t>, звідки отримуємо першу частину тегів.</w:t>
      </w:r>
      <w:r>
        <w:rPr>
          <w:lang w:val="ru-RU"/>
        </w:rPr>
        <w:t xml:space="preserve"> Далі, текст перекладаємо на англійську мову для виділення </w:t>
      </w:r>
      <w:r>
        <w:rPr>
          <w:lang w:val="en-US"/>
        </w:rPr>
        <w:t>SpaCy</w:t>
      </w:r>
      <w:r w:rsidRPr="00EC08A9">
        <w:rPr>
          <w:lang w:val="ru-RU"/>
        </w:rPr>
        <w:t xml:space="preserve"> </w:t>
      </w:r>
      <w:r>
        <w:rPr>
          <w:lang w:val="ru-RU"/>
        </w:rPr>
        <w:t xml:space="preserve">та </w:t>
      </w:r>
      <w:r>
        <w:rPr>
          <w:lang w:val="en-US"/>
        </w:rPr>
        <w:t>NLTK</w:t>
      </w:r>
      <w:r w:rsidRPr="00EC08A9">
        <w:rPr>
          <w:lang w:val="ru-RU"/>
        </w:rPr>
        <w:t xml:space="preserve">. </w:t>
      </w:r>
      <w:r>
        <w:rPr>
          <w:lang w:val="ru-RU"/>
        </w:rPr>
        <w:t>Ці три блоки об'єднуємо та записуємо в результуючу змінну «теги». Останній етап – передача англійського тексту на</w:t>
      </w:r>
      <w:r w:rsidR="00BA11ED">
        <w:rPr>
          <w:lang w:val="ru-RU"/>
        </w:rPr>
        <w:t xml:space="preserve"> вхід блоку для класифікації сюжету. Після цього записуємо позитивний чи негативний сюжет у результуючу змінну та формуємо результуючу таблицю.</w:t>
      </w:r>
    </w:p>
    <w:p w:rsidR="00EC08A9" w:rsidRDefault="00EC08A9" w:rsidP="007E2BA8">
      <w:pPr>
        <w:ind w:firstLine="0"/>
        <w:jc w:val="left"/>
        <w:rPr>
          <w:lang w:val="ru-RU"/>
        </w:rPr>
      </w:pPr>
    </w:p>
    <w:p w:rsidR="00EC08A9" w:rsidRPr="00EC08A9" w:rsidRDefault="00EC08A9" w:rsidP="007E2BA8">
      <w:pPr>
        <w:ind w:firstLine="0"/>
        <w:jc w:val="left"/>
        <w:rPr>
          <w:lang w:val="ru-RU"/>
        </w:rPr>
      </w:pPr>
    </w:p>
    <w:p w:rsidR="009100EF" w:rsidRPr="00EC08A9" w:rsidRDefault="009100EF" w:rsidP="00544937">
      <w:pPr>
        <w:ind w:firstLine="0"/>
        <w:jc w:val="center"/>
        <w:rPr>
          <w:lang w:val="ru-RU"/>
        </w:rPr>
      </w:pPr>
    </w:p>
    <w:p w:rsidR="007E04EA" w:rsidRDefault="00544937" w:rsidP="007E04EA">
      <w:pPr>
        <w:rPr>
          <w:lang w:val="ru-RU"/>
        </w:rPr>
      </w:pPr>
      <w:r w:rsidRPr="007E04EA">
        <w:t>Кодування</w:t>
      </w:r>
      <w:r w:rsidRPr="00544937">
        <w:t xml:space="preserve"> алгоритму буде відбуватись на мові програмуванні python 3.8.8. Середа розробки – jupyter notebook.</w:t>
      </w:r>
      <w:r w:rsidRPr="007E04EA">
        <w:t xml:space="preserve"> Код розробленого пр</w:t>
      </w:r>
      <w:r>
        <w:rPr>
          <w:lang w:val="ru-RU"/>
        </w:rPr>
        <w:t>ограмного забезпечення наведено в додатку А.</w:t>
      </w:r>
    </w:p>
    <w:p w:rsidR="007E04EA" w:rsidRDefault="007E04EA" w:rsidP="007E04EA">
      <w:pPr>
        <w:rPr>
          <w:lang w:val="ru-RU"/>
        </w:rPr>
      </w:pPr>
    </w:p>
    <w:p w:rsidR="009100EF" w:rsidRDefault="007E04EA" w:rsidP="007E04EA">
      <w:pPr>
        <w:pStyle w:val="2"/>
        <w:numPr>
          <w:ilvl w:val="0"/>
          <w:numId w:val="0"/>
        </w:numPr>
        <w:ind w:left="709"/>
        <w:rPr>
          <w:lang w:val="ru-RU"/>
        </w:rPr>
      </w:pPr>
      <w:r>
        <w:rPr>
          <w:lang w:val="ru-RU"/>
        </w:rPr>
        <w:t xml:space="preserve">4.1 </w:t>
      </w:r>
      <w:r w:rsidR="009D1E87">
        <w:rPr>
          <w:lang w:val="ru-RU"/>
        </w:rPr>
        <w:t>Обробка</w:t>
      </w:r>
      <w:r w:rsidR="00E00A76">
        <w:rPr>
          <w:lang w:val="ru-RU"/>
        </w:rPr>
        <w:t xml:space="preserve"> відео</w:t>
      </w:r>
      <w:r w:rsidR="009100EF">
        <w:rPr>
          <w:lang w:val="ru-RU"/>
        </w:rPr>
        <w:t>потоку</w:t>
      </w:r>
    </w:p>
    <w:p w:rsidR="009100EF" w:rsidRPr="009100EF" w:rsidRDefault="009100EF" w:rsidP="00544937">
      <w:pPr>
        <w:ind w:firstLine="0"/>
        <w:rPr>
          <w:lang w:val="ru-RU"/>
        </w:rPr>
      </w:pPr>
    </w:p>
    <w:p w:rsidR="009100EF" w:rsidRPr="008D4F8D" w:rsidRDefault="009100EF" w:rsidP="009100EF">
      <w:pPr>
        <w:ind w:firstLine="720"/>
      </w:pPr>
      <w:r w:rsidRPr="008D4F8D">
        <w:t>Основна ідея – парсити текст та звук в новинному випуску. Почнемо з тексту. В тексті зосереджується ключова інформація, а саме: імена ведучих, назви сюжетів, імена кореспондетів та гостів. Приклад зони, з якої потрібно зчитувати текст зображено на рисунку 1.</w:t>
      </w:r>
    </w:p>
    <w:p w:rsidR="009100EF" w:rsidRPr="008D4F8D" w:rsidRDefault="009100EF" w:rsidP="009100EF">
      <w:pPr>
        <w:ind w:firstLine="720"/>
      </w:pPr>
    </w:p>
    <w:p w:rsidR="009100EF" w:rsidRPr="008D4F8D" w:rsidRDefault="009100EF" w:rsidP="009100EF">
      <w:pPr>
        <w:ind w:firstLine="720"/>
        <w:jc w:val="center"/>
      </w:pPr>
      <w:r>
        <w:rPr>
          <w:noProof/>
          <w:lang w:val="ru-RU" w:eastAsia="ru-RU"/>
        </w:rPr>
        <w:lastRenderedPageBreak/>
        <w:drawing>
          <wp:inline distT="0" distB="0" distL="0" distR="0">
            <wp:extent cx="5935980" cy="3116580"/>
            <wp:effectExtent l="0" t="0" r="7620" b="7620"/>
            <wp:docPr id="6" name="Рисунок 6" descr="Снимо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Снимок"/>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5980" cy="3116580"/>
                    </a:xfrm>
                    <a:prstGeom prst="rect">
                      <a:avLst/>
                    </a:prstGeom>
                    <a:noFill/>
                    <a:ln>
                      <a:noFill/>
                    </a:ln>
                  </pic:spPr>
                </pic:pic>
              </a:graphicData>
            </a:graphic>
          </wp:inline>
        </w:drawing>
      </w:r>
    </w:p>
    <w:p w:rsidR="009100EF" w:rsidRPr="008D4F8D" w:rsidRDefault="009100EF" w:rsidP="009100EF">
      <w:pPr>
        <w:ind w:firstLine="720"/>
        <w:jc w:val="center"/>
      </w:pPr>
      <w:r w:rsidRPr="008D4F8D">
        <w:t>Рис.1 – зона, з якої необхідно зчитувати текст.</w:t>
      </w:r>
    </w:p>
    <w:p w:rsidR="009100EF" w:rsidRPr="008D4F8D" w:rsidRDefault="009100EF" w:rsidP="009100EF">
      <w:pPr>
        <w:ind w:firstLine="720"/>
      </w:pPr>
    </w:p>
    <w:p w:rsidR="009100EF" w:rsidRPr="008D4F8D" w:rsidRDefault="009100EF" w:rsidP="009100EF">
      <w:pPr>
        <w:ind w:firstLine="720"/>
      </w:pPr>
    </w:p>
    <w:p w:rsidR="009100EF" w:rsidRPr="008D4F8D" w:rsidRDefault="009100EF" w:rsidP="009100EF">
      <w:pPr>
        <w:ind w:firstLine="720"/>
      </w:pPr>
      <w:r w:rsidRPr="008D4F8D">
        <w:t>Для початку нам необхідно опрацювати відео файл. Для цього</w:t>
      </w:r>
      <w:r>
        <w:t xml:space="preserve"> будем використовувати бібліотка</w:t>
      </w:r>
      <w:r w:rsidRPr="008D4F8D">
        <w:t xml:space="preserve"> </w:t>
      </w:r>
      <w:r w:rsidRPr="008D4F8D">
        <w:rPr>
          <w:lang w:val="en-US"/>
        </w:rPr>
        <w:t>av</w:t>
      </w:r>
      <w:r w:rsidRPr="009100EF">
        <w:rPr>
          <w:highlight w:val="cyan"/>
        </w:rPr>
        <w:t>[]</w:t>
      </w:r>
      <w:r w:rsidRPr="008D4F8D">
        <w:t xml:space="preserve">. </w:t>
      </w:r>
    </w:p>
    <w:p w:rsidR="009100EF" w:rsidRDefault="009100EF" w:rsidP="009100EF">
      <w:pPr>
        <w:ind w:firstLine="720"/>
      </w:pPr>
      <w:r w:rsidRPr="008D4F8D">
        <w:t xml:space="preserve">Щоб завантажити відеофайл будемо використовувати функцію </w:t>
      </w:r>
      <w:r w:rsidRPr="008D4F8D">
        <w:rPr>
          <w:lang w:val="en-US"/>
        </w:rPr>
        <w:t>op</w:t>
      </w:r>
      <w:r w:rsidRPr="008D4F8D">
        <w:t xml:space="preserve">en() з бібліотеки </w:t>
      </w:r>
      <w:r w:rsidRPr="008D4F8D">
        <w:rPr>
          <w:lang w:val="en-US"/>
        </w:rPr>
        <w:t>av</w:t>
      </w:r>
      <w:r w:rsidRPr="008D4F8D">
        <w:t xml:space="preserve">. Далі, щоб отримати серію потоків із заданого пакета використовуємо функцію </w:t>
      </w:r>
      <w:r w:rsidRPr="008D4F8D">
        <w:rPr>
          <w:lang w:val="en-US"/>
        </w:rPr>
        <w:t>demux</w:t>
      </w:r>
      <w:r w:rsidRPr="008D4F8D">
        <w:t xml:space="preserve">()з бібліотеки </w:t>
      </w:r>
      <w:r w:rsidRPr="008D4F8D">
        <w:rPr>
          <w:lang w:val="en-US"/>
        </w:rPr>
        <w:t>av</w:t>
      </w:r>
      <w:r w:rsidRPr="008D4F8D">
        <w:t>.</w:t>
      </w:r>
    </w:p>
    <w:p w:rsidR="009100EF" w:rsidRPr="008D4F8D" w:rsidRDefault="009100EF" w:rsidP="009100EF">
      <w:pPr>
        <w:ind w:firstLine="720"/>
      </w:pPr>
    </w:p>
    <w:p w:rsidR="009100EF" w:rsidRPr="008D4F8D" w:rsidRDefault="009100EF" w:rsidP="009100EF">
      <w:r>
        <w:t>Повний код зображений нижче:</w:t>
      </w:r>
    </w:p>
    <w:p w:rsidR="009100EF" w:rsidRPr="008D4F8D" w:rsidRDefault="009100EF" w:rsidP="009100EF">
      <w:pPr>
        <w:ind w:firstLine="708"/>
      </w:pPr>
      <w:r w:rsidRPr="008D4F8D">
        <w:t xml:space="preserve">Імпортуємо необхідну бібліотеку та завантажуємо відео файл у середу розробки. </w:t>
      </w:r>
    </w:p>
    <w:p w:rsidR="009100EF" w:rsidRDefault="009100EF" w:rsidP="009100EF">
      <w:pPr>
        <w:ind w:firstLine="720"/>
      </w:pPr>
    </w:p>
    <w:p w:rsidR="009100EF" w:rsidRPr="009100EF" w:rsidRDefault="009100EF" w:rsidP="009100EF">
      <w:pPr>
        <w:ind w:firstLine="720"/>
        <w:rPr>
          <w:sz w:val="16"/>
          <w:szCs w:val="16"/>
          <w:lang w:val="en-US"/>
        </w:rPr>
      </w:pPr>
      <w:r w:rsidRPr="009100EF">
        <w:rPr>
          <w:sz w:val="16"/>
          <w:szCs w:val="16"/>
          <w:lang w:val="en-US"/>
        </w:rPr>
        <w:t>import av</w:t>
      </w:r>
    </w:p>
    <w:p w:rsidR="009100EF" w:rsidRPr="009100EF" w:rsidRDefault="009100EF" w:rsidP="009100EF">
      <w:pPr>
        <w:rPr>
          <w:sz w:val="16"/>
          <w:szCs w:val="16"/>
          <w:lang w:val="en-US"/>
        </w:rPr>
      </w:pPr>
    </w:p>
    <w:p w:rsidR="009100EF" w:rsidRPr="009100EF" w:rsidRDefault="009100EF" w:rsidP="009100EF">
      <w:pPr>
        <w:ind w:firstLine="720"/>
        <w:rPr>
          <w:sz w:val="16"/>
          <w:szCs w:val="16"/>
          <w:lang w:val="en-US"/>
        </w:rPr>
      </w:pPr>
      <w:r w:rsidRPr="009100EF">
        <w:rPr>
          <w:sz w:val="16"/>
          <w:szCs w:val="16"/>
          <w:lang w:val="en-US"/>
        </w:rPr>
        <w:t>road = "C:/Users/lysyi/Desktop/TRKu/maintest/video/"</w:t>
      </w:r>
    </w:p>
    <w:p w:rsidR="009100EF" w:rsidRPr="009100EF" w:rsidRDefault="009100EF" w:rsidP="009100EF">
      <w:pPr>
        <w:ind w:firstLine="720"/>
        <w:rPr>
          <w:sz w:val="16"/>
          <w:szCs w:val="16"/>
          <w:lang w:val="en-US"/>
        </w:rPr>
      </w:pPr>
      <w:r w:rsidRPr="009100EF">
        <w:rPr>
          <w:sz w:val="16"/>
          <w:szCs w:val="16"/>
          <w:lang w:val="en-US"/>
        </w:rPr>
        <w:t>name = "Ukraina_110_20210206_190000_20210206_200000_archive.110.1612630800.mp4"</w:t>
      </w:r>
    </w:p>
    <w:p w:rsidR="009100EF" w:rsidRPr="009100EF" w:rsidRDefault="009100EF" w:rsidP="009100EF">
      <w:pPr>
        <w:ind w:firstLine="720"/>
        <w:rPr>
          <w:sz w:val="16"/>
          <w:szCs w:val="16"/>
          <w:lang w:val="en-US"/>
        </w:rPr>
      </w:pPr>
      <w:r w:rsidRPr="009100EF">
        <w:rPr>
          <w:sz w:val="16"/>
          <w:szCs w:val="16"/>
          <w:lang w:val="en-US"/>
        </w:rPr>
        <w:t>file = road + name</w:t>
      </w:r>
    </w:p>
    <w:p w:rsidR="009100EF" w:rsidRPr="009100EF" w:rsidRDefault="009100EF" w:rsidP="009100EF">
      <w:pPr>
        <w:ind w:firstLine="720"/>
        <w:rPr>
          <w:sz w:val="16"/>
          <w:szCs w:val="16"/>
          <w:lang w:val="en-US"/>
        </w:rPr>
      </w:pPr>
    </w:p>
    <w:p w:rsidR="009100EF" w:rsidRPr="009100EF" w:rsidRDefault="009100EF" w:rsidP="009100EF">
      <w:pPr>
        <w:ind w:firstLine="720"/>
        <w:rPr>
          <w:sz w:val="16"/>
          <w:szCs w:val="16"/>
          <w:lang w:val="en-US"/>
        </w:rPr>
      </w:pPr>
      <w:r w:rsidRPr="009100EF">
        <w:rPr>
          <w:sz w:val="16"/>
          <w:szCs w:val="16"/>
          <w:lang w:val="en-US"/>
        </w:rPr>
        <w:t>input_container = av.open(file)</w:t>
      </w:r>
    </w:p>
    <w:p w:rsidR="009100EF" w:rsidRPr="009100EF" w:rsidRDefault="009100EF" w:rsidP="009100EF">
      <w:pPr>
        <w:ind w:firstLine="720"/>
        <w:rPr>
          <w:sz w:val="16"/>
          <w:szCs w:val="16"/>
          <w:lang w:val="en-US"/>
        </w:rPr>
      </w:pPr>
      <w:r w:rsidRPr="009100EF">
        <w:rPr>
          <w:sz w:val="16"/>
          <w:szCs w:val="16"/>
          <w:lang w:val="en-US"/>
        </w:rPr>
        <w:t>input_packets = input_container.demux()</w:t>
      </w:r>
    </w:p>
    <w:p w:rsidR="009100EF" w:rsidRPr="008D4F8D" w:rsidRDefault="009100EF" w:rsidP="009100EF">
      <w:pPr>
        <w:rPr>
          <w:lang w:val="en-US"/>
        </w:rPr>
      </w:pPr>
    </w:p>
    <w:p w:rsidR="009100EF" w:rsidRDefault="009100EF" w:rsidP="009100EF">
      <w:pPr>
        <w:ind w:firstLine="708"/>
      </w:pPr>
      <w:r>
        <w:lastRenderedPageBreak/>
        <w:t xml:space="preserve">Необхідний відео файл завантажений. Далі необхідно обробити кожен кадр відеопотоку та конвертувати текст з картинки в текст. Для кожного існуючого пакету із відео використовуємо функцію </w:t>
      </w:r>
      <w:r>
        <w:rPr>
          <w:lang w:val="en-US"/>
        </w:rPr>
        <w:t>decode</w:t>
      </w:r>
      <w:r w:rsidRPr="00490EC8">
        <w:t>()</w:t>
      </w:r>
      <w:r>
        <w:t xml:space="preserve"> </w:t>
      </w:r>
      <w:r w:rsidRPr="008D4F8D">
        <w:t xml:space="preserve">з бібліотеки </w:t>
      </w:r>
      <w:r w:rsidRPr="008D4F8D">
        <w:rPr>
          <w:lang w:val="en-US"/>
        </w:rPr>
        <w:t>av</w:t>
      </w:r>
      <w:r w:rsidRPr="008D4F8D">
        <w:t>.</w:t>
      </w:r>
      <w:r>
        <w:t xml:space="preserve"> Кожний кадр предсталяє собою 3х-мірний масив даних. Конвертуємо зображення </w:t>
      </w:r>
      <w:r>
        <w:rPr>
          <w:lang w:val="en-US"/>
        </w:rPr>
        <w:t>av</w:t>
      </w:r>
      <w:r w:rsidRPr="00490EC8">
        <w:t xml:space="preserve"> в формат </w:t>
      </w:r>
      <w:r>
        <w:rPr>
          <w:lang w:val="en-US"/>
        </w:rPr>
        <w:t>numpy</w:t>
      </w:r>
      <w:r w:rsidRPr="00490EC8">
        <w:t xml:space="preserve"> </w:t>
      </w:r>
      <w:r>
        <w:rPr>
          <w:lang w:val="en-US"/>
        </w:rPr>
        <w:t>array</w:t>
      </w:r>
      <w:r>
        <w:t xml:space="preserve">. Для цього використовуємо функцію </w:t>
      </w:r>
      <w:r>
        <w:rPr>
          <w:lang w:val="en-US"/>
        </w:rPr>
        <w:t>to</w:t>
      </w:r>
      <w:r w:rsidRPr="00490EC8">
        <w:t>_</w:t>
      </w:r>
      <w:r>
        <w:rPr>
          <w:lang w:val="en-US"/>
        </w:rPr>
        <w:t>nd</w:t>
      </w:r>
      <w:r w:rsidRPr="00490EC8">
        <w:t>_</w:t>
      </w:r>
      <w:r>
        <w:rPr>
          <w:lang w:val="en-US"/>
        </w:rPr>
        <w:t>array</w:t>
      </w:r>
      <w:r w:rsidRPr="00490EC8">
        <w:t xml:space="preserve">(). </w:t>
      </w:r>
      <w:r>
        <w:t>Далі необхідно вибрати лише необхідну нам область з картинки, а саме область, зображену на рисунку 2.</w:t>
      </w:r>
    </w:p>
    <w:p w:rsidR="009100EF" w:rsidRDefault="009100EF" w:rsidP="009100EF">
      <w:pPr>
        <w:ind w:firstLine="708"/>
      </w:pPr>
    </w:p>
    <w:p w:rsidR="009100EF" w:rsidRDefault="009100EF" w:rsidP="009100EF">
      <w:pPr>
        <w:ind w:firstLine="708"/>
        <w:jc w:val="center"/>
      </w:pPr>
      <w:r w:rsidRPr="00490EC8">
        <w:rPr>
          <w:noProof/>
          <w:lang w:val="ru-RU" w:eastAsia="ru-RU"/>
        </w:rPr>
        <w:drawing>
          <wp:inline distT="0" distB="0" distL="0" distR="0" wp14:anchorId="304436C0" wp14:editId="43F52204">
            <wp:extent cx="4248743" cy="485843"/>
            <wp:effectExtent l="0" t="0" r="0" b="952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248743" cy="485843"/>
                    </a:xfrm>
                    <a:prstGeom prst="rect">
                      <a:avLst/>
                    </a:prstGeom>
                  </pic:spPr>
                </pic:pic>
              </a:graphicData>
            </a:graphic>
          </wp:inline>
        </w:drawing>
      </w:r>
    </w:p>
    <w:p w:rsidR="009100EF" w:rsidRPr="008D4F8D" w:rsidRDefault="009100EF" w:rsidP="009100EF">
      <w:pPr>
        <w:ind w:firstLine="720"/>
        <w:jc w:val="center"/>
      </w:pPr>
      <w:r w:rsidRPr="008D4F8D">
        <w:t>Рис.</w:t>
      </w:r>
      <w:r>
        <w:t>2</w:t>
      </w:r>
      <w:r w:rsidRPr="008D4F8D">
        <w:t xml:space="preserve"> – зона, з якої необхідно зчитувати текст.</w:t>
      </w:r>
    </w:p>
    <w:p w:rsidR="009100EF" w:rsidRDefault="009100EF" w:rsidP="009100EF"/>
    <w:p w:rsidR="009100EF" w:rsidRDefault="009100EF" w:rsidP="009100EF">
      <w:pPr>
        <w:ind w:firstLine="708"/>
      </w:pPr>
      <w:r>
        <w:t xml:space="preserve">Далі, встановлюємо змінну </w:t>
      </w:r>
      <w:r w:rsidRPr="00490EC8">
        <w:rPr>
          <w:lang w:val="en-US"/>
        </w:rPr>
        <w:t>myfilter</w:t>
      </w:r>
      <w:r w:rsidRPr="00490EC8">
        <w:t xml:space="preserve"> = 30, що означає, що ми будемо </w:t>
      </w:r>
      <w:r>
        <w:t>обробляти за 1 раз 30 кадрів. Відеофайли мають розмір 30 кадрів</w:t>
      </w:r>
      <w:r w:rsidRPr="009100EF">
        <w:rPr>
          <w:lang w:val="ru-RU"/>
        </w:rPr>
        <w:t xml:space="preserve"> </w:t>
      </w:r>
      <w:r>
        <w:rPr>
          <w:lang w:val="ru-RU"/>
        </w:rPr>
        <w:t xml:space="preserve">на </w:t>
      </w:r>
      <w:r>
        <w:t>секунду, тому за 1 прогонку цикла ми будемо проводити обробку 1 секунди відеофайла. Оскільки, текст не встигає змінитись з такою швидкість, то зчитувати ми будемо 30 кадрів за секунду, але парсити будем кожен 3 кадр</w:t>
      </w:r>
      <w:r>
        <w:rPr>
          <w:lang w:val="ru-RU"/>
        </w:rPr>
        <w:t xml:space="preserve"> </w:t>
      </w:r>
      <w:r>
        <w:t xml:space="preserve">(щоб збільшити продуктивність). Для парсингу текста з картинки будемо використовувати </w:t>
      </w:r>
      <w:r>
        <w:rPr>
          <w:lang w:val="en-US"/>
        </w:rPr>
        <w:t>pytesseract</w:t>
      </w:r>
      <w:r w:rsidR="007E04EA">
        <w:rPr>
          <w:highlight w:val="cyan"/>
        </w:rPr>
        <w:t>[]</w:t>
      </w:r>
      <w:r w:rsidRPr="000A24CB">
        <w:t>.</w:t>
      </w:r>
      <w:r>
        <w:t xml:space="preserve"> За допомогою </w:t>
      </w:r>
      <w:r w:rsidRPr="000A24CB">
        <w:t>Tesseract</w:t>
      </w:r>
      <w:r>
        <w:t xml:space="preserve"> будемо парсити текст з виділеної області та зберігати його в масив, до якого також будем додавати номер кадру в відеофайлі. </w:t>
      </w:r>
    </w:p>
    <w:p w:rsidR="009100EF" w:rsidRPr="008A4C77" w:rsidRDefault="009100EF" w:rsidP="009100EF">
      <w:pPr>
        <w:ind w:firstLine="708"/>
      </w:pPr>
    </w:p>
    <w:p w:rsidR="009100EF" w:rsidRPr="008D4F8D" w:rsidRDefault="009100EF" w:rsidP="009100EF">
      <w:r>
        <w:t>Повний код зображений нижче:</w:t>
      </w:r>
    </w:p>
    <w:p w:rsidR="009100EF" w:rsidRDefault="009100EF" w:rsidP="009100EF"/>
    <w:p w:rsidR="009100EF" w:rsidRPr="008D4F8D" w:rsidRDefault="009100EF" w:rsidP="009100EF">
      <w:pPr>
        <w:rPr>
          <w:sz w:val="16"/>
          <w:szCs w:val="16"/>
          <w:lang w:val="en-US"/>
        </w:rPr>
      </w:pPr>
      <w:r w:rsidRPr="008D4F8D">
        <w:rPr>
          <w:sz w:val="16"/>
          <w:szCs w:val="16"/>
          <w:lang w:val="en-US"/>
        </w:rPr>
        <w:t>for packet in input_packets:</w:t>
      </w:r>
    </w:p>
    <w:p w:rsidR="009100EF" w:rsidRPr="008D4F8D" w:rsidRDefault="009100EF" w:rsidP="009100EF">
      <w:pPr>
        <w:rPr>
          <w:sz w:val="16"/>
          <w:szCs w:val="16"/>
          <w:lang w:val="en-US"/>
        </w:rPr>
      </w:pPr>
      <w:r w:rsidRPr="008D4F8D">
        <w:rPr>
          <w:sz w:val="16"/>
          <w:szCs w:val="16"/>
          <w:lang w:val="en-US"/>
        </w:rPr>
        <w:t xml:space="preserve">    if isinstance(packet.stream, VideoStream):</w:t>
      </w:r>
    </w:p>
    <w:p w:rsidR="009100EF" w:rsidRPr="008D4F8D" w:rsidRDefault="009100EF" w:rsidP="009100EF">
      <w:pPr>
        <w:rPr>
          <w:sz w:val="16"/>
          <w:szCs w:val="16"/>
          <w:lang w:val="en-US"/>
        </w:rPr>
      </w:pPr>
      <w:r w:rsidRPr="008D4F8D">
        <w:rPr>
          <w:sz w:val="16"/>
          <w:szCs w:val="16"/>
          <w:lang w:val="en-US"/>
        </w:rPr>
        <w:t xml:space="preserve">        frames = packet.decode()</w:t>
      </w:r>
    </w:p>
    <w:p w:rsidR="009100EF" w:rsidRPr="008D4F8D" w:rsidRDefault="009100EF" w:rsidP="009100EF">
      <w:pPr>
        <w:rPr>
          <w:sz w:val="16"/>
          <w:szCs w:val="16"/>
          <w:lang w:val="en-US"/>
        </w:rPr>
      </w:pPr>
      <w:r w:rsidRPr="008D4F8D">
        <w:rPr>
          <w:sz w:val="16"/>
          <w:szCs w:val="16"/>
          <w:lang w:val="en-US"/>
        </w:rPr>
        <w:t xml:space="preserve">        for raw_frame in frames:</w:t>
      </w:r>
    </w:p>
    <w:p w:rsidR="009100EF" w:rsidRPr="008D4F8D" w:rsidRDefault="009100EF" w:rsidP="009100EF">
      <w:pPr>
        <w:rPr>
          <w:sz w:val="16"/>
          <w:szCs w:val="16"/>
          <w:lang w:val="en-US"/>
        </w:rPr>
      </w:pPr>
      <w:r w:rsidRPr="008D4F8D">
        <w:rPr>
          <w:sz w:val="16"/>
          <w:szCs w:val="16"/>
          <w:lang w:val="en-US"/>
        </w:rPr>
        <w:t xml:space="preserve">            array_list += [frame.to_nd_array()[320:365,187:575]]</w:t>
      </w:r>
    </w:p>
    <w:p w:rsidR="009100EF" w:rsidRPr="008D4F8D" w:rsidRDefault="009100EF" w:rsidP="009100EF">
      <w:pPr>
        <w:rPr>
          <w:sz w:val="16"/>
          <w:szCs w:val="16"/>
          <w:lang w:val="en-US"/>
        </w:rPr>
      </w:pPr>
      <w:r w:rsidRPr="008D4F8D">
        <w:rPr>
          <w:sz w:val="16"/>
          <w:szCs w:val="16"/>
          <w:lang w:val="en-US"/>
        </w:rPr>
        <w:t xml:space="preserve">            check +=1</w:t>
      </w:r>
    </w:p>
    <w:p w:rsidR="009100EF" w:rsidRPr="008D4F8D" w:rsidRDefault="009100EF" w:rsidP="009100EF">
      <w:pPr>
        <w:rPr>
          <w:sz w:val="16"/>
          <w:szCs w:val="16"/>
          <w:lang w:val="en-US"/>
        </w:rPr>
      </w:pPr>
      <w:r>
        <w:rPr>
          <w:sz w:val="16"/>
          <w:szCs w:val="16"/>
          <w:lang w:val="en-US"/>
        </w:rPr>
        <w:t xml:space="preserve">            </w:t>
      </w:r>
      <w:r w:rsidRPr="008D4F8D">
        <w:rPr>
          <w:sz w:val="16"/>
          <w:szCs w:val="16"/>
          <w:lang w:val="en-US"/>
        </w:rPr>
        <w:t>if myfilter &lt; check:</w:t>
      </w:r>
    </w:p>
    <w:p w:rsidR="009100EF" w:rsidRPr="00490EC8" w:rsidRDefault="009100EF" w:rsidP="009100EF">
      <w:pPr>
        <w:rPr>
          <w:sz w:val="16"/>
          <w:szCs w:val="16"/>
          <w:lang w:val="en-US"/>
        </w:rPr>
      </w:pPr>
      <w:r w:rsidRPr="008D4F8D">
        <w:rPr>
          <w:sz w:val="16"/>
          <w:szCs w:val="16"/>
          <w:lang w:val="en-US"/>
        </w:rPr>
        <w:t xml:space="preserve">                    </w:t>
      </w:r>
      <w:r w:rsidRPr="00490EC8">
        <w:rPr>
          <w:sz w:val="16"/>
          <w:szCs w:val="16"/>
          <w:lang w:val="en-US"/>
        </w:rPr>
        <w:t xml:space="preserve">    if m%3==0:</w:t>
      </w:r>
    </w:p>
    <w:p w:rsidR="009100EF" w:rsidRPr="00490EC8" w:rsidRDefault="009100EF" w:rsidP="009100EF">
      <w:pPr>
        <w:rPr>
          <w:sz w:val="16"/>
          <w:szCs w:val="16"/>
          <w:lang w:val="en-US"/>
        </w:rPr>
      </w:pPr>
      <w:r w:rsidRPr="00490EC8">
        <w:rPr>
          <w:sz w:val="16"/>
          <w:szCs w:val="16"/>
          <w:lang w:val="en-US"/>
        </w:rPr>
        <w:t xml:space="preserve">        var1 = str(pytesseract.image_to_string(array_list[m], lang = "ukr")).split('\n\n \n\x0c')[0].replace('#', '').replace('#', '').replace('%', '').replace('*', '').replace('!', '').replace('@', '').replace('/', '').replace("'",'"').replace('|','').replace('\n', '').replace(' ', '').replace('\x0c', '').replace('.', '').replace(',', '').replace('(', '').replace(')', '').upper()</w:t>
      </w:r>
    </w:p>
    <w:p w:rsidR="009100EF" w:rsidRPr="00490EC8" w:rsidRDefault="009100EF" w:rsidP="009100EF">
      <w:pPr>
        <w:rPr>
          <w:sz w:val="16"/>
          <w:szCs w:val="16"/>
          <w:lang w:val="en-US"/>
        </w:rPr>
      </w:pPr>
      <w:r w:rsidRPr="00490EC8">
        <w:rPr>
          <w:sz w:val="16"/>
          <w:szCs w:val="16"/>
          <w:lang w:val="en-US"/>
        </w:rPr>
        <w:lastRenderedPageBreak/>
        <w:t xml:space="preserve">        var2 = str(pytesseract.image_to_string(array_list[m], lang = "ukr")).replace('#', '').replace('%', '').replace('*', '').replace('!', '').replace('@', '').replace('/', '').replace('|','').replace('\n', '').replace('\x0c', '').replace('.', '').replace(',', '').replace("'",'"').replace('(', '').replace(')', '').upper()   </w:t>
      </w:r>
    </w:p>
    <w:p w:rsidR="009100EF" w:rsidRPr="00490EC8" w:rsidRDefault="009100EF" w:rsidP="009100EF">
      <w:pPr>
        <w:rPr>
          <w:sz w:val="16"/>
          <w:szCs w:val="16"/>
          <w:lang w:val="en-US"/>
        </w:rPr>
      </w:pPr>
      <w:r w:rsidRPr="00490EC8">
        <w:rPr>
          <w:sz w:val="16"/>
          <w:szCs w:val="16"/>
          <w:lang w:val="en-US"/>
        </w:rPr>
        <w:t xml:space="preserve">        if var1 != '' and var1 != '\x0c' and var1 != ' \n\x0c' and var1 != '\n\x0c' and var1 != ' ':</w:t>
      </w:r>
    </w:p>
    <w:p w:rsidR="009100EF" w:rsidRPr="00490EC8" w:rsidRDefault="009100EF" w:rsidP="009100EF">
      <w:pPr>
        <w:rPr>
          <w:sz w:val="16"/>
          <w:szCs w:val="16"/>
          <w:lang w:val="en-US"/>
        </w:rPr>
      </w:pPr>
      <w:r>
        <w:rPr>
          <w:sz w:val="16"/>
          <w:szCs w:val="16"/>
          <w:lang w:val="en-US"/>
        </w:rPr>
        <w:t xml:space="preserve">                    </w:t>
      </w:r>
      <w:r w:rsidRPr="008D4F8D">
        <w:rPr>
          <w:sz w:val="16"/>
          <w:szCs w:val="16"/>
          <w:lang w:val="en-US"/>
        </w:rPr>
        <w:t xml:space="preserve">mass </w:t>
      </w:r>
      <w:r w:rsidRPr="00490EC8">
        <w:rPr>
          <w:sz w:val="16"/>
          <w:szCs w:val="16"/>
          <w:lang w:val="en-US"/>
        </w:rPr>
        <w:t>= [str(check2+m), var1, var2]</w:t>
      </w:r>
    </w:p>
    <w:p w:rsidR="009100EF" w:rsidRPr="008D4F8D" w:rsidRDefault="009100EF" w:rsidP="009100EF">
      <w:pPr>
        <w:rPr>
          <w:sz w:val="16"/>
          <w:szCs w:val="16"/>
          <w:lang w:val="en-US"/>
        </w:rPr>
      </w:pPr>
      <w:r w:rsidRPr="008D4F8D">
        <w:rPr>
          <w:sz w:val="16"/>
          <w:szCs w:val="16"/>
          <w:lang w:val="en-US"/>
        </w:rPr>
        <w:t xml:space="preserve">                    for k in mass:</w:t>
      </w:r>
    </w:p>
    <w:p w:rsidR="009100EF" w:rsidRPr="008D4F8D" w:rsidRDefault="009100EF" w:rsidP="009100EF">
      <w:pPr>
        <w:rPr>
          <w:sz w:val="16"/>
          <w:szCs w:val="16"/>
          <w:lang w:val="en-US"/>
        </w:rPr>
      </w:pPr>
      <w:r w:rsidRPr="008D4F8D">
        <w:rPr>
          <w:sz w:val="16"/>
          <w:szCs w:val="16"/>
          <w:lang w:val="en-US"/>
        </w:rPr>
        <w:t xml:space="preserve">                        ou</w:t>
      </w:r>
      <w:r>
        <w:rPr>
          <w:sz w:val="16"/>
          <w:szCs w:val="16"/>
          <w:lang w:val="en-US"/>
        </w:rPr>
        <w:t>tput.append([k[0], k[1], k[2]])</w:t>
      </w:r>
    </w:p>
    <w:p w:rsidR="009100EF" w:rsidRPr="008D4F8D" w:rsidRDefault="009100EF" w:rsidP="009100EF">
      <w:pPr>
        <w:rPr>
          <w:sz w:val="16"/>
          <w:szCs w:val="16"/>
          <w:lang w:val="en-US"/>
        </w:rPr>
      </w:pPr>
      <w:r w:rsidRPr="008D4F8D">
        <w:rPr>
          <w:sz w:val="16"/>
          <w:szCs w:val="16"/>
          <w:lang w:val="en-US"/>
        </w:rPr>
        <w:t xml:space="preserve">                    answer_mass = []</w:t>
      </w:r>
    </w:p>
    <w:p w:rsidR="009100EF" w:rsidRDefault="009100EF" w:rsidP="009100EF">
      <w:pPr>
        <w:rPr>
          <w:sz w:val="16"/>
          <w:szCs w:val="16"/>
          <w:lang w:val="en-US"/>
        </w:rPr>
      </w:pPr>
      <w:r w:rsidRPr="008D4F8D">
        <w:rPr>
          <w:sz w:val="16"/>
          <w:szCs w:val="16"/>
          <w:lang w:val="en-US"/>
        </w:rPr>
        <w:t xml:space="preserve">                    mass = []</w:t>
      </w:r>
    </w:p>
    <w:p w:rsidR="009100EF" w:rsidRPr="008D4F8D" w:rsidRDefault="009100EF" w:rsidP="009100EF">
      <w:pPr>
        <w:rPr>
          <w:sz w:val="16"/>
          <w:szCs w:val="16"/>
          <w:lang w:val="en-US"/>
        </w:rPr>
      </w:pPr>
      <w:r w:rsidRPr="008D4F8D">
        <w:rPr>
          <w:sz w:val="16"/>
          <w:szCs w:val="16"/>
          <w:lang w:val="en-US"/>
        </w:rPr>
        <w:t xml:space="preserve">                    check2 += check</w:t>
      </w:r>
    </w:p>
    <w:p w:rsidR="009100EF" w:rsidRPr="008D4F8D" w:rsidRDefault="009100EF" w:rsidP="009100EF">
      <w:pPr>
        <w:rPr>
          <w:sz w:val="16"/>
          <w:szCs w:val="16"/>
          <w:lang w:val="en-US"/>
        </w:rPr>
      </w:pPr>
      <w:r w:rsidRPr="008D4F8D">
        <w:rPr>
          <w:sz w:val="16"/>
          <w:szCs w:val="16"/>
          <w:lang w:val="en-US"/>
        </w:rPr>
        <w:t xml:space="preserve">                    check = 0</w:t>
      </w:r>
    </w:p>
    <w:p w:rsidR="009100EF" w:rsidRPr="007E2BA8" w:rsidRDefault="009100EF" w:rsidP="009100EF">
      <w:pPr>
        <w:rPr>
          <w:sz w:val="16"/>
          <w:szCs w:val="16"/>
          <w:lang w:val="en-US"/>
        </w:rPr>
      </w:pPr>
      <w:r w:rsidRPr="008D4F8D">
        <w:rPr>
          <w:sz w:val="16"/>
          <w:szCs w:val="16"/>
          <w:lang w:val="en-US"/>
        </w:rPr>
        <w:t xml:space="preserve">                    </w:t>
      </w:r>
      <w:r w:rsidRPr="0074238C">
        <w:rPr>
          <w:sz w:val="16"/>
          <w:szCs w:val="16"/>
          <w:lang w:val="en-US"/>
        </w:rPr>
        <w:t>array</w:t>
      </w:r>
      <w:r w:rsidRPr="007E2BA8">
        <w:rPr>
          <w:sz w:val="16"/>
          <w:szCs w:val="16"/>
          <w:lang w:val="en-US"/>
        </w:rPr>
        <w:t>_</w:t>
      </w:r>
      <w:r w:rsidRPr="0074238C">
        <w:rPr>
          <w:sz w:val="16"/>
          <w:szCs w:val="16"/>
          <w:lang w:val="en-US"/>
        </w:rPr>
        <w:t>list</w:t>
      </w:r>
      <w:r w:rsidRPr="007E2BA8">
        <w:rPr>
          <w:sz w:val="16"/>
          <w:szCs w:val="16"/>
          <w:lang w:val="en-US"/>
        </w:rPr>
        <w:t xml:space="preserve"> = []</w:t>
      </w:r>
    </w:p>
    <w:p w:rsidR="009100EF" w:rsidRPr="007E2BA8" w:rsidRDefault="009100EF" w:rsidP="009100EF">
      <w:pPr>
        <w:rPr>
          <w:sz w:val="16"/>
          <w:szCs w:val="16"/>
          <w:lang w:val="en-US"/>
        </w:rPr>
      </w:pPr>
    </w:p>
    <w:p w:rsidR="009100EF" w:rsidRDefault="009100EF" w:rsidP="009100EF">
      <w:pPr>
        <w:ind w:firstLine="708"/>
        <w:rPr>
          <w:lang w:val="en-US"/>
        </w:rPr>
      </w:pPr>
      <w:r w:rsidRPr="000A24CB">
        <w:t xml:space="preserve">На виході отримуємо </w:t>
      </w:r>
      <w:r>
        <w:t>массив, в якому збережений номер кадру, текст з картинки з пробілами та текст без пробілів. Приклад елементу масива зображений на рисунку 3.</w:t>
      </w:r>
    </w:p>
    <w:p w:rsidR="007E04EA" w:rsidRPr="007E04EA" w:rsidRDefault="007E04EA" w:rsidP="009100EF">
      <w:pPr>
        <w:ind w:firstLine="708"/>
        <w:rPr>
          <w:lang w:val="en-US"/>
        </w:rPr>
      </w:pPr>
    </w:p>
    <w:p w:rsidR="009100EF" w:rsidRDefault="009100EF" w:rsidP="009100EF">
      <w:pPr>
        <w:ind w:firstLine="708"/>
        <w:jc w:val="center"/>
      </w:pPr>
      <w:r w:rsidRPr="000A24CB">
        <w:rPr>
          <w:noProof/>
          <w:lang w:val="ru-RU" w:eastAsia="ru-RU"/>
        </w:rPr>
        <w:drawing>
          <wp:inline distT="0" distB="0" distL="0" distR="0" wp14:anchorId="2E26CB1F" wp14:editId="214B2BAC">
            <wp:extent cx="3343742" cy="257211"/>
            <wp:effectExtent l="0" t="0" r="0" b="952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343742" cy="257211"/>
                    </a:xfrm>
                    <a:prstGeom prst="rect">
                      <a:avLst/>
                    </a:prstGeom>
                  </pic:spPr>
                </pic:pic>
              </a:graphicData>
            </a:graphic>
          </wp:inline>
        </w:drawing>
      </w:r>
    </w:p>
    <w:p w:rsidR="009100EF" w:rsidRDefault="009100EF" w:rsidP="009100EF">
      <w:pPr>
        <w:ind w:firstLine="720"/>
        <w:jc w:val="center"/>
      </w:pPr>
      <w:r w:rsidRPr="008D4F8D">
        <w:t>Рис.</w:t>
      </w:r>
      <w:r>
        <w:t>3</w:t>
      </w:r>
      <w:r w:rsidRPr="008D4F8D">
        <w:t xml:space="preserve"> – </w:t>
      </w:r>
      <w:r>
        <w:t>елемент масива, що містить кадр, текст з картинки без пробілів та текст картинки з пробілами.</w:t>
      </w:r>
    </w:p>
    <w:p w:rsidR="009100EF" w:rsidRPr="0074238C" w:rsidRDefault="009100EF" w:rsidP="009100EF">
      <w:pPr>
        <w:ind w:firstLine="708"/>
      </w:pPr>
      <w:r>
        <w:t>Для годинного випуску новин створення масиву кадрів</w:t>
      </w:r>
      <w:r w:rsidR="007E04EA" w:rsidRPr="007E04EA">
        <w:rPr>
          <w:lang w:val="ru-RU"/>
        </w:rPr>
        <w:t xml:space="preserve"> </w:t>
      </w:r>
      <w:r w:rsidR="007E04EA">
        <w:rPr>
          <w:lang w:val="ru-RU"/>
        </w:rPr>
        <w:t>та</w:t>
      </w:r>
      <w:r>
        <w:t xml:space="preserve"> тексту займає приблизно 6 годин. Код можна покращити, </w:t>
      </w:r>
      <w:r w:rsidR="007E04EA" w:rsidRPr="007E2BA8">
        <w:t>запустивши</w:t>
      </w:r>
      <w:r>
        <w:t xml:space="preserve"> процеси на кожн</w:t>
      </w:r>
      <w:r w:rsidR="007E04EA" w:rsidRPr="007E2BA8">
        <w:t>ому</w:t>
      </w:r>
      <w:r>
        <w:t xml:space="preserve"> ядр</w:t>
      </w:r>
      <w:r w:rsidR="007E04EA" w:rsidRPr="007E2BA8">
        <w:t>і</w:t>
      </w:r>
      <w:r>
        <w:t xml:space="preserve"> окремо. Для цього будем використовувати бібліотеку </w:t>
      </w:r>
      <w:r w:rsidRPr="00F506BB">
        <w:t>multiprocessing</w:t>
      </w:r>
      <w:r>
        <w:t xml:space="preserve">. </w:t>
      </w:r>
      <w:r w:rsidRPr="00F506BB">
        <w:t>multiprocessing пакет, який підтримує нерестові процеси за доп</w:t>
      </w:r>
      <w:r>
        <w:t xml:space="preserve">омогою API, подібного до модуля </w:t>
      </w:r>
      <w:r w:rsidRPr="00F506BB">
        <w:t>threading. multiprocessing пакет пропонує як локальну, так і віддалену паралельність, ефективно крокуючи в сторону глобального блокування інтерпретатора за допомогою підпроцесів замість потоків. Завдяки цьому multiprocessing модуль дозволяє програмісту повністю використовувати кілька процесорів на даній машині. Він працю</w:t>
      </w:r>
      <w:r w:rsidR="007E04EA">
        <w:t xml:space="preserve">є як на Unix, так і на Windows </w:t>
      </w:r>
      <w:r w:rsidR="007E04EA" w:rsidRPr="007E04EA">
        <w:rPr>
          <w:highlight w:val="cyan"/>
        </w:rPr>
        <w:t>[]</w:t>
      </w:r>
      <w:r w:rsidRPr="0074238C">
        <w:t xml:space="preserve">. </w:t>
      </w:r>
    </w:p>
    <w:p w:rsidR="009100EF" w:rsidRDefault="009100EF" w:rsidP="009100EF">
      <w:pPr>
        <w:ind w:firstLine="708"/>
      </w:pPr>
      <w:r>
        <w:t xml:space="preserve">Оскільки найбільше часу займає обробка зображення(виділення тексту), тому винесемо цю частину кода в окрему функцію, та запустимо </w:t>
      </w:r>
      <w:r w:rsidR="007E04EA" w:rsidRPr="007E04EA">
        <w:t>окремими</w:t>
      </w:r>
      <w:r>
        <w:t xml:space="preserve"> процесами на кожному із доступних ядер.</w:t>
      </w:r>
    </w:p>
    <w:p w:rsidR="009100EF" w:rsidRDefault="009100EF" w:rsidP="009100EF">
      <w:pPr>
        <w:ind w:firstLine="708"/>
      </w:pPr>
    </w:p>
    <w:p w:rsidR="009100EF" w:rsidRDefault="009100EF" w:rsidP="009100EF">
      <w:pPr>
        <w:ind w:firstLine="708"/>
      </w:pPr>
    </w:p>
    <w:p w:rsidR="009100EF" w:rsidRDefault="009100EF" w:rsidP="009100EF">
      <w:pPr>
        <w:ind w:firstLine="708"/>
      </w:pPr>
    </w:p>
    <w:p w:rsidR="009100EF" w:rsidRDefault="009100EF" w:rsidP="009100EF">
      <w:pPr>
        <w:ind w:firstLine="708"/>
      </w:pPr>
    </w:p>
    <w:p w:rsidR="009100EF" w:rsidRPr="00F506BB" w:rsidRDefault="009100EF" w:rsidP="009100EF">
      <w:pPr>
        <w:ind w:firstLine="708"/>
        <w:rPr>
          <w:sz w:val="16"/>
          <w:szCs w:val="16"/>
          <w:lang w:val="en-US"/>
        </w:rPr>
      </w:pPr>
      <w:r w:rsidRPr="00F506BB">
        <w:rPr>
          <w:sz w:val="16"/>
          <w:szCs w:val="16"/>
          <w:lang w:val="en-US"/>
        </w:rPr>
        <w:t>def processInput(m,check2=check2):</w:t>
      </w:r>
    </w:p>
    <w:p w:rsidR="009100EF" w:rsidRPr="00F506BB" w:rsidRDefault="009100EF" w:rsidP="009100EF">
      <w:pPr>
        <w:ind w:firstLine="708"/>
        <w:rPr>
          <w:sz w:val="16"/>
          <w:szCs w:val="16"/>
          <w:lang w:val="en-US"/>
        </w:rPr>
      </w:pPr>
      <w:r w:rsidRPr="00F506BB">
        <w:rPr>
          <w:sz w:val="16"/>
          <w:szCs w:val="16"/>
          <w:lang w:val="en-US"/>
        </w:rPr>
        <w:t xml:space="preserve">    if m%3==0:</w:t>
      </w:r>
    </w:p>
    <w:p w:rsidR="009100EF" w:rsidRPr="00F506BB" w:rsidRDefault="009100EF" w:rsidP="009100EF">
      <w:pPr>
        <w:ind w:firstLine="708"/>
        <w:rPr>
          <w:sz w:val="16"/>
          <w:szCs w:val="16"/>
          <w:lang w:val="en-US"/>
        </w:rPr>
      </w:pPr>
      <w:r w:rsidRPr="00F506BB">
        <w:rPr>
          <w:sz w:val="16"/>
          <w:szCs w:val="16"/>
          <w:lang w:val="en-US"/>
        </w:rPr>
        <w:t xml:space="preserve">        var1 = str(pytesseract.image_to_string(array_list[m], lang = "ukr")).split('\n\n \n\x0c')[0].replace('#', '').replace('#', '').replace('%', '').replace('*', '').replace('!', '').replace('@', '').replace('/', '').replace("'",'"').replace('|','').replace('\n', '').replace(' ', '').replace('\x0c', '').replace('.', '').replace(',', '').replace('(', '').replace(')', '').upper()</w:t>
      </w:r>
    </w:p>
    <w:p w:rsidR="009100EF" w:rsidRPr="00F506BB" w:rsidRDefault="009100EF" w:rsidP="009100EF">
      <w:pPr>
        <w:ind w:firstLine="708"/>
        <w:rPr>
          <w:sz w:val="16"/>
          <w:szCs w:val="16"/>
          <w:lang w:val="en-US"/>
        </w:rPr>
      </w:pPr>
      <w:r w:rsidRPr="00F506BB">
        <w:rPr>
          <w:sz w:val="16"/>
          <w:szCs w:val="16"/>
          <w:lang w:val="en-US"/>
        </w:rPr>
        <w:t xml:space="preserve">        var2 = str(pytesseract.image_to_string(array_list[m], lang = "ukr")).replace('#', '').replace('%', '').replace('*', '').replace('!', '').replace('@', '').replace('/', '').replace('|','').replace('\n', '').replace('\x0c', '').replace('.', '').replace(',', '').replace("'",'"').replace('(', '').replace(')', '').upper()   </w:t>
      </w:r>
    </w:p>
    <w:p w:rsidR="009100EF" w:rsidRPr="00F506BB" w:rsidRDefault="009100EF" w:rsidP="009100EF">
      <w:pPr>
        <w:ind w:firstLine="708"/>
        <w:rPr>
          <w:sz w:val="16"/>
          <w:szCs w:val="16"/>
          <w:lang w:val="en-US"/>
        </w:rPr>
      </w:pPr>
      <w:r w:rsidRPr="00F506BB">
        <w:rPr>
          <w:sz w:val="16"/>
          <w:szCs w:val="16"/>
          <w:lang w:val="en-US"/>
        </w:rPr>
        <w:t xml:space="preserve">        if var1 != '' and var1 != '\x0c' and var1 != ' \n\x0c' and var1 != '\n\x0c' and var1 != ' ':</w:t>
      </w:r>
    </w:p>
    <w:p w:rsidR="009100EF" w:rsidRPr="00F506BB" w:rsidRDefault="009100EF" w:rsidP="009100EF">
      <w:pPr>
        <w:ind w:firstLine="708"/>
        <w:rPr>
          <w:sz w:val="16"/>
          <w:szCs w:val="16"/>
          <w:lang w:val="en-US"/>
        </w:rPr>
      </w:pPr>
      <w:r w:rsidRPr="00F506BB">
        <w:rPr>
          <w:sz w:val="16"/>
          <w:szCs w:val="16"/>
          <w:lang w:val="en-US"/>
        </w:rPr>
        <w:t xml:space="preserve">            text = [str(check2+m), var1, var2]</w:t>
      </w:r>
    </w:p>
    <w:p w:rsidR="009100EF" w:rsidRDefault="009100EF" w:rsidP="009100EF">
      <w:pPr>
        <w:ind w:firstLine="708"/>
        <w:rPr>
          <w:sz w:val="16"/>
          <w:szCs w:val="16"/>
        </w:rPr>
      </w:pPr>
      <w:r w:rsidRPr="00F506BB">
        <w:rPr>
          <w:sz w:val="16"/>
          <w:szCs w:val="16"/>
          <w:lang w:val="en-US"/>
        </w:rPr>
        <w:t xml:space="preserve">            </w:t>
      </w:r>
      <w:r w:rsidRPr="00F506BB">
        <w:rPr>
          <w:sz w:val="16"/>
          <w:szCs w:val="16"/>
        </w:rPr>
        <w:t>return text</w:t>
      </w:r>
    </w:p>
    <w:p w:rsidR="009100EF" w:rsidRDefault="009100EF" w:rsidP="009100EF">
      <w:pPr>
        <w:rPr>
          <w:sz w:val="16"/>
          <w:szCs w:val="16"/>
        </w:rPr>
      </w:pPr>
    </w:p>
    <w:p w:rsidR="009100EF" w:rsidRPr="00F506BB" w:rsidRDefault="009100EF" w:rsidP="009100EF">
      <w:pPr>
        <w:rPr>
          <w:sz w:val="16"/>
          <w:szCs w:val="16"/>
        </w:rPr>
      </w:pPr>
    </w:p>
    <w:p w:rsidR="009100EF" w:rsidRPr="00F506BB" w:rsidRDefault="009100EF" w:rsidP="009100EF">
      <w:pPr>
        <w:ind w:firstLine="708"/>
        <w:rPr>
          <w:sz w:val="16"/>
          <w:szCs w:val="16"/>
          <w:lang w:val="en-US"/>
        </w:rPr>
      </w:pPr>
      <w:r w:rsidRPr="00F506BB">
        <w:rPr>
          <w:sz w:val="16"/>
          <w:szCs w:val="16"/>
          <w:lang w:val="en-US"/>
        </w:rPr>
        <w:t>for packet in input_packets:</w:t>
      </w:r>
    </w:p>
    <w:p w:rsidR="009100EF" w:rsidRPr="00F506BB" w:rsidRDefault="009100EF" w:rsidP="009100EF">
      <w:pPr>
        <w:ind w:firstLine="708"/>
        <w:rPr>
          <w:sz w:val="16"/>
          <w:szCs w:val="16"/>
          <w:lang w:val="en-US"/>
        </w:rPr>
      </w:pPr>
      <w:r w:rsidRPr="00F506BB">
        <w:rPr>
          <w:sz w:val="16"/>
          <w:szCs w:val="16"/>
          <w:lang w:val="en-US"/>
        </w:rPr>
        <w:t xml:space="preserve">    if isinstance(packet.stream, VideoStream):</w:t>
      </w:r>
    </w:p>
    <w:p w:rsidR="009100EF" w:rsidRPr="00F506BB" w:rsidRDefault="009100EF" w:rsidP="009100EF">
      <w:pPr>
        <w:ind w:firstLine="708"/>
        <w:rPr>
          <w:sz w:val="16"/>
          <w:szCs w:val="16"/>
          <w:lang w:val="en-US"/>
        </w:rPr>
      </w:pPr>
      <w:r w:rsidRPr="00F506BB">
        <w:rPr>
          <w:sz w:val="16"/>
          <w:szCs w:val="16"/>
          <w:lang w:val="en-US"/>
        </w:rPr>
        <w:t xml:space="preserve">        frames = packet.decode()</w:t>
      </w:r>
    </w:p>
    <w:p w:rsidR="009100EF" w:rsidRPr="00F506BB" w:rsidRDefault="009100EF" w:rsidP="009100EF">
      <w:pPr>
        <w:ind w:firstLine="708"/>
        <w:rPr>
          <w:sz w:val="16"/>
          <w:szCs w:val="16"/>
          <w:lang w:val="en-US"/>
        </w:rPr>
      </w:pPr>
      <w:r w:rsidRPr="00F506BB">
        <w:rPr>
          <w:sz w:val="16"/>
          <w:szCs w:val="16"/>
          <w:lang w:val="en-US"/>
        </w:rPr>
        <w:t xml:space="preserve"> </w:t>
      </w:r>
      <w:r>
        <w:rPr>
          <w:sz w:val="16"/>
          <w:szCs w:val="16"/>
          <w:lang w:val="en-US"/>
        </w:rPr>
        <w:t xml:space="preserve">       for raw_frame in frames:</w:t>
      </w:r>
    </w:p>
    <w:p w:rsidR="009100EF" w:rsidRPr="00F506BB" w:rsidRDefault="009100EF" w:rsidP="009100EF">
      <w:pPr>
        <w:ind w:firstLine="708"/>
        <w:rPr>
          <w:sz w:val="16"/>
          <w:szCs w:val="16"/>
          <w:lang w:val="en-US"/>
        </w:rPr>
      </w:pPr>
      <w:r w:rsidRPr="00F506BB">
        <w:rPr>
          <w:sz w:val="16"/>
          <w:szCs w:val="16"/>
          <w:lang w:val="en-US"/>
        </w:rPr>
        <w:t xml:space="preserve">            array_list += [frame.to_nd_array()[320:365,187:575]]</w:t>
      </w:r>
    </w:p>
    <w:p w:rsidR="009100EF" w:rsidRPr="00F506BB" w:rsidRDefault="009100EF" w:rsidP="009100EF">
      <w:pPr>
        <w:ind w:firstLine="708"/>
        <w:rPr>
          <w:sz w:val="16"/>
          <w:szCs w:val="16"/>
          <w:lang w:val="en-US"/>
        </w:rPr>
      </w:pPr>
      <w:r w:rsidRPr="00F506BB">
        <w:rPr>
          <w:sz w:val="16"/>
          <w:szCs w:val="16"/>
          <w:lang w:val="en-US"/>
        </w:rPr>
        <w:t xml:space="preserve">            check +=1</w:t>
      </w:r>
    </w:p>
    <w:p w:rsidR="009100EF" w:rsidRPr="00F506BB" w:rsidRDefault="009100EF" w:rsidP="009100EF">
      <w:pPr>
        <w:ind w:firstLine="708"/>
        <w:rPr>
          <w:sz w:val="16"/>
          <w:szCs w:val="16"/>
          <w:lang w:val="en-US"/>
        </w:rPr>
      </w:pPr>
      <w:r>
        <w:rPr>
          <w:sz w:val="16"/>
          <w:szCs w:val="16"/>
          <w:lang w:val="en-US"/>
        </w:rPr>
        <w:t xml:space="preserve">            </w:t>
      </w:r>
      <w:r w:rsidRPr="00F506BB">
        <w:rPr>
          <w:sz w:val="16"/>
          <w:szCs w:val="16"/>
          <w:lang w:val="en-US"/>
        </w:rPr>
        <w:t>if myfilter &lt; check:</w:t>
      </w:r>
    </w:p>
    <w:p w:rsidR="009100EF" w:rsidRPr="00F506BB" w:rsidRDefault="009100EF" w:rsidP="009100EF">
      <w:pPr>
        <w:ind w:firstLine="708"/>
        <w:rPr>
          <w:sz w:val="16"/>
          <w:szCs w:val="16"/>
          <w:lang w:val="en-US"/>
        </w:rPr>
      </w:pPr>
      <w:r w:rsidRPr="00F506BB">
        <w:rPr>
          <w:sz w:val="16"/>
          <w:szCs w:val="16"/>
          <w:lang w:val="en-US"/>
        </w:rPr>
        <w:t xml:space="preserve">                    mass = Parallel(n_jobs=-1)(delayed(processInput)(m,check2=check2) for m in range(0,len(array_list)))</w:t>
      </w:r>
    </w:p>
    <w:p w:rsidR="009100EF" w:rsidRPr="00F506BB" w:rsidRDefault="009100EF" w:rsidP="009100EF">
      <w:pPr>
        <w:ind w:firstLine="708"/>
        <w:rPr>
          <w:sz w:val="16"/>
          <w:szCs w:val="16"/>
          <w:lang w:val="en-US"/>
        </w:rPr>
      </w:pPr>
      <w:r w:rsidRPr="00F506BB">
        <w:rPr>
          <w:sz w:val="16"/>
          <w:szCs w:val="16"/>
          <w:lang w:val="en-US"/>
        </w:rPr>
        <w:t xml:space="preserve">                    mass = [x </w:t>
      </w:r>
      <w:r>
        <w:rPr>
          <w:sz w:val="16"/>
          <w:szCs w:val="16"/>
          <w:lang w:val="en-US"/>
        </w:rPr>
        <w:t>for x in mass if x is not None]</w:t>
      </w:r>
    </w:p>
    <w:p w:rsidR="009100EF" w:rsidRPr="00F506BB" w:rsidRDefault="009100EF" w:rsidP="009100EF">
      <w:pPr>
        <w:ind w:firstLine="708"/>
        <w:rPr>
          <w:sz w:val="16"/>
          <w:szCs w:val="16"/>
          <w:lang w:val="en-US"/>
        </w:rPr>
      </w:pPr>
      <w:r w:rsidRPr="00F506BB">
        <w:rPr>
          <w:sz w:val="16"/>
          <w:szCs w:val="16"/>
          <w:lang w:val="en-US"/>
        </w:rPr>
        <w:t xml:space="preserve">                    for k in mass:</w:t>
      </w:r>
    </w:p>
    <w:p w:rsidR="009100EF" w:rsidRPr="00F506BB" w:rsidRDefault="009100EF" w:rsidP="009100EF">
      <w:pPr>
        <w:ind w:firstLine="708"/>
        <w:rPr>
          <w:sz w:val="16"/>
          <w:szCs w:val="16"/>
          <w:lang w:val="en-US"/>
        </w:rPr>
      </w:pPr>
      <w:r w:rsidRPr="00F506BB">
        <w:rPr>
          <w:sz w:val="16"/>
          <w:szCs w:val="16"/>
          <w:lang w:val="en-US"/>
        </w:rPr>
        <w:t xml:space="preserve">                        output.append</w:t>
      </w:r>
      <w:r>
        <w:rPr>
          <w:sz w:val="16"/>
          <w:szCs w:val="16"/>
          <w:lang w:val="en-US"/>
        </w:rPr>
        <w:t>([k[0], k[1], k[2]])</w:t>
      </w:r>
    </w:p>
    <w:p w:rsidR="009100EF" w:rsidRPr="00F506BB" w:rsidRDefault="009100EF" w:rsidP="009100EF">
      <w:pPr>
        <w:ind w:firstLine="708"/>
        <w:rPr>
          <w:sz w:val="16"/>
          <w:szCs w:val="16"/>
          <w:lang w:val="en-US"/>
        </w:rPr>
      </w:pPr>
      <w:r w:rsidRPr="00F506BB">
        <w:rPr>
          <w:sz w:val="16"/>
          <w:szCs w:val="16"/>
          <w:lang w:val="en-US"/>
        </w:rPr>
        <w:t xml:space="preserve">                    answer_mass = []</w:t>
      </w:r>
    </w:p>
    <w:p w:rsidR="009100EF" w:rsidRPr="00F506BB" w:rsidRDefault="009100EF" w:rsidP="009100EF">
      <w:pPr>
        <w:ind w:firstLine="708"/>
        <w:rPr>
          <w:sz w:val="16"/>
          <w:szCs w:val="16"/>
          <w:lang w:val="en-US"/>
        </w:rPr>
      </w:pPr>
      <w:r w:rsidRPr="00F506BB">
        <w:rPr>
          <w:sz w:val="16"/>
          <w:szCs w:val="16"/>
          <w:lang w:val="en-US"/>
        </w:rPr>
        <w:t xml:space="preserve">                    mass = []</w:t>
      </w:r>
    </w:p>
    <w:p w:rsidR="009100EF" w:rsidRPr="00F506BB" w:rsidRDefault="009100EF" w:rsidP="009100EF">
      <w:pPr>
        <w:ind w:firstLine="708"/>
        <w:rPr>
          <w:sz w:val="16"/>
          <w:szCs w:val="16"/>
          <w:lang w:val="en-US"/>
        </w:rPr>
      </w:pPr>
      <w:r w:rsidRPr="00F506BB">
        <w:rPr>
          <w:sz w:val="16"/>
          <w:szCs w:val="16"/>
          <w:lang w:val="en-US"/>
        </w:rPr>
        <w:t xml:space="preserve">                    check2 += check</w:t>
      </w:r>
    </w:p>
    <w:p w:rsidR="009100EF" w:rsidRPr="00F506BB" w:rsidRDefault="009100EF" w:rsidP="009100EF">
      <w:pPr>
        <w:ind w:firstLine="708"/>
        <w:rPr>
          <w:sz w:val="16"/>
          <w:szCs w:val="16"/>
          <w:lang w:val="en-US"/>
        </w:rPr>
      </w:pPr>
      <w:r w:rsidRPr="00F506BB">
        <w:rPr>
          <w:sz w:val="16"/>
          <w:szCs w:val="16"/>
          <w:lang w:val="en-US"/>
        </w:rPr>
        <w:t xml:space="preserve">                    check = 0</w:t>
      </w:r>
    </w:p>
    <w:p w:rsidR="009100EF" w:rsidRPr="0074238C" w:rsidRDefault="009100EF" w:rsidP="009100EF">
      <w:pPr>
        <w:ind w:firstLine="708"/>
        <w:rPr>
          <w:sz w:val="16"/>
          <w:szCs w:val="16"/>
          <w:lang w:val="en-US"/>
        </w:rPr>
      </w:pPr>
      <w:r w:rsidRPr="00F506BB">
        <w:rPr>
          <w:sz w:val="16"/>
          <w:szCs w:val="16"/>
          <w:lang w:val="en-US"/>
        </w:rPr>
        <w:t xml:space="preserve">                    </w:t>
      </w:r>
      <w:r w:rsidRPr="0074238C">
        <w:rPr>
          <w:sz w:val="16"/>
          <w:szCs w:val="16"/>
          <w:lang w:val="en-US"/>
        </w:rPr>
        <w:t>array_list = []</w:t>
      </w:r>
    </w:p>
    <w:p w:rsidR="009100EF" w:rsidRPr="0074238C" w:rsidRDefault="009100EF" w:rsidP="009100EF">
      <w:pPr>
        <w:rPr>
          <w:lang w:val="en-US"/>
        </w:rPr>
      </w:pPr>
    </w:p>
    <w:p w:rsidR="009100EF" w:rsidRDefault="009100EF" w:rsidP="009100EF">
      <w:pPr>
        <w:ind w:firstLine="720"/>
      </w:pPr>
      <w:r>
        <w:t>Після</w:t>
      </w:r>
      <w:r w:rsidRPr="0074238C">
        <w:rPr>
          <w:lang w:val="en-US"/>
        </w:rPr>
        <w:t xml:space="preserve"> </w:t>
      </w:r>
      <w:r>
        <w:t>цієї</w:t>
      </w:r>
      <w:r w:rsidRPr="0074238C">
        <w:rPr>
          <w:lang w:val="en-US"/>
        </w:rPr>
        <w:t xml:space="preserve"> </w:t>
      </w:r>
      <w:r>
        <w:t>оптимізації</w:t>
      </w:r>
      <w:r w:rsidRPr="0074238C">
        <w:rPr>
          <w:lang w:val="en-US"/>
        </w:rPr>
        <w:t xml:space="preserve">, </w:t>
      </w:r>
      <w:r>
        <w:t>ми</w:t>
      </w:r>
      <w:r w:rsidRPr="0074238C">
        <w:rPr>
          <w:lang w:val="en-US"/>
        </w:rPr>
        <w:t xml:space="preserve"> </w:t>
      </w:r>
      <w:r>
        <w:t>отруємо</w:t>
      </w:r>
      <w:r w:rsidRPr="0074238C">
        <w:rPr>
          <w:lang w:val="en-US"/>
        </w:rPr>
        <w:t xml:space="preserve"> </w:t>
      </w:r>
      <w:r>
        <w:t>код</w:t>
      </w:r>
      <w:r w:rsidRPr="0074238C">
        <w:rPr>
          <w:lang w:val="en-US"/>
        </w:rPr>
        <w:t xml:space="preserve">, </w:t>
      </w:r>
      <w:r>
        <w:t>що</w:t>
      </w:r>
      <w:r w:rsidRPr="0074238C">
        <w:rPr>
          <w:lang w:val="en-US"/>
        </w:rPr>
        <w:t xml:space="preserve"> </w:t>
      </w:r>
      <w:r>
        <w:t>працює</w:t>
      </w:r>
      <w:r w:rsidRPr="0074238C">
        <w:rPr>
          <w:lang w:val="en-US"/>
        </w:rPr>
        <w:t xml:space="preserve"> </w:t>
      </w:r>
      <w:r>
        <w:t>в</w:t>
      </w:r>
      <w:r w:rsidRPr="0074238C">
        <w:rPr>
          <w:lang w:val="en-US"/>
        </w:rPr>
        <w:t xml:space="preserve"> 6 </w:t>
      </w:r>
      <w:r>
        <w:t>разів</w:t>
      </w:r>
      <w:r w:rsidRPr="0074238C">
        <w:rPr>
          <w:lang w:val="en-US"/>
        </w:rPr>
        <w:t xml:space="preserve"> </w:t>
      </w:r>
      <w:r>
        <w:t>швидше</w:t>
      </w:r>
      <w:r w:rsidRPr="0074238C">
        <w:rPr>
          <w:lang w:val="en-US"/>
        </w:rPr>
        <w:t xml:space="preserve">, </w:t>
      </w:r>
      <w:r>
        <w:t>ніж</w:t>
      </w:r>
      <w:r w:rsidRPr="0074238C">
        <w:rPr>
          <w:lang w:val="en-US"/>
        </w:rPr>
        <w:t xml:space="preserve"> </w:t>
      </w:r>
      <w:r>
        <w:t>початковий</w:t>
      </w:r>
      <w:r w:rsidRPr="0074238C">
        <w:rPr>
          <w:lang w:val="en-US"/>
        </w:rPr>
        <w:t xml:space="preserve">. </w:t>
      </w:r>
      <w:r>
        <w:t xml:space="preserve">1 година новинного </w:t>
      </w:r>
      <w:r w:rsidR="007E04EA">
        <w:t>випуску оброблюється за 1 годин</w:t>
      </w:r>
      <w:r w:rsidRPr="00EF3A33">
        <w:rPr>
          <w:lang w:val="ru-RU"/>
        </w:rPr>
        <w:t xml:space="preserve"> </w:t>
      </w:r>
      <w:r>
        <w:t>з точністю до 5 хвилин.</w:t>
      </w:r>
    </w:p>
    <w:p w:rsidR="007E04EA" w:rsidRDefault="007E04EA" w:rsidP="009100EF">
      <w:pPr>
        <w:ind w:firstLine="720"/>
      </w:pPr>
    </w:p>
    <w:p w:rsidR="009100EF" w:rsidRDefault="007E04EA" w:rsidP="007E04EA">
      <w:pPr>
        <w:ind w:firstLine="720"/>
      </w:pPr>
      <w:r>
        <w:t>В результаті отримаємо</w:t>
      </w:r>
      <w:r w:rsidR="009100EF">
        <w:t xml:space="preserve"> мас</w:t>
      </w:r>
      <w:r>
        <w:t>ив, що зображений на рисунку 4.</w:t>
      </w:r>
    </w:p>
    <w:p w:rsidR="009100EF" w:rsidRDefault="009100EF" w:rsidP="009100EF">
      <w:pPr>
        <w:ind w:firstLine="720"/>
        <w:jc w:val="center"/>
      </w:pPr>
      <w:r w:rsidRPr="000F690F">
        <w:rPr>
          <w:noProof/>
          <w:lang w:val="ru-RU" w:eastAsia="ru-RU"/>
        </w:rPr>
        <w:lastRenderedPageBreak/>
        <w:drawing>
          <wp:inline distT="0" distB="0" distL="0" distR="0" wp14:anchorId="5BD71CEE" wp14:editId="667DC02F">
            <wp:extent cx="4450080" cy="2656729"/>
            <wp:effectExtent l="0" t="0" r="762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456741" cy="2660706"/>
                    </a:xfrm>
                    <a:prstGeom prst="rect">
                      <a:avLst/>
                    </a:prstGeom>
                  </pic:spPr>
                </pic:pic>
              </a:graphicData>
            </a:graphic>
          </wp:inline>
        </w:drawing>
      </w:r>
    </w:p>
    <w:p w:rsidR="009100EF" w:rsidRDefault="009100EF" w:rsidP="009100EF">
      <w:pPr>
        <w:ind w:firstLine="720"/>
        <w:jc w:val="center"/>
      </w:pPr>
    </w:p>
    <w:p w:rsidR="009100EF" w:rsidRDefault="009100EF" w:rsidP="009100EF">
      <w:pPr>
        <w:ind w:firstLine="720"/>
        <w:jc w:val="center"/>
      </w:pPr>
      <w:r w:rsidRPr="008D4F8D">
        <w:t>Рис.</w:t>
      </w:r>
      <w:r>
        <w:t>4</w:t>
      </w:r>
      <w:r w:rsidRPr="008D4F8D">
        <w:t xml:space="preserve"> – </w:t>
      </w:r>
      <w:r>
        <w:t xml:space="preserve">елементи масива, що містять </w:t>
      </w:r>
      <w:r w:rsidR="007E04EA">
        <w:rPr>
          <w:lang w:val="ru-RU"/>
        </w:rPr>
        <w:t xml:space="preserve">номери </w:t>
      </w:r>
      <w:r>
        <w:t>кадр</w:t>
      </w:r>
      <w:r w:rsidR="007E04EA">
        <w:rPr>
          <w:lang w:val="ru-RU"/>
        </w:rPr>
        <w:t>ів</w:t>
      </w:r>
      <w:r>
        <w:t>, текст з картинки без пробілів та текст картинки з пробілами.</w:t>
      </w:r>
    </w:p>
    <w:p w:rsidR="009100EF" w:rsidRDefault="009100EF" w:rsidP="009100EF"/>
    <w:p w:rsidR="009100EF" w:rsidRPr="009D1E87" w:rsidRDefault="009100EF" w:rsidP="009D1E87">
      <w:pPr>
        <w:ind w:firstLine="708"/>
        <w:rPr>
          <w:lang w:val="ru-RU"/>
        </w:rPr>
      </w:pPr>
      <w:r>
        <w:t>Наступним етапом буде обробка повторень та виділення повноцінних окремих частин кожного окремого сюжета(видеління початку сюжета, виделення коре</w:t>
      </w:r>
      <w:r w:rsidR="009D1E87">
        <w:t>спондентів, ведучих та гостей).</w:t>
      </w:r>
    </w:p>
    <w:p w:rsidR="009100EF" w:rsidRDefault="009100EF" w:rsidP="00544937">
      <w:pPr>
        <w:ind w:firstLine="0"/>
      </w:pPr>
    </w:p>
    <w:p w:rsidR="007E04EA" w:rsidRDefault="007E04EA" w:rsidP="007E04EA">
      <w:pPr>
        <w:pStyle w:val="2"/>
        <w:numPr>
          <w:ilvl w:val="0"/>
          <w:numId w:val="0"/>
        </w:numPr>
        <w:ind w:left="708"/>
        <w:jc w:val="left"/>
        <w:rPr>
          <w:lang w:val="ru-RU"/>
        </w:rPr>
      </w:pPr>
      <w:r>
        <w:rPr>
          <w:lang w:val="ru-RU"/>
        </w:rPr>
        <w:t>4.2 О</w:t>
      </w:r>
      <w:r>
        <w:t xml:space="preserve">бробка </w:t>
      </w:r>
      <w:r>
        <w:rPr>
          <w:lang w:val="ru-RU"/>
        </w:rPr>
        <w:t>масиву кадрів, що містять номери кадрів, текст з картинки без пробілів та текст картинки з пробілами</w:t>
      </w:r>
    </w:p>
    <w:p w:rsidR="007E04EA" w:rsidRDefault="007E04EA" w:rsidP="007E04EA">
      <w:pPr>
        <w:ind w:firstLine="0"/>
        <w:rPr>
          <w:lang w:val="ru-RU"/>
        </w:rPr>
      </w:pPr>
    </w:p>
    <w:p w:rsidR="007E04EA" w:rsidRDefault="00F663DE" w:rsidP="00F0675E">
      <w:pPr>
        <w:ind w:firstLine="708"/>
        <w:rPr>
          <w:lang w:val="ru-RU"/>
        </w:rPr>
      </w:pPr>
      <w:r>
        <w:rPr>
          <w:lang w:val="ru-RU"/>
        </w:rPr>
        <w:t xml:space="preserve">Для обробки кадрів, об'єднаємо кадри, що містять однакові написи. Оскільки, написи можуть мати незначні похибки в написанні, через помилку обробки бібліотекою </w:t>
      </w:r>
      <w:r w:rsidRPr="00D41E24">
        <w:t>Tesseract ORC</w:t>
      </w:r>
      <w:r>
        <w:rPr>
          <w:lang w:val="ru-RU"/>
        </w:rPr>
        <w:t xml:space="preserve">, необхідно фільтрувати помилки. </w:t>
      </w:r>
    </w:p>
    <w:p w:rsidR="00F663DE" w:rsidRDefault="00F663DE" w:rsidP="007E04EA">
      <w:pPr>
        <w:ind w:firstLine="0"/>
        <w:rPr>
          <w:lang w:val="ru-RU"/>
        </w:rPr>
      </w:pPr>
    </w:p>
    <w:p w:rsidR="00F663DE" w:rsidRDefault="00F663DE" w:rsidP="00F663DE">
      <w:pPr>
        <w:ind w:firstLine="0"/>
        <w:jc w:val="center"/>
        <w:rPr>
          <w:lang w:val="ru-RU"/>
        </w:rPr>
      </w:pPr>
      <w:r w:rsidRPr="00F663DE">
        <w:rPr>
          <w:noProof/>
          <w:lang w:val="ru-RU" w:eastAsia="ru-RU"/>
        </w:rPr>
        <w:lastRenderedPageBreak/>
        <w:drawing>
          <wp:inline distT="0" distB="0" distL="0" distR="0" wp14:anchorId="531E42AE" wp14:editId="7D125515">
            <wp:extent cx="4918075" cy="2514700"/>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928822" cy="2520195"/>
                    </a:xfrm>
                    <a:prstGeom prst="rect">
                      <a:avLst/>
                    </a:prstGeom>
                  </pic:spPr>
                </pic:pic>
              </a:graphicData>
            </a:graphic>
          </wp:inline>
        </w:drawing>
      </w:r>
    </w:p>
    <w:p w:rsidR="00F663DE" w:rsidRPr="00544937" w:rsidRDefault="00F663DE" w:rsidP="00F663DE">
      <w:pPr>
        <w:ind w:firstLine="0"/>
        <w:jc w:val="center"/>
        <w:rPr>
          <w:lang w:val="ru-RU"/>
        </w:rPr>
      </w:pPr>
      <w:r>
        <w:rPr>
          <w:lang w:val="ru-RU"/>
        </w:rPr>
        <w:t xml:space="preserve">Рис. 5. </w:t>
      </w:r>
      <w:r w:rsidRPr="008D4F8D">
        <w:t>–</w:t>
      </w:r>
      <w:r>
        <w:rPr>
          <w:lang w:val="ru-RU"/>
        </w:rPr>
        <w:t xml:space="preserve"> Можливі відмінності</w:t>
      </w:r>
      <w:r w:rsidR="009A03E3">
        <w:rPr>
          <w:lang w:val="ru-RU"/>
        </w:rPr>
        <w:t xml:space="preserve"> при віделенні текста</w:t>
      </w:r>
    </w:p>
    <w:p w:rsidR="009100EF" w:rsidRDefault="009100EF" w:rsidP="00F663DE">
      <w:pPr>
        <w:ind w:firstLine="0"/>
        <w:rPr>
          <w:highlight w:val="yellow"/>
        </w:rPr>
      </w:pPr>
    </w:p>
    <w:p w:rsidR="00F663DE" w:rsidRDefault="00F663DE" w:rsidP="00F0675E">
      <w:pPr>
        <w:rPr>
          <w:lang w:val="ru-RU"/>
        </w:rPr>
      </w:pPr>
      <w:r>
        <w:rPr>
          <w:lang w:val="ru-RU"/>
        </w:rPr>
        <w:t>Для оцінки подібності тексту будемо використовувати метрику Джаро-Вінклера.</w:t>
      </w:r>
    </w:p>
    <w:p w:rsidR="00905AE2" w:rsidRDefault="00F663DE" w:rsidP="00F0675E">
      <w:pPr>
        <w:rPr>
          <w:lang w:val="ru-RU"/>
        </w:rPr>
      </w:pPr>
      <w:r>
        <w:rPr>
          <w:lang w:val="ru-RU"/>
        </w:rPr>
        <w:t xml:space="preserve">Подібність Джаро між двома </w:t>
      </w:r>
      <w:r w:rsidR="00905AE2">
        <w:rPr>
          <w:lang w:val="ru-RU"/>
        </w:rPr>
        <w:t xml:space="preserve">рядками </w:t>
      </w:r>
      <w:r w:rsidR="009D1E87">
        <w:rPr>
          <w:lang w:val="en-US"/>
        </w:rPr>
        <w:t>l</w:t>
      </w:r>
      <w:r w:rsidR="00905AE2" w:rsidRPr="00905AE2">
        <w:rPr>
          <w:lang w:val="ru-RU"/>
        </w:rPr>
        <w:t xml:space="preserve">1 </w:t>
      </w:r>
      <w:r w:rsidR="00905AE2">
        <w:rPr>
          <w:lang w:val="ru-RU"/>
        </w:rPr>
        <w:t xml:space="preserve">та </w:t>
      </w:r>
      <w:r w:rsidR="009D1E87">
        <w:rPr>
          <w:lang w:val="en-US"/>
        </w:rPr>
        <w:t>l</w:t>
      </w:r>
      <w:r w:rsidR="00905AE2" w:rsidRPr="00905AE2">
        <w:rPr>
          <w:lang w:val="ru-RU"/>
        </w:rPr>
        <w:t xml:space="preserve">2 </w:t>
      </w:r>
      <w:r w:rsidR="00905AE2">
        <w:rPr>
          <w:lang w:val="ru-RU"/>
        </w:rPr>
        <w:t>визначається як</w:t>
      </w:r>
      <w:r w:rsidR="00905AE2" w:rsidRPr="00905AE2">
        <w:rPr>
          <w:lang w:val="ru-RU"/>
        </w:rPr>
        <w:t>:</w:t>
      </w:r>
    </w:p>
    <w:p w:rsidR="00905AE2" w:rsidRDefault="00905AE2" w:rsidP="00F663DE">
      <w:pPr>
        <w:ind w:firstLine="0"/>
        <w:rPr>
          <w:lang w:val="ru-RU"/>
        </w:rPr>
      </w:pPr>
    </w:p>
    <w:p w:rsidR="00F663DE" w:rsidRPr="00905AE2" w:rsidRDefault="00E00A76" w:rsidP="00905AE2">
      <w:pPr>
        <w:ind w:firstLine="0"/>
        <w:jc w:val="center"/>
        <w:rPr>
          <w:lang w:val="ru-RU"/>
        </w:rPr>
      </w:pPr>
      <m:oMathPara>
        <m:oMath>
          <m:d>
            <m:dPr>
              <m:begChr m:val="{"/>
              <m:endChr m:val=""/>
              <m:ctrlPr>
                <w:rPr>
                  <w:rFonts w:ascii="Cambria Math" w:hAnsi="Cambria Math"/>
                  <w:i/>
                  <w:lang w:val="ru-RU"/>
                </w:rPr>
              </m:ctrlPr>
            </m:dPr>
            <m:e>
              <m:eqArr>
                <m:eqArrPr>
                  <m:ctrlPr>
                    <w:rPr>
                      <w:rFonts w:ascii="Cambria Math" w:hAnsi="Cambria Math"/>
                      <w:i/>
                      <w:lang w:val="ru-RU"/>
                    </w:rPr>
                  </m:ctrlPr>
                </m:eqArrPr>
                <m:e>
                  <m:r>
                    <w:rPr>
                      <w:rFonts w:ascii="Cambria Math" w:hAnsi="Cambria Math"/>
                      <w:lang w:val="ru-RU"/>
                    </w:rPr>
                    <m:t xml:space="preserve">0,   якщо </m:t>
                  </m:r>
                  <m:r>
                    <w:rPr>
                      <w:rFonts w:ascii="Cambria Math" w:hAnsi="Cambria Math"/>
                      <w:lang w:val="en-US"/>
                    </w:rPr>
                    <m:t>n</m:t>
                  </m:r>
                  <m:r>
                    <w:rPr>
                      <w:rFonts w:ascii="Cambria Math" w:hAnsi="Cambria Math"/>
                      <w:lang w:val="ru-RU"/>
                    </w:rPr>
                    <m:t>=0</m:t>
                  </m:r>
                </m:e>
                <m:e>
                  <m:f>
                    <m:fPr>
                      <m:ctrlPr>
                        <w:rPr>
                          <w:rFonts w:ascii="Cambria Math" w:hAnsi="Cambria Math"/>
                          <w:i/>
                          <w:lang w:val="ru-RU"/>
                        </w:rPr>
                      </m:ctrlPr>
                    </m:fPr>
                    <m:num>
                      <m:r>
                        <w:rPr>
                          <w:rFonts w:ascii="Cambria Math" w:hAnsi="Cambria Math"/>
                          <w:lang w:val="ru-RU"/>
                        </w:rPr>
                        <m:t>1</m:t>
                      </m:r>
                    </m:num>
                    <m:den>
                      <m:r>
                        <w:rPr>
                          <w:rFonts w:ascii="Cambria Math" w:hAnsi="Cambria Math"/>
                          <w:lang w:val="ru-RU"/>
                        </w:rPr>
                        <m:t>3</m:t>
                      </m:r>
                    </m:den>
                  </m:f>
                  <m:d>
                    <m:dPr>
                      <m:ctrlPr>
                        <w:rPr>
                          <w:rFonts w:ascii="Cambria Math" w:hAnsi="Cambria Math"/>
                          <w:i/>
                          <w:lang w:val="ru-RU"/>
                        </w:rPr>
                      </m:ctrlPr>
                    </m:dPr>
                    <m:e>
                      <m:f>
                        <m:fPr>
                          <m:ctrlPr>
                            <w:rPr>
                              <w:rFonts w:ascii="Cambria Math" w:hAnsi="Cambria Math"/>
                              <w:i/>
                              <w:lang w:val="ru-RU"/>
                            </w:rPr>
                          </m:ctrlPr>
                        </m:fPr>
                        <m:num>
                          <m:r>
                            <w:rPr>
                              <w:rFonts w:ascii="Cambria Math" w:hAnsi="Cambria Math"/>
                              <w:lang w:val="ru-RU"/>
                            </w:rPr>
                            <m:t>n</m:t>
                          </m:r>
                        </m:num>
                        <m:den>
                          <m:d>
                            <m:dPr>
                              <m:begChr m:val="|"/>
                              <m:endChr m:val="|"/>
                              <m:ctrlPr>
                                <w:rPr>
                                  <w:rFonts w:ascii="Cambria Math" w:hAnsi="Cambria Math"/>
                                  <w:i/>
                                  <w:lang w:val="ru-RU"/>
                                </w:rPr>
                              </m:ctrlPr>
                            </m:dPr>
                            <m:e>
                              <m:r>
                                <w:rPr>
                                  <w:rFonts w:ascii="Cambria Math" w:hAnsi="Cambria Math"/>
                                  <w:lang w:val="ru-RU"/>
                                </w:rPr>
                                <m:t>l1</m:t>
                              </m:r>
                            </m:e>
                          </m:d>
                        </m:den>
                      </m:f>
                      <m:r>
                        <w:rPr>
                          <w:rFonts w:ascii="Cambria Math" w:hAnsi="Cambria Math"/>
                          <w:lang w:val="ru-RU"/>
                        </w:rPr>
                        <m:t>+</m:t>
                      </m:r>
                      <m:f>
                        <m:fPr>
                          <m:ctrlPr>
                            <w:rPr>
                              <w:rFonts w:ascii="Cambria Math" w:hAnsi="Cambria Math"/>
                              <w:i/>
                              <w:lang w:val="ru-RU"/>
                            </w:rPr>
                          </m:ctrlPr>
                        </m:fPr>
                        <m:num>
                          <m:r>
                            <w:rPr>
                              <w:rFonts w:ascii="Cambria Math" w:hAnsi="Cambria Math"/>
                              <w:lang w:val="ru-RU"/>
                            </w:rPr>
                            <m:t>n</m:t>
                          </m:r>
                        </m:num>
                        <m:den>
                          <m:d>
                            <m:dPr>
                              <m:begChr m:val="|"/>
                              <m:endChr m:val="|"/>
                              <m:ctrlPr>
                                <w:rPr>
                                  <w:rFonts w:ascii="Cambria Math" w:hAnsi="Cambria Math"/>
                                  <w:i/>
                                  <w:lang w:val="ru-RU"/>
                                </w:rPr>
                              </m:ctrlPr>
                            </m:dPr>
                            <m:e>
                              <m:r>
                                <w:rPr>
                                  <w:rFonts w:ascii="Cambria Math" w:hAnsi="Cambria Math"/>
                                  <w:lang w:val="ru-RU"/>
                                </w:rPr>
                                <m:t>l2</m:t>
                              </m:r>
                            </m:e>
                          </m:d>
                        </m:den>
                      </m:f>
                      <m:r>
                        <w:rPr>
                          <w:rFonts w:ascii="Cambria Math" w:hAnsi="Cambria Math"/>
                          <w:lang w:val="ru-RU"/>
                        </w:rPr>
                        <m:t>+</m:t>
                      </m:r>
                      <m:f>
                        <m:fPr>
                          <m:ctrlPr>
                            <w:rPr>
                              <w:rFonts w:ascii="Cambria Math" w:hAnsi="Cambria Math"/>
                              <w:i/>
                              <w:lang w:val="ru-RU"/>
                            </w:rPr>
                          </m:ctrlPr>
                        </m:fPr>
                        <m:num>
                          <m:r>
                            <w:rPr>
                              <w:rFonts w:ascii="Cambria Math" w:hAnsi="Cambria Math"/>
                              <w:lang w:val="ru-RU"/>
                            </w:rPr>
                            <m:t>n-t</m:t>
                          </m:r>
                        </m:num>
                        <m:den>
                          <m:r>
                            <w:rPr>
                              <w:rFonts w:ascii="Cambria Math" w:hAnsi="Cambria Math"/>
                              <w:lang w:val="ru-RU"/>
                            </w:rPr>
                            <m:t>n</m:t>
                          </m:r>
                        </m:den>
                      </m:f>
                    </m:e>
                  </m:d>
                  <m:r>
                    <w:rPr>
                      <w:rFonts w:ascii="Cambria Math" w:hAnsi="Cambria Math"/>
                      <w:lang w:val="ru-RU"/>
                    </w:rPr>
                    <m:t xml:space="preserve">, якщо  </m:t>
                  </m:r>
                  <m:r>
                    <w:rPr>
                      <w:rFonts w:ascii="Cambria Math" w:hAnsi="Cambria Math"/>
                      <w:lang w:val="en-US"/>
                    </w:rPr>
                    <m:t>n!=0</m:t>
                  </m:r>
                </m:e>
              </m:eqArr>
            </m:e>
          </m:d>
        </m:oMath>
      </m:oMathPara>
    </w:p>
    <w:p w:rsidR="009100EF" w:rsidRDefault="00E00A76" w:rsidP="00544937">
      <w:pPr>
        <w:ind w:firstLine="0"/>
        <w:rPr>
          <w:lang w:val="ru-RU"/>
        </w:rPr>
      </w:pPr>
      <m:oMath>
        <m:d>
          <m:dPr>
            <m:begChr m:val="|"/>
            <m:endChr m:val="|"/>
            <m:ctrlPr>
              <w:rPr>
                <w:rFonts w:ascii="Cambria Math" w:hAnsi="Cambria Math"/>
                <w:i/>
                <w:lang w:val="ru-RU"/>
              </w:rPr>
            </m:ctrlPr>
          </m:dPr>
          <m:e>
            <m:r>
              <w:rPr>
                <w:rFonts w:ascii="Cambria Math" w:hAnsi="Cambria Math"/>
                <w:lang w:val="ru-RU"/>
              </w:rPr>
              <m:t>l</m:t>
            </m:r>
            <m:r>
              <w:rPr>
                <w:rFonts w:ascii="Cambria Math" w:hAnsi="Cambria Math"/>
                <w:lang w:val="en-US"/>
              </w:rPr>
              <m:t>i</m:t>
            </m:r>
          </m:e>
        </m:d>
      </m:oMath>
      <w:r w:rsidR="00905AE2" w:rsidRPr="00905AE2">
        <w:rPr>
          <w:lang w:val="ru-RU"/>
        </w:rPr>
        <w:t xml:space="preserve">– </w:t>
      </w:r>
      <w:r w:rsidR="00905AE2">
        <w:rPr>
          <w:lang w:val="ru-RU"/>
        </w:rPr>
        <w:t xml:space="preserve">довжина </w:t>
      </w:r>
      <w:r w:rsidR="00905AE2" w:rsidRPr="00905AE2">
        <w:rPr>
          <w:lang w:val="ru-RU"/>
        </w:rPr>
        <w:t xml:space="preserve"> </w:t>
      </w:r>
      <w:r w:rsidR="00905AE2">
        <w:rPr>
          <w:lang w:val="en-US"/>
        </w:rPr>
        <w:t>i</w:t>
      </w:r>
      <w:r w:rsidR="00905AE2" w:rsidRPr="00905AE2">
        <w:rPr>
          <w:lang w:val="ru-RU"/>
        </w:rPr>
        <w:t>-</w:t>
      </w:r>
      <w:r w:rsidR="00905AE2">
        <w:rPr>
          <w:lang w:val="ru-RU"/>
        </w:rPr>
        <w:t>го рядка</w:t>
      </w:r>
    </w:p>
    <w:p w:rsidR="00905AE2" w:rsidRDefault="009D1E87" w:rsidP="00544937">
      <w:pPr>
        <w:ind w:firstLine="0"/>
        <w:rPr>
          <w:lang w:val="ru-RU"/>
        </w:rPr>
      </w:pPr>
      <w:r>
        <w:rPr>
          <w:lang w:val="en-US"/>
        </w:rPr>
        <w:t>n</w:t>
      </w:r>
      <w:r w:rsidR="00905AE2" w:rsidRPr="007E2BA8">
        <w:rPr>
          <w:lang w:val="ru-RU"/>
        </w:rPr>
        <w:t xml:space="preserve"> – </w:t>
      </w:r>
      <w:r w:rsidR="00905AE2">
        <w:rPr>
          <w:lang w:val="ru-RU"/>
        </w:rPr>
        <w:t>кількість співпадінь символів</w:t>
      </w:r>
    </w:p>
    <w:p w:rsidR="00905AE2" w:rsidRDefault="00905AE2" w:rsidP="00544937">
      <w:pPr>
        <w:ind w:firstLine="0"/>
        <w:rPr>
          <w:lang w:val="ru-RU"/>
        </w:rPr>
      </w:pPr>
      <w:r>
        <w:rPr>
          <w:lang w:val="en-US"/>
        </w:rPr>
        <w:t>t</w:t>
      </w:r>
      <w:r w:rsidRPr="007E2BA8">
        <w:rPr>
          <w:lang w:val="ru-RU"/>
        </w:rPr>
        <w:t xml:space="preserve">  –</w:t>
      </w:r>
      <w:r>
        <w:rPr>
          <w:lang w:val="ru-RU"/>
        </w:rPr>
        <w:t xml:space="preserve"> кількість транспозицій</w:t>
      </w:r>
    </w:p>
    <w:p w:rsidR="00F0675E" w:rsidRDefault="00F0675E" w:rsidP="00544937">
      <w:pPr>
        <w:ind w:firstLine="0"/>
        <w:rPr>
          <w:lang w:val="ru-RU"/>
        </w:rPr>
      </w:pPr>
    </w:p>
    <w:p w:rsidR="00905AE2" w:rsidRPr="00905AE2" w:rsidRDefault="00905AE2" w:rsidP="00F0675E">
      <w:pPr>
        <w:rPr>
          <w:lang w:val="ru-RU"/>
        </w:rPr>
      </w:pPr>
      <w:r w:rsidRPr="00905AE2">
        <w:rPr>
          <w:lang w:val="ru-RU"/>
        </w:rPr>
        <w:t xml:space="preserve">Два символи від </w:t>
      </w:r>
      <w:r w:rsidR="009D1E87">
        <w:rPr>
          <w:lang w:val="en-US"/>
        </w:rPr>
        <w:t>l</w:t>
      </w:r>
      <w:r w:rsidRPr="00905AE2">
        <w:rPr>
          <w:lang w:val="ru-RU"/>
        </w:rPr>
        <w:t xml:space="preserve">1 і </w:t>
      </w:r>
      <w:r w:rsidR="009D1E87">
        <w:rPr>
          <w:lang w:val="en-US"/>
        </w:rPr>
        <w:t>l</w:t>
      </w:r>
      <w:r w:rsidRPr="00905AE2">
        <w:rPr>
          <w:lang w:val="ru-RU"/>
        </w:rPr>
        <w:t xml:space="preserve">2 відповідно, вважаються співпадінням </w:t>
      </w:r>
      <w:r w:rsidR="009D1E87">
        <w:rPr>
          <w:lang w:val="ru-RU"/>
        </w:rPr>
        <w:t>тільки тоді, коли</w:t>
      </w:r>
      <w:r w:rsidRPr="00905AE2">
        <w:rPr>
          <w:lang w:val="ru-RU"/>
        </w:rPr>
        <w:t xml:space="preserve"> вони</w:t>
      </w:r>
      <w:r w:rsidR="009D1E87">
        <w:rPr>
          <w:lang w:val="ru-RU"/>
        </w:rPr>
        <w:t xml:space="preserve"> однакові і розташовані не далі</w:t>
      </w:r>
      <w:r w:rsidRPr="00905AE2">
        <w:rPr>
          <w:lang w:val="ru-RU"/>
        </w:rPr>
        <w:t xml:space="preserve"> ніж </w:t>
      </w:r>
      <m:oMath>
        <m:d>
          <m:dPr>
            <m:begChr m:val="["/>
            <m:endChr m:val="]"/>
            <m:ctrlPr>
              <w:rPr>
                <w:rFonts w:ascii="Cambria Math" w:hAnsi="Cambria Math"/>
                <w:i/>
                <w:lang w:val="ru-RU"/>
              </w:rPr>
            </m:ctrlPr>
          </m:dPr>
          <m:e>
            <m:f>
              <m:fPr>
                <m:ctrlPr>
                  <w:rPr>
                    <w:rFonts w:ascii="Cambria Math" w:hAnsi="Cambria Math"/>
                    <w:i/>
                    <w:lang w:val="ru-RU"/>
                  </w:rPr>
                </m:ctrlPr>
              </m:fPr>
              <m:num>
                <m:func>
                  <m:funcPr>
                    <m:ctrlPr>
                      <w:rPr>
                        <w:rFonts w:ascii="Cambria Math" w:hAnsi="Cambria Math"/>
                        <w:i/>
                        <w:lang w:val="ru-RU"/>
                      </w:rPr>
                    </m:ctrlPr>
                  </m:funcPr>
                  <m:fName>
                    <m:r>
                      <w:rPr>
                        <w:rFonts w:ascii="Cambria Math" w:hAnsi="Cambria Math"/>
                        <w:lang w:val="ru-RU"/>
                      </w:rPr>
                      <m:t>max(</m:t>
                    </m:r>
                  </m:fName>
                  <m:e>
                    <m:d>
                      <m:dPr>
                        <m:begChr m:val="|"/>
                        <m:endChr m:val="|"/>
                        <m:ctrlPr>
                          <w:rPr>
                            <w:rFonts w:ascii="Cambria Math" w:hAnsi="Cambria Math"/>
                            <w:i/>
                            <w:lang w:val="ru-RU"/>
                          </w:rPr>
                        </m:ctrlPr>
                      </m:dPr>
                      <m:e>
                        <m:r>
                          <w:rPr>
                            <w:rFonts w:ascii="Cambria Math" w:hAnsi="Cambria Math"/>
                            <w:lang w:val="ru-RU"/>
                          </w:rPr>
                          <m:t>l1</m:t>
                        </m:r>
                      </m:e>
                    </m:d>
                    <m:r>
                      <w:rPr>
                        <w:rFonts w:ascii="Cambria Math" w:hAnsi="Cambria Math"/>
                        <w:lang w:val="ru-RU"/>
                      </w:rPr>
                      <m:t>,</m:t>
                    </m:r>
                    <m:d>
                      <m:dPr>
                        <m:begChr m:val="|"/>
                        <m:endChr m:val="|"/>
                        <m:ctrlPr>
                          <w:rPr>
                            <w:rFonts w:ascii="Cambria Math" w:hAnsi="Cambria Math"/>
                            <w:i/>
                            <w:lang w:val="ru-RU"/>
                          </w:rPr>
                        </m:ctrlPr>
                      </m:dPr>
                      <m:e>
                        <m:r>
                          <w:rPr>
                            <w:rFonts w:ascii="Cambria Math" w:hAnsi="Cambria Math"/>
                            <w:lang w:val="ru-RU"/>
                          </w:rPr>
                          <m:t>l2</m:t>
                        </m:r>
                      </m:e>
                    </m:d>
                    <m:r>
                      <w:rPr>
                        <w:rFonts w:ascii="Cambria Math" w:hAnsi="Cambria Math"/>
                        <w:lang w:val="ru-RU"/>
                      </w:rPr>
                      <m:t xml:space="preserve">) </m:t>
                    </m:r>
                  </m:e>
                </m:func>
              </m:num>
              <m:den>
                <m:r>
                  <w:rPr>
                    <w:rFonts w:ascii="Cambria Math" w:hAnsi="Cambria Math"/>
                    <w:lang w:val="ru-RU"/>
                  </w:rPr>
                  <m:t>2</m:t>
                </m:r>
              </m:den>
            </m:f>
          </m:e>
        </m:d>
        <m:r>
          <w:rPr>
            <w:rFonts w:ascii="Cambria Math" w:hAnsi="Cambria Math"/>
            <w:lang w:val="ru-RU"/>
          </w:rPr>
          <m:t xml:space="preserve">-1 </m:t>
        </m:r>
      </m:oMath>
      <w:r w:rsidRPr="00905AE2">
        <w:rPr>
          <w:lang w:val="ru-RU"/>
        </w:rPr>
        <w:t>один від одного</w:t>
      </w:r>
    </w:p>
    <w:p w:rsidR="009100EF" w:rsidRDefault="009100EF" w:rsidP="00544937">
      <w:pPr>
        <w:ind w:firstLine="0"/>
        <w:rPr>
          <w:lang w:val="ru-RU"/>
        </w:rPr>
      </w:pPr>
    </w:p>
    <w:p w:rsidR="009100EF" w:rsidRPr="005D1232" w:rsidRDefault="00905AE2" w:rsidP="00F0675E">
      <w:pPr>
        <w:rPr>
          <w:lang w:val="ru-RU"/>
        </w:rPr>
      </w:pPr>
      <w:r>
        <w:rPr>
          <w:lang w:val="ru-RU"/>
        </w:rPr>
        <w:t xml:space="preserve">Метрика Джаро-Вінклера представлена в бібліотеці </w:t>
      </w:r>
      <w:r w:rsidRPr="00905AE2">
        <w:rPr>
          <w:lang w:val="ru-RU"/>
        </w:rPr>
        <w:t>jellyfish</w:t>
      </w:r>
      <w:r>
        <w:rPr>
          <w:lang w:val="ru-RU"/>
        </w:rPr>
        <w:t xml:space="preserve"> методом </w:t>
      </w:r>
      <w:r w:rsidRPr="00905AE2">
        <w:rPr>
          <w:lang w:val="ru-RU"/>
        </w:rPr>
        <w:t>jaro_distance</w:t>
      </w:r>
      <w:r>
        <w:rPr>
          <w:lang w:val="ru-RU"/>
        </w:rPr>
        <w:t xml:space="preserve">. Детальніше про бібліотеку </w:t>
      </w:r>
      <w:r w:rsidRPr="00905AE2">
        <w:rPr>
          <w:lang w:val="ru-RU"/>
        </w:rPr>
        <w:t>jellyfish</w:t>
      </w:r>
      <w:r>
        <w:rPr>
          <w:lang w:val="ru-RU"/>
        </w:rPr>
        <w:t xml:space="preserve"> можна дізнатись в документації</w:t>
      </w:r>
      <w:r w:rsidRPr="009A03E3">
        <w:rPr>
          <w:highlight w:val="cyan"/>
          <w:lang w:val="ru-RU"/>
        </w:rPr>
        <w:t>[]</w:t>
      </w:r>
      <w:r w:rsidRPr="009A03E3">
        <w:rPr>
          <w:lang w:val="ru-RU"/>
        </w:rPr>
        <w:t>.</w:t>
      </w:r>
    </w:p>
    <w:p w:rsidR="009100EF" w:rsidRDefault="009100EF" w:rsidP="00544937">
      <w:pPr>
        <w:ind w:firstLine="0"/>
      </w:pPr>
    </w:p>
    <w:p w:rsidR="0080665D" w:rsidRDefault="0080665D" w:rsidP="00544937">
      <w:pPr>
        <w:ind w:firstLine="0"/>
      </w:pPr>
    </w:p>
    <w:p w:rsidR="009A03E3" w:rsidRDefault="009A03E3" w:rsidP="00662227">
      <w:pPr>
        <w:rPr>
          <w:lang w:val="ru-RU"/>
        </w:rPr>
      </w:pPr>
      <w:r>
        <w:rPr>
          <w:lang w:val="ru-RU"/>
        </w:rPr>
        <w:lastRenderedPageBreak/>
        <w:t xml:space="preserve">Сюжетний ефір поділений на 3 частини – анонс, основний ефір та рекламна частина. Виділення анонсу знаходимо шляхом співзіставленням кожного кадру з кадром заставки.  </w:t>
      </w:r>
    </w:p>
    <w:p w:rsidR="009A03E3" w:rsidRDefault="00F0675E" w:rsidP="00F0675E">
      <w:pPr>
        <w:rPr>
          <w:lang w:val="ru-RU"/>
        </w:rPr>
      </w:pPr>
      <w:r>
        <w:rPr>
          <w:lang w:val="ru-RU"/>
        </w:rPr>
        <w:t xml:space="preserve">Перед рекламною частиною в тексті буде знаходитись напис </w:t>
      </w:r>
      <w:r w:rsidRPr="00F0675E">
        <w:rPr>
          <w:lang w:val="ru-RU"/>
        </w:rPr>
        <w:t>ОТОВ«НОВ</w:t>
      </w:r>
      <w:r>
        <w:rPr>
          <w:lang w:val="ru-RU"/>
        </w:rPr>
        <w:t>ИННАГРУПАУКРАЇНА». Після цього, алгоритм буде розуміти, що наступна частина є рекламною частиною.</w:t>
      </w:r>
      <w:r w:rsidR="009A03E3">
        <w:rPr>
          <w:lang w:val="ru-RU"/>
        </w:rPr>
        <w:t xml:space="preserve"> </w:t>
      </w:r>
    </w:p>
    <w:p w:rsidR="00F0675E" w:rsidRDefault="00F0675E" w:rsidP="00F0675E">
      <w:pPr>
        <w:rPr>
          <w:lang w:val="ru-RU"/>
        </w:rPr>
      </w:pPr>
      <w:r>
        <w:rPr>
          <w:lang w:val="ru-RU"/>
        </w:rPr>
        <w:t>Також, додамо напис «Привітання» та «Прощання», на основі тексту з відеопотоку.</w:t>
      </w:r>
    </w:p>
    <w:p w:rsidR="00F0675E" w:rsidRDefault="00F0675E" w:rsidP="00F0675E">
      <w:pPr>
        <w:ind w:firstLine="0"/>
        <w:rPr>
          <w:lang w:val="ru-RU"/>
        </w:rPr>
      </w:pPr>
      <w:r>
        <w:rPr>
          <w:lang w:val="ru-RU"/>
        </w:rPr>
        <w:tab/>
        <w:t>Основний ефір – це решта відеофайлу. Доповнюємо результуючий масив четвертим елементом, який буде відображати тип новин, а саме: реклама, анонс, новини, заставка та прощання</w:t>
      </w:r>
      <w:r w:rsidR="000A176F">
        <w:rPr>
          <w:lang w:val="ru-RU"/>
        </w:rPr>
        <w:t>.</w:t>
      </w:r>
    </w:p>
    <w:p w:rsidR="00662227" w:rsidRDefault="00662227" w:rsidP="00F0675E">
      <w:pPr>
        <w:ind w:firstLine="0"/>
        <w:rPr>
          <w:lang w:val="ru-RU"/>
        </w:rPr>
      </w:pPr>
    </w:p>
    <w:p w:rsidR="00662227" w:rsidRDefault="00662227" w:rsidP="00662227">
      <w:pPr>
        <w:ind w:firstLine="0"/>
        <w:rPr>
          <w:lang w:val="ru-RU"/>
        </w:rPr>
      </w:pPr>
      <w:r>
        <w:rPr>
          <w:lang w:val="ru-RU"/>
        </w:rPr>
        <w:t xml:space="preserve">Для виявлення заставки необхідно аналізувати за знаходити картинку заставки. </w:t>
      </w:r>
    </w:p>
    <w:p w:rsidR="00662227" w:rsidRPr="009A03E3" w:rsidRDefault="00662227" w:rsidP="00662227">
      <w:pPr>
        <w:ind w:firstLine="0"/>
        <w:rPr>
          <w:lang w:val="ru-RU"/>
        </w:rPr>
      </w:pPr>
    </w:p>
    <w:p w:rsidR="00662227" w:rsidRDefault="00662227" w:rsidP="00662227">
      <w:pPr>
        <w:ind w:firstLine="0"/>
        <w:jc w:val="center"/>
        <w:rPr>
          <w:lang w:val="ru-RU"/>
        </w:rPr>
      </w:pPr>
      <w:r>
        <w:rPr>
          <w:noProof/>
          <w:lang w:val="ru-RU" w:eastAsia="ru-RU"/>
        </w:rPr>
        <w:drawing>
          <wp:inline distT="0" distB="0" distL="0" distR="0" wp14:anchorId="3B5ACD1B" wp14:editId="257B68D7">
            <wp:extent cx="5992364" cy="3370521"/>
            <wp:effectExtent l="0" t="0" r="8890" b="190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006225" cy="3378317"/>
                    </a:xfrm>
                    <a:prstGeom prst="rect">
                      <a:avLst/>
                    </a:prstGeom>
                  </pic:spPr>
                </pic:pic>
              </a:graphicData>
            </a:graphic>
          </wp:inline>
        </w:drawing>
      </w:r>
    </w:p>
    <w:p w:rsidR="00662227" w:rsidRDefault="00662227" w:rsidP="00662227">
      <w:pPr>
        <w:ind w:firstLine="0"/>
        <w:jc w:val="center"/>
        <w:rPr>
          <w:lang w:val="ru-RU"/>
        </w:rPr>
      </w:pPr>
      <w:r>
        <w:rPr>
          <w:lang w:val="ru-RU"/>
        </w:rPr>
        <w:t xml:space="preserve">Рис. 6. </w:t>
      </w:r>
      <w:r w:rsidRPr="008D4F8D">
        <w:t>–</w:t>
      </w:r>
      <w:r>
        <w:rPr>
          <w:lang w:val="ru-RU"/>
        </w:rPr>
        <w:t xml:space="preserve"> Картинка заставки</w:t>
      </w:r>
    </w:p>
    <w:p w:rsidR="00662227" w:rsidRPr="00544937" w:rsidRDefault="00662227" w:rsidP="00662227">
      <w:pPr>
        <w:ind w:firstLine="0"/>
        <w:jc w:val="center"/>
        <w:rPr>
          <w:lang w:val="ru-RU"/>
        </w:rPr>
      </w:pPr>
    </w:p>
    <w:p w:rsidR="00662227" w:rsidRDefault="00662227" w:rsidP="00662227">
      <w:pPr>
        <w:jc w:val="left"/>
        <w:rPr>
          <w:lang w:val="ru-RU"/>
        </w:rPr>
      </w:pPr>
      <w:r>
        <w:rPr>
          <w:lang w:val="ru-RU"/>
        </w:rPr>
        <w:t xml:space="preserve">Так само визначаються  анонси. Анонси в новинному випуску – це короткий огляд новинних репортажів, що будуть розглядатися у випуску. Зазвичивай анонси </w:t>
      </w:r>
      <w:r>
        <w:rPr>
          <w:lang w:val="ru-RU"/>
        </w:rPr>
        <w:lastRenderedPageBreak/>
        <w:t xml:space="preserve">займають від 5 до 15 секунд для кожної новину. Анонси, як і повноцінні новинні сюжети, мають напис внизу, тому назву сюжету в анонсі можна виділити.    </w:t>
      </w:r>
      <w:r>
        <w:rPr>
          <w:lang w:val="ru-RU"/>
        </w:rPr>
        <w:tab/>
      </w:r>
      <w:r>
        <w:rPr>
          <w:lang w:val="en-US"/>
        </w:rPr>
        <w:t>X</w:t>
      </w:r>
      <w:r>
        <w:rPr>
          <w:lang w:val="ru-RU"/>
        </w:rPr>
        <w:t>арактерною особливістю анонсів є спеціальний кадр, після якого починаються анонси. Кадр, після якого починаються анонси, зображений на рисунку 10.</w:t>
      </w:r>
    </w:p>
    <w:p w:rsidR="00662227" w:rsidRDefault="00662227" w:rsidP="00662227">
      <w:pPr>
        <w:jc w:val="left"/>
        <w:rPr>
          <w:lang w:val="ru-RU"/>
        </w:rPr>
      </w:pPr>
    </w:p>
    <w:p w:rsidR="00662227" w:rsidRDefault="00662227" w:rsidP="00662227">
      <w:pPr>
        <w:ind w:firstLine="0"/>
        <w:jc w:val="left"/>
        <w:rPr>
          <w:lang w:val="ru-RU"/>
        </w:rPr>
      </w:pPr>
      <w:r>
        <w:rPr>
          <w:noProof/>
          <w:lang w:val="ru-RU" w:eastAsia="ru-RU"/>
        </w:rPr>
        <w:drawing>
          <wp:inline distT="0" distB="0" distL="0" distR="0" wp14:anchorId="0A71C664" wp14:editId="49D4AC57">
            <wp:extent cx="6480175" cy="3644900"/>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480175" cy="3644900"/>
                    </a:xfrm>
                    <a:prstGeom prst="rect">
                      <a:avLst/>
                    </a:prstGeom>
                  </pic:spPr>
                </pic:pic>
              </a:graphicData>
            </a:graphic>
          </wp:inline>
        </w:drawing>
      </w:r>
    </w:p>
    <w:p w:rsidR="00662227" w:rsidRDefault="00662227" w:rsidP="00662227">
      <w:pPr>
        <w:ind w:firstLine="0"/>
        <w:jc w:val="center"/>
        <w:rPr>
          <w:lang w:val="ru-RU"/>
        </w:rPr>
      </w:pPr>
      <w:r>
        <w:rPr>
          <w:lang w:val="ru-RU"/>
        </w:rPr>
        <w:t xml:space="preserve">Рис. 10. </w:t>
      </w:r>
      <w:r w:rsidRPr="008D4F8D">
        <w:t>–</w:t>
      </w:r>
      <w:r>
        <w:rPr>
          <w:lang w:val="ru-RU"/>
        </w:rPr>
        <w:t xml:space="preserve"> Кадр після якого починаються анонси</w:t>
      </w:r>
    </w:p>
    <w:p w:rsidR="00662227" w:rsidRDefault="00662227" w:rsidP="00662227">
      <w:pPr>
        <w:ind w:firstLine="0"/>
        <w:rPr>
          <w:lang w:val="ru-RU"/>
        </w:rPr>
      </w:pPr>
    </w:p>
    <w:p w:rsidR="00662227" w:rsidRDefault="00662227" w:rsidP="00662227">
      <w:pPr>
        <w:rPr>
          <w:lang w:val="ru-RU"/>
        </w:rPr>
      </w:pPr>
      <w:r>
        <w:rPr>
          <w:lang w:val="ru-RU"/>
        </w:rPr>
        <w:t xml:space="preserve">Так само як і при виділенні кадру заставки, необхідно перевіряти та порівнювати кожен кадр. Для цього будемо використовувати різницю по модулю кожного кадру з заданим для перевірки. Функція модуль представлена в бібліотеці </w:t>
      </w:r>
      <w:r>
        <w:rPr>
          <w:lang w:val="en-US"/>
        </w:rPr>
        <w:t>math</w:t>
      </w:r>
      <w:r w:rsidRPr="0034228F">
        <w:rPr>
          <w:lang w:val="ru-RU"/>
        </w:rPr>
        <w:t xml:space="preserve"> </w:t>
      </w:r>
      <w:r>
        <w:rPr>
          <w:lang w:val="ru-RU"/>
        </w:rPr>
        <w:t xml:space="preserve">функцією </w:t>
      </w:r>
      <w:r>
        <w:rPr>
          <w:lang w:val="en-US"/>
        </w:rPr>
        <w:t>fabs</w:t>
      </w:r>
      <w:r w:rsidRPr="0034228F">
        <w:rPr>
          <w:lang w:val="ru-RU"/>
        </w:rPr>
        <w:t xml:space="preserve">(). </w:t>
      </w:r>
      <w:r>
        <w:rPr>
          <w:lang w:val="ru-RU"/>
        </w:rPr>
        <w:t>Встановимо дослідницьким шляхом, що величина допустимого відхилення при відніманні двох кадрів не може перевищувати 8. Якщо це виконується, то додаємо до результуючого масива наступні кадри з типом «Анонс». Анонс закінчується появою в відеопотоці такого ж самого кадру як і на рисунку 10. Після цього наступні новинні репортажі мають тип «Новини». Код для виявлення анонсів зображений нижче:</w:t>
      </w:r>
    </w:p>
    <w:p w:rsidR="00662227" w:rsidRPr="00662227" w:rsidRDefault="00662227" w:rsidP="00662227">
      <w:pPr>
        <w:ind w:firstLine="0"/>
        <w:jc w:val="left"/>
        <w:rPr>
          <w:sz w:val="16"/>
          <w:szCs w:val="16"/>
          <w:lang w:val="en-US"/>
        </w:rPr>
      </w:pPr>
      <w:r w:rsidRPr="00E00A76">
        <w:rPr>
          <w:sz w:val="16"/>
          <w:szCs w:val="16"/>
          <w:lang w:val="ru-RU"/>
        </w:rPr>
        <w:lastRenderedPageBreak/>
        <w:t xml:space="preserve">            </w:t>
      </w:r>
      <w:r w:rsidRPr="0080665D">
        <w:rPr>
          <w:sz w:val="16"/>
          <w:szCs w:val="16"/>
          <w:lang w:val="en-US"/>
        </w:rPr>
        <w:t>if</w:t>
      </w:r>
      <w:r w:rsidRPr="00662227">
        <w:rPr>
          <w:sz w:val="16"/>
          <w:szCs w:val="16"/>
          <w:lang w:val="en-US"/>
        </w:rPr>
        <w:t xml:space="preserve"> </w:t>
      </w:r>
      <w:r w:rsidRPr="0080665D">
        <w:rPr>
          <w:sz w:val="16"/>
          <w:szCs w:val="16"/>
          <w:lang w:val="en-US"/>
        </w:rPr>
        <w:t>math</w:t>
      </w:r>
      <w:r w:rsidRPr="00662227">
        <w:rPr>
          <w:sz w:val="16"/>
          <w:szCs w:val="16"/>
          <w:lang w:val="en-US"/>
        </w:rPr>
        <w:t>.</w:t>
      </w:r>
      <w:r w:rsidRPr="0080665D">
        <w:rPr>
          <w:sz w:val="16"/>
          <w:szCs w:val="16"/>
          <w:lang w:val="en-US"/>
        </w:rPr>
        <w:t>fabs</w:t>
      </w:r>
      <w:r w:rsidRPr="00662227">
        <w:rPr>
          <w:sz w:val="16"/>
          <w:szCs w:val="16"/>
          <w:lang w:val="en-US"/>
        </w:rPr>
        <w:t>(</w:t>
      </w:r>
      <w:r w:rsidRPr="0080665D">
        <w:rPr>
          <w:sz w:val="16"/>
          <w:szCs w:val="16"/>
          <w:lang w:val="en-US"/>
        </w:rPr>
        <w:t>hash</w:t>
      </w:r>
      <w:r w:rsidRPr="00662227">
        <w:rPr>
          <w:sz w:val="16"/>
          <w:szCs w:val="16"/>
          <w:lang w:val="en-US"/>
        </w:rPr>
        <w:t xml:space="preserve">0 - </w:t>
      </w:r>
      <w:r w:rsidRPr="0080665D">
        <w:rPr>
          <w:sz w:val="16"/>
          <w:szCs w:val="16"/>
          <w:lang w:val="en-US"/>
        </w:rPr>
        <w:t>hash</w:t>
      </w:r>
      <w:r w:rsidRPr="00662227">
        <w:rPr>
          <w:sz w:val="16"/>
          <w:szCs w:val="16"/>
          <w:lang w:val="en-US"/>
        </w:rPr>
        <w:t xml:space="preserve">1) &lt; 8 </w:t>
      </w:r>
      <w:r w:rsidRPr="0080665D">
        <w:rPr>
          <w:sz w:val="16"/>
          <w:szCs w:val="16"/>
          <w:lang w:val="en-US"/>
        </w:rPr>
        <w:t>or</w:t>
      </w:r>
      <w:r w:rsidRPr="00662227">
        <w:rPr>
          <w:sz w:val="16"/>
          <w:szCs w:val="16"/>
          <w:lang w:val="en-US"/>
        </w:rPr>
        <w:t xml:space="preserve"> </w:t>
      </w:r>
      <w:r w:rsidRPr="0080665D">
        <w:rPr>
          <w:sz w:val="16"/>
          <w:szCs w:val="16"/>
          <w:lang w:val="en-US"/>
        </w:rPr>
        <w:t>math</w:t>
      </w:r>
      <w:r w:rsidRPr="00662227">
        <w:rPr>
          <w:sz w:val="16"/>
          <w:szCs w:val="16"/>
          <w:lang w:val="en-US"/>
        </w:rPr>
        <w:t>.</w:t>
      </w:r>
      <w:r w:rsidRPr="0080665D">
        <w:rPr>
          <w:sz w:val="16"/>
          <w:szCs w:val="16"/>
          <w:lang w:val="en-US"/>
        </w:rPr>
        <w:t>fabs</w:t>
      </w:r>
      <w:r w:rsidRPr="00662227">
        <w:rPr>
          <w:sz w:val="16"/>
          <w:szCs w:val="16"/>
          <w:lang w:val="en-US"/>
        </w:rPr>
        <w:t>(</w:t>
      </w:r>
      <w:r w:rsidRPr="0080665D">
        <w:rPr>
          <w:sz w:val="16"/>
          <w:szCs w:val="16"/>
          <w:lang w:val="en-US"/>
        </w:rPr>
        <w:t>hash</w:t>
      </w:r>
      <w:r w:rsidRPr="00662227">
        <w:rPr>
          <w:sz w:val="16"/>
          <w:szCs w:val="16"/>
          <w:lang w:val="en-US"/>
        </w:rPr>
        <w:t xml:space="preserve">3 - </w:t>
      </w:r>
      <w:r w:rsidRPr="0080665D">
        <w:rPr>
          <w:sz w:val="16"/>
          <w:szCs w:val="16"/>
          <w:lang w:val="en-US"/>
        </w:rPr>
        <w:t>hash</w:t>
      </w:r>
      <w:r w:rsidRPr="00662227">
        <w:rPr>
          <w:sz w:val="16"/>
          <w:szCs w:val="16"/>
          <w:lang w:val="en-US"/>
        </w:rPr>
        <w:t>1) &lt; 8:</w:t>
      </w:r>
    </w:p>
    <w:p w:rsidR="00662227" w:rsidRDefault="00662227" w:rsidP="00662227">
      <w:pPr>
        <w:ind w:firstLine="0"/>
        <w:jc w:val="left"/>
        <w:rPr>
          <w:sz w:val="16"/>
          <w:szCs w:val="16"/>
          <w:lang w:val="en-US"/>
        </w:rPr>
      </w:pPr>
      <w:r w:rsidRPr="00662227">
        <w:rPr>
          <w:sz w:val="16"/>
          <w:szCs w:val="16"/>
          <w:lang w:val="en-US"/>
        </w:rPr>
        <w:t xml:space="preserve">                </w:t>
      </w:r>
      <w:r w:rsidRPr="0080665D">
        <w:rPr>
          <w:sz w:val="16"/>
          <w:szCs w:val="16"/>
          <w:lang w:val="en-US"/>
        </w:rPr>
        <w:t>output.append([str(</w:t>
      </w:r>
      <w:r>
        <w:rPr>
          <w:sz w:val="16"/>
          <w:szCs w:val="16"/>
          <w:lang w:val="en-US"/>
        </w:rPr>
        <w:t>index</w:t>
      </w:r>
      <w:r w:rsidRPr="0080665D">
        <w:rPr>
          <w:sz w:val="16"/>
          <w:szCs w:val="16"/>
          <w:lang w:val="en-US"/>
        </w:rPr>
        <w:t>),</w:t>
      </w:r>
      <w:r>
        <w:rPr>
          <w:sz w:val="16"/>
          <w:szCs w:val="16"/>
          <w:lang w:val="en-US"/>
        </w:rPr>
        <w:t xml:space="preserve"> ‘text1’, ‘text2’, </w:t>
      </w:r>
      <w:r w:rsidRPr="0080665D">
        <w:rPr>
          <w:sz w:val="16"/>
          <w:szCs w:val="16"/>
          <w:lang w:val="en-US"/>
        </w:rPr>
        <w:t>'</w:t>
      </w:r>
      <w:r>
        <w:rPr>
          <w:sz w:val="16"/>
          <w:szCs w:val="16"/>
          <w:lang w:val="ru-RU"/>
        </w:rPr>
        <w:t>АНОНС</w:t>
      </w:r>
      <w:r w:rsidRPr="0080665D">
        <w:rPr>
          <w:sz w:val="16"/>
          <w:szCs w:val="16"/>
          <w:lang w:val="en-US"/>
        </w:rPr>
        <w:t>', '</w:t>
      </w:r>
      <w:r>
        <w:rPr>
          <w:sz w:val="16"/>
          <w:szCs w:val="16"/>
          <w:lang w:val="ru-RU"/>
        </w:rPr>
        <w:t>АНОНС</w:t>
      </w:r>
      <w:r w:rsidRPr="0080665D">
        <w:rPr>
          <w:sz w:val="16"/>
          <w:szCs w:val="16"/>
          <w:lang w:val="en-US"/>
        </w:rPr>
        <w:t>'])</w:t>
      </w:r>
    </w:p>
    <w:p w:rsidR="00662227" w:rsidRPr="0080665D" w:rsidRDefault="00662227" w:rsidP="00662227">
      <w:pPr>
        <w:ind w:firstLine="0"/>
        <w:jc w:val="left"/>
        <w:rPr>
          <w:sz w:val="16"/>
          <w:szCs w:val="16"/>
          <w:lang w:val="en-US"/>
        </w:rPr>
      </w:pPr>
    </w:p>
    <w:p w:rsidR="00662227" w:rsidRDefault="00662227" w:rsidP="00662227">
      <w:pPr>
        <w:ind w:firstLine="0"/>
        <w:rPr>
          <w:lang w:val="ru-RU"/>
        </w:rPr>
      </w:pPr>
      <w:r>
        <w:rPr>
          <w:lang w:val="ru-RU"/>
        </w:rPr>
        <w:t xml:space="preserve">Результат виконання коду представлений на рисунку 11. </w:t>
      </w:r>
    </w:p>
    <w:p w:rsidR="00662227" w:rsidRDefault="00662227" w:rsidP="00662227">
      <w:pPr>
        <w:ind w:firstLine="0"/>
        <w:rPr>
          <w:lang w:val="ru-RU"/>
        </w:rPr>
      </w:pPr>
    </w:p>
    <w:p w:rsidR="00662227" w:rsidRDefault="00662227" w:rsidP="00662227">
      <w:pPr>
        <w:ind w:firstLine="0"/>
        <w:jc w:val="center"/>
        <w:rPr>
          <w:lang w:val="ru-RU"/>
        </w:rPr>
      </w:pPr>
      <w:r w:rsidRPr="0034228F">
        <w:rPr>
          <w:noProof/>
          <w:lang w:val="ru-RU" w:eastAsia="ru-RU"/>
        </w:rPr>
        <w:drawing>
          <wp:inline distT="0" distB="0" distL="0" distR="0" wp14:anchorId="7EE4606A" wp14:editId="1A53C868">
            <wp:extent cx="5239481" cy="1028844"/>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39481" cy="1028844"/>
                    </a:xfrm>
                    <a:prstGeom prst="rect">
                      <a:avLst/>
                    </a:prstGeom>
                  </pic:spPr>
                </pic:pic>
              </a:graphicData>
            </a:graphic>
          </wp:inline>
        </w:drawing>
      </w:r>
    </w:p>
    <w:p w:rsidR="00662227" w:rsidRDefault="00662227" w:rsidP="00662227">
      <w:pPr>
        <w:ind w:firstLine="0"/>
        <w:jc w:val="center"/>
        <w:rPr>
          <w:lang w:val="ru-RU"/>
        </w:rPr>
      </w:pPr>
    </w:p>
    <w:p w:rsidR="00662227" w:rsidRDefault="00662227" w:rsidP="00662227">
      <w:pPr>
        <w:ind w:firstLine="0"/>
        <w:jc w:val="center"/>
        <w:rPr>
          <w:lang w:val="ru-RU"/>
        </w:rPr>
      </w:pPr>
      <w:r>
        <w:rPr>
          <w:lang w:val="ru-RU"/>
        </w:rPr>
        <w:t xml:space="preserve">Рис. 11. </w:t>
      </w:r>
      <w:r w:rsidRPr="008D4F8D">
        <w:t>–</w:t>
      </w:r>
      <w:r>
        <w:rPr>
          <w:lang w:val="ru-RU"/>
        </w:rPr>
        <w:t xml:space="preserve"> Результат виконання коду для виявлення заставки та анонсів.</w:t>
      </w:r>
    </w:p>
    <w:p w:rsidR="00662227" w:rsidRDefault="00662227" w:rsidP="00F0675E">
      <w:pPr>
        <w:ind w:firstLine="0"/>
        <w:rPr>
          <w:lang w:val="ru-RU"/>
        </w:rPr>
      </w:pPr>
    </w:p>
    <w:p w:rsidR="000A176F" w:rsidRDefault="000A176F" w:rsidP="00F0675E">
      <w:pPr>
        <w:ind w:firstLine="0"/>
        <w:rPr>
          <w:lang w:val="ru-RU"/>
        </w:rPr>
      </w:pPr>
      <w:r>
        <w:rPr>
          <w:lang w:val="ru-RU"/>
        </w:rPr>
        <w:tab/>
        <w:t>Також, до результуючого масиву додаємо кореспондентів та гостей, написи кореспондентів та гостей з</w:t>
      </w:r>
      <w:r w:rsidR="00662227">
        <w:rPr>
          <w:lang w:val="ru-RU"/>
        </w:rPr>
        <w:t>'являються на екрані між написами</w:t>
      </w:r>
      <w:r>
        <w:rPr>
          <w:lang w:val="ru-RU"/>
        </w:rPr>
        <w:t xml:space="preserve"> сюжетів, наприклад: «Маско хто ти?» - «Оксана Байрак» - «Маско хто ти?». Тоді кореспондентів та гостей додаємо до масиву. Приклад частини масиву результата зображений на рисунку 7. </w:t>
      </w:r>
    </w:p>
    <w:p w:rsidR="000A176F" w:rsidRDefault="000A176F" w:rsidP="00F0675E">
      <w:pPr>
        <w:ind w:firstLine="0"/>
        <w:rPr>
          <w:lang w:val="ru-RU"/>
        </w:rPr>
      </w:pPr>
    </w:p>
    <w:p w:rsidR="000A176F" w:rsidRDefault="000A176F" w:rsidP="000A176F">
      <w:pPr>
        <w:ind w:firstLine="0"/>
        <w:jc w:val="center"/>
        <w:rPr>
          <w:lang w:val="ru-RU"/>
        </w:rPr>
      </w:pPr>
      <w:r w:rsidRPr="000A176F">
        <w:rPr>
          <w:noProof/>
          <w:lang w:val="ru-RU" w:eastAsia="ru-RU"/>
        </w:rPr>
        <w:drawing>
          <wp:inline distT="0" distB="0" distL="0" distR="0" wp14:anchorId="64DF2200" wp14:editId="4C159E90">
            <wp:extent cx="5258534" cy="600159"/>
            <wp:effectExtent l="0" t="0" r="0" b="952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58534" cy="600159"/>
                    </a:xfrm>
                    <a:prstGeom prst="rect">
                      <a:avLst/>
                    </a:prstGeom>
                  </pic:spPr>
                </pic:pic>
              </a:graphicData>
            </a:graphic>
          </wp:inline>
        </w:drawing>
      </w:r>
    </w:p>
    <w:p w:rsidR="000A176F" w:rsidRDefault="000A176F" w:rsidP="00DA1245">
      <w:pPr>
        <w:ind w:firstLine="0"/>
        <w:jc w:val="center"/>
        <w:rPr>
          <w:lang w:val="ru-RU"/>
        </w:rPr>
      </w:pPr>
      <w:r>
        <w:rPr>
          <w:lang w:val="ru-RU"/>
        </w:rPr>
        <w:t xml:space="preserve">Рис. 7. </w:t>
      </w:r>
      <w:r w:rsidRPr="008D4F8D">
        <w:t>–</w:t>
      </w:r>
      <w:r w:rsidR="00662227">
        <w:rPr>
          <w:lang w:val="ru-RU"/>
        </w:rPr>
        <w:t xml:space="preserve"> Приклад </w:t>
      </w:r>
      <w:r>
        <w:rPr>
          <w:lang w:val="ru-RU"/>
        </w:rPr>
        <w:t>результату</w:t>
      </w:r>
      <w:r w:rsidR="00662227">
        <w:rPr>
          <w:lang w:val="ru-RU"/>
        </w:rPr>
        <w:t xml:space="preserve"> роботи програми – додання кореспондентів до масиву.</w:t>
      </w:r>
    </w:p>
    <w:p w:rsidR="00DA1245" w:rsidRDefault="00DA1245" w:rsidP="009D1E87">
      <w:pPr>
        <w:ind w:firstLine="0"/>
        <w:rPr>
          <w:lang w:val="ru-RU"/>
        </w:rPr>
      </w:pPr>
    </w:p>
    <w:p w:rsidR="009D1E87" w:rsidRDefault="009D1E87" w:rsidP="00BA007F">
      <w:pPr>
        <w:rPr>
          <w:lang w:val="ru-RU"/>
        </w:rPr>
      </w:pPr>
      <w:r>
        <w:rPr>
          <w:lang w:val="ru-RU"/>
        </w:rPr>
        <w:t xml:space="preserve">Наступна проблема – визначити імена ведучих. Імена ведучих з'являються на екрані </w:t>
      </w:r>
      <w:r w:rsidR="00BA007F">
        <w:rPr>
          <w:lang w:val="ru-RU"/>
        </w:rPr>
        <w:t>при привітанні на початку новинного випуску. Приклад появи</w:t>
      </w:r>
      <w:r w:rsidR="00662227">
        <w:rPr>
          <w:lang w:val="ru-RU"/>
        </w:rPr>
        <w:t xml:space="preserve"> зони з </w:t>
      </w:r>
      <w:r w:rsidR="00BA007F">
        <w:rPr>
          <w:lang w:val="ru-RU"/>
        </w:rPr>
        <w:t xml:space="preserve"> імен</w:t>
      </w:r>
      <w:r w:rsidR="00662227">
        <w:rPr>
          <w:lang w:val="ru-RU"/>
        </w:rPr>
        <w:t>ами</w:t>
      </w:r>
      <w:r w:rsidR="00BA007F">
        <w:rPr>
          <w:lang w:val="ru-RU"/>
        </w:rPr>
        <w:t xml:space="preserve"> ведучих зображений на рисунку 8.</w:t>
      </w:r>
    </w:p>
    <w:p w:rsidR="00BA007F" w:rsidRDefault="00BA007F" w:rsidP="00BA007F">
      <w:pPr>
        <w:ind w:firstLine="0"/>
        <w:jc w:val="left"/>
        <w:rPr>
          <w:lang w:val="ru-RU"/>
        </w:rPr>
      </w:pPr>
    </w:p>
    <w:p w:rsidR="00BA007F" w:rsidRDefault="00E00A76" w:rsidP="00BA007F">
      <w:pPr>
        <w:ind w:firstLine="0"/>
        <w:jc w:val="left"/>
        <w:rPr>
          <w:lang w:val="ru-RU"/>
        </w:rPr>
      </w:pPr>
      <w:r>
        <w:rPr>
          <w:lang w:val="ru-RU"/>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06.2pt;height:256.35pt">
            <v:imagedata r:id="rId20" o:title="Безымянный"/>
          </v:shape>
        </w:pict>
      </w:r>
    </w:p>
    <w:p w:rsidR="00BA007F" w:rsidRDefault="00BA007F" w:rsidP="00BA007F">
      <w:pPr>
        <w:ind w:firstLine="0"/>
        <w:jc w:val="center"/>
        <w:rPr>
          <w:lang w:val="ru-RU"/>
        </w:rPr>
      </w:pPr>
      <w:r>
        <w:rPr>
          <w:lang w:val="ru-RU"/>
        </w:rPr>
        <w:t xml:space="preserve">Рис. 8. </w:t>
      </w:r>
      <w:r w:rsidRPr="008D4F8D">
        <w:t>–</w:t>
      </w:r>
      <w:r>
        <w:rPr>
          <w:lang w:val="ru-RU"/>
        </w:rPr>
        <w:t xml:space="preserve"> Імена ведучих</w:t>
      </w:r>
    </w:p>
    <w:p w:rsidR="00BA007F" w:rsidRPr="00BA007F" w:rsidRDefault="00BA007F" w:rsidP="00BA007F">
      <w:pPr>
        <w:ind w:firstLine="0"/>
        <w:jc w:val="center"/>
        <w:rPr>
          <w:lang w:val="ru-RU"/>
        </w:rPr>
      </w:pPr>
    </w:p>
    <w:p w:rsidR="00531ED8" w:rsidRDefault="00BA007F" w:rsidP="00BA007F">
      <w:pPr>
        <w:rPr>
          <w:lang w:val="ru-RU"/>
        </w:rPr>
      </w:pPr>
      <w:r>
        <w:rPr>
          <w:lang w:val="ru-RU"/>
        </w:rPr>
        <w:t xml:space="preserve">Для визначення імен ведучих серед тексту новинних заголовків, кореспондентів, анонсів та реклами необхідно </w:t>
      </w:r>
      <w:r w:rsidR="00662227">
        <w:rPr>
          <w:lang w:val="ru-RU"/>
        </w:rPr>
        <w:t>аналізувати текст та порівнювати його з  базою</w:t>
      </w:r>
      <w:r>
        <w:rPr>
          <w:lang w:val="ru-RU"/>
        </w:rPr>
        <w:t xml:space="preserve"> ведучих. Ведучі зазвичай рідко змінюються, а при необхідності базу ведучих можна буде доповнити новим</w:t>
      </w:r>
      <w:r w:rsidR="009A67F7" w:rsidRPr="009A67F7">
        <w:rPr>
          <w:lang w:val="ru-RU"/>
        </w:rPr>
        <w:t>и</w:t>
      </w:r>
      <w:r>
        <w:rPr>
          <w:lang w:val="ru-RU"/>
        </w:rPr>
        <w:t xml:space="preserve"> ім</w:t>
      </w:r>
      <w:r w:rsidR="009A67F7">
        <w:rPr>
          <w:lang w:val="ru-RU"/>
        </w:rPr>
        <w:t>енами</w:t>
      </w:r>
      <w:r>
        <w:rPr>
          <w:lang w:val="ru-RU"/>
        </w:rPr>
        <w:t xml:space="preserve">. База ведучих для телеканалу «Україна» містить </w:t>
      </w:r>
      <w:r w:rsidR="009A67F7">
        <w:rPr>
          <w:lang w:val="ru-RU"/>
        </w:rPr>
        <w:t>6</w:t>
      </w:r>
      <w:r>
        <w:rPr>
          <w:lang w:val="ru-RU"/>
        </w:rPr>
        <w:t xml:space="preserve"> ведучих, зокрема: Анна Панова, Максим Сікора, Олена Кот, Олег Панюта, Ігор Пупков та Ольга Гагрицик.</w:t>
      </w:r>
    </w:p>
    <w:p w:rsidR="009A67F7" w:rsidRDefault="00BA007F" w:rsidP="009A67F7">
      <w:pPr>
        <w:rPr>
          <w:lang w:val="ru-RU"/>
        </w:rPr>
      </w:pPr>
      <w:r>
        <w:rPr>
          <w:lang w:val="ru-RU"/>
        </w:rPr>
        <w:t xml:space="preserve">Для виявлення ведучих та частини, в новинному сюжеті, з привітанням </w:t>
      </w:r>
      <w:r w:rsidR="009A67F7">
        <w:rPr>
          <w:lang w:val="ru-RU"/>
        </w:rPr>
        <w:t>необхідно порівнювати кожен кадр з розпізаним текстом з базою ведучих. Код для задання бази ведучих наведений нижче</w:t>
      </w:r>
      <w:r w:rsidR="009A67F7" w:rsidRPr="009A67F7">
        <w:rPr>
          <w:lang w:val="ru-RU"/>
        </w:rPr>
        <w:t>:</w:t>
      </w:r>
    </w:p>
    <w:p w:rsidR="009A67F7" w:rsidRPr="009A67F7" w:rsidRDefault="009A67F7" w:rsidP="009A67F7">
      <w:pPr>
        <w:rPr>
          <w:lang w:val="ru-RU"/>
        </w:rPr>
      </w:pPr>
    </w:p>
    <w:p w:rsidR="00BA007F" w:rsidRDefault="009A67F7" w:rsidP="009A67F7">
      <w:pPr>
        <w:jc w:val="left"/>
        <w:rPr>
          <w:sz w:val="16"/>
          <w:szCs w:val="16"/>
          <w:lang w:val="ru-RU"/>
        </w:rPr>
      </w:pPr>
      <w:r w:rsidRPr="009A67F7">
        <w:rPr>
          <w:sz w:val="16"/>
          <w:szCs w:val="16"/>
          <w:lang w:val="ru-RU"/>
        </w:rPr>
        <w:t xml:space="preserve"> leading=['ІГОРПУПКОВ','ОЛЕНАКОТ','МАКСИМСІКОРА', 'ОЛЕГПАНЮТА','АННАПАНОВА','</w:t>
      </w:r>
      <w:r>
        <w:rPr>
          <w:sz w:val="16"/>
          <w:szCs w:val="16"/>
          <w:lang w:val="ru-RU"/>
        </w:rPr>
        <w:t>ОЛЬГАГРИЦИК'</w:t>
      </w:r>
      <w:r w:rsidRPr="009A67F7">
        <w:rPr>
          <w:sz w:val="16"/>
          <w:szCs w:val="16"/>
          <w:lang w:val="ru-RU"/>
        </w:rPr>
        <w:t>]</w:t>
      </w:r>
    </w:p>
    <w:p w:rsidR="009A67F7" w:rsidRPr="009A67F7" w:rsidRDefault="009A67F7" w:rsidP="009A67F7">
      <w:pPr>
        <w:jc w:val="left"/>
        <w:rPr>
          <w:sz w:val="16"/>
          <w:szCs w:val="16"/>
          <w:lang w:val="ru-RU"/>
        </w:rPr>
      </w:pPr>
    </w:p>
    <w:p w:rsidR="009A67F7" w:rsidRDefault="009A67F7" w:rsidP="009A67F7">
      <w:pPr>
        <w:rPr>
          <w:lang w:val="ru-RU"/>
        </w:rPr>
      </w:pPr>
      <w:r>
        <w:rPr>
          <w:lang w:val="ru-RU"/>
        </w:rPr>
        <w:t>Після цього, додаємо до основного циклу обробки відеосюжету перевірку на входження розпізнаного тексту в представленний масив. При виявленні імені ведучого зберігаємо його в окрему змінну, а масиву, що містить кадр, текст з пробілами та без пробілів, присвоюємо тип «Привітання».</w:t>
      </w:r>
      <w:r w:rsidRPr="009A67F7">
        <w:rPr>
          <w:lang w:val="ru-RU"/>
        </w:rPr>
        <w:t xml:space="preserve"> </w:t>
      </w:r>
      <w:r>
        <w:rPr>
          <w:lang w:val="ru-RU"/>
        </w:rPr>
        <w:t>Код для виявлення ведучих та присвоєння відеофрагменту тип «Привітання» зображений нижче:</w:t>
      </w:r>
    </w:p>
    <w:p w:rsidR="009A67F7" w:rsidRPr="009A67F7" w:rsidRDefault="009A67F7" w:rsidP="009A67F7">
      <w:pPr>
        <w:rPr>
          <w:lang w:val="ru-RU"/>
        </w:rPr>
      </w:pPr>
    </w:p>
    <w:p w:rsidR="009A67F7" w:rsidRPr="00E00A76" w:rsidRDefault="009A67F7" w:rsidP="009A67F7">
      <w:pPr>
        <w:ind w:firstLine="0"/>
        <w:rPr>
          <w:sz w:val="16"/>
          <w:szCs w:val="16"/>
          <w:lang w:val="en-US"/>
        </w:rPr>
      </w:pPr>
      <w:r w:rsidRPr="009A67F7">
        <w:rPr>
          <w:sz w:val="16"/>
          <w:szCs w:val="16"/>
          <w:lang w:val="ru-RU"/>
        </w:rPr>
        <w:t xml:space="preserve">    </w:t>
      </w:r>
      <w:r w:rsidRPr="009A67F7">
        <w:rPr>
          <w:sz w:val="16"/>
          <w:szCs w:val="16"/>
          <w:lang w:val="en-US"/>
        </w:rPr>
        <w:t>for</w:t>
      </w:r>
      <w:r w:rsidRPr="00E00A76">
        <w:rPr>
          <w:sz w:val="16"/>
          <w:szCs w:val="16"/>
          <w:lang w:val="en-US"/>
        </w:rPr>
        <w:t xml:space="preserve"> </w:t>
      </w:r>
      <w:r>
        <w:rPr>
          <w:sz w:val="16"/>
          <w:szCs w:val="16"/>
          <w:lang w:val="en-US"/>
        </w:rPr>
        <w:t>name</w:t>
      </w:r>
      <w:r w:rsidRPr="00E00A76">
        <w:rPr>
          <w:sz w:val="16"/>
          <w:szCs w:val="16"/>
          <w:lang w:val="en-US"/>
        </w:rPr>
        <w:t xml:space="preserve"> </w:t>
      </w:r>
      <w:r w:rsidRPr="009A67F7">
        <w:rPr>
          <w:sz w:val="16"/>
          <w:szCs w:val="16"/>
          <w:lang w:val="en-US"/>
        </w:rPr>
        <w:t>in</w:t>
      </w:r>
      <w:r w:rsidRPr="00E00A76">
        <w:rPr>
          <w:sz w:val="16"/>
          <w:szCs w:val="16"/>
          <w:lang w:val="en-US"/>
        </w:rPr>
        <w:t xml:space="preserve"> </w:t>
      </w:r>
      <w:r w:rsidRPr="009A67F7">
        <w:rPr>
          <w:sz w:val="16"/>
          <w:szCs w:val="16"/>
          <w:lang w:val="en-US"/>
        </w:rPr>
        <w:t>leading</w:t>
      </w:r>
      <w:r w:rsidRPr="00E00A76">
        <w:rPr>
          <w:sz w:val="16"/>
          <w:szCs w:val="16"/>
          <w:lang w:val="en-US"/>
        </w:rPr>
        <w:t>:</w:t>
      </w:r>
    </w:p>
    <w:p w:rsidR="009A67F7" w:rsidRPr="009A67F7" w:rsidRDefault="009A67F7" w:rsidP="009A67F7">
      <w:pPr>
        <w:ind w:firstLine="0"/>
        <w:rPr>
          <w:sz w:val="16"/>
          <w:szCs w:val="16"/>
          <w:lang w:val="en-US"/>
        </w:rPr>
      </w:pPr>
      <w:r w:rsidRPr="00E00A76">
        <w:rPr>
          <w:sz w:val="16"/>
          <w:szCs w:val="16"/>
          <w:lang w:val="en-US"/>
        </w:rPr>
        <w:t xml:space="preserve">        </w:t>
      </w:r>
      <w:r w:rsidRPr="009A67F7">
        <w:rPr>
          <w:sz w:val="16"/>
          <w:szCs w:val="16"/>
          <w:lang w:val="en-US"/>
        </w:rPr>
        <w:t xml:space="preserve">if </w:t>
      </w:r>
      <w:r>
        <w:rPr>
          <w:sz w:val="16"/>
          <w:szCs w:val="16"/>
          <w:lang w:val="en-US"/>
        </w:rPr>
        <w:t>name</w:t>
      </w:r>
      <w:r w:rsidRPr="009A67F7">
        <w:rPr>
          <w:sz w:val="16"/>
          <w:szCs w:val="16"/>
          <w:lang w:val="en-US"/>
        </w:rPr>
        <w:t xml:space="preserve"> == first_part[i][1] or mm in first_part[i][1]:</w:t>
      </w:r>
    </w:p>
    <w:p w:rsidR="009A67F7" w:rsidRPr="009A67F7" w:rsidRDefault="009A67F7" w:rsidP="009A67F7">
      <w:pPr>
        <w:ind w:firstLine="0"/>
        <w:rPr>
          <w:sz w:val="16"/>
          <w:szCs w:val="16"/>
          <w:lang w:val="en-US"/>
        </w:rPr>
      </w:pPr>
      <w:r w:rsidRPr="009A67F7">
        <w:rPr>
          <w:sz w:val="16"/>
          <w:szCs w:val="16"/>
          <w:lang w:val="en-US"/>
        </w:rPr>
        <w:t xml:space="preserve">            news_anchor_mass += </w:t>
      </w:r>
      <w:r>
        <w:rPr>
          <w:sz w:val="16"/>
          <w:szCs w:val="16"/>
          <w:lang w:val="en-US"/>
        </w:rPr>
        <w:t>name</w:t>
      </w:r>
    </w:p>
    <w:p w:rsidR="009A67F7" w:rsidRPr="009A67F7" w:rsidRDefault="009A67F7" w:rsidP="009A67F7">
      <w:pPr>
        <w:ind w:firstLine="0"/>
        <w:rPr>
          <w:sz w:val="16"/>
          <w:szCs w:val="16"/>
          <w:lang w:val="en-US"/>
        </w:rPr>
      </w:pPr>
      <w:r w:rsidRPr="009A67F7">
        <w:rPr>
          <w:sz w:val="16"/>
          <w:szCs w:val="16"/>
          <w:lang w:val="en-US"/>
        </w:rPr>
        <w:t xml:space="preserve">            first_part[i][1] = '</w:t>
      </w:r>
      <w:r w:rsidRPr="009A67F7">
        <w:rPr>
          <w:sz w:val="16"/>
          <w:szCs w:val="16"/>
          <w:lang w:val="ru-RU"/>
        </w:rPr>
        <w:t>ПРИВІТАННЯ</w:t>
      </w:r>
      <w:r w:rsidRPr="009A67F7">
        <w:rPr>
          <w:sz w:val="16"/>
          <w:szCs w:val="16"/>
          <w:lang w:val="en-US"/>
        </w:rPr>
        <w:t>'</w:t>
      </w:r>
    </w:p>
    <w:p w:rsidR="009A67F7" w:rsidRPr="009A67F7" w:rsidRDefault="009A67F7" w:rsidP="009A67F7">
      <w:pPr>
        <w:ind w:firstLine="0"/>
        <w:rPr>
          <w:sz w:val="16"/>
          <w:szCs w:val="16"/>
          <w:lang w:val="en-US"/>
        </w:rPr>
      </w:pPr>
      <w:r w:rsidRPr="009A67F7">
        <w:rPr>
          <w:sz w:val="16"/>
          <w:szCs w:val="16"/>
          <w:lang w:val="en-US"/>
        </w:rPr>
        <w:t xml:space="preserve">            first_part[i][2] = '</w:t>
      </w:r>
      <w:r w:rsidRPr="009A67F7">
        <w:rPr>
          <w:sz w:val="16"/>
          <w:szCs w:val="16"/>
          <w:lang w:val="ru-RU"/>
        </w:rPr>
        <w:t>ПРИВІТАННЯ</w:t>
      </w:r>
      <w:r w:rsidRPr="009A67F7">
        <w:rPr>
          <w:sz w:val="16"/>
          <w:szCs w:val="16"/>
          <w:lang w:val="en-US"/>
        </w:rPr>
        <w:t>'</w:t>
      </w:r>
    </w:p>
    <w:p w:rsidR="009A67F7" w:rsidRPr="00E00A76" w:rsidRDefault="009A67F7" w:rsidP="009A67F7">
      <w:pPr>
        <w:ind w:firstLine="0"/>
        <w:rPr>
          <w:sz w:val="16"/>
          <w:szCs w:val="16"/>
          <w:lang w:val="ru-RU"/>
        </w:rPr>
      </w:pPr>
      <w:r w:rsidRPr="009A67F7">
        <w:rPr>
          <w:sz w:val="16"/>
          <w:szCs w:val="16"/>
          <w:lang w:val="en-US"/>
        </w:rPr>
        <w:t xml:space="preserve">            first</w:t>
      </w:r>
      <w:r w:rsidRPr="00E00A76">
        <w:rPr>
          <w:sz w:val="16"/>
          <w:szCs w:val="16"/>
          <w:lang w:val="ru-RU"/>
        </w:rPr>
        <w:t>_</w:t>
      </w:r>
      <w:r w:rsidRPr="009A67F7">
        <w:rPr>
          <w:sz w:val="16"/>
          <w:szCs w:val="16"/>
          <w:lang w:val="en-US"/>
        </w:rPr>
        <w:t>part</w:t>
      </w:r>
      <w:r w:rsidRPr="00E00A76">
        <w:rPr>
          <w:sz w:val="16"/>
          <w:szCs w:val="16"/>
          <w:lang w:val="ru-RU"/>
        </w:rPr>
        <w:t>[</w:t>
      </w:r>
      <w:r w:rsidRPr="009A67F7">
        <w:rPr>
          <w:sz w:val="16"/>
          <w:szCs w:val="16"/>
          <w:lang w:val="en-US"/>
        </w:rPr>
        <w:t>i</w:t>
      </w:r>
      <w:r w:rsidRPr="00E00A76">
        <w:rPr>
          <w:sz w:val="16"/>
          <w:szCs w:val="16"/>
          <w:lang w:val="ru-RU"/>
        </w:rPr>
        <w:t>][</w:t>
      </w:r>
      <w:r>
        <w:rPr>
          <w:sz w:val="16"/>
          <w:szCs w:val="16"/>
          <w:lang w:val="ru-RU"/>
        </w:rPr>
        <w:t>4</w:t>
      </w:r>
      <w:r w:rsidRPr="00E00A76">
        <w:rPr>
          <w:sz w:val="16"/>
          <w:szCs w:val="16"/>
          <w:lang w:val="ru-RU"/>
        </w:rPr>
        <w:t>] = '</w:t>
      </w:r>
      <w:r w:rsidRPr="009A67F7">
        <w:rPr>
          <w:sz w:val="16"/>
          <w:szCs w:val="16"/>
          <w:lang w:val="ru-RU"/>
        </w:rPr>
        <w:t>ПРИВІТАННЯ</w:t>
      </w:r>
      <w:r w:rsidRPr="00E00A76">
        <w:rPr>
          <w:sz w:val="16"/>
          <w:szCs w:val="16"/>
          <w:lang w:val="ru-RU"/>
        </w:rPr>
        <w:t>'</w:t>
      </w:r>
    </w:p>
    <w:p w:rsidR="009A67F7" w:rsidRPr="00E00A76" w:rsidRDefault="009A67F7" w:rsidP="009A67F7">
      <w:pPr>
        <w:ind w:firstLine="0"/>
        <w:rPr>
          <w:lang w:val="ru-RU"/>
        </w:rPr>
      </w:pPr>
    </w:p>
    <w:p w:rsidR="009A67F7" w:rsidRDefault="009A67F7" w:rsidP="009A67F7">
      <w:pPr>
        <w:ind w:firstLine="0"/>
        <w:rPr>
          <w:lang w:val="ru-RU"/>
        </w:rPr>
      </w:pPr>
      <w:r>
        <w:rPr>
          <w:lang w:val="ru-RU"/>
        </w:rPr>
        <w:t xml:space="preserve">Результат виконання коду представлений на рисунку 9. </w:t>
      </w:r>
    </w:p>
    <w:p w:rsidR="009A67F7" w:rsidRDefault="009A67F7" w:rsidP="009A67F7">
      <w:pPr>
        <w:ind w:firstLine="0"/>
        <w:rPr>
          <w:lang w:val="ru-RU"/>
        </w:rPr>
      </w:pPr>
    </w:p>
    <w:p w:rsidR="009A67F7" w:rsidRDefault="009A67F7" w:rsidP="009A67F7">
      <w:pPr>
        <w:ind w:firstLine="0"/>
        <w:jc w:val="center"/>
        <w:rPr>
          <w:lang w:val="ru-RU"/>
        </w:rPr>
      </w:pPr>
      <w:r w:rsidRPr="009A67F7">
        <w:rPr>
          <w:noProof/>
          <w:lang w:val="ru-RU" w:eastAsia="ru-RU"/>
        </w:rPr>
        <w:drawing>
          <wp:inline distT="0" distB="0" distL="0" distR="0" wp14:anchorId="33D0C7B5" wp14:editId="3162594F">
            <wp:extent cx="5029902" cy="323895"/>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29902" cy="323895"/>
                    </a:xfrm>
                    <a:prstGeom prst="rect">
                      <a:avLst/>
                    </a:prstGeom>
                  </pic:spPr>
                </pic:pic>
              </a:graphicData>
            </a:graphic>
          </wp:inline>
        </w:drawing>
      </w:r>
    </w:p>
    <w:p w:rsidR="0080665D" w:rsidRDefault="0080665D" w:rsidP="009A67F7">
      <w:pPr>
        <w:ind w:firstLine="0"/>
        <w:jc w:val="center"/>
        <w:rPr>
          <w:lang w:val="ru-RU"/>
        </w:rPr>
      </w:pPr>
    </w:p>
    <w:p w:rsidR="0080665D" w:rsidRDefault="009A67F7" w:rsidP="0080665D">
      <w:pPr>
        <w:ind w:firstLine="0"/>
        <w:jc w:val="center"/>
        <w:rPr>
          <w:lang w:val="ru-RU"/>
        </w:rPr>
      </w:pPr>
      <w:r>
        <w:rPr>
          <w:lang w:val="ru-RU"/>
        </w:rPr>
        <w:t xml:space="preserve">Рис. 9. </w:t>
      </w:r>
      <w:r w:rsidRPr="008D4F8D">
        <w:t>–</w:t>
      </w:r>
      <w:r>
        <w:rPr>
          <w:lang w:val="ru-RU"/>
        </w:rPr>
        <w:t xml:space="preserve"> </w:t>
      </w:r>
      <w:r w:rsidR="0080665D">
        <w:rPr>
          <w:lang w:val="ru-RU"/>
        </w:rPr>
        <w:t>Результат виконання коду для виявлення ведучих та присвоєння відеофрагменту тип «Привітання»</w:t>
      </w:r>
    </w:p>
    <w:p w:rsidR="0080665D" w:rsidRPr="009A67F7" w:rsidRDefault="0080665D" w:rsidP="0080665D">
      <w:pPr>
        <w:ind w:firstLine="0"/>
        <w:rPr>
          <w:lang w:val="ru-RU"/>
        </w:rPr>
      </w:pPr>
    </w:p>
    <w:p w:rsidR="00531ED8" w:rsidRPr="009A67F7" w:rsidRDefault="00531ED8" w:rsidP="00531ED8">
      <w:pPr>
        <w:ind w:left="709" w:firstLine="0"/>
        <w:rPr>
          <w:lang w:val="ru-RU"/>
        </w:rPr>
      </w:pPr>
      <w:r w:rsidRPr="009A67F7">
        <w:rPr>
          <w:lang w:val="ru-RU"/>
        </w:rPr>
        <w:t xml:space="preserve">4.3 </w:t>
      </w:r>
      <w:r>
        <w:rPr>
          <w:lang w:val="ru-RU"/>
        </w:rPr>
        <w:t>Отримання</w:t>
      </w:r>
      <w:r w:rsidRPr="009A67F7">
        <w:rPr>
          <w:lang w:val="ru-RU"/>
        </w:rPr>
        <w:t xml:space="preserve"> </w:t>
      </w:r>
      <w:r>
        <w:rPr>
          <w:lang w:val="ru-RU"/>
        </w:rPr>
        <w:t>звукової</w:t>
      </w:r>
      <w:r w:rsidRPr="009A67F7">
        <w:rPr>
          <w:lang w:val="ru-RU"/>
        </w:rPr>
        <w:t xml:space="preserve"> </w:t>
      </w:r>
      <w:r>
        <w:rPr>
          <w:lang w:val="ru-RU"/>
        </w:rPr>
        <w:t>доріжки</w:t>
      </w:r>
      <w:r w:rsidRPr="009A67F7">
        <w:rPr>
          <w:lang w:val="ru-RU"/>
        </w:rPr>
        <w:t xml:space="preserve"> </w:t>
      </w:r>
      <w:r>
        <w:rPr>
          <w:lang w:val="ru-RU"/>
        </w:rPr>
        <w:t>з</w:t>
      </w:r>
      <w:r w:rsidRPr="009A67F7">
        <w:rPr>
          <w:lang w:val="ru-RU"/>
        </w:rPr>
        <w:t xml:space="preserve"> </w:t>
      </w:r>
      <w:r>
        <w:rPr>
          <w:lang w:val="ru-RU"/>
        </w:rPr>
        <w:t>відеофайлу</w:t>
      </w:r>
    </w:p>
    <w:p w:rsidR="00531ED8" w:rsidRPr="009A67F7" w:rsidRDefault="00531ED8" w:rsidP="00531ED8">
      <w:pPr>
        <w:ind w:firstLine="0"/>
        <w:rPr>
          <w:lang w:val="ru-RU"/>
        </w:rPr>
      </w:pPr>
    </w:p>
    <w:p w:rsidR="00531ED8" w:rsidRPr="00314103" w:rsidRDefault="00531ED8" w:rsidP="00314103">
      <w:pPr>
        <w:rPr>
          <w:lang w:val="ru-RU"/>
        </w:rPr>
      </w:pPr>
      <w:r>
        <w:rPr>
          <w:lang w:val="ru-RU"/>
        </w:rPr>
        <w:t xml:space="preserve">Для отримання звукової доріжки з відеофайлу використовуємо бібліотеку </w:t>
      </w:r>
      <w:r w:rsidRPr="00531ED8">
        <w:rPr>
          <w:lang w:val="ru-RU"/>
        </w:rPr>
        <w:t>subprocess</w:t>
      </w:r>
      <w:r>
        <w:rPr>
          <w:lang w:val="ru-RU"/>
        </w:rPr>
        <w:t>.</w:t>
      </w:r>
      <w:r w:rsidR="00314103" w:rsidRPr="00314103">
        <w:rPr>
          <w:lang w:val="ru-RU"/>
        </w:rPr>
        <w:t xml:space="preserve"> Модуль </w:t>
      </w:r>
      <w:r w:rsidR="00314103" w:rsidRPr="00531ED8">
        <w:rPr>
          <w:lang w:val="ru-RU"/>
        </w:rPr>
        <w:t>subprocess</w:t>
      </w:r>
      <w:r w:rsidR="00314103" w:rsidRPr="00314103">
        <w:rPr>
          <w:lang w:val="ru-RU"/>
        </w:rPr>
        <w:t xml:space="preserve"> дозволяє </w:t>
      </w:r>
      <w:r w:rsidR="00314103">
        <w:rPr>
          <w:lang w:val="ru-RU"/>
        </w:rPr>
        <w:t>підключатись до консолі</w:t>
      </w:r>
      <w:r w:rsidR="00314103" w:rsidRPr="00314103">
        <w:rPr>
          <w:lang w:val="ru-RU"/>
        </w:rPr>
        <w:t xml:space="preserve"> з програми Python</w:t>
      </w:r>
      <w:r w:rsidR="00314103">
        <w:rPr>
          <w:lang w:val="ru-RU"/>
        </w:rPr>
        <w:t xml:space="preserve">. Детальніше про бібліотеку </w:t>
      </w:r>
      <w:r w:rsidR="00314103" w:rsidRPr="00531ED8">
        <w:rPr>
          <w:lang w:val="ru-RU"/>
        </w:rPr>
        <w:t>subprocess</w:t>
      </w:r>
      <w:r w:rsidR="00314103">
        <w:rPr>
          <w:lang w:val="ru-RU"/>
        </w:rPr>
        <w:t xml:space="preserve"> можна дізнатись в документації</w:t>
      </w:r>
      <w:r w:rsidR="00314103" w:rsidRPr="00314103">
        <w:rPr>
          <w:highlight w:val="cyan"/>
          <w:lang w:val="ru-RU"/>
        </w:rPr>
        <w:t>[]</w:t>
      </w:r>
      <w:r w:rsidR="00314103">
        <w:rPr>
          <w:lang w:val="ru-RU"/>
        </w:rPr>
        <w:t>.</w:t>
      </w:r>
      <w:r w:rsidR="00314103" w:rsidRPr="00314103">
        <w:rPr>
          <w:lang w:val="ru-RU"/>
        </w:rPr>
        <w:t xml:space="preserve"> </w:t>
      </w:r>
    </w:p>
    <w:p w:rsidR="00531ED8" w:rsidRDefault="00314103" w:rsidP="00314103">
      <w:pPr>
        <w:rPr>
          <w:lang w:val="ru-RU"/>
        </w:rPr>
      </w:pPr>
      <w:r>
        <w:rPr>
          <w:lang w:val="ru-RU"/>
        </w:rPr>
        <w:t xml:space="preserve">Виділяємо звукові доріжки по </w:t>
      </w:r>
      <w:r>
        <w:rPr>
          <w:lang w:val="en-US"/>
        </w:rPr>
        <w:t>start</w:t>
      </w:r>
      <w:r w:rsidRPr="00314103">
        <w:rPr>
          <w:lang w:val="ru-RU"/>
        </w:rPr>
        <w:t>-</w:t>
      </w:r>
      <w:r>
        <w:rPr>
          <w:lang w:val="en-US"/>
        </w:rPr>
        <w:t>end</w:t>
      </w:r>
      <w:r w:rsidRPr="00314103">
        <w:rPr>
          <w:lang w:val="ru-RU"/>
        </w:rPr>
        <w:t xml:space="preserve"> </w:t>
      </w:r>
      <w:r>
        <w:rPr>
          <w:lang w:val="en-US"/>
        </w:rPr>
        <w:t>time</w:t>
      </w:r>
      <w:r w:rsidRPr="00314103">
        <w:rPr>
          <w:lang w:val="ru-RU"/>
        </w:rPr>
        <w:t xml:space="preserve"> </w:t>
      </w:r>
      <w:r>
        <w:rPr>
          <w:lang w:val="ru-RU"/>
        </w:rPr>
        <w:t xml:space="preserve">кожного окремого сюжету. </w:t>
      </w:r>
      <w:r>
        <w:rPr>
          <w:lang w:val="en-US"/>
        </w:rPr>
        <w:t>S</w:t>
      </w:r>
      <w:r w:rsidRPr="00531ED8">
        <w:rPr>
          <w:lang w:val="ru-RU"/>
        </w:rPr>
        <w:t>ubprocess</w:t>
      </w:r>
      <w:r w:rsidRPr="00314103">
        <w:rPr>
          <w:lang w:val="ru-RU"/>
        </w:rPr>
        <w:t xml:space="preserve"> має </w:t>
      </w:r>
      <w:r>
        <w:rPr>
          <w:lang w:val="ru-RU"/>
        </w:rPr>
        <w:t xml:space="preserve">метод </w:t>
      </w:r>
      <w:r>
        <w:rPr>
          <w:lang w:val="en-US"/>
        </w:rPr>
        <w:t>call</w:t>
      </w:r>
      <w:r w:rsidRPr="00314103">
        <w:rPr>
          <w:lang w:val="ru-RU"/>
        </w:rPr>
        <w:t>(), який використову</w:t>
      </w:r>
      <w:r>
        <w:rPr>
          <w:lang w:val="ru-RU"/>
        </w:rPr>
        <w:t>ється</w:t>
      </w:r>
      <w:r w:rsidRPr="00314103">
        <w:rPr>
          <w:lang w:val="ru-RU"/>
        </w:rPr>
        <w:t xml:space="preserve"> для запуску </w:t>
      </w:r>
      <w:r>
        <w:rPr>
          <w:lang w:val="ru-RU"/>
        </w:rPr>
        <w:t>консольної команди</w:t>
      </w:r>
      <w:r w:rsidRPr="00314103">
        <w:rPr>
          <w:lang w:val="ru-RU"/>
        </w:rPr>
        <w:t xml:space="preserve">. </w:t>
      </w:r>
    </w:p>
    <w:p w:rsidR="00314103" w:rsidRPr="00314103" w:rsidRDefault="00314103" w:rsidP="00314103">
      <w:pPr>
        <w:rPr>
          <w:lang w:val="ru-RU"/>
        </w:rPr>
      </w:pPr>
      <w:r>
        <w:rPr>
          <w:lang w:val="ru-RU"/>
        </w:rPr>
        <w:t xml:space="preserve">В консольній команді використовується </w:t>
      </w:r>
      <w:r>
        <w:rPr>
          <w:lang w:val="en-US"/>
        </w:rPr>
        <w:t>FFmpeg</w:t>
      </w:r>
      <w:r w:rsidRPr="00314103">
        <w:rPr>
          <w:lang w:val="ru-RU"/>
        </w:rPr>
        <w:t>. F</w:t>
      </w:r>
      <w:r>
        <w:rPr>
          <w:lang w:val="en-US"/>
        </w:rPr>
        <w:t>F</w:t>
      </w:r>
      <w:r w:rsidRPr="00314103">
        <w:rPr>
          <w:lang w:val="ru-RU"/>
        </w:rPr>
        <w:t>mpeg - це безкоштовний програмний проект із відкритим кодом, що складається з великого набору бібліотек та програм для обробки відео, аудіо та інших мультимедійних файлів та потоків. Її основою є сама програма FFmpe</w:t>
      </w:r>
      <w:r>
        <w:rPr>
          <w:lang w:val="ru-RU"/>
        </w:rPr>
        <w:t>g, призначена для обробки відео</w:t>
      </w:r>
      <w:r w:rsidRPr="00314103">
        <w:rPr>
          <w:lang w:val="ru-RU"/>
        </w:rPr>
        <w:t xml:space="preserve"> та аудіофайлів на основі командного рядка. Він широко використовується для перекодування формату, базового редагування (обрізка та конкатенація), масштабування відео </w:t>
      </w:r>
      <w:r>
        <w:rPr>
          <w:lang w:val="ru-RU"/>
        </w:rPr>
        <w:t>та</w:t>
      </w:r>
      <w:r w:rsidRPr="00314103">
        <w:rPr>
          <w:lang w:val="ru-RU"/>
        </w:rPr>
        <w:t xml:space="preserve"> </w:t>
      </w:r>
      <w:r>
        <w:rPr>
          <w:lang w:val="ru-RU"/>
        </w:rPr>
        <w:t xml:space="preserve">додання </w:t>
      </w:r>
      <w:r w:rsidRPr="00314103">
        <w:rPr>
          <w:lang w:val="ru-RU"/>
        </w:rPr>
        <w:t xml:space="preserve">ефектів постпродукції відео. </w:t>
      </w:r>
      <w:r>
        <w:rPr>
          <w:lang w:val="ru-RU"/>
        </w:rPr>
        <w:t xml:space="preserve">Детальніше про продукт </w:t>
      </w:r>
      <w:r w:rsidRPr="00314103">
        <w:rPr>
          <w:lang w:val="ru-RU"/>
        </w:rPr>
        <w:t>FFmpe</w:t>
      </w:r>
      <w:r>
        <w:rPr>
          <w:lang w:val="ru-RU"/>
        </w:rPr>
        <w:t>g можна дізнатись в документації</w:t>
      </w:r>
      <w:r w:rsidRPr="00314103">
        <w:rPr>
          <w:highlight w:val="cyan"/>
          <w:lang w:val="ru-RU"/>
        </w:rPr>
        <w:t>[]</w:t>
      </w:r>
      <w:r>
        <w:rPr>
          <w:lang w:val="ru-RU"/>
        </w:rPr>
        <w:t>.</w:t>
      </w:r>
      <w:r w:rsidRPr="00314103">
        <w:rPr>
          <w:lang w:val="ru-RU"/>
        </w:rPr>
        <w:t xml:space="preserve"> </w:t>
      </w:r>
    </w:p>
    <w:p w:rsidR="00314103" w:rsidRPr="00314103" w:rsidRDefault="00314103" w:rsidP="00531ED8">
      <w:pPr>
        <w:ind w:firstLine="0"/>
        <w:rPr>
          <w:lang w:val="ru-RU"/>
        </w:rPr>
      </w:pPr>
    </w:p>
    <w:p w:rsidR="00531ED8" w:rsidRPr="00314103" w:rsidRDefault="00531ED8" w:rsidP="00531ED8">
      <w:pPr>
        <w:ind w:firstLine="0"/>
        <w:rPr>
          <w:sz w:val="16"/>
          <w:szCs w:val="16"/>
          <w:lang w:val="ru-RU"/>
        </w:rPr>
      </w:pPr>
      <w:r w:rsidRPr="00531ED8">
        <w:rPr>
          <w:sz w:val="16"/>
          <w:szCs w:val="16"/>
          <w:lang w:val="en-US"/>
        </w:rPr>
        <w:lastRenderedPageBreak/>
        <w:t>import</w:t>
      </w:r>
      <w:r w:rsidRPr="00314103">
        <w:rPr>
          <w:sz w:val="16"/>
          <w:szCs w:val="16"/>
          <w:lang w:val="ru-RU"/>
        </w:rPr>
        <w:t xml:space="preserve"> </w:t>
      </w:r>
      <w:r w:rsidRPr="00531ED8">
        <w:rPr>
          <w:sz w:val="16"/>
          <w:szCs w:val="16"/>
          <w:lang w:val="en-US"/>
        </w:rPr>
        <w:t>subprocess</w:t>
      </w:r>
    </w:p>
    <w:p w:rsidR="00531ED8" w:rsidRPr="007E2BA8" w:rsidRDefault="00531ED8" w:rsidP="00531ED8">
      <w:pPr>
        <w:ind w:firstLine="0"/>
        <w:rPr>
          <w:sz w:val="16"/>
          <w:szCs w:val="16"/>
          <w:lang w:val="ru-RU"/>
        </w:rPr>
      </w:pPr>
      <w:r w:rsidRPr="00531ED8">
        <w:rPr>
          <w:sz w:val="16"/>
          <w:szCs w:val="16"/>
          <w:lang w:val="en-US"/>
        </w:rPr>
        <w:t>for</w:t>
      </w:r>
      <w:r w:rsidRPr="007E2BA8">
        <w:rPr>
          <w:sz w:val="16"/>
          <w:szCs w:val="16"/>
          <w:lang w:val="ru-RU"/>
        </w:rPr>
        <w:t xml:space="preserve"> </w:t>
      </w:r>
      <w:r w:rsidRPr="00531ED8">
        <w:rPr>
          <w:sz w:val="16"/>
          <w:szCs w:val="16"/>
          <w:lang w:val="en-US"/>
        </w:rPr>
        <w:t>i</w:t>
      </w:r>
      <w:r w:rsidRPr="007E2BA8">
        <w:rPr>
          <w:sz w:val="16"/>
          <w:szCs w:val="16"/>
          <w:lang w:val="ru-RU"/>
        </w:rPr>
        <w:t xml:space="preserve"> </w:t>
      </w:r>
      <w:r w:rsidRPr="00531ED8">
        <w:rPr>
          <w:sz w:val="16"/>
          <w:szCs w:val="16"/>
          <w:lang w:val="en-US"/>
        </w:rPr>
        <w:t>in</w:t>
      </w:r>
      <w:r w:rsidRPr="007E2BA8">
        <w:rPr>
          <w:sz w:val="16"/>
          <w:szCs w:val="16"/>
          <w:lang w:val="ru-RU"/>
        </w:rPr>
        <w:t xml:space="preserve"> </w:t>
      </w:r>
      <w:r w:rsidRPr="00531ED8">
        <w:rPr>
          <w:sz w:val="16"/>
          <w:szCs w:val="16"/>
          <w:lang w:val="en-US"/>
        </w:rPr>
        <w:t>range</w:t>
      </w:r>
      <w:r w:rsidRPr="007E2BA8">
        <w:rPr>
          <w:sz w:val="16"/>
          <w:szCs w:val="16"/>
          <w:lang w:val="ru-RU"/>
        </w:rPr>
        <w:t>(0,</w:t>
      </w:r>
      <w:r w:rsidRPr="00531ED8">
        <w:rPr>
          <w:sz w:val="16"/>
          <w:szCs w:val="16"/>
          <w:lang w:val="en-US"/>
        </w:rPr>
        <w:t>len</w:t>
      </w:r>
      <w:r w:rsidRPr="007E2BA8">
        <w:rPr>
          <w:sz w:val="16"/>
          <w:szCs w:val="16"/>
          <w:lang w:val="ru-RU"/>
        </w:rPr>
        <w:t>(</w:t>
      </w:r>
      <w:r w:rsidRPr="00531ED8">
        <w:rPr>
          <w:sz w:val="16"/>
          <w:szCs w:val="16"/>
          <w:lang w:val="en-US"/>
        </w:rPr>
        <w:t>input</w:t>
      </w:r>
      <w:r w:rsidRPr="007E2BA8">
        <w:rPr>
          <w:sz w:val="16"/>
          <w:szCs w:val="16"/>
          <w:lang w:val="ru-RU"/>
        </w:rPr>
        <w:t>)-1):</w:t>
      </w:r>
    </w:p>
    <w:p w:rsidR="00531ED8" w:rsidRPr="00531ED8" w:rsidRDefault="00531ED8" w:rsidP="00531ED8">
      <w:pPr>
        <w:ind w:left="709" w:firstLine="0"/>
        <w:rPr>
          <w:sz w:val="16"/>
          <w:szCs w:val="16"/>
          <w:lang w:val="en-US"/>
        </w:rPr>
      </w:pPr>
      <w:r w:rsidRPr="00531ED8">
        <w:rPr>
          <w:sz w:val="16"/>
          <w:szCs w:val="16"/>
          <w:lang w:val="en-US"/>
        </w:rPr>
        <w:t>command = "ffmpeg -i "+file</w:t>
      </w:r>
      <w:r w:rsidR="00314103">
        <w:rPr>
          <w:sz w:val="16"/>
          <w:szCs w:val="16"/>
          <w:lang w:val="en-US"/>
        </w:rPr>
        <w:t>+" -ss "+start_time+" -t "+end_time+"</w:t>
      </w:r>
      <w:r w:rsidRPr="00531ED8">
        <w:rPr>
          <w:sz w:val="16"/>
          <w:szCs w:val="16"/>
          <w:lang w:val="en-US"/>
        </w:rPr>
        <w:t>-q:a 0 -map a video/sample"+str(i)+".wav"</w:t>
      </w:r>
    </w:p>
    <w:p w:rsidR="00531ED8" w:rsidRPr="00531ED8" w:rsidRDefault="00531ED8" w:rsidP="00531ED8">
      <w:pPr>
        <w:ind w:left="709" w:firstLine="0"/>
        <w:rPr>
          <w:sz w:val="16"/>
          <w:szCs w:val="16"/>
          <w:lang w:val="en-US"/>
        </w:rPr>
      </w:pPr>
      <w:r w:rsidRPr="00531ED8">
        <w:rPr>
          <w:sz w:val="16"/>
          <w:szCs w:val="16"/>
          <w:lang w:val="en-US"/>
        </w:rPr>
        <w:t>subprocess.call(command, shell=True)</w:t>
      </w:r>
    </w:p>
    <w:p w:rsidR="00531ED8" w:rsidRPr="00531ED8" w:rsidRDefault="00531ED8" w:rsidP="00DA1245">
      <w:pPr>
        <w:ind w:firstLine="0"/>
        <w:jc w:val="center"/>
        <w:rPr>
          <w:lang w:val="en-US"/>
        </w:rPr>
      </w:pPr>
    </w:p>
    <w:p w:rsidR="00DA1245" w:rsidRDefault="00DA1245" w:rsidP="00DA1245">
      <w:pPr>
        <w:ind w:left="709" w:firstLine="0"/>
        <w:rPr>
          <w:lang w:val="ru-RU"/>
        </w:rPr>
      </w:pPr>
      <w:r w:rsidRPr="00DA1245">
        <w:rPr>
          <w:lang w:val="ru-RU"/>
        </w:rPr>
        <w:t>4.</w:t>
      </w:r>
      <w:r w:rsidR="00531ED8">
        <w:rPr>
          <w:lang w:val="ru-RU"/>
        </w:rPr>
        <w:t>4</w:t>
      </w:r>
      <w:r w:rsidRPr="00DA1245">
        <w:rPr>
          <w:lang w:val="ru-RU"/>
        </w:rPr>
        <w:t xml:space="preserve"> </w:t>
      </w:r>
      <w:r>
        <w:rPr>
          <w:lang w:val="ru-RU"/>
        </w:rPr>
        <w:t>Отримання тексту зі звукової доріжки</w:t>
      </w:r>
    </w:p>
    <w:p w:rsidR="00DA1245" w:rsidRDefault="00DA1245" w:rsidP="00DA1245">
      <w:pPr>
        <w:ind w:firstLine="0"/>
        <w:rPr>
          <w:lang w:val="ru-RU"/>
        </w:rPr>
      </w:pPr>
    </w:p>
    <w:p w:rsidR="00DA1245" w:rsidRPr="00531ED8" w:rsidRDefault="00DA1245" w:rsidP="00DA1245">
      <w:pPr>
        <w:rPr>
          <w:lang w:val="ru-RU"/>
        </w:rPr>
      </w:pPr>
      <w:r>
        <w:rPr>
          <w:lang w:val="ru-RU"/>
        </w:rPr>
        <w:t>Імпортуємо</w:t>
      </w:r>
      <w:r w:rsidRPr="00DA1245">
        <w:rPr>
          <w:lang w:val="ru-RU"/>
        </w:rPr>
        <w:t xml:space="preserve"> </w:t>
      </w:r>
      <w:r>
        <w:rPr>
          <w:lang w:val="ru-RU"/>
        </w:rPr>
        <w:t>бібліотеку</w:t>
      </w:r>
      <w:r w:rsidRPr="00DA1245">
        <w:rPr>
          <w:lang w:val="ru-RU"/>
        </w:rPr>
        <w:t xml:space="preserve"> </w:t>
      </w:r>
      <w:r>
        <w:rPr>
          <w:lang w:val="en-US"/>
        </w:rPr>
        <w:t>speech</w:t>
      </w:r>
      <w:r w:rsidRPr="00DA1245">
        <w:rPr>
          <w:lang w:val="ru-RU"/>
        </w:rPr>
        <w:t>_</w:t>
      </w:r>
      <w:r>
        <w:rPr>
          <w:lang w:val="en-US"/>
        </w:rPr>
        <w:t>recognition</w:t>
      </w:r>
      <w:r>
        <w:rPr>
          <w:lang w:val="ru-RU"/>
        </w:rPr>
        <w:t xml:space="preserve"> та викликаємо з неї метод </w:t>
      </w:r>
      <w:r>
        <w:rPr>
          <w:lang w:val="en-US"/>
        </w:rPr>
        <w:t>Recognizer</w:t>
      </w:r>
      <w:r w:rsidRPr="00DA1245">
        <w:rPr>
          <w:lang w:val="ru-RU"/>
        </w:rPr>
        <w:t>()</w:t>
      </w:r>
      <w:r>
        <w:rPr>
          <w:lang w:val="ru-RU"/>
        </w:rPr>
        <w:t xml:space="preserve">. Після цього передаємо звукову доріжку в метод </w:t>
      </w:r>
      <w:r>
        <w:rPr>
          <w:lang w:val="en-US"/>
        </w:rPr>
        <w:t>AudioFile</w:t>
      </w:r>
      <w:r w:rsidRPr="00DA1245">
        <w:rPr>
          <w:lang w:val="ru-RU"/>
        </w:rPr>
        <w:t xml:space="preserve">(). </w:t>
      </w:r>
      <w:r w:rsidR="00531ED8">
        <w:rPr>
          <w:lang w:val="ru-RU"/>
        </w:rPr>
        <w:t xml:space="preserve">Далі використовуємо метод </w:t>
      </w:r>
      <w:r w:rsidR="00531ED8">
        <w:rPr>
          <w:lang w:val="en-US"/>
        </w:rPr>
        <w:t>adjust</w:t>
      </w:r>
      <w:r w:rsidR="00531ED8" w:rsidRPr="00531ED8">
        <w:rPr>
          <w:lang w:val="ru-RU"/>
        </w:rPr>
        <w:t>_</w:t>
      </w:r>
      <w:r w:rsidR="00531ED8">
        <w:rPr>
          <w:lang w:val="en-US"/>
        </w:rPr>
        <w:t>for</w:t>
      </w:r>
      <w:r w:rsidR="00531ED8" w:rsidRPr="00531ED8">
        <w:rPr>
          <w:lang w:val="ru-RU"/>
        </w:rPr>
        <w:t>_</w:t>
      </w:r>
      <w:r w:rsidR="00531ED8">
        <w:rPr>
          <w:lang w:val="en-US"/>
        </w:rPr>
        <w:t>ambient</w:t>
      </w:r>
      <w:r w:rsidR="00531ED8" w:rsidRPr="00531ED8">
        <w:rPr>
          <w:lang w:val="ru-RU"/>
        </w:rPr>
        <w:t>_</w:t>
      </w:r>
      <w:r w:rsidR="00531ED8">
        <w:rPr>
          <w:lang w:val="en-US"/>
        </w:rPr>
        <w:t>noise</w:t>
      </w:r>
      <w:r w:rsidR="00531ED8" w:rsidRPr="00531ED8">
        <w:rPr>
          <w:lang w:val="ru-RU"/>
        </w:rPr>
        <w:t>() щоб при</w:t>
      </w:r>
      <w:r w:rsidR="00531ED8">
        <w:rPr>
          <w:lang w:val="ru-RU"/>
        </w:rPr>
        <w:t xml:space="preserve">брати шуми із звукової доріжки. Отриманий текст перекладаємо на англійську, оскільки для виділення тегів та настрою сюжету напереднавченні нейронні мережі використовують англійську мову. Для цього використовуємо </w:t>
      </w:r>
      <w:r w:rsidR="00531ED8">
        <w:rPr>
          <w:lang w:val="en-US"/>
        </w:rPr>
        <w:t>google</w:t>
      </w:r>
      <w:r w:rsidR="00531ED8" w:rsidRPr="00531ED8">
        <w:rPr>
          <w:lang w:val="ru-RU"/>
        </w:rPr>
        <w:t>_</w:t>
      </w:r>
      <w:r w:rsidR="00531ED8">
        <w:rPr>
          <w:lang w:val="en-US"/>
        </w:rPr>
        <w:t>translator</w:t>
      </w:r>
      <w:r w:rsidR="00531ED8">
        <w:rPr>
          <w:lang w:val="ru-RU"/>
        </w:rPr>
        <w:t xml:space="preserve">() з бібліотеки </w:t>
      </w:r>
      <w:r w:rsidR="00531ED8">
        <w:rPr>
          <w:lang w:val="en-US"/>
        </w:rPr>
        <w:t>google</w:t>
      </w:r>
      <w:r w:rsidR="00531ED8" w:rsidRPr="00531ED8">
        <w:rPr>
          <w:lang w:val="ru-RU"/>
        </w:rPr>
        <w:t>_</w:t>
      </w:r>
      <w:r w:rsidR="00531ED8">
        <w:rPr>
          <w:lang w:val="en-US"/>
        </w:rPr>
        <w:t>trans</w:t>
      </w:r>
      <w:r w:rsidR="00531ED8" w:rsidRPr="00531ED8">
        <w:rPr>
          <w:lang w:val="ru-RU"/>
        </w:rPr>
        <w:t>_</w:t>
      </w:r>
      <w:r w:rsidR="00531ED8">
        <w:rPr>
          <w:lang w:val="en-US"/>
        </w:rPr>
        <w:t>new</w:t>
      </w:r>
      <w:r w:rsidR="00531ED8" w:rsidRPr="00531ED8">
        <w:rPr>
          <w:highlight w:val="cyan"/>
          <w:lang w:val="ru-RU"/>
        </w:rPr>
        <w:t>[]</w:t>
      </w:r>
      <w:r w:rsidR="00531ED8">
        <w:rPr>
          <w:lang w:val="ru-RU"/>
        </w:rPr>
        <w:t>.</w:t>
      </w:r>
    </w:p>
    <w:p w:rsidR="00DA1245" w:rsidRDefault="00DA1245" w:rsidP="00DA1245">
      <w:pPr>
        <w:ind w:firstLine="0"/>
        <w:rPr>
          <w:lang w:val="ru-RU"/>
        </w:rPr>
      </w:pPr>
    </w:p>
    <w:p w:rsidR="00531ED8" w:rsidRPr="00531ED8" w:rsidRDefault="00531ED8" w:rsidP="00DA1245">
      <w:pPr>
        <w:ind w:firstLine="0"/>
        <w:rPr>
          <w:sz w:val="16"/>
          <w:szCs w:val="16"/>
          <w:lang w:val="en-US"/>
        </w:rPr>
      </w:pPr>
      <w:r w:rsidRPr="00531ED8">
        <w:rPr>
          <w:sz w:val="16"/>
          <w:szCs w:val="16"/>
          <w:lang w:val="en-US"/>
        </w:rPr>
        <w:t xml:space="preserve">from google_trans_new import google_translator  </w:t>
      </w:r>
    </w:p>
    <w:p w:rsidR="00DA1245" w:rsidRPr="00DA1245" w:rsidRDefault="00DA1245" w:rsidP="00DA1245">
      <w:pPr>
        <w:ind w:firstLine="0"/>
        <w:rPr>
          <w:sz w:val="16"/>
          <w:szCs w:val="16"/>
          <w:lang w:val="en-US"/>
        </w:rPr>
      </w:pPr>
      <w:r w:rsidRPr="00DA1245">
        <w:rPr>
          <w:sz w:val="16"/>
          <w:szCs w:val="16"/>
          <w:lang w:val="en-US"/>
        </w:rPr>
        <w:t>import speech_recognition as sr</w:t>
      </w:r>
    </w:p>
    <w:p w:rsidR="00DA1245" w:rsidRPr="00DA1245" w:rsidRDefault="00DA1245" w:rsidP="00DA1245">
      <w:pPr>
        <w:ind w:firstLine="0"/>
        <w:rPr>
          <w:sz w:val="16"/>
          <w:szCs w:val="16"/>
          <w:lang w:val="en-US"/>
        </w:rPr>
      </w:pPr>
      <w:r w:rsidRPr="00DA1245">
        <w:rPr>
          <w:sz w:val="16"/>
          <w:szCs w:val="16"/>
          <w:lang w:val="en-US"/>
        </w:rPr>
        <w:t>r = sr.Recognizer()</w:t>
      </w:r>
    </w:p>
    <w:p w:rsidR="00DA1245" w:rsidRPr="00DA1245" w:rsidRDefault="00DA1245" w:rsidP="00DA1245">
      <w:pPr>
        <w:ind w:firstLine="0"/>
        <w:rPr>
          <w:sz w:val="16"/>
          <w:szCs w:val="16"/>
          <w:lang w:val="en-US"/>
        </w:rPr>
      </w:pPr>
      <w:r w:rsidRPr="00DA1245">
        <w:rPr>
          <w:sz w:val="16"/>
          <w:szCs w:val="16"/>
          <w:lang w:val="en-US"/>
        </w:rPr>
        <w:t>harvard = sr.AudioFile(road+'sample'+str(i)+'.wav')</w:t>
      </w:r>
    </w:p>
    <w:p w:rsidR="00DA1245" w:rsidRDefault="00DA1245" w:rsidP="00DA1245">
      <w:pPr>
        <w:ind w:firstLine="0"/>
        <w:rPr>
          <w:sz w:val="16"/>
          <w:szCs w:val="16"/>
          <w:lang w:val="en-US"/>
        </w:rPr>
      </w:pPr>
      <w:r>
        <w:rPr>
          <w:sz w:val="16"/>
          <w:szCs w:val="16"/>
          <w:lang w:val="en-US"/>
        </w:rPr>
        <w:t>while 1:</w:t>
      </w:r>
    </w:p>
    <w:p w:rsidR="00DA1245" w:rsidRPr="00DA1245" w:rsidRDefault="00DA1245" w:rsidP="00DA1245">
      <w:pPr>
        <w:rPr>
          <w:sz w:val="16"/>
          <w:szCs w:val="16"/>
          <w:lang w:val="en-US"/>
        </w:rPr>
      </w:pPr>
      <w:r w:rsidRPr="00DA1245">
        <w:rPr>
          <w:sz w:val="16"/>
          <w:szCs w:val="16"/>
          <w:lang w:val="en-US"/>
        </w:rPr>
        <w:t>with harvard as source:</w:t>
      </w:r>
    </w:p>
    <w:p w:rsidR="00DA1245" w:rsidRPr="00DA1245" w:rsidRDefault="00DA1245" w:rsidP="00DA1245">
      <w:pPr>
        <w:ind w:left="709"/>
        <w:rPr>
          <w:sz w:val="16"/>
          <w:szCs w:val="16"/>
          <w:lang w:val="en-US"/>
        </w:rPr>
      </w:pPr>
      <w:r w:rsidRPr="00DA1245">
        <w:rPr>
          <w:sz w:val="16"/>
          <w:szCs w:val="16"/>
          <w:lang w:val="en-US"/>
        </w:rPr>
        <w:t>r.adjust_for_ambient_noise(source)</w:t>
      </w:r>
    </w:p>
    <w:p w:rsidR="00DA1245" w:rsidRPr="00DA1245" w:rsidRDefault="00DA1245" w:rsidP="00DA1245">
      <w:pPr>
        <w:ind w:firstLine="0"/>
        <w:rPr>
          <w:sz w:val="16"/>
          <w:szCs w:val="16"/>
          <w:lang w:val="en-US"/>
        </w:rPr>
      </w:pPr>
      <w:r w:rsidRPr="00DA1245">
        <w:rPr>
          <w:sz w:val="16"/>
          <w:szCs w:val="16"/>
          <w:lang w:val="en-US"/>
        </w:rPr>
        <w:t xml:space="preserve">             </w:t>
      </w:r>
      <w:r>
        <w:rPr>
          <w:sz w:val="16"/>
          <w:szCs w:val="16"/>
          <w:lang w:val="en-US"/>
        </w:rPr>
        <w:t xml:space="preserve">     </w:t>
      </w:r>
      <w:r>
        <w:rPr>
          <w:sz w:val="16"/>
          <w:szCs w:val="16"/>
          <w:lang w:val="en-US"/>
        </w:rPr>
        <w:tab/>
        <w:t>audio = r.record(source</w:t>
      </w:r>
      <w:r w:rsidRPr="00DA1245">
        <w:rPr>
          <w:sz w:val="16"/>
          <w:szCs w:val="16"/>
          <w:lang w:val="en-US"/>
        </w:rPr>
        <w:t>)</w:t>
      </w:r>
    </w:p>
    <w:p w:rsidR="00DA1245" w:rsidRDefault="00DA1245" w:rsidP="00DA1245">
      <w:pPr>
        <w:ind w:firstLine="0"/>
        <w:rPr>
          <w:sz w:val="16"/>
          <w:szCs w:val="16"/>
          <w:lang w:val="en-US"/>
        </w:rPr>
      </w:pPr>
      <w:r w:rsidRPr="00DA1245">
        <w:rPr>
          <w:sz w:val="16"/>
          <w:szCs w:val="16"/>
          <w:lang w:val="en-US"/>
        </w:rPr>
        <w:t xml:space="preserve">                        </w:t>
      </w:r>
      <w:r>
        <w:rPr>
          <w:sz w:val="16"/>
          <w:szCs w:val="16"/>
          <w:lang w:val="en-US"/>
        </w:rPr>
        <w:tab/>
        <w:t>text</w:t>
      </w:r>
      <w:r w:rsidRPr="00DA1245">
        <w:rPr>
          <w:sz w:val="16"/>
          <w:szCs w:val="16"/>
          <w:lang w:val="en-US"/>
        </w:rPr>
        <w:t xml:space="preserve"> = r.recognize_</w:t>
      </w:r>
      <w:r>
        <w:rPr>
          <w:sz w:val="16"/>
          <w:szCs w:val="16"/>
          <w:lang w:val="en-US"/>
        </w:rPr>
        <w:t>google(audio, language="uk-UA")</w:t>
      </w:r>
    </w:p>
    <w:p w:rsidR="00DA1245" w:rsidRPr="00DA1245" w:rsidRDefault="00DA1245" w:rsidP="00DA1245">
      <w:pPr>
        <w:ind w:left="709"/>
        <w:rPr>
          <w:sz w:val="16"/>
          <w:szCs w:val="16"/>
          <w:lang w:val="en-US"/>
        </w:rPr>
      </w:pPr>
      <w:r w:rsidRPr="00DA1245">
        <w:rPr>
          <w:sz w:val="16"/>
          <w:szCs w:val="16"/>
          <w:lang w:val="en-US"/>
        </w:rPr>
        <w:t xml:space="preserve">translator = google_translator()  </w:t>
      </w:r>
    </w:p>
    <w:p w:rsidR="00DA1245" w:rsidRDefault="00DA1245" w:rsidP="00DA1245">
      <w:pPr>
        <w:ind w:firstLine="0"/>
        <w:rPr>
          <w:sz w:val="16"/>
          <w:szCs w:val="16"/>
          <w:lang w:val="en-US"/>
        </w:rPr>
      </w:pPr>
      <w:r w:rsidRPr="00DA1245">
        <w:rPr>
          <w:sz w:val="16"/>
          <w:szCs w:val="16"/>
          <w:lang w:val="en-US"/>
        </w:rPr>
        <w:t xml:space="preserve">                           </w:t>
      </w:r>
      <w:r w:rsidRPr="00DA1245">
        <w:rPr>
          <w:sz w:val="16"/>
          <w:szCs w:val="16"/>
          <w:lang w:val="en-US"/>
        </w:rPr>
        <w:tab/>
      </w:r>
      <w:r>
        <w:rPr>
          <w:sz w:val="16"/>
          <w:szCs w:val="16"/>
          <w:lang w:val="en-US"/>
        </w:rPr>
        <w:t>english_text</w:t>
      </w:r>
      <w:r w:rsidRPr="00DA1245">
        <w:rPr>
          <w:sz w:val="16"/>
          <w:szCs w:val="16"/>
          <w:lang w:val="en-US"/>
        </w:rPr>
        <w:t xml:space="preserve"> = translator.translate(</w:t>
      </w:r>
      <w:r>
        <w:rPr>
          <w:sz w:val="16"/>
          <w:szCs w:val="16"/>
          <w:lang w:val="en-US"/>
        </w:rPr>
        <w:t>text</w:t>
      </w:r>
      <w:r w:rsidRPr="00DA1245">
        <w:rPr>
          <w:sz w:val="16"/>
          <w:szCs w:val="16"/>
          <w:lang w:val="en-US"/>
        </w:rPr>
        <w:t xml:space="preserve">,lang_tgt='en')   </w:t>
      </w:r>
    </w:p>
    <w:p w:rsidR="00CA14FC" w:rsidRDefault="00CA14FC" w:rsidP="00DA1245">
      <w:pPr>
        <w:ind w:firstLine="0"/>
        <w:rPr>
          <w:sz w:val="16"/>
          <w:szCs w:val="16"/>
          <w:lang w:val="en-US"/>
        </w:rPr>
      </w:pPr>
    </w:p>
    <w:p w:rsidR="00CA14FC" w:rsidRPr="00DA1245" w:rsidRDefault="00CA14FC" w:rsidP="00DA1245">
      <w:pPr>
        <w:ind w:firstLine="0"/>
        <w:rPr>
          <w:sz w:val="16"/>
          <w:szCs w:val="16"/>
          <w:lang w:val="en-US"/>
        </w:rPr>
      </w:pPr>
    </w:p>
    <w:p w:rsidR="00AC2E75" w:rsidRPr="00CA14FC" w:rsidRDefault="00AC2E75" w:rsidP="00AC2E75">
      <w:pPr>
        <w:ind w:left="709" w:firstLine="0"/>
        <w:rPr>
          <w:lang w:val="ru-RU"/>
        </w:rPr>
      </w:pPr>
      <w:r w:rsidRPr="00CA14FC">
        <w:rPr>
          <w:lang w:val="ru-RU"/>
        </w:rPr>
        <w:t>4.</w:t>
      </w:r>
      <w:r w:rsidR="00531ED8" w:rsidRPr="00CA14FC">
        <w:rPr>
          <w:lang w:val="ru-RU"/>
        </w:rPr>
        <w:t>5</w:t>
      </w:r>
      <w:r w:rsidRPr="00CA14FC">
        <w:rPr>
          <w:lang w:val="ru-RU"/>
        </w:rPr>
        <w:t xml:space="preserve"> </w:t>
      </w:r>
      <w:r w:rsidR="00CA14FC">
        <w:rPr>
          <w:lang w:val="ru-RU"/>
        </w:rPr>
        <w:t>Класифікація сюжету на позитивний чи негативний</w:t>
      </w:r>
      <w:r w:rsidRPr="00CA14FC">
        <w:rPr>
          <w:lang w:val="ru-RU"/>
        </w:rPr>
        <w:t xml:space="preserve"> </w:t>
      </w:r>
    </w:p>
    <w:p w:rsidR="00AC2E75" w:rsidRPr="00CA14FC" w:rsidRDefault="00AC2E75" w:rsidP="00AC2E75">
      <w:pPr>
        <w:rPr>
          <w:lang w:val="ru-RU"/>
        </w:rPr>
      </w:pPr>
    </w:p>
    <w:p w:rsidR="00DA1245" w:rsidRPr="007E2BA8" w:rsidRDefault="00DA1245" w:rsidP="00DA1245">
      <w:pPr>
        <w:rPr>
          <w:lang w:val="en-US"/>
        </w:rPr>
      </w:pPr>
      <w:r>
        <w:rPr>
          <w:lang w:val="ru-RU"/>
        </w:rPr>
        <w:t>Імпортуємо</w:t>
      </w:r>
      <w:r w:rsidRPr="00E00A76">
        <w:rPr>
          <w:lang w:val="ru-RU"/>
        </w:rPr>
        <w:t xml:space="preserve"> </w:t>
      </w:r>
      <w:r w:rsidR="00AC2E75">
        <w:rPr>
          <w:lang w:val="ru-RU"/>
        </w:rPr>
        <w:t>функцію</w:t>
      </w:r>
      <w:r w:rsidR="00AC2E75" w:rsidRPr="00E00A76">
        <w:rPr>
          <w:lang w:val="ru-RU"/>
        </w:rPr>
        <w:t xml:space="preserve"> </w:t>
      </w:r>
      <w:r w:rsidR="00AC2E75" w:rsidRPr="00AC2E75">
        <w:rPr>
          <w:lang w:val="en-US"/>
        </w:rPr>
        <w:t>SentimentIntensityAnalyzer</w:t>
      </w:r>
      <w:r w:rsidR="00AC2E75" w:rsidRPr="00E00A76">
        <w:rPr>
          <w:lang w:val="ru-RU"/>
        </w:rPr>
        <w:t xml:space="preserve">() </w:t>
      </w:r>
      <w:r w:rsidR="00AC2E75">
        <w:rPr>
          <w:lang w:val="ru-RU"/>
        </w:rPr>
        <w:t>з</w:t>
      </w:r>
      <w:r w:rsidR="00AC2E75" w:rsidRPr="00E00A76">
        <w:rPr>
          <w:lang w:val="ru-RU"/>
        </w:rPr>
        <w:t xml:space="preserve"> </w:t>
      </w:r>
      <w:r w:rsidR="00AC2E75">
        <w:rPr>
          <w:lang w:val="ru-RU"/>
        </w:rPr>
        <w:t>бібліотки</w:t>
      </w:r>
      <w:r w:rsidR="00AC2E75" w:rsidRPr="00E00A76">
        <w:rPr>
          <w:lang w:val="ru-RU"/>
        </w:rPr>
        <w:t xml:space="preserve"> </w:t>
      </w:r>
      <w:r w:rsidR="00AC2E75" w:rsidRPr="00AC2E75">
        <w:rPr>
          <w:lang w:val="en-US"/>
        </w:rPr>
        <w:t>nltk</w:t>
      </w:r>
      <w:r w:rsidR="00AC2E75" w:rsidRPr="00E00A76">
        <w:rPr>
          <w:highlight w:val="cyan"/>
          <w:lang w:val="ru-RU"/>
        </w:rPr>
        <w:t>[]</w:t>
      </w:r>
      <w:r w:rsidR="00AC2E75" w:rsidRPr="00E00A76">
        <w:rPr>
          <w:lang w:val="ru-RU"/>
        </w:rPr>
        <w:t>.</w:t>
      </w:r>
      <w:r w:rsidRPr="00E00A76">
        <w:rPr>
          <w:lang w:val="ru-RU"/>
        </w:rPr>
        <w:t xml:space="preserve"> </w:t>
      </w:r>
      <w:r>
        <w:rPr>
          <w:lang w:val="ru-RU"/>
        </w:rPr>
        <w:t>Створюємо</w:t>
      </w:r>
      <w:r w:rsidRPr="00DA1245">
        <w:rPr>
          <w:lang w:val="en-US"/>
        </w:rPr>
        <w:t xml:space="preserve"> </w:t>
      </w:r>
      <w:r>
        <w:rPr>
          <w:lang w:val="ru-RU"/>
        </w:rPr>
        <w:t>об</w:t>
      </w:r>
      <w:r w:rsidRPr="00DA1245">
        <w:rPr>
          <w:lang w:val="en-US"/>
        </w:rPr>
        <w:t>'</w:t>
      </w:r>
      <w:r>
        <w:rPr>
          <w:lang w:val="ru-RU"/>
        </w:rPr>
        <w:t>єкт</w:t>
      </w:r>
      <w:r w:rsidRPr="00DA1245">
        <w:rPr>
          <w:lang w:val="en-US"/>
        </w:rPr>
        <w:t xml:space="preserve"> </w:t>
      </w:r>
      <w:r>
        <w:rPr>
          <w:lang w:val="ru-RU"/>
        </w:rPr>
        <w:t>класу</w:t>
      </w:r>
      <w:r w:rsidRPr="00DA1245">
        <w:rPr>
          <w:lang w:val="en-US"/>
        </w:rPr>
        <w:t xml:space="preserve"> </w:t>
      </w:r>
      <w:r>
        <w:rPr>
          <w:lang w:val="en-US"/>
        </w:rPr>
        <w:t>SentimentIntensityAnalyzer</w:t>
      </w:r>
      <w:r w:rsidRPr="00DA1245">
        <w:rPr>
          <w:lang w:val="en-US"/>
        </w:rPr>
        <w:t xml:space="preserve">() </w:t>
      </w:r>
      <w:r>
        <w:rPr>
          <w:lang w:val="ru-RU"/>
        </w:rPr>
        <w:t>та</w:t>
      </w:r>
      <w:r w:rsidRPr="00DA1245">
        <w:rPr>
          <w:lang w:val="en-US"/>
        </w:rPr>
        <w:t xml:space="preserve"> </w:t>
      </w:r>
      <w:r>
        <w:rPr>
          <w:lang w:val="ru-RU"/>
        </w:rPr>
        <w:t>оримуємо</w:t>
      </w:r>
      <w:r w:rsidRPr="00DA1245">
        <w:rPr>
          <w:lang w:val="en-US"/>
        </w:rPr>
        <w:t xml:space="preserve"> </w:t>
      </w:r>
      <w:r>
        <w:rPr>
          <w:lang w:val="ru-RU"/>
        </w:rPr>
        <w:t>настрій</w:t>
      </w:r>
      <w:r w:rsidRPr="00DA1245">
        <w:rPr>
          <w:lang w:val="en-US"/>
        </w:rPr>
        <w:t xml:space="preserve"> </w:t>
      </w:r>
      <w:r>
        <w:rPr>
          <w:lang w:val="ru-RU"/>
        </w:rPr>
        <w:t>сюжету</w:t>
      </w:r>
      <w:r w:rsidRPr="00DA1245">
        <w:rPr>
          <w:lang w:val="en-US"/>
        </w:rPr>
        <w:t xml:space="preserve"> </w:t>
      </w:r>
      <w:r>
        <w:rPr>
          <w:lang w:val="ru-RU"/>
        </w:rPr>
        <w:t>методом</w:t>
      </w:r>
      <w:r w:rsidRPr="00DA1245">
        <w:rPr>
          <w:lang w:val="en-US"/>
        </w:rPr>
        <w:t xml:space="preserve"> </w:t>
      </w:r>
      <w:r w:rsidRPr="00AC2E75">
        <w:rPr>
          <w:lang w:val="en-US"/>
        </w:rPr>
        <w:t>polarity_scores</w:t>
      </w:r>
      <w:r w:rsidRPr="00DA1245">
        <w:rPr>
          <w:lang w:val="en-US"/>
        </w:rPr>
        <w:t>(</w:t>
      </w:r>
      <w:r>
        <w:rPr>
          <w:lang w:val="en-US"/>
        </w:rPr>
        <w:t>text</w:t>
      </w:r>
      <w:r w:rsidRPr="00DA1245">
        <w:rPr>
          <w:lang w:val="en-US"/>
        </w:rPr>
        <w:t>)</w:t>
      </w:r>
      <w:r>
        <w:rPr>
          <w:lang w:val="en-US"/>
        </w:rPr>
        <w:t xml:space="preserve">, </w:t>
      </w:r>
      <w:r>
        <w:rPr>
          <w:lang w:val="ru-RU"/>
        </w:rPr>
        <w:t>де</w:t>
      </w:r>
      <w:r w:rsidRPr="00DA1245">
        <w:rPr>
          <w:lang w:val="en-US"/>
        </w:rPr>
        <w:t xml:space="preserve"> </w:t>
      </w:r>
      <w:r>
        <w:rPr>
          <w:lang w:val="ru-RU"/>
        </w:rPr>
        <w:t>замість</w:t>
      </w:r>
      <w:r w:rsidRPr="00DA1245">
        <w:rPr>
          <w:lang w:val="en-US"/>
        </w:rPr>
        <w:t xml:space="preserve"> </w:t>
      </w:r>
      <w:r>
        <w:rPr>
          <w:lang w:val="ru-RU"/>
        </w:rPr>
        <w:t>змінної</w:t>
      </w:r>
      <w:r w:rsidRPr="00DA1245">
        <w:rPr>
          <w:lang w:val="en-US"/>
        </w:rPr>
        <w:t xml:space="preserve"> </w:t>
      </w:r>
      <w:r>
        <w:rPr>
          <w:lang w:val="en-US"/>
        </w:rPr>
        <w:t xml:space="preserve">text – </w:t>
      </w:r>
      <w:r>
        <w:rPr>
          <w:lang w:val="ru-RU"/>
        </w:rPr>
        <w:t>вибираємо</w:t>
      </w:r>
      <w:r w:rsidRPr="00DA1245">
        <w:rPr>
          <w:lang w:val="en-US"/>
        </w:rPr>
        <w:t xml:space="preserve"> </w:t>
      </w:r>
      <w:r>
        <w:rPr>
          <w:lang w:val="ru-RU"/>
        </w:rPr>
        <w:t>весь</w:t>
      </w:r>
      <w:r w:rsidRPr="00DA1245">
        <w:rPr>
          <w:lang w:val="en-US"/>
        </w:rPr>
        <w:t xml:space="preserve"> </w:t>
      </w:r>
      <w:r>
        <w:rPr>
          <w:lang w:val="ru-RU"/>
        </w:rPr>
        <w:t>текст</w:t>
      </w:r>
      <w:r w:rsidRPr="00DA1245">
        <w:rPr>
          <w:lang w:val="en-US"/>
        </w:rPr>
        <w:t xml:space="preserve"> </w:t>
      </w:r>
      <w:r>
        <w:rPr>
          <w:lang w:val="ru-RU"/>
        </w:rPr>
        <w:t>з</w:t>
      </w:r>
      <w:r w:rsidRPr="00DA1245">
        <w:rPr>
          <w:lang w:val="en-US"/>
        </w:rPr>
        <w:t xml:space="preserve"> </w:t>
      </w:r>
      <w:r>
        <w:rPr>
          <w:lang w:val="ru-RU"/>
        </w:rPr>
        <w:t>сюжету</w:t>
      </w:r>
      <w:r>
        <w:rPr>
          <w:lang w:val="en-US"/>
        </w:rPr>
        <w:t>.</w:t>
      </w:r>
      <w:r w:rsidRPr="00DA1245">
        <w:rPr>
          <w:lang w:val="en-US"/>
        </w:rPr>
        <w:t xml:space="preserve"> </w:t>
      </w:r>
      <w:r>
        <w:rPr>
          <w:lang w:val="ru-RU"/>
        </w:rPr>
        <w:t>Та</w:t>
      </w:r>
      <w:r w:rsidRPr="00DA1245">
        <w:rPr>
          <w:lang w:val="en-US"/>
        </w:rPr>
        <w:t xml:space="preserve"> </w:t>
      </w:r>
      <w:r>
        <w:rPr>
          <w:lang w:val="ru-RU"/>
        </w:rPr>
        <w:t>записуємо</w:t>
      </w:r>
      <w:r w:rsidRPr="00DA1245">
        <w:rPr>
          <w:lang w:val="en-US"/>
        </w:rPr>
        <w:t xml:space="preserve"> </w:t>
      </w:r>
      <w:r>
        <w:rPr>
          <w:lang w:val="ru-RU"/>
        </w:rPr>
        <w:t>текст</w:t>
      </w:r>
      <w:r w:rsidRPr="00DA1245">
        <w:rPr>
          <w:lang w:val="en-US"/>
        </w:rPr>
        <w:t xml:space="preserve"> </w:t>
      </w:r>
      <w:r>
        <w:rPr>
          <w:lang w:val="ru-RU"/>
        </w:rPr>
        <w:t>в</w:t>
      </w:r>
      <w:r w:rsidRPr="00DA1245">
        <w:rPr>
          <w:lang w:val="en-US"/>
        </w:rPr>
        <w:t xml:space="preserve"> </w:t>
      </w:r>
      <w:r>
        <w:rPr>
          <w:lang w:val="ru-RU"/>
        </w:rPr>
        <w:t>файл</w:t>
      </w:r>
      <w:r w:rsidRPr="00DA1245">
        <w:rPr>
          <w:lang w:val="en-US"/>
        </w:rPr>
        <w:t xml:space="preserve"> </w:t>
      </w:r>
      <w:r>
        <w:rPr>
          <w:lang w:val="en-US"/>
        </w:rPr>
        <w:t>csv.</w:t>
      </w:r>
    </w:p>
    <w:p w:rsidR="00AC2E75" w:rsidRPr="00DA1245" w:rsidRDefault="00AC2E75" w:rsidP="00AC2E75">
      <w:pPr>
        <w:rPr>
          <w:lang w:val="en-US"/>
        </w:rPr>
      </w:pPr>
    </w:p>
    <w:p w:rsidR="00F0675E" w:rsidRPr="00DA1245" w:rsidRDefault="00AC2E75" w:rsidP="00F0675E">
      <w:pPr>
        <w:ind w:firstLine="0"/>
        <w:rPr>
          <w:sz w:val="16"/>
          <w:szCs w:val="16"/>
          <w:lang w:val="en-US"/>
        </w:rPr>
      </w:pPr>
      <w:r w:rsidRPr="00DA1245">
        <w:rPr>
          <w:sz w:val="16"/>
          <w:szCs w:val="16"/>
          <w:lang w:val="en-US"/>
        </w:rPr>
        <w:t>from nltk.sentiment.vader import SentimentIntensityAnalyzer</w:t>
      </w:r>
    </w:p>
    <w:p w:rsidR="00AC2E75" w:rsidRPr="00DA1245" w:rsidRDefault="00AC2E75" w:rsidP="00AC2E75">
      <w:pPr>
        <w:ind w:firstLine="0"/>
        <w:rPr>
          <w:sz w:val="16"/>
          <w:szCs w:val="16"/>
          <w:lang w:val="en-US"/>
        </w:rPr>
      </w:pPr>
      <w:r w:rsidRPr="00DA1245">
        <w:rPr>
          <w:sz w:val="16"/>
          <w:szCs w:val="16"/>
          <w:lang w:val="en-US"/>
        </w:rPr>
        <w:t>sid = SentimentIntensityAnalyzer()</w:t>
      </w:r>
    </w:p>
    <w:p w:rsidR="00AC2E75" w:rsidRPr="00DA1245" w:rsidRDefault="00DA1245" w:rsidP="00AC2E75">
      <w:pPr>
        <w:ind w:firstLine="0"/>
        <w:rPr>
          <w:sz w:val="16"/>
          <w:szCs w:val="16"/>
          <w:lang w:val="en-US"/>
        </w:rPr>
      </w:pPr>
      <w:r w:rsidRPr="00DA1245">
        <w:rPr>
          <w:sz w:val="16"/>
          <w:szCs w:val="16"/>
          <w:lang w:val="en-US"/>
        </w:rPr>
        <w:t>mood</w:t>
      </w:r>
      <w:r w:rsidR="00AC2E75" w:rsidRPr="00DA1245">
        <w:rPr>
          <w:sz w:val="16"/>
          <w:szCs w:val="16"/>
          <w:lang w:val="en-US"/>
        </w:rPr>
        <w:t xml:space="preserve"> = sid.polarity_scores(</w:t>
      </w:r>
      <w:r w:rsidRPr="00DA1245">
        <w:rPr>
          <w:sz w:val="16"/>
          <w:szCs w:val="16"/>
          <w:lang w:val="en-US"/>
        </w:rPr>
        <w:t>text</w:t>
      </w:r>
      <w:r w:rsidR="00AC2E75" w:rsidRPr="00DA1245">
        <w:rPr>
          <w:sz w:val="16"/>
          <w:szCs w:val="16"/>
          <w:lang w:val="en-US"/>
        </w:rPr>
        <w:t>)</w:t>
      </w:r>
    </w:p>
    <w:p w:rsidR="00F0675E" w:rsidRPr="00DA1245" w:rsidRDefault="00AC2E75" w:rsidP="00AC2E75">
      <w:pPr>
        <w:ind w:firstLine="0"/>
        <w:rPr>
          <w:sz w:val="16"/>
          <w:szCs w:val="16"/>
          <w:lang w:val="en-US"/>
        </w:rPr>
      </w:pPr>
      <w:r w:rsidRPr="00DA1245">
        <w:rPr>
          <w:sz w:val="16"/>
          <w:szCs w:val="16"/>
          <w:lang w:val="en-US"/>
        </w:rPr>
        <w:t>data14 += 'neg:' + str(ss['neg']) + '  pos:' + str(ss['pos'])</w:t>
      </w:r>
    </w:p>
    <w:p w:rsidR="00F0675E" w:rsidRPr="00DA1245" w:rsidRDefault="00DA1245" w:rsidP="00F0675E">
      <w:pPr>
        <w:ind w:firstLine="0"/>
        <w:rPr>
          <w:sz w:val="16"/>
          <w:szCs w:val="16"/>
          <w:lang w:val="en-US"/>
        </w:rPr>
      </w:pPr>
      <w:r w:rsidRPr="00DA1245">
        <w:rPr>
          <w:sz w:val="16"/>
          <w:szCs w:val="16"/>
          <w:lang w:val="en-US"/>
        </w:rPr>
        <w:lastRenderedPageBreak/>
        <w:t>sheet['O'+str(i+k)] = data14</w:t>
      </w:r>
    </w:p>
    <w:p w:rsidR="00F0675E" w:rsidRPr="00AC2E75" w:rsidRDefault="00F0675E" w:rsidP="00F0675E">
      <w:pPr>
        <w:ind w:firstLine="0"/>
        <w:rPr>
          <w:lang w:val="en-US"/>
        </w:rPr>
      </w:pPr>
    </w:p>
    <w:p w:rsidR="00F0675E" w:rsidRDefault="00AC2E75" w:rsidP="00AC2E75">
      <w:pPr>
        <w:ind w:left="709" w:firstLine="0"/>
        <w:rPr>
          <w:lang w:val="ru-RU"/>
        </w:rPr>
      </w:pPr>
      <w:r>
        <w:rPr>
          <w:lang w:val="ru-RU"/>
        </w:rPr>
        <w:t>4.</w:t>
      </w:r>
      <w:r w:rsidR="00531ED8">
        <w:rPr>
          <w:lang w:val="ru-RU"/>
        </w:rPr>
        <w:t>6</w:t>
      </w:r>
      <w:r>
        <w:rPr>
          <w:lang w:val="ru-RU"/>
        </w:rPr>
        <w:t xml:space="preserve"> Запис в </w:t>
      </w:r>
      <w:r>
        <w:rPr>
          <w:lang w:val="en-US"/>
        </w:rPr>
        <w:t>Excel</w:t>
      </w:r>
      <w:r w:rsidRPr="00AC2E75">
        <w:rPr>
          <w:lang w:val="ru-RU"/>
        </w:rPr>
        <w:t xml:space="preserve"> </w:t>
      </w:r>
      <w:r>
        <w:rPr>
          <w:lang w:val="ru-RU"/>
        </w:rPr>
        <w:t>файл</w:t>
      </w:r>
    </w:p>
    <w:p w:rsidR="00AC2E75" w:rsidRPr="00E00A76" w:rsidRDefault="00AC2E75" w:rsidP="00AC2E75">
      <w:pPr>
        <w:ind w:left="709" w:firstLine="0"/>
        <w:rPr>
          <w:lang w:val="ru-RU"/>
        </w:rPr>
      </w:pPr>
    </w:p>
    <w:p w:rsidR="00F0675E" w:rsidRPr="00AC2E75" w:rsidRDefault="00AC2E75" w:rsidP="00F0675E">
      <w:pPr>
        <w:ind w:firstLine="0"/>
        <w:rPr>
          <w:lang w:val="ru-RU"/>
        </w:rPr>
      </w:pPr>
      <w:r>
        <w:rPr>
          <w:lang w:val="ru-RU"/>
        </w:rPr>
        <w:t xml:space="preserve">Останній етап – запис результуючої таблиці в файл </w:t>
      </w:r>
      <w:r>
        <w:rPr>
          <w:lang w:val="en-US"/>
        </w:rPr>
        <w:t>csv</w:t>
      </w:r>
      <w:r w:rsidRPr="00AC2E75">
        <w:rPr>
          <w:lang w:val="ru-RU"/>
        </w:rPr>
        <w:t xml:space="preserve">. </w:t>
      </w:r>
    </w:p>
    <w:p w:rsidR="00DE0ED9" w:rsidRDefault="00AC2E75" w:rsidP="00DE0ED9">
      <w:pPr>
        <w:rPr>
          <w:lang w:val="ru-RU"/>
        </w:rPr>
      </w:pPr>
      <w:r>
        <w:rPr>
          <w:lang w:val="ru-RU"/>
        </w:rPr>
        <w:t xml:space="preserve">Для цього будемо використовувати бібліотеку </w:t>
      </w:r>
      <w:r w:rsidRPr="00AC2E75">
        <w:rPr>
          <w:lang w:val="ru-RU"/>
        </w:rPr>
        <w:t xml:space="preserve">openpyxl </w:t>
      </w:r>
      <w:r w:rsidRPr="00AC2E75">
        <w:rPr>
          <w:highlight w:val="cyan"/>
          <w:lang w:val="ru-RU"/>
        </w:rPr>
        <w:t>[]</w:t>
      </w:r>
      <w:r>
        <w:rPr>
          <w:lang w:val="ru-RU"/>
        </w:rPr>
        <w:t>.</w:t>
      </w:r>
      <w:r w:rsidRPr="00AC2E75">
        <w:rPr>
          <w:lang w:val="ru-RU"/>
        </w:rPr>
        <w:t xml:space="preserve"> </w:t>
      </w:r>
      <w:r>
        <w:rPr>
          <w:lang w:val="ru-RU"/>
        </w:rPr>
        <w:t xml:space="preserve">Для завантаження файлу використовуємо функцію </w:t>
      </w:r>
      <w:r w:rsidRPr="00AC2E75">
        <w:rPr>
          <w:lang w:val="ru-RU"/>
        </w:rPr>
        <w:t>load_workbook</w:t>
      </w:r>
      <w:r>
        <w:rPr>
          <w:lang w:val="ru-RU"/>
        </w:rPr>
        <w:t xml:space="preserve">(). </w:t>
      </w:r>
      <w:r w:rsidR="00DE0ED9">
        <w:rPr>
          <w:lang w:val="ru-RU"/>
        </w:rPr>
        <w:t>Обираємо сторінку з необхідною нам назвою та починаємо записувати дані построково. Для присвоєння комірці ексель данних необхідно вказати колонку та рядок клітинки, в яку ми бажаємо записти данні, та самі дані. Приклад запису в клітинку А1 слова «</w:t>
      </w:r>
      <w:r w:rsidR="00DE0ED9">
        <w:rPr>
          <w:lang w:val="en-US"/>
        </w:rPr>
        <w:t>text</w:t>
      </w:r>
      <w:r w:rsidR="00DE0ED9">
        <w:rPr>
          <w:lang w:val="ru-RU"/>
        </w:rPr>
        <w:t>» зображений нижче:</w:t>
      </w:r>
    </w:p>
    <w:p w:rsidR="00DE0ED9" w:rsidRDefault="00DE0ED9" w:rsidP="00DE0ED9">
      <w:pPr>
        <w:ind w:left="709" w:firstLine="0"/>
        <w:rPr>
          <w:lang w:val="ru-RU"/>
        </w:rPr>
      </w:pPr>
      <w:r w:rsidRPr="00DE0ED9">
        <w:rPr>
          <w:lang w:val="en-US"/>
        </w:rPr>
        <w:t>sheet</w:t>
      </w:r>
      <w:r w:rsidRPr="00DE0ED9">
        <w:rPr>
          <w:lang w:val="ru-RU"/>
        </w:rPr>
        <w:t>['</w:t>
      </w:r>
      <w:r w:rsidRPr="00DE0ED9">
        <w:rPr>
          <w:lang w:val="en-US"/>
        </w:rPr>
        <w:t>A</w:t>
      </w:r>
      <w:r w:rsidRPr="00DE0ED9">
        <w:rPr>
          <w:lang w:val="ru-RU"/>
        </w:rPr>
        <w:t>1')] = «</w:t>
      </w:r>
      <w:r w:rsidRPr="00DE0ED9">
        <w:rPr>
          <w:lang w:val="en-US"/>
        </w:rPr>
        <w:t>week</w:t>
      </w:r>
      <w:r w:rsidRPr="00DE0ED9">
        <w:rPr>
          <w:lang w:val="ru-RU"/>
        </w:rPr>
        <w:t>»</w:t>
      </w:r>
    </w:p>
    <w:p w:rsidR="00DE0ED9" w:rsidRPr="00DE0ED9" w:rsidRDefault="00DE0ED9" w:rsidP="00EA6E8F">
      <w:pPr>
        <w:rPr>
          <w:sz w:val="16"/>
          <w:szCs w:val="16"/>
          <w:lang w:val="ru-RU"/>
        </w:rPr>
      </w:pPr>
      <w:r>
        <w:rPr>
          <w:lang w:val="ru-RU"/>
        </w:rPr>
        <w:t xml:space="preserve">Таким чином, </w:t>
      </w:r>
      <w:r w:rsidR="00EA6E8F">
        <w:rPr>
          <w:lang w:val="ru-RU"/>
        </w:rPr>
        <w:t xml:space="preserve">створюємо цикл, що проходить </w:t>
      </w:r>
      <w:r>
        <w:rPr>
          <w:lang w:val="ru-RU"/>
        </w:rPr>
        <w:t xml:space="preserve">по </w:t>
      </w:r>
      <w:r w:rsidR="00EA6E8F">
        <w:rPr>
          <w:lang w:val="ru-RU"/>
        </w:rPr>
        <w:t>всій</w:t>
      </w:r>
      <w:r>
        <w:rPr>
          <w:lang w:val="ru-RU"/>
        </w:rPr>
        <w:t xml:space="preserve"> стореній базі новинних сюжетів</w:t>
      </w:r>
      <w:r w:rsidR="00EA6E8F">
        <w:rPr>
          <w:lang w:val="ru-RU"/>
        </w:rPr>
        <w:t xml:space="preserve"> та переносить результат в таблицю ексель. Після змін вихідного файлу ексель його необхідно зберігти.</w:t>
      </w:r>
    </w:p>
    <w:p w:rsidR="00F0675E" w:rsidRPr="00EA6E8F" w:rsidRDefault="00DE0ED9" w:rsidP="00DE0ED9">
      <w:pPr>
        <w:rPr>
          <w:lang w:val="ru-RU"/>
        </w:rPr>
      </w:pPr>
      <w:r>
        <w:rPr>
          <w:lang w:val="ru-RU"/>
        </w:rPr>
        <w:t>Для зберігання результату запису даних в ексель таблицю в</w:t>
      </w:r>
      <w:r w:rsidR="00AC2E75">
        <w:rPr>
          <w:lang w:val="ru-RU"/>
        </w:rPr>
        <w:t>икористовуємо</w:t>
      </w:r>
      <w:r w:rsidR="00AC2E75" w:rsidRPr="00DE0ED9">
        <w:rPr>
          <w:lang w:val="ru-RU"/>
        </w:rPr>
        <w:t xml:space="preserve"> </w:t>
      </w:r>
      <w:r w:rsidR="00AC2E75">
        <w:rPr>
          <w:lang w:val="ru-RU"/>
        </w:rPr>
        <w:t>функцію</w:t>
      </w:r>
      <w:r w:rsidR="00AC2E75" w:rsidRPr="00DE0ED9">
        <w:rPr>
          <w:lang w:val="ru-RU"/>
        </w:rPr>
        <w:t xml:space="preserve"> </w:t>
      </w:r>
      <w:r w:rsidR="00AC2E75">
        <w:rPr>
          <w:lang w:val="en-US"/>
        </w:rPr>
        <w:t>save</w:t>
      </w:r>
      <w:r w:rsidR="00AC2E75" w:rsidRPr="00DE0ED9">
        <w:rPr>
          <w:lang w:val="ru-RU"/>
        </w:rPr>
        <w:t>().</w:t>
      </w:r>
      <w:r w:rsidR="00EA6E8F">
        <w:rPr>
          <w:lang w:val="ru-RU"/>
        </w:rPr>
        <w:t xml:space="preserve"> Повний код запису результуючої таблиці в файл </w:t>
      </w:r>
      <w:r w:rsidR="00EA6E8F">
        <w:rPr>
          <w:lang w:val="en-US"/>
        </w:rPr>
        <w:t>csv</w:t>
      </w:r>
      <w:r w:rsidR="00EA6E8F" w:rsidRPr="00EA6E8F">
        <w:rPr>
          <w:lang w:val="ru-RU"/>
        </w:rPr>
        <w:t xml:space="preserve"> </w:t>
      </w:r>
      <w:r w:rsidR="00EA6E8F">
        <w:rPr>
          <w:lang w:val="ru-RU"/>
        </w:rPr>
        <w:t>наведений нижче.</w:t>
      </w:r>
    </w:p>
    <w:p w:rsidR="00AC2E75" w:rsidRPr="00DE0ED9" w:rsidRDefault="00AC2E75" w:rsidP="00F0675E">
      <w:pPr>
        <w:ind w:firstLine="0"/>
        <w:rPr>
          <w:lang w:val="ru-RU"/>
        </w:rPr>
      </w:pPr>
    </w:p>
    <w:p w:rsidR="00AC2E75" w:rsidRPr="00E00A76" w:rsidRDefault="00AC2E75" w:rsidP="00F0675E">
      <w:pPr>
        <w:ind w:firstLine="0"/>
        <w:rPr>
          <w:sz w:val="16"/>
          <w:szCs w:val="16"/>
          <w:lang w:val="en-US"/>
        </w:rPr>
      </w:pPr>
      <w:r w:rsidRPr="00AC2E75">
        <w:rPr>
          <w:sz w:val="16"/>
          <w:szCs w:val="16"/>
          <w:lang w:val="en-US"/>
        </w:rPr>
        <w:t>for</w:t>
      </w:r>
      <w:r w:rsidRPr="00E00A76">
        <w:rPr>
          <w:sz w:val="16"/>
          <w:szCs w:val="16"/>
          <w:lang w:val="en-US"/>
        </w:rPr>
        <w:t xml:space="preserve"> </w:t>
      </w:r>
      <w:r w:rsidRPr="00AC2E75">
        <w:rPr>
          <w:sz w:val="16"/>
          <w:szCs w:val="16"/>
          <w:lang w:val="en-US"/>
        </w:rPr>
        <w:t>i</w:t>
      </w:r>
      <w:r w:rsidRPr="00E00A76">
        <w:rPr>
          <w:sz w:val="16"/>
          <w:szCs w:val="16"/>
          <w:lang w:val="en-US"/>
        </w:rPr>
        <w:t xml:space="preserve"> </w:t>
      </w:r>
      <w:r w:rsidRPr="00AC2E75">
        <w:rPr>
          <w:sz w:val="16"/>
          <w:szCs w:val="16"/>
          <w:lang w:val="en-US"/>
        </w:rPr>
        <w:t>in</w:t>
      </w:r>
      <w:r w:rsidRPr="00E00A76">
        <w:rPr>
          <w:sz w:val="16"/>
          <w:szCs w:val="16"/>
          <w:lang w:val="en-US"/>
        </w:rPr>
        <w:t xml:space="preserve"> </w:t>
      </w:r>
      <w:r w:rsidRPr="00AC2E75">
        <w:rPr>
          <w:sz w:val="16"/>
          <w:szCs w:val="16"/>
          <w:lang w:val="en-US"/>
        </w:rPr>
        <w:t>range</w:t>
      </w:r>
      <w:r w:rsidRPr="00E00A76">
        <w:rPr>
          <w:sz w:val="16"/>
          <w:szCs w:val="16"/>
          <w:lang w:val="en-US"/>
        </w:rPr>
        <w:t>(0,</w:t>
      </w:r>
      <w:r w:rsidRPr="00AC2E75">
        <w:rPr>
          <w:sz w:val="16"/>
          <w:szCs w:val="16"/>
          <w:lang w:val="en-US"/>
        </w:rPr>
        <w:t>len</w:t>
      </w:r>
      <w:r w:rsidRPr="00E00A76">
        <w:rPr>
          <w:sz w:val="16"/>
          <w:szCs w:val="16"/>
          <w:lang w:val="en-US"/>
        </w:rPr>
        <w:t>(</w:t>
      </w:r>
      <w:r w:rsidRPr="00AC2E75">
        <w:rPr>
          <w:sz w:val="16"/>
          <w:szCs w:val="16"/>
          <w:lang w:val="en-US"/>
        </w:rPr>
        <w:t>input</w:t>
      </w:r>
      <w:r w:rsidRPr="00E00A76">
        <w:rPr>
          <w:sz w:val="16"/>
          <w:szCs w:val="16"/>
          <w:lang w:val="en-US"/>
        </w:rPr>
        <w:t>)-1):</w:t>
      </w:r>
    </w:p>
    <w:p w:rsidR="00AC2E75" w:rsidRPr="00E00A76" w:rsidRDefault="00AC2E75" w:rsidP="00AC2E75">
      <w:pPr>
        <w:ind w:left="709" w:firstLine="0"/>
        <w:rPr>
          <w:sz w:val="16"/>
          <w:szCs w:val="16"/>
          <w:lang w:val="en-US"/>
        </w:rPr>
      </w:pPr>
      <w:r w:rsidRPr="00AC2E75">
        <w:rPr>
          <w:sz w:val="16"/>
          <w:szCs w:val="16"/>
          <w:lang w:val="en-US"/>
        </w:rPr>
        <w:t>xfile</w:t>
      </w:r>
      <w:r w:rsidRPr="00E00A76">
        <w:rPr>
          <w:sz w:val="16"/>
          <w:szCs w:val="16"/>
          <w:lang w:val="en-US"/>
        </w:rPr>
        <w:t xml:space="preserve"> = </w:t>
      </w:r>
      <w:r w:rsidRPr="00AC2E75">
        <w:rPr>
          <w:sz w:val="16"/>
          <w:szCs w:val="16"/>
          <w:lang w:val="en-US"/>
        </w:rPr>
        <w:t>openpyxl</w:t>
      </w:r>
      <w:r w:rsidRPr="00E00A76">
        <w:rPr>
          <w:sz w:val="16"/>
          <w:szCs w:val="16"/>
          <w:lang w:val="en-US"/>
        </w:rPr>
        <w:t>.</w:t>
      </w:r>
      <w:r w:rsidRPr="00AC2E75">
        <w:rPr>
          <w:sz w:val="16"/>
          <w:szCs w:val="16"/>
          <w:lang w:val="en-US"/>
        </w:rPr>
        <w:t>load</w:t>
      </w:r>
      <w:r w:rsidRPr="00E00A76">
        <w:rPr>
          <w:sz w:val="16"/>
          <w:szCs w:val="16"/>
          <w:lang w:val="en-US"/>
        </w:rPr>
        <w:t>_</w:t>
      </w:r>
      <w:r w:rsidRPr="00AC2E75">
        <w:rPr>
          <w:sz w:val="16"/>
          <w:szCs w:val="16"/>
          <w:lang w:val="en-US"/>
        </w:rPr>
        <w:t>workbook</w:t>
      </w:r>
      <w:r w:rsidRPr="00E00A76">
        <w:rPr>
          <w:sz w:val="16"/>
          <w:szCs w:val="16"/>
          <w:lang w:val="en-US"/>
        </w:rPr>
        <w:t>('</w:t>
      </w:r>
      <w:r w:rsidRPr="00AC2E75">
        <w:rPr>
          <w:sz w:val="16"/>
          <w:szCs w:val="16"/>
          <w:lang w:val="en-US"/>
        </w:rPr>
        <w:t>my</w:t>
      </w:r>
      <w:r w:rsidRPr="00E00A76">
        <w:rPr>
          <w:sz w:val="16"/>
          <w:szCs w:val="16"/>
          <w:lang w:val="en-US"/>
        </w:rPr>
        <w:t>.</w:t>
      </w:r>
      <w:r w:rsidRPr="00AC2E75">
        <w:rPr>
          <w:sz w:val="16"/>
          <w:szCs w:val="16"/>
          <w:lang w:val="en-US"/>
        </w:rPr>
        <w:t>xlsx</w:t>
      </w:r>
      <w:r w:rsidRPr="00E00A76">
        <w:rPr>
          <w:sz w:val="16"/>
          <w:szCs w:val="16"/>
          <w:lang w:val="en-US"/>
        </w:rPr>
        <w:t>')</w:t>
      </w:r>
    </w:p>
    <w:p w:rsidR="00AC2E75" w:rsidRPr="00E00A76" w:rsidRDefault="00AC2E75" w:rsidP="00AC2E75">
      <w:pPr>
        <w:ind w:left="709" w:firstLine="0"/>
        <w:rPr>
          <w:sz w:val="16"/>
          <w:szCs w:val="16"/>
          <w:lang w:val="en-US"/>
        </w:rPr>
      </w:pPr>
      <w:r w:rsidRPr="00AC2E75">
        <w:rPr>
          <w:sz w:val="16"/>
          <w:szCs w:val="16"/>
          <w:lang w:val="en-US"/>
        </w:rPr>
        <w:t>sheet</w:t>
      </w:r>
      <w:r w:rsidRPr="00E00A76">
        <w:rPr>
          <w:sz w:val="16"/>
          <w:szCs w:val="16"/>
          <w:lang w:val="en-US"/>
        </w:rPr>
        <w:t xml:space="preserve"> = </w:t>
      </w:r>
      <w:r w:rsidRPr="00AC2E75">
        <w:rPr>
          <w:sz w:val="16"/>
          <w:szCs w:val="16"/>
          <w:lang w:val="en-US"/>
        </w:rPr>
        <w:t>xfile</w:t>
      </w:r>
      <w:r w:rsidRPr="00E00A76">
        <w:rPr>
          <w:sz w:val="16"/>
          <w:szCs w:val="16"/>
          <w:lang w:val="en-US"/>
        </w:rPr>
        <w:t>.</w:t>
      </w:r>
      <w:r w:rsidRPr="00AC2E75">
        <w:rPr>
          <w:sz w:val="16"/>
          <w:szCs w:val="16"/>
          <w:lang w:val="en-US"/>
        </w:rPr>
        <w:t>get</w:t>
      </w:r>
      <w:r w:rsidRPr="00E00A76">
        <w:rPr>
          <w:sz w:val="16"/>
          <w:szCs w:val="16"/>
          <w:lang w:val="en-US"/>
        </w:rPr>
        <w:t>_</w:t>
      </w:r>
      <w:r w:rsidRPr="00AC2E75">
        <w:rPr>
          <w:sz w:val="16"/>
          <w:szCs w:val="16"/>
          <w:lang w:val="en-US"/>
        </w:rPr>
        <w:t>sheet</w:t>
      </w:r>
      <w:r w:rsidRPr="00E00A76">
        <w:rPr>
          <w:sz w:val="16"/>
          <w:szCs w:val="16"/>
          <w:lang w:val="en-US"/>
        </w:rPr>
        <w:t>_</w:t>
      </w:r>
      <w:r w:rsidRPr="00AC2E75">
        <w:rPr>
          <w:sz w:val="16"/>
          <w:szCs w:val="16"/>
          <w:lang w:val="en-US"/>
        </w:rPr>
        <w:t>by</w:t>
      </w:r>
      <w:r w:rsidRPr="00E00A76">
        <w:rPr>
          <w:sz w:val="16"/>
          <w:szCs w:val="16"/>
          <w:lang w:val="en-US"/>
        </w:rPr>
        <w:t>_</w:t>
      </w:r>
      <w:r w:rsidRPr="00AC2E75">
        <w:rPr>
          <w:sz w:val="16"/>
          <w:szCs w:val="16"/>
          <w:lang w:val="en-US"/>
        </w:rPr>
        <w:t>name</w:t>
      </w:r>
      <w:r w:rsidRPr="00E00A76">
        <w:rPr>
          <w:sz w:val="16"/>
          <w:szCs w:val="16"/>
          <w:lang w:val="en-US"/>
        </w:rPr>
        <w:t>('</w:t>
      </w:r>
      <w:r w:rsidRPr="00AC2E75">
        <w:rPr>
          <w:sz w:val="16"/>
          <w:szCs w:val="16"/>
          <w:lang w:val="en-US"/>
        </w:rPr>
        <w:t>Sheet</w:t>
      </w:r>
      <w:r w:rsidRPr="00E00A76">
        <w:rPr>
          <w:sz w:val="16"/>
          <w:szCs w:val="16"/>
          <w:lang w:val="en-US"/>
        </w:rPr>
        <w:t>1')</w:t>
      </w:r>
    </w:p>
    <w:p w:rsidR="00AC2E75" w:rsidRPr="00AC2E75" w:rsidRDefault="00AC2E75" w:rsidP="00AC2E75">
      <w:pPr>
        <w:ind w:left="709" w:firstLine="0"/>
        <w:rPr>
          <w:sz w:val="16"/>
          <w:szCs w:val="16"/>
          <w:lang w:val="en-US"/>
        </w:rPr>
      </w:pPr>
      <w:r w:rsidRPr="00AC2E75">
        <w:rPr>
          <w:sz w:val="16"/>
          <w:szCs w:val="16"/>
          <w:lang w:val="en-US"/>
        </w:rPr>
        <w:t>sheet</w:t>
      </w:r>
      <w:r w:rsidRPr="00E00A76">
        <w:rPr>
          <w:sz w:val="16"/>
          <w:szCs w:val="16"/>
          <w:lang w:val="en-US"/>
        </w:rPr>
        <w:t>['</w:t>
      </w:r>
      <w:r w:rsidRPr="00AC2E75">
        <w:rPr>
          <w:sz w:val="16"/>
          <w:szCs w:val="16"/>
          <w:lang w:val="en-US"/>
        </w:rPr>
        <w:t>A'+str(i+k)] = week</w:t>
      </w:r>
    </w:p>
    <w:p w:rsidR="00AC2E75" w:rsidRPr="00AC2E75" w:rsidRDefault="00AC2E75" w:rsidP="00AC2E75">
      <w:pPr>
        <w:ind w:left="709" w:firstLine="0"/>
        <w:rPr>
          <w:sz w:val="16"/>
          <w:szCs w:val="16"/>
          <w:lang w:val="en-US"/>
        </w:rPr>
      </w:pPr>
      <w:r w:rsidRPr="00AC2E75">
        <w:rPr>
          <w:sz w:val="16"/>
          <w:szCs w:val="16"/>
          <w:lang w:val="en-US"/>
        </w:rPr>
        <w:t>sheet['B'+str(i+k)] = programm</w:t>
      </w:r>
    </w:p>
    <w:p w:rsidR="00AC2E75" w:rsidRPr="00AC2E75" w:rsidRDefault="00AC2E75" w:rsidP="00AC2E75">
      <w:pPr>
        <w:ind w:left="709" w:firstLine="0"/>
        <w:rPr>
          <w:sz w:val="16"/>
          <w:szCs w:val="16"/>
          <w:lang w:val="en-US"/>
        </w:rPr>
      </w:pPr>
      <w:r w:rsidRPr="00AC2E75">
        <w:rPr>
          <w:sz w:val="16"/>
          <w:szCs w:val="16"/>
          <w:lang w:val="en-US"/>
        </w:rPr>
        <w:t>sheet['C'+str(i+k)] = day</w:t>
      </w:r>
    </w:p>
    <w:p w:rsidR="00AC2E75" w:rsidRPr="00AC2E75" w:rsidRDefault="00AC2E75" w:rsidP="00AC2E75">
      <w:pPr>
        <w:ind w:left="709" w:firstLine="0"/>
        <w:rPr>
          <w:sz w:val="16"/>
          <w:szCs w:val="16"/>
          <w:lang w:val="en-US"/>
        </w:rPr>
      </w:pPr>
      <w:r w:rsidRPr="00AC2E75">
        <w:rPr>
          <w:sz w:val="16"/>
          <w:szCs w:val="16"/>
          <w:lang w:val="en-US"/>
        </w:rPr>
        <w:t>sheet['D'+str(i+k)] = data</w:t>
      </w:r>
    </w:p>
    <w:p w:rsidR="00AC2E75" w:rsidRPr="00AC2E75" w:rsidRDefault="00AC2E75" w:rsidP="00AC2E75">
      <w:pPr>
        <w:ind w:left="709" w:firstLine="0"/>
        <w:rPr>
          <w:sz w:val="16"/>
          <w:szCs w:val="16"/>
          <w:lang w:val="en-US"/>
        </w:rPr>
      </w:pPr>
      <w:r w:rsidRPr="00AC2E75">
        <w:rPr>
          <w:sz w:val="16"/>
          <w:szCs w:val="16"/>
          <w:lang w:val="en-US"/>
        </w:rPr>
        <w:t>sheet['E'+str(i+k)] = channel</w:t>
      </w:r>
    </w:p>
    <w:p w:rsidR="00AC2E75" w:rsidRPr="00AC2E75" w:rsidRDefault="00AC2E75" w:rsidP="00AC2E75">
      <w:pPr>
        <w:rPr>
          <w:sz w:val="16"/>
          <w:szCs w:val="16"/>
          <w:lang w:val="ru-RU"/>
        </w:rPr>
      </w:pPr>
      <w:r>
        <w:rPr>
          <w:sz w:val="16"/>
          <w:szCs w:val="16"/>
          <w:lang w:val="ru-RU"/>
        </w:rPr>
        <w:t>….</w:t>
      </w:r>
    </w:p>
    <w:p w:rsidR="00AC2E75" w:rsidRPr="00AC2E75" w:rsidRDefault="00AC2E75" w:rsidP="00544937">
      <w:pPr>
        <w:ind w:firstLine="0"/>
        <w:rPr>
          <w:sz w:val="16"/>
          <w:szCs w:val="16"/>
          <w:lang w:val="ru-RU"/>
        </w:rPr>
      </w:pPr>
      <w:r w:rsidRPr="00AC2E75">
        <w:rPr>
          <w:sz w:val="16"/>
          <w:szCs w:val="16"/>
          <w:lang w:val="ru-RU"/>
        </w:rPr>
        <w:t>xfile.save('my.xlsx')</w:t>
      </w:r>
    </w:p>
    <w:p w:rsidR="00AC2E75" w:rsidRDefault="00AC2E75" w:rsidP="00544937">
      <w:pPr>
        <w:ind w:firstLine="0"/>
        <w:rPr>
          <w:lang w:val="ru-RU"/>
        </w:rPr>
      </w:pPr>
    </w:p>
    <w:p w:rsidR="00EA6E8F" w:rsidRDefault="00EA6E8F" w:rsidP="00AC2E75">
      <w:pPr>
        <w:rPr>
          <w:lang w:val="ru-RU"/>
        </w:rPr>
      </w:pPr>
    </w:p>
    <w:p w:rsidR="00544937" w:rsidRDefault="00544937" w:rsidP="00AC2E75">
      <w:pPr>
        <w:rPr>
          <w:lang w:val="ru-RU"/>
        </w:rPr>
      </w:pPr>
      <w:r>
        <w:rPr>
          <w:lang w:val="ru-RU"/>
        </w:rPr>
        <w:t xml:space="preserve">Результат роботи програми представлено на рис. </w:t>
      </w:r>
      <w:r w:rsidR="00AC2E75">
        <w:rPr>
          <w:lang w:val="ru-RU"/>
        </w:rPr>
        <w:t>8</w:t>
      </w:r>
      <w:r>
        <w:rPr>
          <w:lang w:val="ru-RU"/>
        </w:rPr>
        <w:t>.</w:t>
      </w:r>
    </w:p>
    <w:p w:rsidR="00531ED8" w:rsidRPr="00544937" w:rsidRDefault="00531ED8" w:rsidP="00AC2E75">
      <w:pPr>
        <w:rPr>
          <w:lang w:val="ru-RU"/>
        </w:rPr>
      </w:pPr>
    </w:p>
    <w:p w:rsidR="00544937" w:rsidRDefault="00EA6E8F" w:rsidP="00544937">
      <w:pPr>
        <w:ind w:firstLine="0"/>
      </w:pPr>
      <w:r w:rsidRPr="00EA6E8F">
        <w:rPr>
          <w:noProof/>
          <w:lang w:val="ru-RU" w:eastAsia="ru-RU"/>
        </w:rPr>
        <w:lastRenderedPageBreak/>
        <w:drawing>
          <wp:inline distT="0" distB="0" distL="0" distR="0" wp14:anchorId="64425219" wp14:editId="4C12FA19">
            <wp:extent cx="6480175" cy="2148205"/>
            <wp:effectExtent l="0" t="0" r="0" b="444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484481" cy="2149632"/>
                    </a:xfrm>
                    <a:prstGeom prst="rect">
                      <a:avLst/>
                    </a:prstGeom>
                  </pic:spPr>
                </pic:pic>
              </a:graphicData>
            </a:graphic>
          </wp:inline>
        </w:drawing>
      </w:r>
    </w:p>
    <w:p w:rsidR="00EA6E8F" w:rsidRDefault="00EA6E8F" w:rsidP="00544937">
      <w:pPr>
        <w:ind w:firstLine="0"/>
      </w:pPr>
    </w:p>
    <w:p w:rsidR="00544937" w:rsidRPr="00EA6E8F" w:rsidRDefault="00544937" w:rsidP="00544937">
      <w:pPr>
        <w:ind w:firstLine="0"/>
        <w:jc w:val="center"/>
        <w:rPr>
          <w:lang w:val="ru-RU"/>
        </w:rPr>
      </w:pPr>
      <w:r>
        <w:rPr>
          <w:lang w:val="ru-RU"/>
        </w:rPr>
        <w:t xml:space="preserve">Рис. </w:t>
      </w:r>
      <w:r w:rsidR="00EA6E8F" w:rsidRPr="00EA6E8F">
        <w:rPr>
          <w:lang w:val="ru-RU"/>
        </w:rPr>
        <w:t>12</w:t>
      </w:r>
      <w:r>
        <w:rPr>
          <w:lang w:val="ru-RU"/>
        </w:rPr>
        <w:t xml:space="preserve">. Фрагмент </w:t>
      </w:r>
      <w:r>
        <w:rPr>
          <w:lang w:val="en-US"/>
        </w:rPr>
        <w:t>csv</w:t>
      </w:r>
      <w:r>
        <w:rPr>
          <w:lang w:val="ru-RU"/>
        </w:rPr>
        <w:t xml:space="preserve">-файлу – результат </w:t>
      </w:r>
      <w:r w:rsidR="00EA6E8F">
        <w:rPr>
          <w:lang w:val="ru-RU"/>
        </w:rPr>
        <w:t>обробки одного новинного випуску</w:t>
      </w:r>
      <w:r>
        <w:rPr>
          <w:lang w:val="ru-RU"/>
        </w:rPr>
        <w:t>.</w:t>
      </w:r>
      <w:r w:rsidR="00EA6E8F">
        <w:rPr>
          <w:lang w:val="ru-RU"/>
        </w:rPr>
        <w:t xml:space="preserve"> Виділений тиждень, програма, день тижня, дата, канал, </w:t>
      </w:r>
      <w:r w:rsidR="00EA6E8F">
        <w:rPr>
          <w:lang w:val="en-US"/>
        </w:rPr>
        <w:t>start</w:t>
      </w:r>
      <w:r w:rsidR="00EA6E8F" w:rsidRPr="00EA6E8F">
        <w:rPr>
          <w:lang w:val="ru-RU"/>
        </w:rPr>
        <w:t>-</w:t>
      </w:r>
      <w:r w:rsidR="00EA6E8F">
        <w:rPr>
          <w:lang w:val="en-US"/>
        </w:rPr>
        <w:t>ent</w:t>
      </w:r>
      <w:r w:rsidR="00EA6E8F" w:rsidRPr="00EA6E8F">
        <w:rPr>
          <w:lang w:val="ru-RU"/>
        </w:rPr>
        <w:t xml:space="preserve"> </w:t>
      </w:r>
      <w:r w:rsidR="00EA6E8F">
        <w:rPr>
          <w:lang w:val="en-US"/>
        </w:rPr>
        <w:t>time</w:t>
      </w:r>
      <w:r w:rsidR="00EA6E8F" w:rsidRPr="00EA6E8F">
        <w:rPr>
          <w:lang w:val="ru-RU"/>
        </w:rPr>
        <w:t xml:space="preserve"> </w:t>
      </w:r>
      <w:r w:rsidR="00EA6E8F">
        <w:rPr>
          <w:lang w:val="ru-RU"/>
        </w:rPr>
        <w:t>кожного сюжету, хронометраж, назва сюжету, текст сюжету та тип сюжету.</w:t>
      </w:r>
    </w:p>
    <w:p w:rsidR="00EA6E8F" w:rsidRDefault="00EA6E8F" w:rsidP="00EA6E8F">
      <w:pPr>
        <w:ind w:firstLine="0"/>
      </w:pPr>
    </w:p>
    <w:p w:rsidR="00EA6E8F" w:rsidRDefault="00EA6E8F" w:rsidP="00EA6E8F">
      <w:pPr>
        <w:ind w:firstLine="0"/>
      </w:pPr>
      <w:r w:rsidRPr="00EA6E8F">
        <w:rPr>
          <w:noProof/>
          <w:lang w:val="ru-RU" w:eastAsia="ru-RU"/>
        </w:rPr>
        <w:drawing>
          <wp:inline distT="0" distB="0" distL="0" distR="0" wp14:anchorId="0C99C758" wp14:editId="75CE94C2">
            <wp:extent cx="6480175" cy="3773170"/>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480175" cy="3773170"/>
                    </a:xfrm>
                    <a:prstGeom prst="rect">
                      <a:avLst/>
                    </a:prstGeom>
                  </pic:spPr>
                </pic:pic>
              </a:graphicData>
            </a:graphic>
          </wp:inline>
        </w:drawing>
      </w:r>
    </w:p>
    <w:p w:rsidR="00EA6E8F" w:rsidRDefault="00EA6E8F" w:rsidP="00EA6E8F">
      <w:pPr>
        <w:ind w:firstLine="0"/>
      </w:pPr>
    </w:p>
    <w:p w:rsidR="00EA6E8F" w:rsidRDefault="00EA6E8F" w:rsidP="00EA6E8F">
      <w:pPr>
        <w:ind w:firstLine="0"/>
      </w:pPr>
    </w:p>
    <w:p w:rsidR="00EA6E8F" w:rsidRPr="00EA6E8F" w:rsidRDefault="00EA6E8F" w:rsidP="00EA6E8F">
      <w:pPr>
        <w:ind w:firstLine="0"/>
        <w:jc w:val="center"/>
        <w:rPr>
          <w:lang w:val="ru-RU"/>
        </w:rPr>
      </w:pPr>
      <w:r>
        <w:rPr>
          <w:lang w:val="ru-RU"/>
        </w:rPr>
        <w:lastRenderedPageBreak/>
        <w:t xml:space="preserve">Рис. 13. Фрагмент </w:t>
      </w:r>
      <w:r>
        <w:rPr>
          <w:lang w:val="en-US"/>
        </w:rPr>
        <w:t>csv</w:t>
      </w:r>
      <w:r>
        <w:rPr>
          <w:lang w:val="ru-RU"/>
        </w:rPr>
        <w:t>-файлу - результат обробки одного новинного випуску. Виділений тип сюжету, імену журналістів та гостей, імена ведучих, теги та класифікація сюжету на позитивний чи негативний.</w:t>
      </w:r>
    </w:p>
    <w:p w:rsidR="00EA6E8F" w:rsidRDefault="00EA6E8F">
      <w:pPr>
        <w:spacing w:line="240" w:lineRule="auto"/>
        <w:ind w:firstLine="0"/>
        <w:jc w:val="left"/>
        <w:rPr>
          <w:lang w:val="ru-RU"/>
        </w:rPr>
      </w:pPr>
      <w:r>
        <w:rPr>
          <w:lang w:val="ru-RU"/>
        </w:rPr>
        <w:br w:type="page"/>
      </w:r>
    </w:p>
    <w:p w:rsidR="00430916" w:rsidRDefault="00544937" w:rsidP="00FF73EC">
      <w:pPr>
        <w:pStyle w:val="UnnumberedHeading"/>
      </w:pPr>
      <w:bookmarkStart w:id="28" w:name="_Toc438137011"/>
      <w:bookmarkStart w:id="29" w:name="_Toc72188902"/>
      <w:r w:rsidRPr="00E93F92">
        <w:lastRenderedPageBreak/>
        <w:t>В</w:t>
      </w:r>
      <w:r w:rsidR="00FF73EC" w:rsidRPr="00D41E24">
        <w:t>исновки</w:t>
      </w:r>
      <w:bookmarkEnd w:id="21"/>
      <w:bookmarkEnd w:id="28"/>
      <w:bookmarkEnd w:id="29"/>
    </w:p>
    <w:p w:rsidR="00E93F92" w:rsidRDefault="00E93F92" w:rsidP="00FF73EC">
      <w:pPr>
        <w:pStyle w:val="UnnumberedHeading"/>
      </w:pPr>
    </w:p>
    <w:p w:rsidR="00E93F92" w:rsidRPr="00D41E24" w:rsidRDefault="00E93F92" w:rsidP="00FF73EC">
      <w:pPr>
        <w:pStyle w:val="UnnumberedHeading"/>
      </w:pPr>
    </w:p>
    <w:p w:rsidR="00E93F92" w:rsidRDefault="00941ED4" w:rsidP="00E93F92">
      <w:bookmarkStart w:id="30" w:name="_Toc436262501"/>
      <w:bookmarkStart w:id="31" w:name="_Toc438137012"/>
      <w:r>
        <w:rPr>
          <w:lang w:val="ru-RU"/>
        </w:rPr>
        <w:t xml:space="preserve">На переддипломну практику </w:t>
      </w:r>
      <w:r w:rsidR="00E93F92">
        <w:rPr>
          <w:lang w:val="ru-RU"/>
        </w:rPr>
        <w:t xml:space="preserve">було поставлено завдання створити програмне забезпечення, </w:t>
      </w:r>
      <w:r w:rsidR="00E93F92" w:rsidRPr="001E7D3D">
        <w:rPr>
          <w:rFonts w:eastAsia="Times New Roman"/>
          <w:color w:val="000000"/>
        </w:rPr>
        <w:t xml:space="preserve">яке дозволяє </w:t>
      </w:r>
      <w:r w:rsidR="00E93F92" w:rsidRPr="001E7D3D">
        <w:t>визначити</w:t>
      </w:r>
      <w:r w:rsidR="00E93F92" w:rsidRPr="00D41E24">
        <w:t xml:space="preserve"> start-end time кож</w:t>
      </w:r>
      <w:r w:rsidR="00E93F92">
        <w:t>ного окремо сюжету, хронометраж</w:t>
      </w:r>
      <w:r w:rsidR="00E93F92" w:rsidRPr="00D41E24">
        <w:t xml:space="preserve"> сюжету, </w:t>
      </w:r>
      <w:r w:rsidR="00E93F92" w:rsidRPr="001E7D3D">
        <w:t>виділити</w:t>
      </w:r>
      <w:r w:rsidR="00E93F92" w:rsidRPr="00D41E24">
        <w:t xml:space="preserve"> назв</w:t>
      </w:r>
      <w:r w:rsidR="00E93F92" w:rsidRPr="001E7D3D">
        <w:t>у</w:t>
      </w:r>
      <w:r w:rsidR="00E93F92" w:rsidRPr="00D41E24">
        <w:t xml:space="preserve"> сюжету, </w:t>
      </w:r>
      <w:r w:rsidR="00E93F92" w:rsidRPr="001E7D3D">
        <w:t>виділити</w:t>
      </w:r>
      <w:r w:rsidR="00E93F92" w:rsidRPr="00D41E24">
        <w:t xml:space="preserve"> текст сюжету, </w:t>
      </w:r>
      <w:r w:rsidR="00E93F92" w:rsidRPr="001E7D3D">
        <w:t>виділити</w:t>
      </w:r>
      <w:r w:rsidR="00E93F92" w:rsidRPr="00D41E24">
        <w:t xml:space="preserve"> тип (новини, анонс </w:t>
      </w:r>
      <w:r w:rsidR="00E93F92" w:rsidRPr="001E7D3D">
        <w:t>або</w:t>
      </w:r>
      <w:r w:rsidR="00E93F92" w:rsidRPr="00D41E24">
        <w:t xml:space="preserve"> реклама), </w:t>
      </w:r>
      <w:r w:rsidR="00E93F92" w:rsidRPr="001E7D3D">
        <w:t>визначити</w:t>
      </w:r>
      <w:r w:rsidR="00E93F92" w:rsidRPr="00D41E24">
        <w:t xml:space="preserve"> журналістів та гостей, </w:t>
      </w:r>
      <w:r w:rsidR="00E93F92" w:rsidRPr="001E7D3D">
        <w:t>визначити</w:t>
      </w:r>
      <w:r w:rsidR="00E93F92" w:rsidRPr="00D41E24">
        <w:t xml:space="preserve"> ведучих, </w:t>
      </w:r>
      <w:r w:rsidR="00E93F92" w:rsidRPr="001E7D3D">
        <w:t>визначити</w:t>
      </w:r>
      <w:r w:rsidR="00E93F92" w:rsidRPr="00D41E24">
        <w:t xml:space="preserve"> тегів та класифік</w:t>
      </w:r>
      <w:r w:rsidR="00E93F92" w:rsidRPr="001E7D3D">
        <w:t>ув</w:t>
      </w:r>
      <w:r>
        <w:rPr>
          <w:lang w:val="ru-RU"/>
        </w:rPr>
        <w:t>а</w:t>
      </w:r>
      <w:r w:rsidR="00E93F92" w:rsidRPr="001E7D3D">
        <w:t>ти</w:t>
      </w:r>
      <w:r w:rsidR="00E93F92" w:rsidRPr="00D41E24">
        <w:t xml:space="preserve"> сюжет</w:t>
      </w:r>
      <w:r w:rsidR="00E93F92">
        <w:t xml:space="preserve"> – </w:t>
      </w:r>
      <w:r w:rsidR="00E93F92" w:rsidRPr="00D41E24">
        <w:t>позитивний</w:t>
      </w:r>
      <w:r w:rsidR="00E93F92" w:rsidRPr="001E7D3D">
        <w:t xml:space="preserve"> або </w:t>
      </w:r>
      <w:r w:rsidR="00E93F92" w:rsidRPr="00D41E24">
        <w:t>негативний.</w:t>
      </w:r>
    </w:p>
    <w:p w:rsidR="00281389" w:rsidRDefault="00941ED4" w:rsidP="00941ED4">
      <w:pPr>
        <w:rPr>
          <w:lang w:val="ru-RU"/>
        </w:rPr>
      </w:pPr>
      <w:r w:rsidRPr="00F36A53">
        <w:rPr>
          <w:color w:val="000000"/>
        </w:rPr>
        <w:t xml:space="preserve">Для розв'язання поставленої </w:t>
      </w:r>
      <w:r w:rsidRPr="00941ED4">
        <w:rPr>
          <w:color w:val="000000"/>
        </w:rPr>
        <w:t xml:space="preserve">задачі </w:t>
      </w:r>
      <w:r w:rsidRPr="00F36A53">
        <w:rPr>
          <w:color w:val="000000"/>
        </w:rPr>
        <w:t xml:space="preserve">використовуються методи </w:t>
      </w:r>
      <w:r>
        <w:rPr>
          <w:color w:val="000000"/>
          <w:lang w:val="en-US"/>
        </w:rPr>
        <w:t>computer</w:t>
      </w:r>
      <w:r w:rsidRPr="00F36A53">
        <w:rPr>
          <w:color w:val="000000"/>
        </w:rPr>
        <w:t xml:space="preserve"> </w:t>
      </w:r>
      <w:r>
        <w:rPr>
          <w:color w:val="000000"/>
          <w:lang w:val="en-US"/>
        </w:rPr>
        <w:t>vision</w:t>
      </w:r>
      <w:r w:rsidRPr="00F36A53">
        <w:rPr>
          <w:color w:val="000000"/>
        </w:rPr>
        <w:t xml:space="preserve"> та </w:t>
      </w:r>
      <w:r>
        <w:rPr>
          <w:color w:val="000000"/>
          <w:lang w:val="en-US"/>
        </w:rPr>
        <w:t>natural</w:t>
      </w:r>
      <w:r w:rsidRPr="00F36A53">
        <w:rPr>
          <w:color w:val="000000"/>
        </w:rPr>
        <w:t xml:space="preserve"> </w:t>
      </w:r>
      <w:r>
        <w:rPr>
          <w:color w:val="000000"/>
          <w:lang w:val="en-US"/>
        </w:rPr>
        <w:t>language</w:t>
      </w:r>
      <w:r w:rsidRPr="00F36A53">
        <w:rPr>
          <w:color w:val="000000"/>
        </w:rPr>
        <w:t xml:space="preserve"> </w:t>
      </w:r>
      <w:r>
        <w:rPr>
          <w:color w:val="000000"/>
          <w:lang w:val="en-US"/>
        </w:rPr>
        <w:t>processing</w:t>
      </w:r>
      <w:r w:rsidRPr="00F36A53">
        <w:rPr>
          <w:color w:val="000000"/>
        </w:rPr>
        <w:t>.</w:t>
      </w:r>
      <w:r w:rsidRPr="00941ED4">
        <w:rPr>
          <w:color w:val="000000"/>
        </w:rPr>
        <w:t xml:space="preserve"> </w:t>
      </w:r>
      <w:r w:rsidR="00E93F92">
        <w:rPr>
          <w:lang w:val="ru-RU"/>
        </w:rPr>
        <w:t xml:space="preserve">Під час </w:t>
      </w:r>
      <w:r>
        <w:rPr>
          <w:lang w:val="ru-RU"/>
        </w:rPr>
        <w:t xml:space="preserve">проходження </w:t>
      </w:r>
      <w:r w:rsidR="00E93F92">
        <w:rPr>
          <w:lang w:val="ru-RU"/>
        </w:rPr>
        <w:t>практики було</w:t>
      </w:r>
      <w:r w:rsidR="00E93F92" w:rsidRPr="00D41E24">
        <w:t xml:space="preserve"> проаналізовано доступні математичні методи та програмні рішення</w:t>
      </w:r>
      <w:r w:rsidR="00281389">
        <w:rPr>
          <w:lang w:val="ru-RU"/>
        </w:rPr>
        <w:t xml:space="preserve">. Було розроблено алгоритм для обробки одного відеосюжету, який складається з: </w:t>
      </w:r>
    </w:p>
    <w:p w:rsidR="00281389" w:rsidRPr="00281389" w:rsidRDefault="00281389" w:rsidP="00281389">
      <w:pPr>
        <w:pStyle w:val="a"/>
        <w:numPr>
          <w:ilvl w:val="0"/>
          <w:numId w:val="40"/>
        </w:numPr>
        <w:rPr>
          <w:color w:val="000000"/>
        </w:rPr>
      </w:pPr>
      <w:r>
        <w:rPr>
          <w:color w:val="000000"/>
          <w:lang w:val="ru-RU"/>
        </w:rPr>
        <w:t xml:space="preserve">Виділення тексту та його обробка за допомогою </w:t>
      </w:r>
      <w:r>
        <w:rPr>
          <w:color w:val="000000"/>
          <w:lang w:val="en-US"/>
        </w:rPr>
        <w:t>natural</w:t>
      </w:r>
      <w:r w:rsidRPr="00281389">
        <w:rPr>
          <w:color w:val="000000"/>
          <w:lang w:val="ru-RU"/>
        </w:rPr>
        <w:t xml:space="preserve"> </w:t>
      </w:r>
      <w:r>
        <w:rPr>
          <w:color w:val="000000"/>
          <w:lang w:val="en-US"/>
        </w:rPr>
        <w:t>language</w:t>
      </w:r>
      <w:r w:rsidRPr="00281389">
        <w:rPr>
          <w:color w:val="000000"/>
          <w:lang w:val="ru-RU"/>
        </w:rPr>
        <w:t xml:space="preserve"> </w:t>
      </w:r>
      <w:r>
        <w:rPr>
          <w:color w:val="000000"/>
          <w:lang w:val="en-US"/>
        </w:rPr>
        <w:t>processin</w:t>
      </w:r>
      <w:r>
        <w:rPr>
          <w:color w:val="000000"/>
          <w:lang w:val="ru-RU"/>
        </w:rPr>
        <w:t>g.</w:t>
      </w:r>
    </w:p>
    <w:p w:rsidR="00E93F92" w:rsidRPr="00281389" w:rsidRDefault="00281389" w:rsidP="00281389">
      <w:pPr>
        <w:pStyle w:val="a"/>
        <w:numPr>
          <w:ilvl w:val="0"/>
          <w:numId w:val="40"/>
        </w:numPr>
        <w:rPr>
          <w:color w:val="000000"/>
        </w:rPr>
      </w:pPr>
      <w:r w:rsidRPr="00281389">
        <w:rPr>
          <w:color w:val="000000"/>
        </w:rPr>
        <w:t>Аналіз звукової доріжки і отримання її у вигляді тексту за</w:t>
      </w:r>
      <w:r w:rsidR="00E93F92" w:rsidRPr="00281389">
        <w:rPr>
          <w:color w:val="000000"/>
        </w:rPr>
        <w:t xml:space="preserve"> </w:t>
      </w:r>
      <w:r w:rsidRPr="00281389">
        <w:rPr>
          <w:color w:val="000000"/>
        </w:rPr>
        <w:t xml:space="preserve">допомогою </w:t>
      </w:r>
      <w:r>
        <w:rPr>
          <w:color w:val="000000"/>
          <w:lang w:val="en-US"/>
        </w:rPr>
        <w:t>natural</w:t>
      </w:r>
      <w:r w:rsidRPr="00281389">
        <w:rPr>
          <w:color w:val="000000"/>
        </w:rPr>
        <w:t xml:space="preserve"> </w:t>
      </w:r>
      <w:r>
        <w:rPr>
          <w:color w:val="000000"/>
          <w:lang w:val="en-US"/>
        </w:rPr>
        <w:t>language</w:t>
      </w:r>
      <w:r w:rsidRPr="00281389">
        <w:rPr>
          <w:color w:val="000000"/>
        </w:rPr>
        <w:t xml:space="preserve"> </w:t>
      </w:r>
      <w:r>
        <w:rPr>
          <w:color w:val="000000"/>
          <w:lang w:val="en-US"/>
        </w:rPr>
        <w:t>processin</w:t>
      </w:r>
      <w:r>
        <w:rPr>
          <w:color w:val="000000"/>
          <w:lang w:val="ru-RU"/>
        </w:rPr>
        <w:t>g</w:t>
      </w:r>
      <w:r w:rsidRPr="00281389">
        <w:rPr>
          <w:color w:val="000000"/>
        </w:rPr>
        <w:t>.</w:t>
      </w:r>
    </w:p>
    <w:p w:rsidR="00281389" w:rsidRPr="00281389" w:rsidRDefault="00281389" w:rsidP="00281389">
      <w:pPr>
        <w:pStyle w:val="a"/>
        <w:numPr>
          <w:ilvl w:val="0"/>
          <w:numId w:val="40"/>
        </w:numPr>
        <w:rPr>
          <w:color w:val="000000"/>
        </w:rPr>
      </w:pPr>
      <w:r w:rsidRPr="00AE713C">
        <w:rPr>
          <w:color w:val="000000"/>
        </w:rPr>
        <w:t xml:space="preserve"> </w:t>
      </w:r>
      <w:r>
        <w:rPr>
          <w:color w:val="000000"/>
          <w:lang w:val="ru-RU"/>
        </w:rPr>
        <w:t xml:space="preserve">Перекладання тексту за допомогою </w:t>
      </w:r>
      <w:r w:rsidRPr="00D41E24">
        <w:t>Google Speech Recognition</w:t>
      </w:r>
      <w:r>
        <w:rPr>
          <w:lang w:val="ru-RU"/>
        </w:rPr>
        <w:t>.</w:t>
      </w:r>
    </w:p>
    <w:p w:rsidR="00281389" w:rsidRPr="00281389" w:rsidRDefault="00281389" w:rsidP="00281389">
      <w:pPr>
        <w:pStyle w:val="a"/>
        <w:numPr>
          <w:ilvl w:val="0"/>
          <w:numId w:val="40"/>
        </w:numPr>
        <w:rPr>
          <w:color w:val="000000"/>
        </w:rPr>
      </w:pPr>
      <w:r>
        <w:rPr>
          <w:lang w:val="ru-RU"/>
        </w:rPr>
        <w:t xml:space="preserve"> Виділення тексту за допомогою </w:t>
      </w:r>
      <w:r>
        <w:rPr>
          <w:lang w:val="en-US"/>
        </w:rPr>
        <w:t>computer</w:t>
      </w:r>
      <w:r w:rsidRPr="00281389">
        <w:rPr>
          <w:lang w:val="ru-RU"/>
        </w:rPr>
        <w:t xml:space="preserve"> </w:t>
      </w:r>
      <w:r>
        <w:rPr>
          <w:lang w:val="en-US"/>
        </w:rPr>
        <w:t>vision</w:t>
      </w:r>
      <w:r>
        <w:rPr>
          <w:lang w:val="ru-RU"/>
        </w:rPr>
        <w:t xml:space="preserve"> та визначення назви, ведучих, гостей та кореспонденів відеосюжету.</w:t>
      </w:r>
    </w:p>
    <w:p w:rsidR="00281389" w:rsidRPr="00281389" w:rsidRDefault="00281389" w:rsidP="00281389">
      <w:pPr>
        <w:pStyle w:val="a"/>
        <w:numPr>
          <w:ilvl w:val="0"/>
          <w:numId w:val="40"/>
        </w:numPr>
        <w:rPr>
          <w:color w:val="000000"/>
        </w:rPr>
      </w:pPr>
      <w:r w:rsidRPr="00281389">
        <w:t xml:space="preserve">Визначення тегів відеосюжету за допомогою </w:t>
      </w:r>
      <w:r>
        <w:rPr>
          <w:lang w:val="en-US"/>
        </w:rPr>
        <w:t>Spacy</w:t>
      </w:r>
      <w:r w:rsidRPr="00281389">
        <w:t xml:space="preserve">, </w:t>
      </w:r>
      <w:r>
        <w:rPr>
          <w:lang w:val="en-US"/>
        </w:rPr>
        <w:t>NLTK</w:t>
      </w:r>
      <w:r w:rsidRPr="00281389">
        <w:t xml:space="preserve"> та </w:t>
      </w:r>
      <w:r>
        <w:rPr>
          <w:lang w:val="en-US"/>
        </w:rPr>
        <w:t>TF</w:t>
      </w:r>
      <w:r w:rsidRPr="00281389">
        <w:t>-</w:t>
      </w:r>
      <w:r>
        <w:rPr>
          <w:lang w:val="en-US"/>
        </w:rPr>
        <w:t>IDF</w:t>
      </w:r>
      <w:r w:rsidRPr="00507DD2">
        <w:t xml:space="preserve"> та встановлення на основ</w:t>
      </w:r>
      <w:r w:rsidR="00507DD2" w:rsidRPr="00507DD2">
        <w:t>і отриманої інформації тематики відеосюжету</w:t>
      </w:r>
      <w:r w:rsidRPr="00281389">
        <w:t>.</w:t>
      </w:r>
    </w:p>
    <w:p w:rsidR="00281389" w:rsidRPr="00281389" w:rsidRDefault="00507DD2" w:rsidP="00281389">
      <w:pPr>
        <w:pStyle w:val="a"/>
        <w:numPr>
          <w:ilvl w:val="0"/>
          <w:numId w:val="40"/>
        </w:numPr>
        <w:rPr>
          <w:color w:val="000000"/>
        </w:rPr>
      </w:pPr>
      <w:r w:rsidRPr="00507DD2">
        <w:rPr>
          <w:color w:val="000000"/>
        </w:rPr>
        <w:t xml:space="preserve">Класифікація настрою новинного сюжету </w:t>
      </w:r>
      <w:r>
        <w:rPr>
          <w:color w:val="000000"/>
          <w:lang w:val="en-US"/>
        </w:rPr>
        <w:t>positive</w:t>
      </w:r>
      <w:r w:rsidRPr="00507DD2">
        <w:rPr>
          <w:color w:val="000000"/>
        </w:rPr>
        <w:t xml:space="preserve">, </w:t>
      </w:r>
      <w:r>
        <w:rPr>
          <w:color w:val="000000"/>
          <w:lang w:val="en-US"/>
        </w:rPr>
        <w:t>negative</w:t>
      </w:r>
      <w:r w:rsidRPr="00507DD2">
        <w:rPr>
          <w:color w:val="000000"/>
        </w:rPr>
        <w:t xml:space="preserve"> або </w:t>
      </w:r>
      <w:r>
        <w:rPr>
          <w:color w:val="000000"/>
          <w:lang w:val="en-US"/>
        </w:rPr>
        <w:t>neutral</w:t>
      </w:r>
      <w:r w:rsidRPr="00507DD2">
        <w:rPr>
          <w:color w:val="000000"/>
        </w:rPr>
        <w:t xml:space="preserve"> за допомогою функції </w:t>
      </w:r>
      <w:r w:rsidRPr="00D41E24">
        <w:t>SentimentIntensityAnalyzer</w:t>
      </w:r>
      <w:r w:rsidRPr="00507DD2">
        <w:t xml:space="preserve"> з бібліотеки </w:t>
      </w:r>
      <w:r>
        <w:rPr>
          <w:lang w:val="en-US"/>
        </w:rPr>
        <w:t>NLTK</w:t>
      </w:r>
      <w:r w:rsidRPr="00507DD2">
        <w:t>.</w:t>
      </w:r>
    </w:p>
    <w:p w:rsidR="00EA6E8F" w:rsidRDefault="00507DD2" w:rsidP="00EA6E8F">
      <w:pPr>
        <w:rPr>
          <w:lang w:val="ru-RU"/>
        </w:rPr>
      </w:pPr>
      <w:r>
        <w:rPr>
          <w:lang w:val="ru-RU"/>
        </w:rPr>
        <w:t xml:space="preserve">Розроблено програмне забезпечення на мові </w:t>
      </w:r>
      <w:r>
        <w:rPr>
          <w:lang w:val="en-US"/>
        </w:rPr>
        <w:t>python</w:t>
      </w:r>
      <w:r w:rsidRPr="00507DD2">
        <w:rPr>
          <w:lang w:val="ru-RU"/>
        </w:rPr>
        <w:t xml:space="preserve">, </w:t>
      </w:r>
      <w:r>
        <w:rPr>
          <w:lang w:val="ru-RU"/>
        </w:rPr>
        <w:t>що реалізує даний алгоритм, протестована його робота, отримана висока точність результатів.</w:t>
      </w:r>
    </w:p>
    <w:p w:rsidR="00EA6E8F" w:rsidRDefault="00EA6E8F">
      <w:pPr>
        <w:spacing w:line="240" w:lineRule="auto"/>
        <w:ind w:firstLine="0"/>
        <w:jc w:val="left"/>
        <w:rPr>
          <w:lang w:val="ru-RU"/>
        </w:rPr>
      </w:pPr>
      <w:r>
        <w:rPr>
          <w:lang w:val="ru-RU"/>
        </w:rPr>
        <w:br w:type="page"/>
      </w:r>
    </w:p>
    <w:p w:rsidR="00EA6E8F" w:rsidRPr="00D41E24" w:rsidRDefault="00EA6E8F" w:rsidP="00EA6E8F">
      <w:pPr>
        <w:pStyle w:val="1"/>
        <w:numPr>
          <w:ilvl w:val="0"/>
          <w:numId w:val="0"/>
        </w:numPr>
      </w:pPr>
      <w:bookmarkStart w:id="32" w:name="_Toc72188903"/>
      <w:bookmarkEnd w:id="30"/>
      <w:bookmarkEnd w:id="31"/>
      <w:r w:rsidRPr="00D41E24">
        <w:lastRenderedPageBreak/>
        <w:t>Перелік посилань</w:t>
      </w:r>
      <w:bookmarkEnd w:id="32"/>
    </w:p>
    <w:p w:rsidR="00EA6E8F" w:rsidRDefault="00EA6E8F" w:rsidP="00EA6E8F">
      <w:pPr>
        <w:pStyle w:val="ReferenceList"/>
        <w:numPr>
          <w:ilvl w:val="0"/>
          <w:numId w:val="0"/>
        </w:numPr>
        <w:rPr>
          <w:shd w:val="clear" w:color="auto" w:fill="FFFFFF"/>
          <w:lang w:val="en-US"/>
        </w:rPr>
      </w:pPr>
    </w:p>
    <w:p w:rsidR="00AF3B67" w:rsidRPr="00EA6E8F" w:rsidRDefault="003F4D31" w:rsidP="00EA6E8F">
      <w:pPr>
        <w:pStyle w:val="ReferenceList"/>
        <w:rPr>
          <w:shd w:val="clear" w:color="auto" w:fill="FFFFFF"/>
          <w:lang w:val="en-US"/>
        </w:rPr>
      </w:pPr>
      <w:r w:rsidRPr="00EA6E8F">
        <w:rPr>
          <w:shd w:val="clear" w:color="auto" w:fill="FFFFFF"/>
          <w:lang w:val="en-US"/>
        </w:rPr>
        <w:t xml:space="preserve">Natural Language Processing with Python – Analyzing Text with the Natural Language Toolkit / Steven Bird, Ewan Klein, and Edward Loper. – </w:t>
      </w:r>
      <w:r w:rsidRPr="003F4D31">
        <w:rPr>
          <w:lang w:val="en-US"/>
        </w:rPr>
        <w:t>[</w:t>
      </w:r>
      <w:r>
        <w:t>Електронний</w:t>
      </w:r>
      <w:r w:rsidRPr="003F4D31">
        <w:rPr>
          <w:lang w:val="en-US"/>
        </w:rPr>
        <w:t xml:space="preserve"> </w:t>
      </w:r>
      <w:r>
        <w:t>ресурс</w:t>
      </w:r>
      <w:r w:rsidRPr="003F4D31">
        <w:rPr>
          <w:lang w:val="en-US"/>
        </w:rPr>
        <w:t xml:space="preserve">]. – </w:t>
      </w:r>
      <w:r w:rsidRPr="003F4D31">
        <w:rPr>
          <w:shd w:val="clear" w:color="auto" w:fill="FFFFFF"/>
        </w:rPr>
        <w:t>Режим</w:t>
      </w:r>
      <w:r w:rsidRPr="00EA6E8F">
        <w:rPr>
          <w:shd w:val="clear" w:color="auto" w:fill="FFFFFF"/>
          <w:lang w:val="en-US"/>
        </w:rPr>
        <w:t xml:space="preserve"> </w:t>
      </w:r>
      <w:r w:rsidRPr="003F4D31">
        <w:rPr>
          <w:shd w:val="clear" w:color="auto" w:fill="FFFFFF"/>
        </w:rPr>
        <w:t>доступу</w:t>
      </w:r>
      <w:r w:rsidRPr="00EA6E8F">
        <w:rPr>
          <w:shd w:val="clear" w:color="auto" w:fill="FFFFFF"/>
          <w:lang w:val="en-US"/>
        </w:rPr>
        <w:t xml:space="preserve">: </w:t>
      </w:r>
      <w:hyperlink r:id="rId24" w:history="1">
        <w:r w:rsidRPr="003F4D31">
          <w:rPr>
            <w:rStyle w:val="a5"/>
            <w:shd w:val="clear" w:color="auto" w:fill="FFFFFF"/>
            <w:lang w:val="uk-UA"/>
          </w:rPr>
          <w:t>https://www.nltk.org/book</w:t>
        </w:r>
      </w:hyperlink>
      <w:r w:rsidRPr="00EA6E8F">
        <w:rPr>
          <w:shd w:val="clear" w:color="auto" w:fill="FFFFFF"/>
          <w:lang w:val="en-US"/>
        </w:rPr>
        <w:t xml:space="preserve"> </w:t>
      </w:r>
    </w:p>
    <w:p w:rsidR="003F4D31" w:rsidRPr="003F4D31" w:rsidRDefault="003F4D31" w:rsidP="003F4D31">
      <w:pPr>
        <w:pStyle w:val="ReferenceList"/>
        <w:rPr>
          <w:lang w:val="en-US"/>
        </w:rPr>
      </w:pPr>
      <w:r>
        <w:rPr>
          <w:lang w:val="en-US"/>
        </w:rPr>
        <w:t>Jurafsky D</w:t>
      </w:r>
      <w:r w:rsidRPr="003F4D31">
        <w:rPr>
          <w:lang w:val="en-US"/>
        </w:rPr>
        <w:t>. Speech and Language Processing: An Introduction to</w:t>
      </w:r>
      <w:r>
        <w:rPr>
          <w:lang w:val="en-US"/>
        </w:rPr>
        <w:t xml:space="preserve"> </w:t>
      </w:r>
      <w:r w:rsidRPr="003F4D31">
        <w:rPr>
          <w:lang w:val="en-US"/>
        </w:rPr>
        <w:t>Natural Language Processing, Computational Lingui</w:t>
      </w:r>
      <w:r>
        <w:rPr>
          <w:lang w:val="en-US"/>
        </w:rPr>
        <w:t>stics, and Speech Recognition / D. Jurafsky</w:t>
      </w:r>
      <w:r w:rsidRPr="003F4D31">
        <w:rPr>
          <w:lang w:val="en-US"/>
        </w:rPr>
        <w:t>, J</w:t>
      </w:r>
      <w:r>
        <w:rPr>
          <w:lang w:val="en-US"/>
        </w:rPr>
        <w:t>. </w:t>
      </w:r>
      <w:r w:rsidRPr="003F4D31">
        <w:rPr>
          <w:lang w:val="en-US"/>
        </w:rPr>
        <w:t xml:space="preserve">H. Martin. </w:t>
      </w:r>
      <w:r w:rsidRPr="002A2E27">
        <w:rPr>
          <w:lang w:val="uk-UA"/>
        </w:rPr>
        <w:t xml:space="preserve">— </w:t>
      </w:r>
      <w:r w:rsidRPr="003F4D31">
        <w:rPr>
          <w:lang w:val="en-US"/>
        </w:rPr>
        <w:t xml:space="preserve">3rd edition. </w:t>
      </w:r>
      <w:r w:rsidRPr="002A2E27">
        <w:rPr>
          <w:lang w:val="uk-UA"/>
        </w:rPr>
        <w:t xml:space="preserve">— </w:t>
      </w:r>
      <w:r w:rsidRPr="003F4D31">
        <w:rPr>
          <w:lang w:val="en-US"/>
        </w:rPr>
        <w:t>Prentice Hall</w:t>
      </w:r>
      <w:r>
        <w:rPr>
          <w:lang w:val="en-US"/>
        </w:rPr>
        <w:t xml:space="preserve">. </w:t>
      </w:r>
      <w:r w:rsidRPr="002A2E27">
        <w:rPr>
          <w:lang w:val="uk-UA"/>
        </w:rPr>
        <w:t xml:space="preserve">— </w:t>
      </w:r>
      <w:r w:rsidRPr="003F4D31">
        <w:rPr>
          <w:lang w:val="en-US"/>
        </w:rPr>
        <w:t xml:space="preserve">2019. </w:t>
      </w:r>
      <w:r w:rsidRPr="002A2E27">
        <w:rPr>
          <w:lang w:val="uk-UA"/>
        </w:rPr>
        <w:t xml:space="preserve">— </w:t>
      </w:r>
      <w:r w:rsidRPr="003F4D31">
        <w:rPr>
          <w:lang w:val="en-US"/>
        </w:rPr>
        <w:t>621 p.</w:t>
      </w:r>
    </w:p>
    <w:p w:rsidR="002A2E27" w:rsidRDefault="002A2E27" w:rsidP="002A2E27">
      <w:pPr>
        <w:pStyle w:val="ReferenceList"/>
      </w:pPr>
      <w:r w:rsidRPr="002A2E27">
        <w:rPr>
          <w:lang w:val="uk-UA"/>
        </w:rPr>
        <w:t>. Близнюк Б</w:t>
      </w:r>
      <w:r w:rsidRPr="002A2E27">
        <w:t>.</w:t>
      </w:r>
      <w:r>
        <w:t>О</w:t>
      </w:r>
      <w:r w:rsidRPr="002A2E27">
        <w:t xml:space="preserve">. </w:t>
      </w:r>
      <w:r w:rsidR="00F86D28" w:rsidRPr="002A2E27">
        <w:rPr>
          <w:lang w:val="uk-UA"/>
        </w:rPr>
        <w:t>Современные метод</w:t>
      </w:r>
      <w:r w:rsidRPr="002A2E27">
        <w:rPr>
          <w:lang w:val="uk-UA"/>
        </w:rPr>
        <w:t>ы обработки естественного языка</w:t>
      </w:r>
      <w:r w:rsidRPr="002A2E27">
        <w:t xml:space="preserve"> </w:t>
      </w:r>
      <w:r w:rsidRPr="002A2E27">
        <w:rPr>
          <w:lang w:val="uk-UA"/>
        </w:rPr>
        <w:t>/</w:t>
      </w:r>
      <w:r w:rsidRPr="002A2E27">
        <w:t xml:space="preserve"> </w:t>
      </w:r>
      <w:r w:rsidR="00F86D28" w:rsidRPr="002A2E27">
        <w:rPr>
          <w:lang w:val="uk-UA"/>
        </w:rPr>
        <w:t>Б. О. Близнюк, Л. В. Васильева, И. Д. Стрельников, Д. С. Ткачук</w:t>
      </w:r>
      <w:r w:rsidRPr="002A2E27">
        <w:t xml:space="preserve"> // </w:t>
      </w:r>
      <w:r>
        <w:t>Вісник</w:t>
      </w:r>
      <w:r w:rsidRPr="002A2E27">
        <w:rPr>
          <w:lang w:val="uk-UA"/>
        </w:rPr>
        <w:t xml:space="preserve"> Хар</w:t>
      </w:r>
      <w:r w:rsidR="00F86D28" w:rsidRPr="002A2E27">
        <w:rPr>
          <w:lang w:val="uk-UA"/>
        </w:rPr>
        <w:t>к</w:t>
      </w:r>
      <w:r w:rsidRPr="002A2E27">
        <w:rPr>
          <w:lang w:val="uk-UA"/>
        </w:rPr>
        <w:t>і</w:t>
      </w:r>
      <w:r w:rsidR="00F86D28" w:rsidRPr="002A2E27">
        <w:rPr>
          <w:lang w:val="uk-UA"/>
        </w:rPr>
        <w:t>вс</w:t>
      </w:r>
      <w:r w:rsidRPr="002A2E27">
        <w:rPr>
          <w:lang w:val="uk-UA"/>
        </w:rPr>
        <w:t>ького нац. ун-ту</w:t>
      </w:r>
      <w:r w:rsidR="00F86D28" w:rsidRPr="002A2E27">
        <w:rPr>
          <w:lang w:val="uk-UA"/>
        </w:rPr>
        <w:t xml:space="preserve"> </w:t>
      </w:r>
      <w:r w:rsidRPr="002A2E27">
        <w:rPr>
          <w:lang w:val="uk-UA"/>
        </w:rPr>
        <w:t>ім.</w:t>
      </w:r>
      <w:r w:rsidR="00F86D28" w:rsidRPr="002A2E27">
        <w:rPr>
          <w:lang w:val="uk-UA"/>
        </w:rPr>
        <w:t xml:space="preserve"> В. Н. Караз</w:t>
      </w:r>
      <w:r w:rsidRPr="002A2E27">
        <w:rPr>
          <w:lang w:val="uk-UA"/>
        </w:rPr>
        <w:t xml:space="preserve">іна. </w:t>
      </w:r>
      <w:r w:rsidRPr="002A2E27">
        <w:t>— 20</w:t>
      </w:r>
      <w:r>
        <w:t>17</w:t>
      </w:r>
      <w:r w:rsidRPr="002A2E27">
        <w:t xml:space="preserve">. — </w:t>
      </w:r>
      <w:r>
        <w:t>Вип. 36</w:t>
      </w:r>
      <w:r w:rsidRPr="002A2E27">
        <w:t xml:space="preserve">. — </w:t>
      </w:r>
      <w:r>
        <w:t>С. 14–26</w:t>
      </w:r>
      <w:r w:rsidRPr="002A2E27">
        <w:t>.</w:t>
      </w:r>
    </w:p>
    <w:p w:rsidR="00EA56AE" w:rsidRPr="002A2E27" w:rsidRDefault="002A2E27" w:rsidP="007C0D69">
      <w:pPr>
        <w:pStyle w:val="ReferenceList"/>
        <w:rPr>
          <w:color w:val="000000"/>
          <w:shd w:val="clear" w:color="auto" w:fill="FFFFFF"/>
          <w:lang w:val="uk-UA"/>
        </w:rPr>
      </w:pPr>
      <w:r>
        <w:t xml:space="preserve">Хайрова Н.Ф. </w:t>
      </w:r>
      <w:r w:rsidR="00EA56AE">
        <w:t xml:space="preserve">Современные технологии обработки текстовых данных на базе пакета NLTK Python : </w:t>
      </w:r>
      <w:r>
        <w:t>У</w:t>
      </w:r>
      <w:r w:rsidR="00EA56AE">
        <w:t>чеб. пособ. / Н. Ф.</w:t>
      </w:r>
      <w:r w:rsidRPr="002A2E27">
        <w:t xml:space="preserve"> </w:t>
      </w:r>
      <w:r>
        <w:t>Хайрова</w:t>
      </w:r>
      <w:r w:rsidR="00EA56AE">
        <w:t xml:space="preserve">, О. Ж. Мамырбаев, С. В. Петрасова, К. Ж. Мухсина. </w:t>
      </w:r>
      <w:r w:rsidRPr="002A2E27">
        <w:rPr>
          <w:lang w:val="uk-UA"/>
        </w:rPr>
        <w:t xml:space="preserve">— </w:t>
      </w:r>
      <w:r w:rsidR="00EA56AE">
        <w:t>Харьков : НТУ «ХПИ»</w:t>
      </w:r>
      <w:r>
        <w:t>.</w:t>
      </w:r>
      <w:r w:rsidRPr="002A2E27">
        <w:rPr>
          <w:lang w:val="uk-UA"/>
        </w:rPr>
        <w:t xml:space="preserve"> —</w:t>
      </w:r>
      <w:r w:rsidR="00EA56AE">
        <w:t xml:space="preserve"> 2020.</w:t>
      </w:r>
      <w:r w:rsidRPr="002A2E27">
        <w:rPr>
          <w:lang w:val="uk-UA"/>
        </w:rPr>
        <w:t xml:space="preserve"> —</w:t>
      </w:r>
      <w:r w:rsidR="00EA56AE">
        <w:t xml:space="preserve"> 134 с.</w:t>
      </w:r>
    </w:p>
    <w:p w:rsidR="00195D6F" w:rsidRPr="00195D6F" w:rsidRDefault="00195D6F" w:rsidP="00F86D28">
      <w:pPr>
        <w:pStyle w:val="ReferenceList"/>
        <w:rPr>
          <w:color w:val="000000"/>
          <w:shd w:val="clear" w:color="auto" w:fill="FFFFFF"/>
          <w:lang w:val="uk-UA"/>
        </w:rPr>
      </w:pPr>
      <w:r w:rsidRPr="00507DD2">
        <w:rPr>
          <w:lang w:val="uk-UA"/>
        </w:rPr>
        <w:t>Гудфелло</w:t>
      </w:r>
      <w:r w:rsidR="00507DD2" w:rsidRPr="00507DD2">
        <w:rPr>
          <w:lang w:val="uk-UA"/>
        </w:rPr>
        <w:t>у Я., Бенджио И., Курвилль А.</w:t>
      </w:r>
      <w:r w:rsidRPr="00507DD2">
        <w:rPr>
          <w:lang w:val="uk-UA"/>
        </w:rPr>
        <w:t xml:space="preserve"> Глубокое обучение</w:t>
      </w:r>
      <w:r w:rsidR="00507DD2">
        <w:rPr>
          <w:lang w:val="uk-UA"/>
        </w:rPr>
        <w:t xml:space="preserve"> / П</w:t>
      </w:r>
      <w:r w:rsidRPr="00507DD2">
        <w:rPr>
          <w:lang w:val="uk-UA"/>
        </w:rPr>
        <w:t>ер. с анг</w:t>
      </w:r>
      <w:r w:rsidR="00507DD2">
        <w:rPr>
          <w:lang w:val="uk-UA"/>
        </w:rPr>
        <w:t>л</w:t>
      </w:r>
      <w:r w:rsidRPr="00507DD2">
        <w:rPr>
          <w:lang w:val="uk-UA"/>
        </w:rPr>
        <w:t>. А.</w:t>
      </w:r>
      <w:r w:rsidR="00507DD2">
        <w:rPr>
          <w:lang w:val="uk-UA"/>
        </w:rPr>
        <w:t> </w:t>
      </w:r>
      <w:r w:rsidRPr="00507DD2">
        <w:rPr>
          <w:lang w:val="uk-UA"/>
        </w:rPr>
        <w:t xml:space="preserve">А. Слинкина. </w:t>
      </w:r>
      <w:r w:rsidR="002A2E27" w:rsidRPr="00507DD2">
        <w:rPr>
          <w:lang w:val="uk-UA"/>
        </w:rPr>
        <w:t>—</w:t>
      </w:r>
      <w:r w:rsidRPr="00507DD2">
        <w:rPr>
          <w:lang w:val="uk-UA"/>
        </w:rPr>
        <w:t xml:space="preserve"> 2-е изд., испр. – М.: ДМК Пресс</w:t>
      </w:r>
      <w:r w:rsidR="002A2E27">
        <w:rPr>
          <w:lang w:val="uk-UA"/>
        </w:rPr>
        <w:t>.</w:t>
      </w:r>
      <w:r w:rsidRPr="00507DD2">
        <w:rPr>
          <w:lang w:val="uk-UA"/>
        </w:rPr>
        <w:t xml:space="preserve"> </w:t>
      </w:r>
      <w:r w:rsidR="002A2E27" w:rsidRPr="00507DD2">
        <w:rPr>
          <w:lang w:val="uk-UA"/>
        </w:rPr>
        <w:t>—</w:t>
      </w:r>
      <w:r w:rsidR="002A2E27">
        <w:rPr>
          <w:lang w:val="uk-UA"/>
        </w:rPr>
        <w:t xml:space="preserve"> </w:t>
      </w:r>
      <w:r w:rsidRPr="00507DD2">
        <w:rPr>
          <w:lang w:val="uk-UA"/>
        </w:rPr>
        <w:t xml:space="preserve">2018. </w:t>
      </w:r>
      <w:r w:rsidR="002A2E27" w:rsidRPr="00507DD2">
        <w:rPr>
          <w:lang w:val="uk-UA"/>
        </w:rPr>
        <w:t>—</w:t>
      </w:r>
      <w:r w:rsidRPr="00507DD2">
        <w:rPr>
          <w:lang w:val="uk-UA"/>
        </w:rPr>
        <w:t xml:space="preserve"> 652 с.</w:t>
      </w:r>
    </w:p>
    <w:p w:rsidR="00195D6F" w:rsidRPr="00507DD2" w:rsidRDefault="00507DD2" w:rsidP="00507DD2">
      <w:pPr>
        <w:pStyle w:val="ReferenceList"/>
        <w:rPr>
          <w:lang w:val="en-US"/>
        </w:rPr>
      </w:pPr>
      <w:r w:rsidRPr="00195D6F">
        <w:rPr>
          <w:color w:val="000000"/>
          <w:shd w:val="clear" w:color="auto" w:fill="FFFFFF"/>
          <w:lang w:val="uk-UA"/>
        </w:rPr>
        <w:t>Vasiliev</w:t>
      </w:r>
      <w:r w:rsidRPr="00507DD2">
        <w:rPr>
          <w:color w:val="000000"/>
          <w:shd w:val="clear" w:color="auto" w:fill="FFFFFF"/>
          <w:lang w:val="uk-UA"/>
        </w:rPr>
        <w:t xml:space="preserve"> </w:t>
      </w:r>
      <w:r>
        <w:rPr>
          <w:color w:val="000000"/>
          <w:shd w:val="clear" w:color="auto" w:fill="FFFFFF"/>
          <w:lang w:val="uk-UA"/>
        </w:rPr>
        <w:t xml:space="preserve">Y. </w:t>
      </w:r>
      <w:r w:rsidR="00195D6F" w:rsidRPr="00507DD2">
        <w:rPr>
          <w:shd w:val="clear" w:color="auto" w:fill="FFFFFF"/>
          <w:lang w:val="en-US"/>
        </w:rPr>
        <w:t>Natural</w:t>
      </w:r>
      <w:r w:rsidR="00195D6F" w:rsidRPr="00507DD2">
        <w:rPr>
          <w:shd w:val="clear" w:color="auto" w:fill="FFFFFF"/>
          <w:lang w:val="uk-UA"/>
        </w:rPr>
        <w:t xml:space="preserve"> </w:t>
      </w:r>
      <w:r w:rsidR="00195D6F" w:rsidRPr="00507DD2">
        <w:rPr>
          <w:shd w:val="clear" w:color="auto" w:fill="FFFFFF"/>
          <w:lang w:val="en-US"/>
        </w:rPr>
        <w:t>Language</w:t>
      </w:r>
      <w:r w:rsidR="00195D6F" w:rsidRPr="00507DD2">
        <w:rPr>
          <w:shd w:val="clear" w:color="auto" w:fill="FFFFFF"/>
          <w:lang w:val="uk-UA"/>
        </w:rPr>
        <w:t xml:space="preserve"> </w:t>
      </w:r>
      <w:r w:rsidR="00195D6F" w:rsidRPr="00507DD2">
        <w:rPr>
          <w:shd w:val="clear" w:color="auto" w:fill="FFFFFF"/>
          <w:lang w:val="en-US"/>
        </w:rPr>
        <w:t>Processing</w:t>
      </w:r>
      <w:r w:rsidR="00195D6F" w:rsidRPr="00507DD2">
        <w:rPr>
          <w:shd w:val="clear" w:color="auto" w:fill="FFFFFF"/>
          <w:lang w:val="uk-UA"/>
        </w:rPr>
        <w:t xml:space="preserve"> </w:t>
      </w:r>
      <w:r w:rsidR="00195D6F" w:rsidRPr="00507DD2">
        <w:rPr>
          <w:shd w:val="clear" w:color="auto" w:fill="FFFFFF"/>
          <w:lang w:val="en-US"/>
        </w:rPr>
        <w:t>with</w:t>
      </w:r>
      <w:r w:rsidR="00195D6F" w:rsidRPr="00507DD2">
        <w:rPr>
          <w:shd w:val="clear" w:color="auto" w:fill="FFFFFF"/>
          <w:lang w:val="uk-UA"/>
        </w:rPr>
        <w:t xml:space="preserve"> </w:t>
      </w:r>
      <w:r w:rsidR="00195D6F" w:rsidRPr="00507DD2">
        <w:rPr>
          <w:shd w:val="clear" w:color="auto" w:fill="FFFFFF"/>
          <w:lang w:val="en-US"/>
        </w:rPr>
        <w:t>Python</w:t>
      </w:r>
      <w:r w:rsidR="00195D6F" w:rsidRPr="00507DD2">
        <w:rPr>
          <w:shd w:val="clear" w:color="auto" w:fill="FFFFFF"/>
          <w:lang w:val="uk-UA"/>
        </w:rPr>
        <w:t xml:space="preserve"> </w:t>
      </w:r>
      <w:r w:rsidR="00195D6F" w:rsidRPr="00507DD2">
        <w:rPr>
          <w:shd w:val="clear" w:color="auto" w:fill="FFFFFF"/>
          <w:lang w:val="en-US"/>
        </w:rPr>
        <w:t>and</w:t>
      </w:r>
      <w:r w:rsidR="00195D6F" w:rsidRPr="00507DD2">
        <w:rPr>
          <w:shd w:val="clear" w:color="auto" w:fill="FFFFFF"/>
          <w:lang w:val="uk-UA"/>
        </w:rPr>
        <w:t xml:space="preserve"> </w:t>
      </w:r>
      <w:r w:rsidR="00195D6F" w:rsidRPr="00507DD2">
        <w:rPr>
          <w:shd w:val="clear" w:color="auto" w:fill="FFFFFF"/>
          <w:lang w:val="en-US"/>
        </w:rPr>
        <w:t>spaCy</w:t>
      </w:r>
      <w:r w:rsidR="00195D6F" w:rsidRPr="00507DD2">
        <w:rPr>
          <w:shd w:val="clear" w:color="auto" w:fill="FFFFFF"/>
          <w:lang w:val="uk-UA"/>
        </w:rPr>
        <w:t xml:space="preserve">: </w:t>
      </w:r>
      <w:r w:rsidR="00195D6F" w:rsidRPr="00507DD2">
        <w:rPr>
          <w:shd w:val="clear" w:color="auto" w:fill="FFFFFF"/>
          <w:lang w:val="en-US"/>
        </w:rPr>
        <w:t>A</w:t>
      </w:r>
      <w:r w:rsidR="00195D6F" w:rsidRPr="00507DD2">
        <w:rPr>
          <w:shd w:val="clear" w:color="auto" w:fill="FFFFFF"/>
          <w:lang w:val="uk-UA"/>
        </w:rPr>
        <w:t xml:space="preserve"> </w:t>
      </w:r>
      <w:r w:rsidR="00195D6F" w:rsidRPr="00507DD2">
        <w:rPr>
          <w:shd w:val="clear" w:color="auto" w:fill="FFFFFF"/>
          <w:lang w:val="en-US"/>
        </w:rPr>
        <w:t>Practical</w:t>
      </w:r>
      <w:r w:rsidR="00195D6F" w:rsidRPr="00507DD2">
        <w:rPr>
          <w:shd w:val="clear" w:color="auto" w:fill="FFFFFF"/>
          <w:lang w:val="uk-UA"/>
        </w:rPr>
        <w:t xml:space="preserve"> </w:t>
      </w:r>
      <w:r w:rsidR="00195D6F" w:rsidRPr="00507DD2">
        <w:rPr>
          <w:shd w:val="clear" w:color="auto" w:fill="FFFFFF"/>
          <w:lang w:val="en-US"/>
        </w:rPr>
        <w:t>Introduction</w:t>
      </w:r>
      <w:r w:rsidR="00195D6F" w:rsidRPr="00507DD2">
        <w:rPr>
          <w:shd w:val="clear" w:color="auto" w:fill="FFFFFF"/>
          <w:lang w:val="uk-UA"/>
        </w:rPr>
        <w:t xml:space="preserve">. </w:t>
      </w:r>
      <w:r w:rsidR="00195D6F" w:rsidRPr="00507DD2">
        <w:rPr>
          <w:lang w:val="uk-UA"/>
        </w:rPr>
        <w:t>— 202</w:t>
      </w:r>
      <w:r w:rsidR="00195D6F" w:rsidRPr="00507DD2">
        <w:rPr>
          <w:lang w:val="en-US"/>
        </w:rPr>
        <w:t xml:space="preserve">0. – </w:t>
      </w:r>
      <w:r w:rsidRPr="00507DD2">
        <w:rPr>
          <w:lang w:val="en-US"/>
        </w:rPr>
        <w:t>226</w:t>
      </w:r>
      <w:r w:rsidR="00195D6F" w:rsidRPr="00507DD2">
        <w:rPr>
          <w:lang w:val="en-US"/>
        </w:rPr>
        <w:t xml:space="preserve"> </w:t>
      </w:r>
      <w:r w:rsidR="00195D6F">
        <w:t>с</w:t>
      </w:r>
      <w:r w:rsidR="00195D6F" w:rsidRPr="00507DD2">
        <w:rPr>
          <w:lang w:val="en-US"/>
        </w:rPr>
        <w:t>.</w:t>
      </w:r>
      <w:r w:rsidR="002A2E27" w:rsidRPr="002A2E27">
        <w:rPr>
          <w:lang w:val="en-US"/>
        </w:rPr>
        <w:t xml:space="preserve"> </w:t>
      </w:r>
      <w:r w:rsidRPr="00507DD2">
        <w:rPr>
          <w:lang w:val="en-US"/>
        </w:rPr>
        <w:t xml:space="preserve"> </w:t>
      </w:r>
      <w:r w:rsidR="002A2E27" w:rsidRPr="00EA56AE">
        <w:t>[</w:t>
      </w:r>
      <w:r w:rsidR="002A2E27">
        <w:t>Електронний ресурс</w:t>
      </w:r>
      <w:r w:rsidR="002A2E27" w:rsidRPr="00EA56AE">
        <w:t>]</w:t>
      </w:r>
      <w:r w:rsidR="002A2E27">
        <w:t xml:space="preserve">. – Режим доступу: </w:t>
      </w:r>
      <w:hyperlink r:id="rId25" w:history="1">
        <w:r w:rsidR="002A2E27" w:rsidRPr="001A3535">
          <w:rPr>
            <w:rStyle w:val="a5"/>
            <w:lang w:val="en-US"/>
          </w:rPr>
          <w:t>https://nostarch.com/NLPPython</w:t>
        </w:r>
      </w:hyperlink>
      <w:r w:rsidR="002A2E27">
        <w:t xml:space="preserve"> </w:t>
      </w:r>
    </w:p>
    <w:p w:rsidR="00EA56AE" w:rsidRPr="00195D6F" w:rsidRDefault="00EA56AE" w:rsidP="001E7D3D">
      <w:pPr>
        <w:pStyle w:val="ReferenceList"/>
        <w:rPr>
          <w:lang w:val="en-US"/>
        </w:rPr>
      </w:pPr>
      <w:r w:rsidRPr="00195D6F">
        <w:rPr>
          <w:lang w:val="en-US"/>
        </w:rPr>
        <w:t>Blei D. M., Ng A. Y., Jordan M. I.</w:t>
      </w:r>
      <w:r w:rsidRPr="00195D6F">
        <w:rPr>
          <w:i/>
          <w:lang w:val="en-US"/>
        </w:rPr>
        <w:t xml:space="preserve"> </w:t>
      </w:r>
      <w:r w:rsidRPr="00195D6F">
        <w:rPr>
          <w:lang w:val="en-US"/>
        </w:rPr>
        <w:t>Latent Dirichlet allocation // Journal of Machine</w:t>
      </w:r>
      <w:r w:rsidRPr="00195D6F">
        <w:rPr>
          <w:i/>
          <w:lang w:val="en-US"/>
        </w:rPr>
        <w:t xml:space="preserve"> </w:t>
      </w:r>
      <w:r w:rsidRPr="00195D6F">
        <w:rPr>
          <w:lang w:val="en-US"/>
        </w:rPr>
        <w:t>Learning Research. — 2003. — Vol. 3. — P. 993–1022.</w:t>
      </w:r>
    </w:p>
    <w:p w:rsidR="00EA56AE" w:rsidRPr="00D41E24" w:rsidRDefault="00EA56AE" w:rsidP="00EA56AE">
      <w:pPr>
        <w:pStyle w:val="ReferenceList"/>
        <w:rPr>
          <w:lang w:val="uk-UA"/>
        </w:rPr>
      </w:pPr>
      <w:r>
        <w:rPr>
          <w:lang w:val="uk-UA"/>
        </w:rPr>
        <w:t xml:space="preserve">Документація бібліотеки </w:t>
      </w:r>
      <w:r>
        <w:rPr>
          <w:lang w:val="en-US"/>
        </w:rPr>
        <w:t>NLTK</w:t>
      </w:r>
      <w:r w:rsidRPr="00EA56AE">
        <w:t xml:space="preserve"> </w:t>
      </w:r>
      <w:r>
        <w:t xml:space="preserve">для </w:t>
      </w:r>
      <w:r w:rsidR="003F4D31">
        <w:t>роботи з текстом</w:t>
      </w:r>
      <w:r>
        <w:t xml:space="preserve">. </w:t>
      </w:r>
      <w:r w:rsidRPr="00EA56AE">
        <w:t>[</w:t>
      </w:r>
      <w:r>
        <w:t>Електронний ресурс</w:t>
      </w:r>
      <w:r w:rsidRPr="00EA56AE">
        <w:t>]</w:t>
      </w:r>
      <w:r>
        <w:t xml:space="preserve">. – Режим доступу: </w:t>
      </w:r>
      <w:hyperlink r:id="rId26" w:history="1">
        <w:r w:rsidRPr="00D41E24">
          <w:rPr>
            <w:rStyle w:val="a5"/>
            <w:lang w:val="uk-UA"/>
          </w:rPr>
          <w:t>https://www.nltk.org/</w:t>
        </w:r>
      </w:hyperlink>
    </w:p>
    <w:p w:rsidR="00EA56AE" w:rsidRPr="003F4D31" w:rsidRDefault="00EA56AE" w:rsidP="00EA56AE">
      <w:pPr>
        <w:pStyle w:val="ReferenceList"/>
        <w:rPr>
          <w:rStyle w:val="a5"/>
          <w:color w:val="auto"/>
          <w:u w:val="none"/>
          <w:lang w:val="uk-UA"/>
        </w:rPr>
      </w:pPr>
      <w:r>
        <w:rPr>
          <w:lang w:val="uk-UA"/>
        </w:rPr>
        <w:t xml:space="preserve">Документація бібліотеки </w:t>
      </w:r>
      <w:r w:rsidR="003F4D31">
        <w:rPr>
          <w:lang w:val="en-US"/>
        </w:rPr>
        <w:t>SpaCy</w:t>
      </w:r>
      <w:r w:rsidR="003F4D31" w:rsidRPr="003F4D31">
        <w:t xml:space="preserve"> </w:t>
      </w:r>
      <w:r>
        <w:t xml:space="preserve">для </w:t>
      </w:r>
      <w:r w:rsidR="003F4D31">
        <w:t xml:space="preserve">роботи з текстом </w:t>
      </w:r>
      <w:r>
        <w:t xml:space="preserve">. </w:t>
      </w:r>
      <w:r w:rsidRPr="00EA56AE">
        <w:t>[</w:t>
      </w:r>
      <w:r>
        <w:t>Електронний ресурс</w:t>
      </w:r>
      <w:r w:rsidRPr="00EA56AE">
        <w:t>]</w:t>
      </w:r>
      <w:r>
        <w:t xml:space="preserve">. – Режим доступу: </w:t>
      </w:r>
      <w:hyperlink r:id="rId27" w:history="1">
        <w:r w:rsidRPr="00D41E24">
          <w:rPr>
            <w:rStyle w:val="a5"/>
            <w:lang w:val="uk-UA"/>
          </w:rPr>
          <w:t>https://spacy.io/</w:t>
        </w:r>
      </w:hyperlink>
    </w:p>
    <w:p w:rsidR="003F4D31" w:rsidRPr="009100EF" w:rsidRDefault="003F4D31" w:rsidP="003F4D31">
      <w:pPr>
        <w:pStyle w:val="ReferenceList"/>
        <w:rPr>
          <w:rStyle w:val="a5"/>
          <w:color w:val="auto"/>
          <w:u w:val="none"/>
        </w:rPr>
      </w:pPr>
      <w:r>
        <w:rPr>
          <w:lang w:val="uk-UA"/>
        </w:rPr>
        <w:t xml:space="preserve">Документація бібліотеки </w:t>
      </w:r>
      <w:r w:rsidRPr="003F4D31">
        <w:rPr>
          <w:lang w:val="en-US"/>
        </w:rPr>
        <w:t>SpeechRecognition</w:t>
      </w:r>
      <w:r w:rsidRPr="003F4D31">
        <w:rPr>
          <w:lang w:val="uk-UA"/>
        </w:rPr>
        <w:t xml:space="preserve"> для розпізнання звуку. </w:t>
      </w:r>
      <w:r w:rsidRPr="00EA56AE">
        <w:t>[</w:t>
      </w:r>
      <w:r>
        <w:t>Електронний ресурс</w:t>
      </w:r>
      <w:r w:rsidRPr="00EA56AE">
        <w:t>]</w:t>
      </w:r>
      <w:r>
        <w:t xml:space="preserve">. – Режим доступу: </w:t>
      </w:r>
      <w:hyperlink r:id="rId28" w:history="1">
        <w:r w:rsidRPr="001A3535">
          <w:rPr>
            <w:rStyle w:val="a5"/>
          </w:rPr>
          <w:t>https://developer.mozilla.org/ru/docs/Web/API/SpeechRecognition</w:t>
        </w:r>
      </w:hyperlink>
    </w:p>
    <w:p w:rsidR="009100EF" w:rsidRPr="009100EF" w:rsidRDefault="009100EF" w:rsidP="009100EF">
      <w:pPr>
        <w:pStyle w:val="ReferenceList"/>
        <w:rPr>
          <w:rStyle w:val="a5"/>
          <w:color w:val="auto"/>
          <w:u w:val="none"/>
        </w:rPr>
      </w:pPr>
      <w:r>
        <w:rPr>
          <w:lang w:val="uk-UA"/>
        </w:rPr>
        <w:lastRenderedPageBreak/>
        <w:t xml:space="preserve">Документація бібліотеки </w:t>
      </w:r>
      <w:r>
        <w:rPr>
          <w:lang w:val="en-US"/>
        </w:rPr>
        <w:t>av</w:t>
      </w:r>
      <w:r w:rsidRPr="003F4D31">
        <w:rPr>
          <w:lang w:val="uk-UA"/>
        </w:rPr>
        <w:t xml:space="preserve"> для розпізнання звуку. </w:t>
      </w:r>
      <w:r w:rsidRPr="00EA56AE">
        <w:t>[</w:t>
      </w:r>
      <w:r>
        <w:t>Електронний ресурс</w:t>
      </w:r>
      <w:r w:rsidRPr="00EA56AE">
        <w:t>]</w:t>
      </w:r>
      <w:r>
        <w:t xml:space="preserve">. – Режим доступу: </w:t>
      </w:r>
      <w:hyperlink r:id="rId29" w:history="1">
        <w:r w:rsidRPr="008D4F8D">
          <w:rPr>
            <w:rStyle w:val="a5"/>
            <w:lang w:val="en-US"/>
          </w:rPr>
          <w:t>https</w:t>
        </w:r>
        <w:r w:rsidRPr="008D4F8D">
          <w:rPr>
            <w:rStyle w:val="a5"/>
          </w:rPr>
          <w:t>://</w:t>
        </w:r>
        <w:r w:rsidRPr="008D4F8D">
          <w:rPr>
            <w:rStyle w:val="a5"/>
            <w:lang w:val="en-US"/>
          </w:rPr>
          <w:t>pypi</w:t>
        </w:r>
        <w:r w:rsidRPr="008D4F8D">
          <w:rPr>
            <w:rStyle w:val="a5"/>
          </w:rPr>
          <w:t>.</w:t>
        </w:r>
        <w:r w:rsidRPr="008D4F8D">
          <w:rPr>
            <w:rStyle w:val="a5"/>
            <w:lang w:val="en-US"/>
          </w:rPr>
          <w:t>org</w:t>
        </w:r>
        <w:r w:rsidRPr="008D4F8D">
          <w:rPr>
            <w:rStyle w:val="a5"/>
          </w:rPr>
          <w:t>/</w:t>
        </w:r>
        <w:r w:rsidRPr="008D4F8D">
          <w:rPr>
            <w:rStyle w:val="a5"/>
            <w:lang w:val="en-US"/>
          </w:rPr>
          <w:t>project</w:t>
        </w:r>
        <w:r w:rsidRPr="008D4F8D">
          <w:rPr>
            <w:rStyle w:val="a5"/>
          </w:rPr>
          <w:t>/</w:t>
        </w:r>
        <w:r w:rsidRPr="008D4F8D">
          <w:rPr>
            <w:rStyle w:val="a5"/>
            <w:lang w:val="en-US"/>
          </w:rPr>
          <w:t>av</w:t>
        </w:r>
        <w:r w:rsidRPr="008D4F8D">
          <w:rPr>
            <w:rStyle w:val="a5"/>
          </w:rPr>
          <w:t>/</w:t>
        </w:r>
      </w:hyperlink>
    </w:p>
    <w:p w:rsidR="009100EF" w:rsidRPr="00905AE2" w:rsidRDefault="009100EF" w:rsidP="009100EF">
      <w:pPr>
        <w:pStyle w:val="ReferenceList"/>
        <w:rPr>
          <w:rStyle w:val="a5"/>
          <w:color w:val="auto"/>
          <w:u w:val="none"/>
        </w:rPr>
      </w:pPr>
      <w:r>
        <w:rPr>
          <w:lang w:val="uk-UA"/>
        </w:rPr>
        <w:t xml:space="preserve">Документація бібліотеки </w:t>
      </w:r>
      <w:r w:rsidRPr="009100EF">
        <w:rPr>
          <w:lang w:val="en-US"/>
        </w:rPr>
        <w:t>tesseract</w:t>
      </w:r>
      <w:r w:rsidRPr="009100EF">
        <w:t>-</w:t>
      </w:r>
      <w:r w:rsidRPr="009100EF">
        <w:rPr>
          <w:lang w:val="en-US"/>
        </w:rPr>
        <w:t>ocr</w:t>
      </w:r>
      <w:r w:rsidRPr="009100EF">
        <w:t xml:space="preserve"> </w:t>
      </w:r>
      <w:r w:rsidRPr="003F4D31">
        <w:rPr>
          <w:lang w:val="uk-UA"/>
        </w:rPr>
        <w:t xml:space="preserve">для розпізнання звуку. </w:t>
      </w:r>
      <w:r w:rsidRPr="00EA56AE">
        <w:t>[</w:t>
      </w:r>
      <w:r>
        <w:t>Електронний ресурс</w:t>
      </w:r>
      <w:r w:rsidRPr="00EA56AE">
        <w:t>]</w:t>
      </w:r>
      <w:r>
        <w:t xml:space="preserve">. – Режим доступу: </w:t>
      </w:r>
      <w:hyperlink r:id="rId30" w:history="1">
        <w:r w:rsidRPr="00A13EAE">
          <w:rPr>
            <w:rStyle w:val="a5"/>
          </w:rPr>
          <w:t>https://tesseract-ocr.github.io/tessapi/4.0.0/</w:t>
        </w:r>
      </w:hyperlink>
    </w:p>
    <w:p w:rsidR="005D1232" w:rsidRPr="005D1232" w:rsidRDefault="00905AE2" w:rsidP="005D1232">
      <w:pPr>
        <w:pStyle w:val="ReferenceList"/>
        <w:rPr>
          <w:rStyle w:val="a5"/>
          <w:color w:val="auto"/>
          <w:u w:val="none"/>
        </w:rPr>
      </w:pPr>
      <w:r w:rsidRPr="00905AE2">
        <w:rPr>
          <w:lang w:val="uk-UA"/>
        </w:rPr>
        <w:t xml:space="preserve">Документація бібліотеки </w:t>
      </w:r>
      <w:r w:rsidR="005D1232" w:rsidRPr="005D1232">
        <w:rPr>
          <w:lang w:val="en-US"/>
        </w:rPr>
        <w:t>jellyfish</w:t>
      </w:r>
      <w:r w:rsidR="005D1232" w:rsidRPr="005D1232">
        <w:t xml:space="preserve"> </w:t>
      </w:r>
      <w:r w:rsidRPr="00905AE2">
        <w:rPr>
          <w:lang w:val="uk-UA"/>
        </w:rPr>
        <w:t xml:space="preserve">для розпізнання звуку. </w:t>
      </w:r>
      <w:r w:rsidRPr="00EA56AE">
        <w:t>[</w:t>
      </w:r>
      <w:r>
        <w:t>Електронний ресурс</w:t>
      </w:r>
      <w:r w:rsidRPr="00EA56AE">
        <w:t>]</w:t>
      </w:r>
      <w:r>
        <w:t>. – Режим доступу:</w:t>
      </w:r>
      <w:r w:rsidRPr="00905AE2">
        <w:t xml:space="preserve"> </w:t>
      </w:r>
      <w:hyperlink r:id="rId31" w:history="1">
        <w:r w:rsidR="005D1232" w:rsidRPr="0000717C">
          <w:rPr>
            <w:rStyle w:val="a5"/>
          </w:rPr>
          <w:t>https://</w:t>
        </w:r>
        <w:r w:rsidR="005D1232" w:rsidRPr="0000717C">
          <w:rPr>
            <w:rStyle w:val="a5"/>
            <w:lang w:val="en-US"/>
          </w:rPr>
          <w:t>pypi</w:t>
        </w:r>
        <w:r w:rsidR="005D1232" w:rsidRPr="0000717C">
          <w:rPr>
            <w:rStyle w:val="a5"/>
          </w:rPr>
          <w:t>.</w:t>
        </w:r>
        <w:r w:rsidR="005D1232" w:rsidRPr="0000717C">
          <w:rPr>
            <w:rStyle w:val="a5"/>
            <w:lang w:val="en-US"/>
          </w:rPr>
          <w:t>org</w:t>
        </w:r>
        <w:r w:rsidR="005D1232" w:rsidRPr="0000717C">
          <w:rPr>
            <w:rStyle w:val="a5"/>
          </w:rPr>
          <w:t>/</w:t>
        </w:r>
        <w:r w:rsidR="005D1232" w:rsidRPr="0000717C">
          <w:rPr>
            <w:rStyle w:val="a5"/>
            <w:lang w:val="en-US"/>
          </w:rPr>
          <w:t>project</w:t>
        </w:r>
        <w:r w:rsidR="005D1232" w:rsidRPr="0000717C">
          <w:rPr>
            <w:rStyle w:val="a5"/>
          </w:rPr>
          <w:t>/</w:t>
        </w:r>
        <w:r w:rsidR="005D1232" w:rsidRPr="0000717C">
          <w:rPr>
            <w:rStyle w:val="a5"/>
            <w:lang w:val="en-US"/>
          </w:rPr>
          <w:t>jellyfish</w:t>
        </w:r>
      </w:hyperlink>
      <w:r w:rsidR="005D1232" w:rsidRPr="005D1232">
        <w:t xml:space="preserve"> </w:t>
      </w:r>
    </w:p>
    <w:p w:rsidR="00905AE2" w:rsidRDefault="00905AE2" w:rsidP="00531ED8">
      <w:pPr>
        <w:pStyle w:val="ReferenceList"/>
        <w:numPr>
          <w:ilvl w:val="0"/>
          <w:numId w:val="0"/>
        </w:numPr>
        <w:ind w:left="709"/>
        <w:rPr>
          <w:rStyle w:val="a5"/>
          <w:color w:val="auto"/>
          <w:u w:val="none"/>
        </w:rPr>
      </w:pPr>
    </w:p>
    <w:p w:rsidR="00531ED8" w:rsidRDefault="00531ED8" w:rsidP="00531ED8">
      <w:pPr>
        <w:pStyle w:val="ReferenceList"/>
        <w:numPr>
          <w:ilvl w:val="0"/>
          <w:numId w:val="0"/>
        </w:numPr>
        <w:ind w:left="709"/>
        <w:rPr>
          <w:rStyle w:val="a5"/>
          <w:color w:val="auto"/>
          <w:u w:val="none"/>
        </w:rPr>
      </w:pPr>
    </w:p>
    <w:p w:rsidR="00531ED8" w:rsidRDefault="00531ED8" w:rsidP="00531ED8">
      <w:pPr>
        <w:pStyle w:val="ReferenceList"/>
        <w:numPr>
          <w:ilvl w:val="0"/>
          <w:numId w:val="0"/>
        </w:numPr>
        <w:ind w:left="709"/>
        <w:rPr>
          <w:rStyle w:val="a5"/>
          <w:color w:val="auto"/>
          <w:u w:val="none"/>
        </w:rPr>
      </w:pPr>
    </w:p>
    <w:p w:rsidR="00531ED8" w:rsidRDefault="00531ED8" w:rsidP="00531ED8">
      <w:pPr>
        <w:pStyle w:val="ReferenceList"/>
        <w:numPr>
          <w:ilvl w:val="0"/>
          <w:numId w:val="0"/>
        </w:numPr>
        <w:ind w:left="709"/>
        <w:rPr>
          <w:rStyle w:val="a5"/>
          <w:color w:val="auto"/>
          <w:u w:val="none"/>
        </w:rPr>
      </w:pPr>
    </w:p>
    <w:p w:rsidR="00531ED8" w:rsidRDefault="00531ED8" w:rsidP="00531ED8">
      <w:pPr>
        <w:pStyle w:val="ReferenceList"/>
        <w:numPr>
          <w:ilvl w:val="0"/>
          <w:numId w:val="0"/>
        </w:numPr>
        <w:ind w:left="709"/>
        <w:rPr>
          <w:rStyle w:val="a5"/>
          <w:color w:val="auto"/>
          <w:u w:val="none"/>
        </w:rPr>
      </w:pPr>
    </w:p>
    <w:p w:rsidR="00531ED8" w:rsidRDefault="00531ED8" w:rsidP="00531ED8">
      <w:pPr>
        <w:pStyle w:val="ReferenceList"/>
        <w:numPr>
          <w:ilvl w:val="0"/>
          <w:numId w:val="0"/>
        </w:numPr>
        <w:ind w:left="709"/>
        <w:rPr>
          <w:rStyle w:val="a5"/>
          <w:color w:val="auto"/>
          <w:u w:val="none"/>
        </w:rPr>
      </w:pPr>
    </w:p>
    <w:p w:rsidR="00531ED8" w:rsidRDefault="00531ED8" w:rsidP="00531ED8">
      <w:pPr>
        <w:pStyle w:val="ReferenceList"/>
        <w:numPr>
          <w:ilvl w:val="0"/>
          <w:numId w:val="0"/>
        </w:numPr>
        <w:ind w:left="709"/>
        <w:rPr>
          <w:rStyle w:val="a5"/>
          <w:color w:val="auto"/>
          <w:u w:val="none"/>
        </w:rPr>
      </w:pPr>
    </w:p>
    <w:p w:rsidR="00531ED8" w:rsidRDefault="00531ED8" w:rsidP="00531ED8">
      <w:pPr>
        <w:pStyle w:val="ReferenceList"/>
        <w:numPr>
          <w:ilvl w:val="0"/>
          <w:numId w:val="0"/>
        </w:numPr>
        <w:ind w:left="709"/>
        <w:rPr>
          <w:rStyle w:val="a5"/>
          <w:color w:val="auto"/>
          <w:u w:val="none"/>
        </w:rPr>
      </w:pPr>
    </w:p>
    <w:p w:rsidR="00531ED8" w:rsidRDefault="00531ED8" w:rsidP="00531ED8">
      <w:pPr>
        <w:pStyle w:val="ReferenceList"/>
        <w:numPr>
          <w:ilvl w:val="0"/>
          <w:numId w:val="0"/>
        </w:numPr>
        <w:ind w:left="709"/>
        <w:rPr>
          <w:rStyle w:val="a5"/>
          <w:color w:val="auto"/>
          <w:u w:val="none"/>
        </w:rPr>
      </w:pPr>
    </w:p>
    <w:p w:rsidR="00531ED8" w:rsidRDefault="00531ED8" w:rsidP="00531ED8">
      <w:pPr>
        <w:pStyle w:val="ReferenceList"/>
        <w:numPr>
          <w:ilvl w:val="0"/>
          <w:numId w:val="0"/>
        </w:numPr>
        <w:ind w:left="709"/>
        <w:rPr>
          <w:rStyle w:val="a5"/>
          <w:color w:val="auto"/>
          <w:u w:val="none"/>
        </w:rPr>
      </w:pPr>
    </w:p>
    <w:p w:rsidR="00531ED8" w:rsidRDefault="00531ED8" w:rsidP="00531ED8">
      <w:pPr>
        <w:pStyle w:val="ReferenceList"/>
        <w:numPr>
          <w:ilvl w:val="0"/>
          <w:numId w:val="0"/>
        </w:numPr>
        <w:ind w:left="709"/>
        <w:rPr>
          <w:rStyle w:val="a5"/>
          <w:color w:val="auto"/>
          <w:u w:val="none"/>
        </w:rPr>
      </w:pPr>
    </w:p>
    <w:p w:rsidR="00531ED8" w:rsidRDefault="00531ED8" w:rsidP="00531ED8">
      <w:pPr>
        <w:pStyle w:val="ReferenceList"/>
        <w:numPr>
          <w:ilvl w:val="0"/>
          <w:numId w:val="0"/>
        </w:numPr>
        <w:ind w:left="709"/>
        <w:rPr>
          <w:rStyle w:val="a5"/>
          <w:color w:val="auto"/>
          <w:u w:val="none"/>
        </w:rPr>
      </w:pPr>
    </w:p>
    <w:p w:rsidR="00531ED8" w:rsidRDefault="00531ED8" w:rsidP="00531ED8">
      <w:pPr>
        <w:pStyle w:val="ReferenceList"/>
        <w:numPr>
          <w:ilvl w:val="0"/>
          <w:numId w:val="0"/>
        </w:numPr>
        <w:ind w:left="709"/>
        <w:rPr>
          <w:rStyle w:val="a5"/>
          <w:color w:val="auto"/>
          <w:u w:val="none"/>
        </w:rPr>
      </w:pPr>
    </w:p>
    <w:p w:rsidR="00531ED8" w:rsidRDefault="00531ED8" w:rsidP="00531ED8">
      <w:pPr>
        <w:pStyle w:val="ReferenceList"/>
        <w:numPr>
          <w:ilvl w:val="0"/>
          <w:numId w:val="0"/>
        </w:numPr>
        <w:ind w:left="709"/>
        <w:rPr>
          <w:rStyle w:val="a5"/>
          <w:color w:val="auto"/>
          <w:u w:val="none"/>
        </w:rPr>
      </w:pPr>
    </w:p>
    <w:p w:rsidR="00531ED8" w:rsidRDefault="00531ED8" w:rsidP="00531ED8">
      <w:pPr>
        <w:pStyle w:val="ReferenceList"/>
        <w:numPr>
          <w:ilvl w:val="0"/>
          <w:numId w:val="0"/>
        </w:numPr>
        <w:ind w:left="709"/>
        <w:rPr>
          <w:rStyle w:val="a5"/>
          <w:color w:val="auto"/>
          <w:u w:val="none"/>
        </w:rPr>
      </w:pPr>
    </w:p>
    <w:p w:rsidR="00531ED8" w:rsidRDefault="00531ED8" w:rsidP="00531ED8">
      <w:pPr>
        <w:pStyle w:val="ReferenceList"/>
        <w:numPr>
          <w:ilvl w:val="0"/>
          <w:numId w:val="0"/>
        </w:numPr>
        <w:ind w:left="709"/>
        <w:rPr>
          <w:rStyle w:val="a5"/>
          <w:color w:val="auto"/>
          <w:u w:val="none"/>
        </w:rPr>
      </w:pPr>
    </w:p>
    <w:p w:rsidR="00531ED8" w:rsidRDefault="00531ED8" w:rsidP="00531ED8">
      <w:pPr>
        <w:pStyle w:val="ReferenceList"/>
        <w:numPr>
          <w:ilvl w:val="0"/>
          <w:numId w:val="0"/>
        </w:numPr>
        <w:ind w:left="709"/>
        <w:rPr>
          <w:rStyle w:val="a5"/>
          <w:color w:val="auto"/>
          <w:u w:val="none"/>
        </w:rPr>
      </w:pPr>
    </w:p>
    <w:p w:rsidR="00531ED8" w:rsidRDefault="00531ED8" w:rsidP="00531ED8">
      <w:pPr>
        <w:pStyle w:val="ReferenceList"/>
        <w:numPr>
          <w:ilvl w:val="0"/>
          <w:numId w:val="0"/>
        </w:numPr>
        <w:ind w:left="709"/>
        <w:rPr>
          <w:rStyle w:val="a5"/>
          <w:color w:val="auto"/>
          <w:u w:val="none"/>
        </w:rPr>
      </w:pPr>
    </w:p>
    <w:p w:rsidR="00531ED8" w:rsidRDefault="00531ED8" w:rsidP="00531ED8">
      <w:pPr>
        <w:pStyle w:val="ReferenceList"/>
        <w:numPr>
          <w:ilvl w:val="0"/>
          <w:numId w:val="0"/>
        </w:numPr>
        <w:ind w:left="709"/>
        <w:rPr>
          <w:rStyle w:val="a5"/>
          <w:color w:val="auto"/>
          <w:u w:val="none"/>
        </w:rPr>
      </w:pPr>
    </w:p>
    <w:p w:rsidR="00531ED8" w:rsidRDefault="00531ED8" w:rsidP="00531ED8">
      <w:pPr>
        <w:pStyle w:val="ReferenceList"/>
        <w:numPr>
          <w:ilvl w:val="0"/>
          <w:numId w:val="0"/>
        </w:numPr>
        <w:ind w:left="709"/>
        <w:rPr>
          <w:rStyle w:val="a5"/>
          <w:color w:val="auto"/>
          <w:u w:val="none"/>
        </w:rPr>
      </w:pPr>
    </w:p>
    <w:p w:rsidR="00531ED8" w:rsidRPr="009100EF" w:rsidRDefault="00531ED8" w:rsidP="00531ED8">
      <w:pPr>
        <w:pStyle w:val="ReferenceList"/>
        <w:numPr>
          <w:ilvl w:val="0"/>
          <w:numId w:val="0"/>
        </w:numPr>
        <w:ind w:left="709"/>
        <w:rPr>
          <w:rStyle w:val="a5"/>
          <w:color w:val="auto"/>
          <w:u w:val="none"/>
        </w:rPr>
      </w:pPr>
    </w:p>
    <w:p w:rsidR="009100EF" w:rsidRDefault="009100EF" w:rsidP="009100EF">
      <w:pPr>
        <w:pStyle w:val="ReferenceList"/>
        <w:numPr>
          <w:ilvl w:val="0"/>
          <w:numId w:val="0"/>
        </w:numPr>
        <w:ind w:left="709"/>
      </w:pPr>
    </w:p>
    <w:p w:rsidR="00F86D28" w:rsidRDefault="00F86D28" w:rsidP="00286A0F">
      <w:pPr>
        <w:pStyle w:val="Appendix"/>
      </w:pPr>
      <w:bookmarkStart w:id="33" w:name="_Toc72188904"/>
      <w:bookmarkEnd w:id="33"/>
    </w:p>
    <w:p w:rsidR="00286A0F" w:rsidRDefault="00286A0F" w:rsidP="00F86D28">
      <w:pPr>
        <w:pStyle w:val="Appendix"/>
        <w:numPr>
          <w:ilvl w:val="0"/>
          <w:numId w:val="0"/>
        </w:numPr>
        <w:jc w:val="both"/>
      </w:pPr>
      <w:r w:rsidRPr="00D41E24">
        <w:br/>
      </w:r>
      <w:bookmarkStart w:id="34" w:name="_Toc438137013"/>
      <w:bookmarkStart w:id="35" w:name="_Toc72188905"/>
      <w:r w:rsidRPr="00D41E24">
        <w:t>Лістинги програм</w:t>
      </w:r>
      <w:bookmarkEnd w:id="34"/>
      <w:bookmarkEnd w:id="35"/>
    </w:p>
    <w:p w:rsidR="00F86D28" w:rsidRDefault="00F86D28" w:rsidP="00F86D28">
      <w:pPr>
        <w:pStyle w:val="Appendix"/>
        <w:numPr>
          <w:ilvl w:val="0"/>
          <w:numId w:val="0"/>
        </w:numPr>
        <w:jc w:val="left"/>
      </w:pPr>
    </w:p>
    <w:p w:rsidR="00F86D28" w:rsidRPr="00F86D28" w:rsidRDefault="00F86D28" w:rsidP="00F86D28">
      <w:pPr>
        <w:rPr>
          <w:sz w:val="16"/>
          <w:szCs w:val="16"/>
          <w:lang w:val="en-US"/>
        </w:rPr>
      </w:pPr>
      <w:r w:rsidRPr="00F86D28">
        <w:rPr>
          <w:sz w:val="16"/>
          <w:szCs w:val="16"/>
          <w:lang w:val="en-US"/>
        </w:rPr>
        <w:t>import av</w:t>
      </w:r>
    </w:p>
    <w:p w:rsidR="00F86D28" w:rsidRPr="00F86D28" w:rsidRDefault="00F86D28" w:rsidP="00F86D28">
      <w:pPr>
        <w:rPr>
          <w:sz w:val="16"/>
          <w:szCs w:val="16"/>
          <w:lang w:val="en-US"/>
        </w:rPr>
      </w:pPr>
      <w:r w:rsidRPr="00F86D28">
        <w:rPr>
          <w:sz w:val="16"/>
          <w:szCs w:val="16"/>
          <w:lang w:val="en-US"/>
        </w:rPr>
        <w:t>from av.video.frame import VideoFrame</w:t>
      </w:r>
    </w:p>
    <w:p w:rsidR="00F86D28" w:rsidRPr="00F86D28" w:rsidRDefault="00F86D28" w:rsidP="00F86D28">
      <w:pPr>
        <w:rPr>
          <w:sz w:val="16"/>
          <w:szCs w:val="16"/>
          <w:lang w:val="en-US"/>
        </w:rPr>
      </w:pPr>
      <w:r w:rsidRPr="00F86D28">
        <w:rPr>
          <w:sz w:val="16"/>
          <w:szCs w:val="16"/>
          <w:lang w:val="en-US"/>
        </w:rPr>
        <w:t>from av.video.stream import VideoStream</w:t>
      </w:r>
    </w:p>
    <w:p w:rsidR="00F86D28" w:rsidRPr="00F86D28" w:rsidRDefault="00F86D28" w:rsidP="00F86D28">
      <w:pPr>
        <w:rPr>
          <w:sz w:val="16"/>
          <w:szCs w:val="16"/>
          <w:lang w:val="en-US"/>
        </w:rPr>
      </w:pPr>
      <w:r w:rsidRPr="00F86D28">
        <w:rPr>
          <w:sz w:val="16"/>
          <w:szCs w:val="16"/>
          <w:lang w:val="en-US"/>
        </w:rPr>
        <w:t>import pytesseract</w:t>
      </w:r>
    </w:p>
    <w:p w:rsidR="00F86D28" w:rsidRPr="00F86D28" w:rsidRDefault="00F86D28" w:rsidP="00F86D28">
      <w:pPr>
        <w:rPr>
          <w:sz w:val="16"/>
          <w:szCs w:val="16"/>
          <w:lang w:val="en-US"/>
        </w:rPr>
      </w:pPr>
      <w:r w:rsidRPr="00F86D28">
        <w:rPr>
          <w:sz w:val="16"/>
          <w:szCs w:val="16"/>
          <w:lang w:val="en-US"/>
        </w:rPr>
        <w:t>import numpy as np</w:t>
      </w:r>
    </w:p>
    <w:p w:rsidR="00F86D28" w:rsidRPr="00F86D28" w:rsidRDefault="00F86D28" w:rsidP="00F86D28">
      <w:pPr>
        <w:rPr>
          <w:sz w:val="16"/>
          <w:szCs w:val="16"/>
          <w:lang w:val="en-US"/>
        </w:rPr>
      </w:pPr>
      <w:r w:rsidRPr="00F86D28">
        <w:rPr>
          <w:sz w:val="16"/>
          <w:szCs w:val="16"/>
          <w:lang w:val="en-US"/>
        </w:rPr>
        <w:t>import matplotlib.pyplot as plt</w:t>
      </w:r>
    </w:p>
    <w:p w:rsidR="00F86D28" w:rsidRPr="00F86D28" w:rsidRDefault="00F86D28" w:rsidP="00F86D28">
      <w:pPr>
        <w:rPr>
          <w:sz w:val="16"/>
          <w:szCs w:val="16"/>
          <w:lang w:val="en-US"/>
        </w:rPr>
      </w:pPr>
      <w:r w:rsidRPr="00F86D28">
        <w:rPr>
          <w:sz w:val="16"/>
          <w:szCs w:val="16"/>
          <w:lang w:val="en-US"/>
        </w:rPr>
        <w:t>from PIL import Image</w:t>
      </w:r>
    </w:p>
    <w:p w:rsidR="00F86D28" w:rsidRPr="00F86D28" w:rsidRDefault="00F86D28" w:rsidP="00F86D28">
      <w:pPr>
        <w:rPr>
          <w:sz w:val="16"/>
          <w:szCs w:val="16"/>
          <w:lang w:val="en-US"/>
        </w:rPr>
      </w:pPr>
      <w:r w:rsidRPr="00F86D28">
        <w:rPr>
          <w:sz w:val="16"/>
          <w:szCs w:val="16"/>
          <w:lang w:val="en-US"/>
        </w:rPr>
        <w:t>import subprocess</w:t>
      </w:r>
    </w:p>
    <w:p w:rsidR="00F86D28" w:rsidRPr="00F86D28" w:rsidRDefault="00F86D28" w:rsidP="00F86D28">
      <w:pPr>
        <w:rPr>
          <w:sz w:val="16"/>
          <w:szCs w:val="16"/>
          <w:lang w:val="en-US"/>
        </w:rPr>
      </w:pPr>
      <w:r w:rsidRPr="00F86D28">
        <w:rPr>
          <w:sz w:val="16"/>
          <w:szCs w:val="16"/>
          <w:lang w:val="en-US"/>
        </w:rPr>
        <w:t>import math</w:t>
      </w:r>
    </w:p>
    <w:p w:rsidR="00F86D28" w:rsidRPr="00F86D28" w:rsidRDefault="00F86D28" w:rsidP="00F86D28">
      <w:pPr>
        <w:rPr>
          <w:sz w:val="16"/>
          <w:szCs w:val="16"/>
          <w:lang w:val="en-US"/>
        </w:rPr>
      </w:pPr>
      <w:r w:rsidRPr="00F86D28">
        <w:rPr>
          <w:sz w:val="16"/>
          <w:szCs w:val="16"/>
          <w:lang w:val="en-US"/>
        </w:rPr>
        <w:t>import matplotlib as mpl</w:t>
      </w:r>
    </w:p>
    <w:p w:rsidR="00F86D28" w:rsidRPr="00F86D28" w:rsidRDefault="00F86D28" w:rsidP="00F86D28">
      <w:pPr>
        <w:rPr>
          <w:sz w:val="16"/>
          <w:szCs w:val="16"/>
          <w:lang w:val="en-US"/>
        </w:rPr>
      </w:pPr>
      <w:r w:rsidRPr="00F86D28">
        <w:rPr>
          <w:sz w:val="16"/>
          <w:szCs w:val="16"/>
          <w:lang w:val="en-US"/>
        </w:rPr>
        <w:t>import speech_recognition as sr</w:t>
      </w:r>
    </w:p>
    <w:p w:rsidR="00F86D28" w:rsidRPr="00F86D28" w:rsidRDefault="00F86D28" w:rsidP="00F86D28">
      <w:pPr>
        <w:rPr>
          <w:sz w:val="16"/>
          <w:szCs w:val="16"/>
          <w:lang w:val="en-US"/>
        </w:rPr>
      </w:pPr>
      <w:r w:rsidRPr="00F86D28">
        <w:rPr>
          <w:sz w:val="16"/>
          <w:szCs w:val="16"/>
          <w:lang w:val="en-US"/>
        </w:rPr>
        <w:t>import jellyfish</w:t>
      </w:r>
    </w:p>
    <w:p w:rsidR="00F86D28" w:rsidRPr="00F86D28" w:rsidRDefault="00F86D28" w:rsidP="00F86D28">
      <w:pPr>
        <w:rPr>
          <w:sz w:val="16"/>
          <w:szCs w:val="16"/>
          <w:lang w:val="en-US"/>
        </w:rPr>
      </w:pPr>
      <w:r w:rsidRPr="00F86D28">
        <w:rPr>
          <w:sz w:val="16"/>
          <w:szCs w:val="16"/>
          <w:lang w:val="en-US"/>
        </w:rPr>
        <w:t>mpl.rcParams['agg.path.chunksize'] = 100000</w:t>
      </w:r>
    </w:p>
    <w:p w:rsidR="00F86D28" w:rsidRPr="00F86D28" w:rsidRDefault="00F86D28" w:rsidP="00F86D28">
      <w:pPr>
        <w:rPr>
          <w:sz w:val="16"/>
          <w:szCs w:val="16"/>
          <w:lang w:val="en-US"/>
        </w:rPr>
      </w:pPr>
      <w:r w:rsidRPr="00F86D28">
        <w:rPr>
          <w:sz w:val="16"/>
          <w:szCs w:val="16"/>
          <w:lang w:val="en-US"/>
        </w:rPr>
        <w:t>number_of_frames = 30</w:t>
      </w:r>
    </w:p>
    <w:p w:rsidR="00F86D28" w:rsidRPr="00F86D28" w:rsidRDefault="00F86D28" w:rsidP="00F86D28">
      <w:pPr>
        <w:rPr>
          <w:sz w:val="16"/>
          <w:szCs w:val="16"/>
          <w:lang w:val="en-US"/>
        </w:rPr>
      </w:pPr>
      <w:r w:rsidRPr="00F86D28">
        <w:rPr>
          <w:sz w:val="16"/>
          <w:szCs w:val="16"/>
          <w:lang w:val="en-US"/>
        </w:rPr>
        <w:t>leading = ['ІГОРПУПКОВ', 'ОЛЕНАКОТ', 'МАКСИМСІКОРА', 'ОЛЕГПАНЮТА', 'АННАПАНОВА', 'ІГОРПУПКОВОЛЕНАКОТ', 'ІГОРПУПКОВОЛЬГАГРИЦИК', 'МАКСИМСІКОРААННАПАНОВА']</w:t>
      </w:r>
    </w:p>
    <w:p w:rsidR="00F86D28" w:rsidRPr="00F86D28" w:rsidRDefault="00F86D28" w:rsidP="00F86D28">
      <w:pPr>
        <w:rPr>
          <w:sz w:val="16"/>
          <w:szCs w:val="16"/>
          <w:lang w:val="en-US"/>
        </w:rPr>
      </w:pPr>
    </w:p>
    <w:p w:rsidR="00F86D28" w:rsidRPr="00F86D28" w:rsidRDefault="00F86D28" w:rsidP="00F86D28">
      <w:pPr>
        <w:rPr>
          <w:sz w:val="16"/>
          <w:szCs w:val="16"/>
          <w:lang w:val="en-US"/>
        </w:rPr>
      </w:pPr>
      <w:r w:rsidRPr="00F86D28">
        <w:rPr>
          <w:sz w:val="16"/>
          <w:szCs w:val="16"/>
          <w:lang w:val="en-US"/>
        </w:rPr>
        <w:t>multiplication_hours = 18</w:t>
      </w:r>
    </w:p>
    <w:p w:rsidR="00F86D28" w:rsidRPr="00F86D28" w:rsidRDefault="00F86D28" w:rsidP="00F86D28">
      <w:pPr>
        <w:rPr>
          <w:sz w:val="16"/>
          <w:szCs w:val="16"/>
          <w:lang w:val="en-US"/>
        </w:rPr>
      </w:pPr>
      <w:r w:rsidRPr="00F86D28">
        <w:rPr>
          <w:sz w:val="16"/>
          <w:szCs w:val="16"/>
          <w:lang w:val="en-US"/>
        </w:rPr>
        <w:t>multiplication_minutes = 55</w:t>
      </w:r>
    </w:p>
    <w:p w:rsidR="00F86D28" w:rsidRPr="00F86D28" w:rsidRDefault="00F86D28" w:rsidP="00F86D28">
      <w:pPr>
        <w:rPr>
          <w:sz w:val="16"/>
          <w:szCs w:val="16"/>
          <w:lang w:val="en-US"/>
        </w:rPr>
      </w:pPr>
      <w:r w:rsidRPr="00F86D28">
        <w:rPr>
          <w:sz w:val="16"/>
          <w:szCs w:val="16"/>
          <w:lang w:val="en-US"/>
        </w:rPr>
        <w:t>from moviepy.editor import VideoFileClip, concatenate_videoclips</w:t>
      </w:r>
    </w:p>
    <w:p w:rsidR="00F86D28" w:rsidRPr="00F86D28" w:rsidRDefault="00F86D28" w:rsidP="00F86D28">
      <w:pPr>
        <w:rPr>
          <w:sz w:val="16"/>
          <w:szCs w:val="16"/>
          <w:lang w:val="en-US"/>
        </w:rPr>
      </w:pPr>
      <w:r w:rsidRPr="00F86D28">
        <w:rPr>
          <w:sz w:val="16"/>
          <w:szCs w:val="16"/>
          <w:lang w:val="en-US"/>
        </w:rPr>
        <w:t>clip1 = VideoFileClip("video/crop.mp4")</w:t>
      </w:r>
    </w:p>
    <w:p w:rsidR="00F86D28" w:rsidRPr="00F86D28" w:rsidRDefault="00F86D28" w:rsidP="00F86D28">
      <w:pPr>
        <w:rPr>
          <w:sz w:val="16"/>
          <w:szCs w:val="16"/>
          <w:lang w:val="en-US"/>
        </w:rPr>
      </w:pPr>
      <w:r w:rsidRPr="00F86D28">
        <w:rPr>
          <w:sz w:val="16"/>
          <w:szCs w:val="16"/>
          <w:lang w:val="en-US"/>
        </w:rPr>
        <w:t>clip2 = VideoFileClip("video/" + name + '30fps.mp4')</w:t>
      </w:r>
    </w:p>
    <w:p w:rsidR="00F86D28" w:rsidRPr="00F86D28" w:rsidRDefault="00F86D28" w:rsidP="00F86D28">
      <w:pPr>
        <w:rPr>
          <w:sz w:val="16"/>
          <w:szCs w:val="16"/>
          <w:lang w:val="en-US"/>
        </w:rPr>
      </w:pPr>
      <w:r w:rsidRPr="00F86D28">
        <w:rPr>
          <w:sz w:val="16"/>
          <w:szCs w:val="16"/>
          <w:lang w:val="en-US"/>
        </w:rPr>
        <w:t>final_clip = concatenate_videoclips([clip1,clip2])</w:t>
      </w:r>
    </w:p>
    <w:p w:rsidR="00F86D28" w:rsidRPr="00F86D28" w:rsidRDefault="00F86D28" w:rsidP="00F86D28">
      <w:pPr>
        <w:rPr>
          <w:sz w:val="16"/>
          <w:szCs w:val="16"/>
          <w:lang w:val="en-US"/>
        </w:rPr>
      </w:pPr>
      <w:r w:rsidRPr="00F86D28">
        <w:rPr>
          <w:sz w:val="16"/>
          <w:szCs w:val="16"/>
          <w:lang w:val="en-US"/>
        </w:rPr>
        <w:t>final_clip.write_videofile("video/"+name+"done.mp4")</w:t>
      </w:r>
    </w:p>
    <w:p w:rsidR="00F86D28" w:rsidRPr="00F86D28" w:rsidRDefault="00F86D28" w:rsidP="00F86D28">
      <w:pPr>
        <w:rPr>
          <w:sz w:val="16"/>
          <w:szCs w:val="16"/>
          <w:lang w:val="en-US"/>
        </w:rPr>
      </w:pPr>
    </w:p>
    <w:p w:rsidR="00F86D28" w:rsidRPr="00F86D28" w:rsidRDefault="00F86D28" w:rsidP="00F86D28">
      <w:pPr>
        <w:rPr>
          <w:sz w:val="16"/>
          <w:szCs w:val="16"/>
          <w:lang w:val="en-US"/>
        </w:rPr>
      </w:pPr>
      <w:r w:rsidRPr="00F86D28">
        <w:rPr>
          <w:sz w:val="16"/>
          <w:szCs w:val="16"/>
          <w:lang w:val="en-US"/>
        </w:rPr>
        <w:t>road = 'C:/Users/lysyi/Desktop/TRKu/maintest/video/'</w:t>
      </w:r>
    </w:p>
    <w:p w:rsidR="00F86D28" w:rsidRPr="00F86D28" w:rsidRDefault="00F86D28" w:rsidP="00F86D28">
      <w:pPr>
        <w:rPr>
          <w:sz w:val="16"/>
          <w:szCs w:val="16"/>
          <w:lang w:val="en-US"/>
        </w:rPr>
      </w:pPr>
      <w:r w:rsidRPr="00F86D28">
        <w:rPr>
          <w:sz w:val="16"/>
          <w:szCs w:val="16"/>
          <w:lang w:val="en-US"/>
        </w:rPr>
        <w:t>name = name +"done.mp4"</w:t>
      </w:r>
    </w:p>
    <w:p w:rsidR="00F86D28" w:rsidRPr="00F86D28" w:rsidRDefault="00F86D28" w:rsidP="00F86D28">
      <w:pPr>
        <w:rPr>
          <w:sz w:val="16"/>
          <w:szCs w:val="16"/>
          <w:lang w:val="en-US"/>
        </w:rPr>
      </w:pPr>
      <w:r w:rsidRPr="00F86D28">
        <w:rPr>
          <w:sz w:val="16"/>
          <w:szCs w:val="16"/>
          <w:lang w:val="en-US"/>
        </w:rPr>
        <w:t>path = "C:/Users/lysyi/Desktop/TRKu/maintest/"</w:t>
      </w:r>
    </w:p>
    <w:p w:rsidR="00F86D28" w:rsidRPr="00F86D28" w:rsidRDefault="00F86D28" w:rsidP="00F86D28">
      <w:pPr>
        <w:rPr>
          <w:sz w:val="16"/>
          <w:szCs w:val="16"/>
          <w:lang w:val="en-US"/>
        </w:rPr>
      </w:pPr>
      <w:r w:rsidRPr="00F86D28">
        <w:rPr>
          <w:sz w:val="16"/>
          <w:szCs w:val="16"/>
          <w:lang w:val="en-US"/>
        </w:rPr>
        <w:t>file = road + name</w:t>
      </w:r>
    </w:p>
    <w:p w:rsidR="00F86D28" w:rsidRPr="00F86D28" w:rsidRDefault="00F86D28" w:rsidP="00F86D28">
      <w:pPr>
        <w:rPr>
          <w:sz w:val="16"/>
          <w:szCs w:val="16"/>
          <w:lang w:val="en-US"/>
        </w:rPr>
      </w:pPr>
      <w:r w:rsidRPr="00F86D28">
        <w:rPr>
          <w:sz w:val="16"/>
          <w:szCs w:val="16"/>
          <w:lang w:val="en-US"/>
        </w:rPr>
        <w:t>myfilter = 6</w:t>
      </w:r>
    </w:p>
    <w:p w:rsidR="00F86D28" w:rsidRPr="00F86D28" w:rsidRDefault="00F86D28" w:rsidP="00F86D28">
      <w:pPr>
        <w:rPr>
          <w:sz w:val="16"/>
          <w:szCs w:val="16"/>
          <w:lang w:val="en-US"/>
        </w:rPr>
      </w:pPr>
      <w:r w:rsidRPr="00F86D28">
        <w:rPr>
          <w:sz w:val="16"/>
          <w:szCs w:val="16"/>
          <w:lang w:val="en-US"/>
        </w:rPr>
        <w:t>mmm=0</w:t>
      </w:r>
    </w:p>
    <w:p w:rsidR="00F86D28" w:rsidRPr="00F86D28" w:rsidRDefault="00F86D28" w:rsidP="00F86D28">
      <w:pPr>
        <w:rPr>
          <w:sz w:val="16"/>
          <w:szCs w:val="16"/>
          <w:lang w:val="en-US"/>
        </w:rPr>
      </w:pPr>
      <w:r w:rsidRPr="00F86D28">
        <w:rPr>
          <w:sz w:val="16"/>
          <w:szCs w:val="16"/>
          <w:lang w:val="en-US"/>
        </w:rPr>
        <w:t>check = 0</w:t>
      </w:r>
    </w:p>
    <w:p w:rsidR="00F86D28" w:rsidRPr="00F86D28" w:rsidRDefault="00F86D28" w:rsidP="00F86D28">
      <w:pPr>
        <w:rPr>
          <w:sz w:val="16"/>
          <w:szCs w:val="16"/>
          <w:lang w:val="en-US"/>
        </w:rPr>
      </w:pPr>
      <w:r w:rsidRPr="00F86D28">
        <w:rPr>
          <w:sz w:val="16"/>
          <w:szCs w:val="16"/>
          <w:lang w:val="en-US"/>
        </w:rPr>
        <w:t>check2 = 0</w:t>
      </w:r>
    </w:p>
    <w:p w:rsidR="00F86D28" w:rsidRPr="00F86D28" w:rsidRDefault="00F86D28" w:rsidP="00F86D28">
      <w:pPr>
        <w:rPr>
          <w:sz w:val="16"/>
          <w:szCs w:val="16"/>
          <w:lang w:val="en-US"/>
        </w:rPr>
      </w:pPr>
      <w:r w:rsidRPr="00F86D28">
        <w:rPr>
          <w:sz w:val="16"/>
          <w:szCs w:val="16"/>
          <w:lang w:val="en-US"/>
        </w:rPr>
        <w:t>i = 0</w:t>
      </w:r>
    </w:p>
    <w:p w:rsidR="00F86D28" w:rsidRPr="00F86D28" w:rsidRDefault="00F86D28" w:rsidP="00F86D28">
      <w:pPr>
        <w:rPr>
          <w:sz w:val="16"/>
          <w:szCs w:val="16"/>
          <w:lang w:val="en-US"/>
        </w:rPr>
      </w:pPr>
      <w:r w:rsidRPr="00F86D28">
        <w:rPr>
          <w:sz w:val="16"/>
          <w:szCs w:val="16"/>
          <w:lang w:val="en-US"/>
        </w:rPr>
        <w:t>array_list = []</w:t>
      </w:r>
    </w:p>
    <w:p w:rsidR="00F86D28" w:rsidRPr="00F86D28" w:rsidRDefault="00F86D28" w:rsidP="00F86D28">
      <w:pPr>
        <w:rPr>
          <w:sz w:val="16"/>
          <w:szCs w:val="16"/>
          <w:lang w:val="en-US"/>
        </w:rPr>
      </w:pPr>
      <w:r w:rsidRPr="00F86D28">
        <w:rPr>
          <w:sz w:val="16"/>
          <w:szCs w:val="16"/>
          <w:lang w:val="en-US"/>
        </w:rPr>
        <w:t>output = []</w:t>
      </w:r>
    </w:p>
    <w:p w:rsidR="00F86D28" w:rsidRPr="00F86D28" w:rsidRDefault="00F86D28" w:rsidP="00F86D28">
      <w:pPr>
        <w:rPr>
          <w:sz w:val="16"/>
          <w:szCs w:val="16"/>
          <w:lang w:val="en-US"/>
        </w:rPr>
      </w:pPr>
      <w:r w:rsidRPr="00F86D28">
        <w:rPr>
          <w:sz w:val="16"/>
          <w:szCs w:val="16"/>
          <w:lang w:val="en-US"/>
        </w:rPr>
        <w:t>input_container = av.open(file)</w:t>
      </w:r>
    </w:p>
    <w:p w:rsidR="00F86D28" w:rsidRPr="00F86D28" w:rsidRDefault="00F86D28" w:rsidP="00F86D28">
      <w:pPr>
        <w:rPr>
          <w:sz w:val="16"/>
          <w:szCs w:val="16"/>
          <w:lang w:val="en-US"/>
        </w:rPr>
      </w:pPr>
      <w:r w:rsidRPr="00F86D28">
        <w:rPr>
          <w:sz w:val="16"/>
          <w:szCs w:val="16"/>
          <w:lang w:val="en-US"/>
        </w:rPr>
        <w:t>input_packets = input_container.demux()</w:t>
      </w:r>
    </w:p>
    <w:p w:rsidR="00F86D28" w:rsidRPr="00F86D28" w:rsidRDefault="00F86D28" w:rsidP="00F86D28">
      <w:pPr>
        <w:rPr>
          <w:sz w:val="16"/>
          <w:szCs w:val="16"/>
          <w:lang w:val="en-US"/>
        </w:rPr>
      </w:pPr>
      <w:r w:rsidRPr="00F86D28">
        <w:rPr>
          <w:sz w:val="16"/>
          <w:szCs w:val="16"/>
          <w:lang w:val="en-US"/>
        </w:rPr>
        <w:t>del input_container</w:t>
      </w:r>
    </w:p>
    <w:p w:rsidR="00F86D28" w:rsidRPr="00F86D28" w:rsidRDefault="00F86D28" w:rsidP="00F86D28">
      <w:pPr>
        <w:rPr>
          <w:sz w:val="16"/>
          <w:szCs w:val="16"/>
          <w:lang w:val="en-US"/>
        </w:rPr>
      </w:pPr>
    </w:p>
    <w:p w:rsidR="00F86D28" w:rsidRPr="00F86D28" w:rsidRDefault="00F86D28" w:rsidP="00F86D28">
      <w:pPr>
        <w:rPr>
          <w:sz w:val="16"/>
          <w:szCs w:val="16"/>
          <w:lang w:val="en-US"/>
        </w:rPr>
      </w:pPr>
      <w:r w:rsidRPr="00F86D28">
        <w:rPr>
          <w:sz w:val="16"/>
          <w:szCs w:val="16"/>
          <w:lang w:val="en-US"/>
        </w:rPr>
        <w:t>from PIL import Image</w:t>
      </w:r>
    </w:p>
    <w:p w:rsidR="00F86D28" w:rsidRPr="00F86D28" w:rsidRDefault="00F86D28" w:rsidP="00F86D28">
      <w:pPr>
        <w:rPr>
          <w:sz w:val="16"/>
          <w:szCs w:val="16"/>
          <w:lang w:val="en-US"/>
        </w:rPr>
      </w:pPr>
      <w:r w:rsidRPr="00F86D28">
        <w:rPr>
          <w:sz w:val="16"/>
          <w:szCs w:val="16"/>
          <w:lang w:val="en-US"/>
        </w:rPr>
        <w:t>import imagehash</w:t>
      </w:r>
    </w:p>
    <w:p w:rsidR="00F86D28" w:rsidRPr="00F86D28" w:rsidRDefault="00F86D28" w:rsidP="00F86D28">
      <w:pPr>
        <w:rPr>
          <w:sz w:val="16"/>
          <w:szCs w:val="16"/>
          <w:lang w:val="en-US"/>
        </w:rPr>
      </w:pPr>
      <w:r w:rsidRPr="00F86D28">
        <w:rPr>
          <w:sz w:val="16"/>
          <w:szCs w:val="16"/>
          <w:lang w:val="en-US"/>
        </w:rPr>
        <w:t>#hash0 = imagehash.average_hash(Image.open(road + 'data/splash_screen/' + '1' + ".jpeg"))</w:t>
      </w:r>
    </w:p>
    <w:p w:rsidR="00F86D28" w:rsidRPr="00F86D28" w:rsidRDefault="00F86D28" w:rsidP="00F86D28">
      <w:pPr>
        <w:rPr>
          <w:sz w:val="16"/>
          <w:szCs w:val="16"/>
          <w:lang w:val="en-US"/>
        </w:rPr>
      </w:pPr>
      <w:r w:rsidRPr="00F86D28">
        <w:rPr>
          <w:sz w:val="16"/>
          <w:szCs w:val="16"/>
          <w:lang w:val="en-US"/>
        </w:rPr>
        <w:t>#hash3 = imagehash.average_hash(Image.open(road + 'data/splash_screen/' + '3' + ".jpeg"))</w:t>
      </w:r>
    </w:p>
    <w:p w:rsidR="00F86D28" w:rsidRPr="00F86D28" w:rsidRDefault="00F86D28" w:rsidP="00F86D28">
      <w:pPr>
        <w:rPr>
          <w:sz w:val="16"/>
          <w:szCs w:val="16"/>
          <w:lang w:val="en-US"/>
        </w:rPr>
      </w:pPr>
      <w:r w:rsidRPr="00F86D28">
        <w:rPr>
          <w:sz w:val="16"/>
          <w:szCs w:val="16"/>
          <w:lang w:val="en-US"/>
        </w:rPr>
        <w:lastRenderedPageBreak/>
        <w:t>hash0 = imagehash.average_hash(Image.open(road + 'data/splash_screen/' + '6' + ".jpeg"))</w:t>
      </w:r>
    </w:p>
    <w:p w:rsidR="00F86D28" w:rsidRPr="00F86D28" w:rsidRDefault="00F86D28" w:rsidP="00F86D28">
      <w:pPr>
        <w:rPr>
          <w:sz w:val="16"/>
          <w:szCs w:val="16"/>
          <w:lang w:val="en-US"/>
        </w:rPr>
      </w:pPr>
      <w:r w:rsidRPr="00F86D28">
        <w:rPr>
          <w:sz w:val="16"/>
          <w:szCs w:val="16"/>
          <w:lang w:val="en-US"/>
        </w:rPr>
        <w:t>hash3 = imagehash.average_hash(Image.open(road + 'data/splash_screen/' + '7' + ".jpeg"))</w:t>
      </w:r>
    </w:p>
    <w:p w:rsidR="00F86D28" w:rsidRPr="00F86D28" w:rsidRDefault="00F86D28" w:rsidP="00F86D28">
      <w:pPr>
        <w:rPr>
          <w:sz w:val="16"/>
          <w:szCs w:val="16"/>
          <w:lang w:val="en-US"/>
        </w:rPr>
      </w:pPr>
    </w:p>
    <w:p w:rsidR="00F86D28" w:rsidRPr="00F86D28" w:rsidRDefault="00F86D28" w:rsidP="00F86D28">
      <w:pPr>
        <w:rPr>
          <w:sz w:val="16"/>
          <w:szCs w:val="16"/>
          <w:lang w:val="en-US"/>
        </w:rPr>
      </w:pPr>
      <w:r w:rsidRPr="00F86D28">
        <w:rPr>
          <w:sz w:val="16"/>
          <w:szCs w:val="16"/>
          <w:lang w:val="en-US"/>
        </w:rPr>
        <w:t>zastavka = 0</w:t>
      </w:r>
    </w:p>
    <w:p w:rsidR="00F86D28" w:rsidRPr="00F86D28" w:rsidRDefault="00F86D28" w:rsidP="00F86D28">
      <w:pPr>
        <w:rPr>
          <w:sz w:val="16"/>
          <w:szCs w:val="16"/>
          <w:lang w:val="en-US"/>
        </w:rPr>
      </w:pPr>
    </w:p>
    <w:p w:rsidR="00F86D28" w:rsidRPr="00F86D28" w:rsidRDefault="00F86D28" w:rsidP="00F86D28">
      <w:pPr>
        <w:rPr>
          <w:sz w:val="16"/>
          <w:szCs w:val="16"/>
          <w:lang w:val="en-US"/>
        </w:rPr>
      </w:pPr>
      <w:r w:rsidRPr="00F86D28">
        <w:rPr>
          <w:sz w:val="16"/>
          <w:szCs w:val="16"/>
          <w:lang w:val="en-US"/>
        </w:rPr>
        <w:t>for packet in input_packets:</w:t>
      </w:r>
    </w:p>
    <w:p w:rsidR="00F86D28" w:rsidRPr="00F86D28" w:rsidRDefault="00F86D28" w:rsidP="00F86D28">
      <w:pPr>
        <w:rPr>
          <w:sz w:val="16"/>
          <w:szCs w:val="16"/>
          <w:lang w:val="en-US"/>
        </w:rPr>
      </w:pPr>
      <w:r w:rsidRPr="00F86D28">
        <w:rPr>
          <w:sz w:val="16"/>
          <w:szCs w:val="16"/>
          <w:lang w:val="en-US"/>
        </w:rPr>
        <w:t xml:space="preserve">    if isinstance(packet.stream, VideoStream):</w:t>
      </w:r>
    </w:p>
    <w:p w:rsidR="00F86D28" w:rsidRPr="00F86D28" w:rsidRDefault="00F86D28" w:rsidP="00F86D28">
      <w:pPr>
        <w:rPr>
          <w:sz w:val="16"/>
          <w:szCs w:val="16"/>
          <w:lang w:val="en-US"/>
        </w:rPr>
      </w:pPr>
      <w:r w:rsidRPr="00F86D28">
        <w:rPr>
          <w:sz w:val="16"/>
          <w:szCs w:val="16"/>
          <w:lang w:val="en-US"/>
        </w:rPr>
        <w:t xml:space="preserve">        frames = packet.decode()</w:t>
      </w:r>
    </w:p>
    <w:p w:rsidR="00F86D28" w:rsidRPr="00F86D28" w:rsidRDefault="00F86D28" w:rsidP="00F86D28">
      <w:pPr>
        <w:rPr>
          <w:sz w:val="16"/>
          <w:szCs w:val="16"/>
          <w:lang w:val="en-US"/>
        </w:rPr>
      </w:pPr>
      <w:r w:rsidRPr="00F86D28">
        <w:rPr>
          <w:sz w:val="16"/>
          <w:szCs w:val="16"/>
          <w:lang w:val="en-US"/>
        </w:rPr>
        <w:t xml:space="preserve">        for raw_frame in frames:</w:t>
      </w:r>
    </w:p>
    <w:p w:rsidR="00F86D28" w:rsidRPr="00F86D28" w:rsidRDefault="00F86D28" w:rsidP="00F86D28">
      <w:pPr>
        <w:rPr>
          <w:sz w:val="16"/>
          <w:szCs w:val="16"/>
          <w:lang w:val="en-US"/>
        </w:rPr>
      </w:pPr>
      <w:r w:rsidRPr="00F86D28">
        <w:rPr>
          <w:sz w:val="16"/>
          <w:szCs w:val="16"/>
          <w:lang w:val="en-US"/>
        </w:rPr>
        <w:t xml:space="preserve">            frame = raw_frame.reformat(720,396, 'gray')</w:t>
      </w:r>
    </w:p>
    <w:p w:rsidR="00F86D28" w:rsidRPr="00F86D28" w:rsidRDefault="00F86D28" w:rsidP="00F86D28">
      <w:pPr>
        <w:rPr>
          <w:sz w:val="16"/>
          <w:szCs w:val="16"/>
          <w:lang w:val="en-US"/>
        </w:rPr>
      </w:pPr>
      <w:r w:rsidRPr="00F86D28">
        <w:rPr>
          <w:sz w:val="16"/>
          <w:szCs w:val="16"/>
          <w:lang w:val="en-US"/>
        </w:rPr>
        <w:t xml:space="preserve">            splash = frame.to_nd_array()[:300,]</w:t>
      </w:r>
    </w:p>
    <w:p w:rsidR="00F86D28" w:rsidRPr="00F86D28" w:rsidRDefault="00F86D28" w:rsidP="00F86D28">
      <w:pPr>
        <w:rPr>
          <w:sz w:val="16"/>
          <w:szCs w:val="16"/>
          <w:lang w:val="en-US"/>
        </w:rPr>
      </w:pPr>
      <w:r w:rsidRPr="00F86D28">
        <w:rPr>
          <w:sz w:val="16"/>
          <w:szCs w:val="16"/>
          <w:lang w:val="en-US"/>
        </w:rPr>
        <w:t xml:space="preserve">            splash = Image.fromarray(splash)</w:t>
      </w:r>
    </w:p>
    <w:p w:rsidR="00F86D28" w:rsidRPr="00F86D28" w:rsidRDefault="00F86D28" w:rsidP="00F86D28">
      <w:pPr>
        <w:rPr>
          <w:sz w:val="16"/>
          <w:szCs w:val="16"/>
          <w:lang w:val="en-US"/>
        </w:rPr>
      </w:pPr>
      <w:r w:rsidRPr="00F86D28">
        <w:rPr>
          <w:sz w:val="16"/>
          <w:szCs w:val="16"/>
          <w:lang w:val="en-US"/>
        </w:rPr>
        <w:t xml:space="preserve">            splash = splash.convert("RGB")</w:t>
      </w:r>
    </w:p>
    <w:p w:rsidR="00F86D28" w:rsidRPr="00F86D28" w:rsidRDefault="00F86D28" w:rsidP="00F86D28">
      <w:pPr>
        <w:rPr>
          <w:sz w:val="16"/>
          <w:szCs w:val="16"/>
          <w:lang w:val="en-US"/>
        </w:rPr>
      </w:pPr>
      <w:r w:rsidRPr="00F86D28">
        <w:rPr>
          <w:sz w:val="16"/>
          <w:szCs w:val="16"/>
          <w:lang w:val="en-US"/>
        </w:rPr>
        <w:t xml:space="preserve">            hash1 = imagehash.average_hash(splash) </w:t>
      </w:r>
    </w:p>
    <w:p w:rsidR="00F86D28" w:rsidRPr="00F86D28" w:rsidRDefault="00F86D28" w:rsidP="00F86D28">
      <w:pPr>
        <w:rPr>
          <w:sz w:val="16"/>
          <w:szCs w:val="16"/>
          <w:lang w:val="en-US"/>
        </w:rPr>
      </w:pPr>
      <w:r w:rsidRPr="00F86D28">
        <w:rPr>
          <w:sz w:val="16"/>
          <w:szCs w:val="16"/>
          <w:lang w:val="en-US"/>
        </w:rPr>
        <w:t xml:space="preserve">            cutoff = 10</w:t>
      </w:r>
    </w:p>
    <w:p w:rsidR="00F86D28" w:rsidRPr="00F86D28" w:rsidRDefault="00F86D28" w:rsidP="00F86D28">
      <w:pPr>
        <w:rPr>
          <w:sz w:val="16"/>
          <w:szCs w:val="16"/>
          <w:lang w:val="en-US"/>
        </w:rPr>
      </w:pPr>
      <w:r w:rsidRPr="00F86D28">
        <w:rPr>
          <w:sz w:val="16"/>
          <w:szCs w:val="16"/>
          <w:lang w:val="en-US"/>
        </w:rPr>
        <w:t xml:space="preserve">            zastavka = 0</w:t>
      </w:r>
    </w:p>
    <w:p w:rsidR="00F86D28" w:rsidRPr="00F86D28" w:rsidRDefault="00F86D28" w:rsidP="00F86D28">
      <w:pPr>
        <w:rPr>
          <w:sz w:val="16"/>
          <w:szCs w:val="16"/>
          <w:lang w:val="en-US"/>
        </w:rPr>
      </w:pPr>
      <w:r w:rsidRPr="00F86D28">
        <w:rPr>
          <w:sz w:val="16"/>
          <w:szCs w:val="16"/>
          <w:lang w:val="en-US"/>
        </w:rPr>
        <w:t xml:space="preserve">            if math.fabs(hash0 - hash1) &lt; cutoff:</w:t>
      </w:r>
    </w:p>
    <w:p w:rsidR="00F86D28" w:rsidRPr="00F86D28" w:rsidRDefault="00F86D28" w:rsidP="00F86D28">
      <w:pPr>
        <w:rPr>
          <w:sz w:val="16"/>
          <w:szCs w:val="16"/>
          <w:lang w:val="en-US"/>
        </w:rPr>
      </w:pPr>
      <w:r w:rsidRPr="00F86D28">
        <w:rPr>
          <w:sz w:val="16"/>
          <w:szCs w:val="16"/>
          <w:lang w:val="en-US"/>
        </w:rPr>
        <w:t xml:space="preserve">                output.append([str(i+check2), 'ЗАСТАВКА', 'ЗАСТАВКА'])</w:t>
      </w:r>
    </w:p>
    <w:p w:rsidR="00F86D28" w:rsidRPr="00F86D28" w:rsidRDefault="00F86D28" w:rsidP="00F86D28">
      <w:pPr>
        <w:rPr>
          <w:sz w:val="16"/>
          <w:szCs w:val="16"/>
          <w:lang w:val="en-US"/>
        </w:rPr>
      </w:pPr>
      <w:r w:rsidRPr="00F86D28">
        <w:rPr>
          <w:sz w:val="16"/>
          <w:szCs w:val="16"/>
          <w:lang w:val="en-US"/>
        </w:rPr>
        <w:t xml:space="preserve">                zastavka = 1</w:t>
      </w:r>
    </w:p>
    <w:p w:rsidR="00F86D28" w:rsidRPr="00F86D28" w:rsidRDefault="00F86D28" w:rsidP="00F86D28">
      <w:pPr>
        <w:rPr>
          <w:sz w:val="16"/>
          <w:szCs w:val="16"/>
          <w:lang w:val="en-US"/>
        </w:rPr>
      </w:pPr>
      <w:r w:rsidRPr="00F86D28">
        <w:rPr>
          <w:sz w:val="16"/>
          <w:szCs w:val="16"/>
          <w:lang w:val="en-US"/>
        </w:rPr>
        <w:t xml:space="preserve">            elif math.fabs(hash3 - hash1) &lt; cutoff:</w:t>
      </w:r>
    </w:p>
    <w:p w:rsidR="00F86D28" w:rsidRPr="00F86D28" w:rsidRDefault="00F86D28" w:rsidP="00F86D28">
      <w:pPr>
        <w:rPr>
          <w:sz w:val="16"/>
          <w:szCs w:val="16"/>
          <w:lang w:val="en-US"/>
        </w:rPr>
      </w:pPr>
      <w:r w:rsidRPr="00F86D28">
        <w:rPr>
          <w:sz w:val="16"/>
          <w:szCs w:val="16"/>
          <w:lang w:val="en-US"/>
        </w:rPr>
        <w:t xml:space="preserve">                output.append([str(i+check2), 'ЗАСТАВКА', 'ЗАСТАВКА'])</w:t>
      </w:r>
    </w:p>
    <w:p w:rsidR="00F86D28" w:rsidRPr="00F86D28" w:rsidRDefault="00F86D28" w:rsidP="00F86D28">
      <w:pPr>
        <w:rPr>
          <w:sz w:val="16"/>
          <w:szCs w:val="16"/>
          <w:lang w:val="en-US"/>
        </w:rPr>
      </w:pPr>
      <w:r w:rsidRPr="00F86D28">
        <w:rPr>
          <w:sz w:val="16"/>
          <w:szCs w:val="16"/>
          <w:lang w:val="en-US"/>
        </w:rPr>
        <w:t xml:space="preserve">                zastavka = 1</w:t>
      </w:r>
    </w:p>
    <w:p w:rsidR="00F86D28" w:rsidRPr="00F86D28" w:rsidRDefault="00F86D28" w:rsidP="00F86D28">
      <w:pPr>
        <w:rPr>
          <w:sz w:val="16"/>
          <w:szCs w:val="16"/>
          <w:lang w:val="en-US"/>
        </w:rPr>
      </w:pPr>
      <w:r w:rsidRPr="00F86D28">
        <w:rPr>
          <w:sz w:val="16"/>
          <w:szCs w:val="16"/>
          <w:lang w:val="en-US"/>
        </w:rPr>
        <w:t xml:space="preserve">          </w:t>
      </w:r>
    </w:p>
    <w:p w:rsidR="00F86D28" w:rsidRPr="00F86D28" w:rsidRDefault="00F86D28" w:rsidP="00F86D28">
      <w:pPr>
        <w:rPr>
          <w:sz w:val="16"/>
          <w:szCs w:val="16"/>
          <w:lang w:val="en-US"/>
        </w:rPr>
      </w:pPr>
      <w:r w:rsidRPr="00F86D28">
        <w:rPr>
          <w:sz w:val="16"/>
          <w:szCs w:val="16"/>
          <w:lang w:val="en-US"/>
        </w:rPr>
        <w:t xml:space="preserve">            #from PIL import Image</w:t>
      </w:r>
    </w:p>
    <w:p w:rsidR="00F86D28" w:rsidRPr="00F86D28" w:rsidRDefault="00F86D28" w:rsidP="00F86D28">
      <w:pPr>
        <w:rPr>
          <w:sz w:val="16"/>
          <w:szCs w:val="16"/>
          <w:lang w:val="en-US"/>
        </w:rPr>
      </w:pPr>
      <w:r w:rsidRPr="00F86D28">
        <w:rPr>
          <w:sz w:val="16"/>
          <w:szCs w:val="16"/>
          <w:lang w:val="en-US"/>
        </w:rPr>
        <w:t xml:space="preserve">            #im = Image.fromarray(splash)</w:t>
      </w:r>
    </w:p>
    <w:p w:rsidR="00F86D28" w:rsidRPr="00F86D28" w:rsidRDefault="00F86D28" w:rsidP="00F86D28">
      <w:pPr>
        <w:rPr>
          <w:sz w:val="16"/>
          <w:szCs w:val="16"/>
          <w:lang w:val="en-US"/>
        </w:rPr>
      </w:pPr>
      <w:r w:rsidRPr="00F86D28">
        <w:rPr>
          <w:sz w:val="16"/>
          <w:szCs w:val="16"/>
          <w:lang w:val="en-US"/>
        </w:rPr>
        <w:t xml:space="preserve">            </w:t>
      </w:r>
    </w:p>
    <w:p w:rsidR="00F86D28" w:rsidRPr="00F86D28" w:rsidRDefault="00F86D28" w:rsidP="00F86D28">
      <w:pPr>
        <w:rPr>
          <w:sz w:val="16"/>
          <w:szCs w:val="16"/>
          <w:lang w:val="en-US"/>
        </w:rPr>
      </w:pPr>
      <w:r w:rsidRPr="00F86D28">
        <w:rPr>
          <w:sz w:val="16"/>
          <w:szCs w:val="16"/>
          <w:lang w:val="en-US"/>
        </w:rPr>
        <w:t xml:space="preserve">            #im.save(road + 'data/splash_screen/' + str(mmm) + ".jpeg")</w:t>
      </w:r>
    </w:p>
    <w:p w:rsidR="00F86D28" w:rsidRPr="00F86D28" w:rsidRDefault="00F86D28" w:rsidP="00F86D28">
      <w:pPr>
        <w:rPr>
          <w:sz w:val="16"/>
          <w:szCs w:val="16"/>
          <w:lang w:val="en-US"/>
        </w:rPr>
      </w:pPr>
      <w:r w:rsidRPr="00F86D28">
        <w:rPr>
          <w:sz w:val="16"/>
          <w:szCs w:val="16"/>
          <w:lang w:val="en-US"/>
        </w:rPr>
        <w:t xml:space="preserve">            #mmm+=1</w:t>
      </w:r>
    </w:p>
    <w:p w:rsidR="00F86D28" w:rsidRPr="00F86D28" w:rsidRDefault="00F86D28" w:rsidP="00F86D28">
      <w:pPr>
        <w:rPr>
          <w:sz w:val="16"/>
          <w:szCs w:val="16"/>
          <w:lang w:val="en-US"/>
        </w:rPr>
      </w:pPr>
    </w:p>
    <w:p w:rsidR="00F86D28" w:rsidRPr="00F86D28" w:rsidRDefault="00F86D28" w:rsidP="00F86D28">
      <w:pPr>
        <w:rPr>
          <w:sz w:val="16"/>
          <w:szCs w:val="16"/>
          <w:lang w:val="en-US"/>
        </w:rPr>
      </w:pPr>
      <w:r w:rsidRPr="00F86D28">
        <w:rPr>
          <w:sz w:val="16"/>
          <w:szCs w:val="16"/>
          <w:lang w:val="en-US"/>
        </w:rPr>
        <w:t xml:space="preserve">            array = frame.to_nd_array()[320:365,187:575]</w:t>
      </w:r>
    </w:p>
    <w:p w:rsidR="00F86D28" w:rsidRPr="00F86D28" w:rsidRDefault="00F86D28" w:rsidP="00F86D28">
      <w:pPr>
        <w:rPr>
          <w:sz w:val="16"/>
          <w:szCs w:val="16"/>
          <w:lang w:val="en-US"/>
        </w:rPr>
      </w:pPr>
      <w:r w:rsidRPr="00F86D28">
        <w:rPr>
          <w:sz w:val="16"/>
          <w:szCs w:val="16"/>
          <w:lang w:val="en-US"/>
        </w:rPr>
        <w:t xml:space="preserve">            array_list += [array]</w:t>
      </w:r>
    </w:p>
    <w:p w:rsidR="00F86D28" w:rsidRPr="00F86D28" w:rsidRDefault="00F86D28" w:rsidP="00F86D28">
      <w:pPr>
        <w:rPr>
          <w:sz w:val="16"/>
          <w:szCs w:val="16"/>
          <w:lang w:val="en-US"/>
        </w:rPr>
      </w:pPr>
      <w:r w:rsidRPr="00F86D28">
        <w:rPr>
          <w:sz w:val="16"/>
          <w:szCs w:val="16"/>
          <w:lang w:val="en-US"/>
        </w:rPr>
        <w:t xml:space="preserve">            if zastavka == 0:</w:t>
      </w:r>
    </w:p>
    <w:p w:rsidR="00F86D28" w:rsidRPr="00F86D28" w:rsidRDefault="00F86D28" w:rsidP="00F86D28">
      <w:pPr>
        <w:rPr>
          <w:sz w:val="16"/>
          <w:szCs w:val="16"/>
          <w:lang w:val="en-US"/>
        </w:rPr>
      </w:pPr>
      <w:r w:rsidRPr="00F86D28">
        <w:rPr>
          <w:sz w:val="16"/>
          <w:szCs w:val="16"/>
          <w:lang w:val="en-US"/>
        </w:rPr>
        <w:t xml:space="preserve">                check +=1</w:t>
      </w:r>
    </w:p>
    <w:p w:rsidR="00F86D28" w:rsidRPr="00F86D28" w:rsidRDefault="00F86D28" w:rsidP="00F86D28">
      <w:pPr>
        <w:rPr>
          <w:sz w:val="16"/>
          <w:szCs w:val="16"/>
          <w:lang w:val="en-US"/>
        </w:rPr>
      </w:pPr>
      <w:r w:rsidRPr="00F86D28">
        <w:rPr>
          <w:sz w:val="16"/>
          <w:szCs w:val="16"/>
          <w:lang w:val="en-US"/>
        </w:rPr>
        <w:t xml:space="preserve">                if check == myfilter:                </w:t>
      </w:r>
    </w:p>
    <w:p w:rsidR="00F86D28" w:rsidRPr="00F86D28" w:rsidRDefault="00F86D28" w:rsidP="00F86D28">
      <w:pPr>
        <w:rPr>
          <w:sz w:val="16"/>
          <w:szCs w:val="16"/>
          <w:lang w:val="en-US"/>
        </w:rPr>
      </w:pPr>
      <w:r w:rsidRPr="00F86D28">
        <w:rPr>
          <w:sz w:val="16"/>
          <w:szCs w:val="16"/>
          <w:lang w:val="en-US"/>
        </w:rPr>
        <w:t xml:space="preserve">                    mass = []</w:t>
      </w:r>
    </w:p>
    <w:p w:rsidR="00F86D28" w:rsidRPr="00F86D28" w:rsidRDefault="00F86D28" w:rsidP="00F86D28">
      <w:pPr>
        <w:rPr>
          <w:sz w:val="16"/>
          <w:szCs w:val="16"/>
          <w:lang w:val="en-US"/>
        </w:rPr>
      </w:pPr>
      <w:r w:rsidRPr="00F86D28">
        <w:rPr>
          <w:sz w:val="16"/>
          <w:szCs w:val="16"/>
          <w:lang w:val="en-US"/>
        </w:rPr>
        <w:t xml:space="preserve">                    for m in range(0,len(array_list)):</w:t>
      </w:r>
    </w:p>
    <w:p w:rsidR="00F86D28" w:rsidRPr="00F86D28" w:rsidRDefault="00F86D28" w:rsidP="00F86D28">
      <w:pPr>
        <w:rPr>
          <w:sz w:val="16"/>
          <w:szCs w:val="16"/>
          <w:lang w:val="en-US"/>
        </w:rPr>
      </w:pPr>
      <w:r w:rsidRPr="00F86D28">
        <w:rPr>
          <w:sz w:val="16"/>
          <w:szCs w:val="16"/>
          <w:lang w:val="en-US"/>
        </w:rPr>
        <w:t xml:space="preserve">                        if m%3==0:</w:t>
      </w:r>
    </w:p>
    <w:p w:rsidR="00F86D28" w:rsidRPr="00F86D28" w:rsidRDefault="00F86D28" w:rsidP="00F86D28">
      <w:pPr>
        <w:rPr>
          <w:sz w:val="16"/>
          <w:szCs w:val="16"/>
          <w:lang w:val="en-US"/>
        </w:rPr>
      </w:pPr>
      <w:r w:rsidRPr="00F86D28">
        <w:rPr>
          <w:sz w:val="16"/>
          <w:szCs w:val="16"/>
          <w:lang w:val="en-US"/>
        </w:rPr>
        <w:t xml:space="preserve">                            mass.append([str(i+check2), str(pytesseract.image_to_string(array_list[i], lang = "ukr")).split('\n\n \n\x0c')[0].replace('#', '').replace('#', '').replace('%', '').replace('*', '').replace('!', '').replace('@', '').replace('/', '').replace("'",'"').replace('|','').replace('\n', '').replace(' ', '').replace('\x0c', '').replace('.', '').replace(',', '').replace('(', '').replace(')', '').upper(), str(pytesseract.image_to_string(array_list[i], lang = "ukr")).replace('#', '').replace('%', '').replace('*', '').replace('!', '').replace('@', '').replace('/', '').replace('|','').replace('\n', '').replace('\x0c', '').replace('.', '').replace(',', '').replace("'",'"').replace('(', '').replace(')', '').upper()])</w:t>
      </w:r>
    </w:p>
    <w:p w:rsidR="00F86D28" w:rsidRPr="00F86D28" w:rsidRDefault="00F86D28" w:rsidP="00F86D28">
      <w:pPr>
        <w:rPr>
          <w:sz w:val="16"/>
          <w:szCs w:val="16"/>
          <w:lang w:val="en-US"/>
        </w:rPr>
      </w:pPr>
      <w:r w:rsidRPr="00F86D28">
        <w:rPr>
          <w:sz w:val="16"/>
          <w:szCs w:val="16"/>
          <w:lang w:val="en-US"/>
        </w:rPr>
        <w:t xml:space="preserve">                    for j in range(0,int(len(mass))):</w:t>
      </w:r>
    </w:p>
    <w:p w:rsidR="00F86D28" w:rsidRPr="00F86D28" w:rsidRDefault="00F86D28" w:rsidP="00F86D28">
      <w:pPr>
        <w:rPr>
          <w:sz w:val="16"/>
          <w:szCs w:val="16"/>
          <w:lang w:val="en-US"/>
        </w:rPr>
      </w:pPr>
      <w:r w:rsidRPr="00F86D28">
        <w:rPr>
          <w:sz w:val="16"/>
          <w:szCs w:val="16"/>
          <w:lang w:val="en-US"/>
        </w:rPr>
        <w:t xml:space="preserve">                        for l in mass:</w:t>
      </w:r>
    </w:p>
    <w:p w:rsidR="00F86D28" w:rsidRPr="00F86D28" w:rsidRDefault="00F86D28" w:rsidP="00F86D28">
      <w:pPr>
        <w:rPr>
          <w:sz w:val="16"/>
          <w:szCs w:val="16"/>
          <w:lang w:val="en-US"/>
        </w:rPr>
      </w:pPr>
      <w:r w:rsidRPr="00F86D28">
        <w:rPr>
          <w:sz w:val="16"/>
          <w:szCs w:val="16"/>
          <w:lang w:val="en-US"/>
        </w:rPr>
        <w:t xml:space="preserve">                            if l[1] == '\x0c' or l[1] == ' \n\x0c' or l[1] == ' ' or l[1] == '':</w:t>
      </w:r>
    </w:p>
    <w:p w:rsidR="00F86D28" w:rsidRPr="00F86D28" w:rsidRDefault="00F86D28" w:rsidP="00F86D28">
      <w:pPr>
        <w:rPr>
          <w:sz w:val="16"/>
          <w:szCs w:val="16"/>
          <w:lang w:val="en-US"/>
        </w:rPr>
      </w:pPr>
      <w:r w:rsidRPr="00F86D28">
        <w:rPr>
          <w:sz w:val="16"/>
          <w:szCs w:val="16"/>
          <w:lang w:val="en-US"/>
        </w:rPr>
        <w:t xml:space="preserve">                                mass.remove(l)                          </w:t>
      </w:r>
    </w:p>
    <w:p w:rsidR="00F86D28" w:rsidRPr="00F86D28" w:rsidRDefault="00F86D28" w:rsidP="00F86D28">
      <w:pPr>
        <w:rPr>
          <w:sz w:val="16"/>
          <w:szCs w:val="16"/>
          <w:lang w:val="en-US"/>
        </w:rPr>
      </w:pPr>
      <w:r w:rsidRPr="00F86D28">
        <w:rPr>
          <w:sz w:val="16"/>
          <w:szCs w:val="16"/>
          <w:lang w:val="en-US"/>
        </w:rPr>
        <w:t xml:space="preserve">                    for k in mass:</w:t>
      </w:r>
    </w:p>
    <w:p w:rsidR="00F86D28" w:rsidRPr="00F86D28" w:rsidRDefault="00F86D28" w:rsidP="00F86D28">
      <w:pPr>
        <w:rPr>
          <w:sz w:val="16"/>
          <w:szCs w:val="16"/>
          <w:lang w:val="en-US"/>
        </w:rPr>
      </w:pPr>
      <w:r w:rsidRPr="00F86D28">
        <w:rPr>
          <w:sz w:val="16"/>
          <w:szCs w:val="16"/>
          <w:lang w:val="en-US"/>
        </w:rPr>
        <w:t xml:space="preserve">                        output.append([k[0], k[1], k[2]])</w:t>
      </w:r>
    </w:p>
    <w:p w:rsidR="00F86D28" w:rsidRPr="00F86D28" w:rsidRDefault="00F86D28" w:rsidP="00F86D28">
      <w:pPr>
        <w:rPr>
          <w:sz w:val="16"/>
          <w:szCs w:val="16"/>
          <w:lang w:val="en-US"/>
        </w:rPr>
      </w:pPr>
      <w:r w:rsidRPr="00F86D28">
        <w:rPr>
          <w:sz w:val="16"/>
          <w:szCs w:val="16"/>
          <w:lang w:val="en-US"/>
        </w:rPr>
        <w:t xml:space="preserve">                        print(str(int(k[0])/number_of_frames//60) + ' min ' + str(round(int(k[0])/number_of_frames%60,1)) + ' sec\t' + str(k[1]))</w:t>
      </w:r>
    </w:p>
    <w:p w:rsidR="00F86D28" w:rsidRPr="00F86D28" w:rsidRDefault="00F86D28" w:rsidP="00F86D28">
      <w:pPr>
        <w:rPr>
          <w:sz w:val="16"/>
          <w:szCs w:val="16"/>
          <w:lang w:val="en-US"/>
        </w:rPr>
      </w:pPr>
    </w:p>
    <w:p w:rsidR="00F86D28" w:rsidRPr="00F86D28" w:rsidRDefault="00F86D28" w:rsidP="00F86D28">
      <w:pPr>
        <w:rPr>
          <w:sz w:val="16"/>
          <w:szCs w:val="16"/>
          <w:lang w:val="en-US"/>
        </w:rPr>
      </w:pPr>
      <w:r w:rsidRPr="00F86D28">
        <w:rPr>
          <w:sz w:val="16"/>
          <w:szCs w:val="16"/>
          <w:lang w:val="en-US"/>
        </w:rPr>
        <w:t xml:space="preserve">                    array_list = []</w:t>
      </w:r>
    </w:p>
    <w:p w:rsidR="00F86D28" w:rsidRPr="00F86D28" w:rsidRDefault="00F86D28" w:rsidP="00F86D28">
      <w:pPr>
        <w:rPr>
          <w:sz w:val="16"/>
          <w:szCs w:val="16"/>
          <w:lang w:val="en-US"/>
        </w:rPr>
      </w:pPr>
      <w:r w:rsidRPr="00F86D28">
        <w:rPr>
          <w:sz w:val="16"/>
          <w:szCs w:val="16"/>
          <w:lang w:val="en-US"/>
        </w:rPr>
        <w:lastRenderedPageBreak/>
        <w:t xml:space="preserve">                    answer_mass = []</w:t>
      </w:r>
    </w:p>
    <w:p w:rsidR="00F86D28" w:rsidRPr="00F86D28" w:rsidRDefault="00F86D28" w:rsidP="00F86D28">
      <w:pPr>
        <w:rPr>
          <w:sz w:val="16"/>
          <w:szCs w:val="16"/>
          <w:lang w:val="en-US"/>
        </w:rPr>
      </w:pPr>
      <w:r w:rsidRPr="00F86D28">
        <w:rPr>
          <w:sz w:val="16"/>
          <w:szCs w:val="16"/>
          <w:lang w:val="en-US"/>
        </w:rPr>
        <w:t xml:space="preserve">                    mass = []</w:t>
      </w:r>
    </w:p>
    <w:p w:rsidR="00F86D28" w:rsidRPr="00F86D28" w:rsidRDefault="00F86D28" w:rsidP="00F86D28">
      <w:pPr>
        <w:rPr>
          <w:sz w:val="16"/>
          <w:szCs w:val="16"/>
          <w:lang w:val="en-US"/>
        </w:rPr>
      </w:pPr>
      <w:r w:rsidRPr="00F86D28">
        <w:rPr>
          <w:sz w:val="16"/>
          <w:szCs w:val="16"/>
          <w:lang w:val="en-US"/>
        </w:rPr>
        <w:t xml:space="preserve">                    check2 += check</w:t>
      </w:r>
    </w:p>
    <w:p w:rsidR="00F86D28" w:rsidRPr="00F86D28" w:rsidRDefault="00F86D28" w:rsidP="00F86D28">
      <w:pPr>
        <w:rPr>
          <w:sz w:val="16"/>
          <w:szCs w:val="16"/>
          <w:lang w:val="en-US"/>
        </w:rPr>
      </w:pPr>
      <w:r w:rsidRPr="00F86D28">
        <w:rPr>
          <w:sz w:val="16"/>
          <w:szCs w:val="16"/>
          <w:lang w:val="en-US"/>
        </w:rPr>
        <w:t xml:space="preserve">                    check = 0</w:t>
      </w:r>
    </w:p>
    <w:p w:rsidR="00F86D28" w:rsidRPr="00F86D28" w:rsidRDefault="00F86D28" w:rsidP="00F86D28">
      <w:pPr>
        <w:rPr>
          <w:sz w:val="16"/>
          <w:szCs w:val="16"/>
          <w:lang w:val="en-US"/>
        </w:rPr>
      </w:pPr>
    </w:p>
    <w:p w:rsidR="00F86D28" w:rsidRPr="00F86D28" w:rsidRDefault="00F86D28" w:rsidP="00F86D28">
      <w:pPr>
        <w:rPr>
          <w:sz w:val="16"/>
          <w:szCs w:val="16"/>
          <w:lang w:val="en-US"/>
        </w:rPr>
      </w:pPr>
      <w:r w:rsidRPr="00F86D28">
        <w:rPr>
          <w:sz w:val="16"/>
          <w:szCs w:val="16"/>
          <w:lang w:val="en-US"/>
        </w:rPr>
        <w:t>from joblib import Parallel, delayed</w:t>
      </w:r>
    </w:p>
    <w:p w:rsidR="00F86D28" w:rsidRPr="00F86D28" w:rsidRDefault="00F86D28" w:rsidP="00F86D28">
      <w:pPr>
        <w:rPr>
          <w:sz w:val="16"/>
          <w:szCs w:val="16"/>
          <w:lang w:val="en-US"/>
        </w:rPr>
      </w:pPr>
      <w:r w:rsidRPr="00F86D28">
        <w:rPr>
          <w:sz w:val="16"/>
          <w:szCs w:val="16"/>
          <w:lang w:val="en-US"/>
        </w:rPr>
        <w:t>import multiprocessing</w:t>
      </w:r>
    </w:p>
    <w:p w:rsidR="00F86D28" w:rsidRPr="00F86D28" w:rsidRDefault="00F86D28" w:rsidP="00F86D28">
      <w:pPr>
        <w:rPr>
          <w:sz w:val="16"/>
          <w:szCs w:val="16"/>
          <w:lang w:val="en-US"/>
        </w:rPr>
      </w:pPr>
      <w:r w:rsidRPr="00F86D28">
        <w:rPr>
          <w:sz w:val="16"/>
          <w:szCs w:val="16"/>
          <w:lang w:val="en-US"/>
        </w:rPr>
        <w:t>from PIL import Image</w:t>
      </w:r>
    </w:p>
    <w:p w:rsidR="00F86D28" w:rsidRPr="00F86D28" w:rsidRDefault="00F86D28" w:rsidP="00F86D28">
      <w:pPr>
        <w:rPr>
          <w:sz w:val="16"/>
          <w:szCs w:val="16"/>
          <w:lang w:val="en-US"/>
        </w:rPr>
      </w:pPr>
      <w:r w:rsidRPr="00F86D28">
        <w:rPr>
          <w:sz w:val="16"/>
          <w:szCs w:val="16"/>
          <w:lang w:val="en-US"/>
        </w:rPr>
        <w:t>import imagehash</w:t>
      </w:r>
    </w:p>
    <w:p w:rsidR="00F86D28" w:rsidRPr="00F86D28" w:rsidRDefault="00F86D28" w:rsidP="00F86D28">
      <w:pPr>
        <w:rPr>
          <w:sz w:val="16"/>
          <w:szCs w:val="16"/>
          <w:lang w:val="en-US"/>
        </w:rPr>
      </w:pPr>
      <w:r w:rsidRPr="00F86D28">
        <w:rPr>
          <w:sz w:val="16"/>
          <w:szCs w:val="16"/>
          <w:lang w:val="en-US"/>
        </w:rPr>
        <w:t>myfilter = 10*3</w:t>
      </w:r>
    </w:p>
    <w:p w:rsidR="00F86D28" w:rsidRPr="00F86D28" w:rsidRDefault="00F86D28" w:rsidP="00F86D28">
      <w:pPr>
        <w:rPr>
          <w:sz w:val="16"/>
          <w:szCs w:val="16"/>
          <w:lang w:val="en-US"/>
        </w:rPr>
      </w:pPr>
      <w:r w:rsidRPr="00F86D28">
        <w:rPr>
          <w:sz w:val="16"/>
          <w:szCs w:val="16"/>
          <w:lang w:val="en-US"/>
        </w:rPr>
        <w:t>check = 0</w:t>
      </w:r>
    </w:p>
    <w:p w:rsidR="00F86D28" w:rsidRPr="00F86D28" w:rsidRDefault="00F86D28" w:rsidP="00F86D28">
      <w:pPr>
        <w:rPr>
          <w:sz w:val="16"/>
          <w:szCs w:val="16"/>
          <w:lang w:val="en-US"/>
        </w:rPr>
      </w:pPr>
      <w:r w:rsidRPr="00F86D28">
        <w:rPr>
          <w:sz w:val="16"/>
          <w:szCs w:val="16"/>
          <w:lang w:val="en-US"/>
        </w:rPr>
        <w:t>check2 = 0</w:t>
      </w:r>
    </w:p>
    <w:p w:rsidR="00F86D28" w:rsidRPr="00F86D28" w:rsidRDefault="00F86D28" w:rsidP="00F86D28">
      <w:pPr>
        <w:rPr>
          <w:sz w:val="16"/>
          <w:szCs w:val="16"/>
          <w:lang w:val="en-US"/>
        </w:rPr>
      </w:pPr>
      <w:r w:rsidRPr="00F86D28">
        <w:rPr>
          <w:sz w:val="16"/>
          <w:szCs w:val="16"/>
          <w:lang w:val="en-US"/>
        </w:rPr>
        <w:t>array_list = []</w:t>
      </w:r>
    </w:p>
    <w:p w:rsidR="00F86D28" w:rsidRPr="00F86D28" w:rsidRDefault="00F86D28" w:rsidP="00F86D28">
      <w:pPr>
        <w:rPr>
          <w:sz w:val="16"/>
          <w:szCs w:val="16"/>
          <w:lang w:val="en-US"/>
        </w:rPr>
      </w:pPr>
      <w:r w:rsidRPr="00F86D28">
        <w:rPr>
          <w:sz w:val="16"/>
          <w:szCs w:val="16"/>
          <w:lang w:val="en-US"/>
        </w:rPr>
        <w:t>output = []</w:t>
      </w:r>
    </w:p>
    <w:p w:rsidR="00F86D28" w:rsidRPr="00F86D28" w:rsidRDefault="00F86D28" w:rsidP="00F86D28">
      <w:pPr>
        <w:rPr>
          <w:sz w:val="16"/>
          <w:szCs w:val="16"/>
          <w:lang w:val="en-US"/>
        </w:rPr>
      </w:pPr>
      <w:r w:rsidRPr="00F86D28">
        <w:rPr>
          <w:sz w:val="16"/>
          <w:szCs w:val="16"/>
          <w:lang w:val="en-US"/>
        </w:rPr>
        <w:t>input_container = av.open(file)</w:t>
      </w:r>
    </w:p>
    <w:p w:rsidR="00F86D28" w:rsidRPr="00F86D28" w:rsidRDefault="00F86D28" w:rsidP="00F86D28">
      <w:pPr>
        <w:rPr>
          <w:sz w:val="16"/>
          <w:szCs w:val="16"/>
          <w:lang w:val="en-US"/>
        </w:rPr>
      </w:pPr>
      <w:r w:rsidRPr="00F86D28">
        <w:rPr>
          <w:sz w:val="16"/>
          <w:szCs w:val="16"/>
          <w:lang w:val="en-US"/>
        </w:rPr>
        <w:t>input_packets = input_container.demux()</w:t>
      </w:r>
    </w:p>
    <w:p w:rsidR="00F86D28" w:rsidRPr="00F86D28" w:rsidRDefault="00F86D28" w:rsidP="00F86D28">
      <w:pPr>
        <w:rPr>
          <w:sz w:val="16"/>
          <w:szCs w:val="16"/>
          <w:lang w:val="en-US"/>
        </w:rPr>
      </w:pPr>
      <w:r w:rsidRPr="00F86D28">
        <w:rPr>
          <w:sz w:val="16"/>
          <w:szCs w:val="16"/>
          <w:lang w:val="en-US"/>
        </w:rPr>
        <w:t>del input_container</w:t>
      </w:r>
    </w:p>
    <w:p w:rsidR="00F86D28" w:rsidRPr="00F86D28" w:rsidRDefault="00F86D28" w:rsidP="00F86D28">
      <w:pPr>
        <w:rPr>
          <w:sz w:val="16"/>
          <w:szCs w:val="16"/>
          <w:lang w:val="en-US"/>
        </w:rPr>
      </w:pPr>
      <w:r w:rsidRPr="00F86D28">
        <w:rPr>
          <w:sz w:val="16"/>
          <w:szCs w:val="16"/>
          <w:lang w:val="en-US"/>
        </w:rPr>
        <w:t>hash0 = imagehash.average_hash(Image.open(road + 'data/splash_screen/' + '6' + ".jpeg"))</w:t>
      </w:r>
    </w:p>
    <w:p w:rsidR="00F86D28" w:rsidRPr="00F86D28" w:rsidRDefault="00F86D28" w:rsidP="00F86D28">
      <w:pPr>
        <w:rPr>
          <w:sz w:val="16"/>
          <w:szCs w:val="16"/>
          <w:lang w:val="en-US"/>
        </w:rPr>
      </w:pPr>
      <w:r w:rsidRPr="00F86D28">
        <w:rPr>
          <w:sz w:val="16"/>
          <w:szCs w:val="16"/>
          <w:lang w:val="en-US"/>
        </w:rPr>
        <w:t>hash3 = imagehash.average_hash(Image.open(road + 'data/splash_screen/' + '7' + ".jpeg"))</w:t>
      </w:r>
    </w:p>
    <w:p w:rsidR="00F86D28" w:rsidRPr="00F86D28" w:rsidRDefault="00F86D28" w:rsidP="00F86D28">
      <w:pPr>
        <w:rPr>
          <w:sz w:val="16"/>
          <w:szCs w:val="16"/>
          <w:lang w:val="en-US"/>
        </w:rPr>
      </w:pPr>
    </w:p>
    <w:p w:rsidR="00F86D28" w:rsidRPr="00F86D28" w:rsidRDefault="00F86D28" w:rsidP="00F86D28">
      <w:pPr>
        <w:rPr>
          <w:sz w:val="16"/>
          <w:szCs w:val="16"/>
          <w:lang w:val="en-US"/>
        </w:rPr>
      </w:pPr>
      <w:r w:rsidRPr="00F86D28">
        <w:rPr>
          <w:sz w:val="16"/>
          <w:szCs w:val="16"/>
          <w:lang w:val="en-US"/>
        </w:rPr>
        <w:t>def processInput(m,check2=check2):</w:t>
      </w:r>
    </w:p>
    <w:p w:rsidR="00F86D28" w:rsidRPr="00F86D28" w:rsidRDefault="00F86D28" w:rsidP="00F86D28">
      <w:pPr>
        <w:rPr>
          <w:sz w:val="16"/>
          <w:szCs w:val="16"/>
          <w:lang w:val="en-US"/>
        </w:rPr>
      </w:pPr>
      <w:r w:rsidRPr="00F86D28">
        <w:rPr>
          <w:sz w:val="16"/>
          <w:szCs w:val="16"/>
          <w:lang w:val="en-US"/>
        </w:rPr>
        <w:t xml:space="preserve">    if m%3==0:</w:t>
      </w:r>
    </w:p>
    <w:p w:rsidR="00F86D28" w:rsidRPr="00F86D28" w:rsidRDefault="00F86D28" w:rsidP="00F86D28">
      <w:pPr>
        <w:rPr>
          <w:sz w:val="16"/>
          <w:szCs w:val="16"/>
          <w:lang w:val="en-US"/>
        </w:rPr>
      </w:pPr>
      <w:r w:rsidRPr="00F86D28">
        <w:rPr>
          <w:sz w:val="16"/>
          <w:szCs w:val="16"/>
          <w:lang w:val="en-US"/>
        </w:rPr>
        <w:t xml:space="preserve">        var1 = str(pytesseract.image_to_string(array_list[m], lang = "ukr")).split('\n\n \n\x0c')[0].replace('#', '').replace('#', '').replace('%', '').replace('*', '').replace('!', '').replace('@', '').replace('/', '').replace("'",'"').replace('|','').replace('\n', '').replace(' ', '').replace('\x0c', '').replace('.', '').replace(',', '').replace('(', '').replace(')', '').upper()</w:t>
      </w:r>
    </w:p>
    <w:p w:rsidR="00F86D28" w:rsidRPr="00F86D28" w:rsidRDefault="00F86D28" w:rsidP="00F86D28">
      <w:pPr>
        <w:rPr>
          <w:sz w:val="16"/>
          <w:szCs w:val="16"/>
          <w:lang w:val="en-US"/>
        </w:rPr>
      </w:pPr>
      <w:r w:rsidRPr="00F86D28">
        <w:rPr>
          <w:sz w:val="16"/>
          <w:szCs w:val="16"/>
          <w:lang w:val="en-US"/>
        </w:rPr>
        <w:t xml:space="preserve">        var2 = str(pytesseract.image_to_string(array_list[m], lang = "ukr")).replace('#', '').replace('%', '').replace('*', '').replace('!', '').replace('@', '').replace('/', '').replace('|','').replace('\n', '').replace('\x0c', '').replace('.', '').replace(',', '').replace("'",'"').replace('(', '').replace(')', '').upper()   </w:t>
      </w:r>
    </w:p>
    <w:p w:rsidR="00F86D28" w:rsidRPr="00F86D28" w:rsidRDefault="00F86D28" w:rsidP="00F86D28">
      <w:pPr>
        <w:rPr>
          <w:sz w:val="16"/>
          <w:szCs w:val="16"/>
          <w:lang w:val="en-US"/>
        </w:rPr>
      </w:pPr>
      <w:r w:rsidRPr="00F86D28">
        <w:rPr>
          <w:sz w:val="16"/>
          <w:szCs w:val="16"/>
          <w:lang w:val="en-US"/>
        </w:rPr>
        <w:t xml:space="preserve">        if var1 != '' and var1 != '\x0c' and var1 != ' \n\x0c' and var1 != '\n\x0c' and var1 != ' ':</w:t>
      </w:r>
    </w:p>
    <w:p w:rsidR="00F86D28" w:rsidRPr="00F86D28" w:rsidRDefault="00F86D28" w:rsidP="00F86D28">
      <w:pPr>
        <w:rPr>
          <w:sz w:val="16"/>
          <w:szCs w:val="16"/>
          <w:lang w:val="en-US"/>
        </w:rPr>
      </w:pPr>
      <w:r w:rsidRPr="00F86D28">
        <w:rPr>
          <w:sz w:val="16"/>
          <w:szCs w:val="16"/>
          <w:lang w:val="en-US"/>
        </w:rPr>
        <w:t xml:space="preserve">            text = [str(check2+m), var1, var2]</w:t>
      </w:r>
    </w:p>
    <w:p w:rsidR="00F86D28" w:rsidRPr="00F86D28" w:rsidRDefault="00F86D28" w:rsidP="00F86D28">
      <w:pPr>
        <w:rPr>
          <w:sz w:val="16"/>
          <w:szCs w:val="16"/>
          <w:lang w:val="en-US"/>
        </w:rPr>
      </w:pPr>
      <w:r w:rsidRPr="00F86D28">
        <w:rPr>
          <w:sz w:val="16"/>
          <w:szCs w:val="16"/>
          <w:lang w:val="en-US"/>
        </w:rPr>
        <w:t xml:space="preserve">            return text</w:t>
      </w:r>
    </w:p>
    <w:p w:rsidR="00F86D28" w:rsidRPr="00F86D28" w:rsidRDefault="00F86D28" w:rsidP="00F86D28">
      <w:pPr>
        <w:rPr>
          <w:sz w:val="16"/>
          <w:szCs w:val="16"/>
          <w:lang w:val="en-US"/>
        </w:rPr>
      </w:pPr>
    </w:p>
    <w:p w:rsidR="00F86D28" w:rsidRPr="00F86D28" w:rsidRDefault="00F86D28" w:rsidP="00F86D28">
      <w:pPr>
        <w:rPr>
          <w:sz w:val="16"/>
          <w:szCs w:val="16"/>
          <w:lang w:val="en-US"/>
        </w:rPr>
      </w:pPr>
      <w:r w:rsidRPr="00F86D28">
        <w:rPr>
          <w:sz w:val="16"/>
          <w:szCs w:val="16"/>
          <w:lang w:val="en-US"/>
        </w:rPr>
        <w:t>for packet in input_packets:</w:t>
      </w:r>
    </w:p>
    <w:p w:rsidR="00F86D28" w:rsidRPr="00F86D28" w:rsidRDefault="00F86D28" w:rsidP="00F86D28">
      <w:pPr>
        <w:rPr>
          <w:sz w:val="16"/>
          <w:szCs w:val="16"/>
          <w:lang w:val="en-US"/>
        </w:rPr>
      </w:pPr>
      <w:r w:rsidRPr="00F86D28">
        <w:rPr>
          <w:sz w:val="16"/>
          <w:szCs w:val="16"/>
          <w:lang w:val="en-US"/>
        </w:rPr>
        <w:t xml:space="preserve">    if isinstance(packet.stream, VideoStream):</w:t>
      </w:r>
    </w:p>
    <w:p w:rsidR="00F86D28" w:rsidRPr="00F86D28" w:rsidRDefault="00F86D28" w:rsidP="00F86D28">
      <w:pPr>
        <w:rPr>
          <w:sz w:val="16"/>
          <w:szCs w:val="16"/>
          <w:lang w:val="en-US"/>
        </w:rPr>
      </w:pPr>
      <w:r w:rsidRPr="00F86D28">
        <w:rPr>
          <w:sz w:val="16"/>
          <w:szCs w:val="16"/>
          <w:lang w:val="en-US"/>
        </w:rPr>
        <w:t xml:space="preserve">        frames = packet.decode()</w:t>
      </w:r>
    </w:p>
    <w:p w:rsidR="00F86D28" w:rsidRPr="00F86D28" w:rsidRDefault="00F86D28" w:rsidP="00F86D28">
      <w:pPr>
        <w:rPr>
          <w:sz w:val="16"/>
          <w:szCs w:val="16"/>
          <w:lang w:val="en-US"/>
        </w:rPr>
      </w:pPr>
      <w:r w:rsidRPr="00F86D28">
        <w:rPr>
          <w:sz w:val="16"/>
          <w:szCs w:val="16"/>
          <w:lang w:val="en-US"/>
        </w:rPr>
        <w:t xml:space="preserve">        for raw_frame in frames:</w:t>
      </w:r>
    </w:p>
    <w:p w:rsidR="00F86D28" w:rsidRPr="00F86D28" w:rsidRDefault="00F86D28" w:rsidP="00F86D28">
      <w:pPr>
        <w:rPr>
          <w:sz w:val="16"/>
          <w:szCs w:val="16"/>
          <w:lang w:val="en-US"/>
        </w:rPr>
      </w:pPr>
      <w:r w:rsidRPr="00F86D28">
        <w:rPr>
          <w:sz w:val="16"/>
          <w:szCs w:val="16"/>
          <w:lang w:val="en-US"/>
        </w:rPr>
        <w:t xml:space="preserve">            frame = raw_frame.reformat(720,396, 'gray')</w:t>
      </w:r>
    </w:p>
    <w:p w:rsidR="00F86D28" w:rsidRPr="00F86D28" w:rsidRDefault="00F86D28" w:rsidP="00F86D28">
      <w:pPr>
        <w:rPr>
          <w:sz w:val="16"/>
          <w:szCs w:val="16"/>
          <w:lang w:val="en-US"/>
        </w:rPr>
      </w:pPr>
      <w:r w:rsidRPr="00F86D28">
        <w:rPr>
          <w:sz w:val="16"/>
          <w:szCs w:val="16"/>
          <w:lang w:val="en-US"/>
        </w:rPr>
        <w:t xml:space="preserve">            splash = frame.to_nd_array()[:300,]</w:t>
      </w:r>
    </w:p>
    <w:p w:rsidR="00F86D28" w:rsidRPr="00F86D28" w:rsidRDefault="00F86D28" w:rsidP="00F86D28">
      <w:pPr>
        <w:rPr>
          <w:sz w:val="16"/>
          <w:szCs w:val="16"/>
          <w:lang w:val="en-US"/>
        </w:rPr>
      </w:pPr>
      <w:r w:rsidRPr="00F86D28">
        <w:rPr>
          <w:sz w:val="16"/>
          <w:szCs w:val="16"/>
          <w:lang w:val="en-US"/>
        </w:rPr>
        <w:t xml:space="preserve">            splash = Image.fromarray(splash)</w:t>
      </w:r>
    </w:p>
    <w:p w:rsidR="00F86D28" w:rsidRPr="00F86D28" w:rsidRDefault="00F86D28" w:rsidP="00F86D28">
      <w:pPr>
        <w:rPr>
          <w:sz w:val="16"/>
          <w:szCs w:val="16"/>
          <w:lang w:val="en-US"/>
        </w:rPr>
      </w:pPr>
      <w:r w:rsidRPr="00F86D28">
        <w:rPr>
          <w:sz w:val="16"/>
          <w:szCs w:val="16"/>
          <w:lang w:val="en-US"/>
        </w:rPr>
        <w:t xml:space="preserve">            splash = splash.convert("RGB")</w:t>
      </w:r>
    </w:p>
    <w:p w:rsidR="00F86D28" w:rsidRPr="00F86D28" w:rsidRDefault="00F86D28" w:rsidP="00F86D28">
      <w:pPr>
        <w:rPr>
          <w:sz w:val="16"/>
          <w:szCs w:val="16"/>
          <w:lang w:val="en-US"/>
        </w:rPr>
      </w:pPr>
      <w:r w:rsidRPr="00F86D28">
        <w:rPr>
          <w:sz w:val="16"/>
          <w:szCs w:val="16"/>
          <w:lang w:val="en-US"/>
        </w:rPr>
        <w:t xml:space="preserve">            hash1 = imagehash.average_hash(splash)</w:t>
      </w:r>
    </w:p>
    <w:p w:rsidR="00F86D28" w:rsidRPr="00F86D28" w:rsidRDefault="00F86D28" w:rsidP="00F86D28">
      <w:pPr>
        <w:rPr>
          <w:sz w:val="16"/>
          <w:szCs w:val="16"/>
          <w:lang w:val="en-US"/>
        </w:rPr>
      </w:pPr>
      <w:r w:rsidRPr="00F86D28">
        <w:rPr>
          <w:sz w:val="16"/>
          <w:szCs w:val="16"/>
          <w:lang w:val="en-US"/>
        </w:rPr>
        <w:t xml:space="preserve">            </w:t>
      </w:r>
    </w:p>
    <w:p w:rsidR="00F86D28" w:rsidRPr="00F86D28" w:rsidRDefault="00F86D28" w:rsidP="00F86D28">
      <w:pPr>
        <w:rPr>
          <w:sz w:val="16"/>
          <w:szCs w:val="16"/>
          <w:lang w:val="en-US"/>
        </w:rPr>
      </w:pPr>
      <w:r w:rsidRPr="00F86D28">
        <w:rPr>
          <w:sz w:val="16"/>
          <w:szCs w:val="16"/>
          <w:lang w:val="en-US"/>
        </w:rPr>
        <w:t xml:space="preserve">            zastavka = 0</w:t>
      </w:r>
    </w:p>
    <w:p w:rsidR="00F86D28" w:rsidRPr="00F86D28" w:rsidRDefault="00F86D28" w:rsidP="00F86D28">
      <w:pPr>
        <w:rPr>
          <w:sz w:val="16"/>
          <w:szCs w:val="16"/>
          <w:lang w:val="en-US"/>
        </w:rPr>
      </w:pPr>
      <w:r w:rsidRPr="00F86D28">
        <w:rPr>
          <w:sz w:val="16"/>
          <w:szCs w:val="16"/>
          <w:lang w:val="en-US"/>
        </w:rPr>
        <w:t xml:space="preserve">            if math.fabs(hash0 - hash1) &lt; 8 or math.fabs(hash3 - hash1) &lt; 8:</w:t>
      </w:r>
    </w:p>
    <w:p w:rsidR="00F86D28" w:rsidRPr="00F86D28" w:rsidRDefault="00F86D28" w:rsidP="00F86D28">
      <w:pPr>
        <w:rPr>
          <w:sz w:val="16"/>
          <w:szCs w:val="16"/>
          <w:lang w:val="en-US"/>
        </w:rPr>
      </w:pPr>
      <w:r w:rsidRPr="00F86D28">
        <w:rPr>
          <w:sz w:val="16"/>
          <w:szCs w:val="16"/>
          <w:lang w:val="en-US"/>
        </w:rPr>
        <w:t xml:space="preserve">                output.append([str(check2+check), 'ЗАСТАВКА', 'ЗАСТАВКА'])</w:t>
      </w:r>
    </w:p>
    <w:p w:rsidR="00F86D28" w:rsidRPr="00F86D28" w:rsidRDefault="00F86D28" w:rsidP="00F86D28">
      <w:pPr>
        <w:rPr>
          <w:sz w:val="16"/>
          <w:szCs w:val="16"/>
          <w:lang w:val="en-US"/>
        </w:rPr>
      </w:pPr>
      <w:r w:rsidRPr="00F86D28">
        <w:rPr>
          <w:sz w:val="16"/>
          <w:szCs w:val="16"/>
          <w:lang w:val="en-US"/>
        </w:rPr>
        <w:t xml:space="preserve">                zastavka = 1</w:t>
      </w:r>
    </w:p>
    <w:p w:rsidR="00F86D28" w:rsidRPr="00F86D28" w:rsidRDefault="00F86D28" w:rsidP="00F86D28">
      <w:pPr>
        <w:rPr>
          <w:sz w:val="16"/>
          <w:szCs w:val="16"/>
          <w:lang w:val="en-US"/>
        </w:rPr>
      </w:pPr>
      <w:r w:rsidRPr="00F86D28">
        <w:rPr>
          <w:sz w:val="16"/>
          <w:szCs w:val="16"/>
          <w:lang w:val="en-US"/>
        </w:rPr>
        <w:t xml:space="preserve">                </w:t>
      </w:r>
    </w:p>
    <w:p w:rsidR="00F86D28" w:rsidRPr="00F86D28" w:rsidRDefault="00F86D28" w:rsidP="00F86D28">
      <w:pPr>
        <w:rPr>
          <w:sz w:val="16"/>
          <w:szCs w:val="16"/>
          <w:lang w:val="en-US"/>
        </w:rPr>
      </w:pPr>
      <w:r w:rsidRPr="00F86D28">
        <w:rPr>
          <w:sz w:val="16"/>
          <w:szCs w:val="16"/>
          <w:lang w:val="en-US"/>
        </w:rPr>
        <w:t xml:space="preserve">            array_list += [frame.to_nd_array()[320:365,187:575]]</w:t>
      </w:r>
    </w:p>
    <w:p w:rsidR="00F86D28" w:rsidRPr="00F86D28" w:rsidRDefault="00F86D28" w:rsidP="00F86D28">
      <w:pPr>
        <w:rPr>
          <w:sz w:val="16"/>
          <w:szCs w:val="16"/>
          <w:lang w:val="en-US"/>
        </w:rPr>
      </w:pPr>
      <w:r w:rsidRPr="00F86D28">
        <w:rPr>
          <w:sz w:val="16"/>
          <w:szCs w:val="16"/>
          <w:lang w:val="en-US"/>
        </w:rPr>
        <w:t xml:space="preserve">            check +=1</w:t>
      </w:r>
    </w:p>
    <w:p w:rsidR="00F86D28" w:rsidRPr="00F86D28" w:rsidRDefault="00F86D28" w:rsidP="00F86D28">
      <w:pPr>
        <w:rPr>
          <w:sz w:val="16"/>
          <w:szCs w:val="16"/>
          <w:lang w:val="en-US"/>
        </w:rPr>
      </w:pPr>
      <w:r w:rsidRPr="00F86D28">
        <w:rPr>
          <w:sz w:val="16"/>
          <w:szCs w:val="16"/>
          <w:lang w:val="en-US"/>
        </w:rPr>
        <w:t xml:space="preserve">            if zastavka == 0:</w:t>
      </w:r>
    </w:p>
    <w:p w:rsidR="00F86D28" w:rsidRPr="00F86D28" w:rsidRDefault="00F86D28" w:rsidP="00F86D28">
      <w:pPr>
        <w:rPr>
          <w:sz w:val="16"/>
          <w:szCs w:val="16"/>
          <w:lang w:val="en-US"/>
        </w:rPr>
      </w:pPr>
      <w:r w:rsidRPr="00F86D28">
        <w:rPr>
          <w:sz w:val="16"/>
          <w:szCs w:val="16"/>
          <w:lang w:val="en-US"/>
        </w:rPr>
        <w:t xml:space="preserve">                if myfilter &lt; check:</w:t>
      </w:r>
    </w:p>
    <w:p w:rsidR="00F86D28" w:rsidRPr="00F86D28" w:rsidRDefault="00F86D28" w:rsidP="00F86D28">
      <w:pPr>
        <w:rPr>
          <w:sz w:val="16"/>
          <w:szCs w:val="16"/>
          <w:lang w:val="en-US"/>
        </w:rPr>
      </w:pPr>
      <w:r w:rsidRPr="00F86D28">
        <w:rPr>
          <w:sz w:val="16"/>
          <w:szCs w:val="16"/>
          <w:lang w:val="en-US"/>
        </w:rPr>
        <w:t xml:space="preserve">                    mass = Parallel(n_jobs=-1)(delayed(processInput)(m,check2=check2) for m in range(0,len(array_list)))</w:t>
      </w:r>
    </w:p>
    <w:p w:rsidR="00F86D28" w:rsidRPr="00F86D28" w:rsidRDefault="00F86D28" w:rsidP="00F86D28">
      <w:pPr>
        <w:rPr>
          <w:sz w:val="16"/>
          <w:szCs w:val="16"/>
          <w:lang w:val="en-US"/>
        </w:rPr>
      </w:pPr>
      <w:r w:rsidRPr="00F86D28">
        <w:rPr>
          <w:sz w:val="16"/>
          <w:szCs w:val="16"/>
          <w:lang w:val="en-US"/>
        </w:rPr>
        <w:lastRenderedPageBreak/>
        <w:t xml:space="preserve">                    mass = [x for x in mass if x is not None]</w:t>
      </w:r>
    </w:p>
    <w:p w:rsidR="00F86D28" w:rsidRPr="00F86D28" w:rsidRDefault="00F86D28" w:rsidP="00F86D28">
      <w:pPr>
        <w:rPr>
          <w:sz w:val="16"/>
          <w:szCs w:val="16"/>
          <w:lang w:val="en-US"/>
        </w:rPr>
      </w:pPr>
    </w:p>
    <w:p w:rsidR="00F86D28" w:rsidRPr="00F86D28" w:rsidRDefault="00F86D28" w:rsidP="00F86D28">
      <w:pPr>
        <w:rPr>
          <w:sz w:val="16"/>
          <w:szCs w:val="16"/>
          <w:lang w:val="en-US"/>
        </w:rPr>
      </w:pPr>
      <w:r w:rsidRPr="00F86D28">
        <w:rPr>
          <w:sz w:val="16"/>
          <w:szCs w:val="16"/>
          <w:lang w:val="en-US"/>
        </w:rPr>
        <w:t xml:space="preserve">                    for k in mass:</w:t>
      </w:r>
    </w:p>
    <w:p w:rsidR="00F86D28" w:rsidRPr="00F86D28" w:rsidRDefault="00F86D28" w:rsidP="00F86D28">
      <w:pPr>
        <w:rPr>
          <w:sz w:val="16"/>
          <w:szCs w:val="16"/>
          <w:lang w:val="en-US"/>
        </w:rPr>
      </w:pPr>
      <w:r w:rsidRPr="00F86D28">
        <w:rPr>
          <w:sz w:val="16"/>
          <w:szCs w:val="16"/>
          <w:lang w:val="en-US"/>
        </w:rPr>
        <w:t xml:space="preserve">                        output.append([k[0], k[1], k[2]])</w:t>
      </w:r>
    </w:p>
    <w:p w:rsidR="00F86D28" w:rsidRPr="00F86D28" w:rsidRDefault="00F86D28" w:rsidP="00F86D28">
      <w:pPr>
        <w:rPr>
          <w:sz w:val="16"/>
          <w:szCs w:val="16"/>
          <w:lang w:val="en-US"/>
        </w:rPr>
      </w:pPr>
      <w:r w:rsidRPr="00F86D28">
        <w:rPr>
          <w:sz w:val="16"/>
          <w:szCs w:val="16"/>
          <w:lang w:val="en-US"/>
        </w:rPr>
        <w:t xml:space="preserve">            </w:t>
      </w:r>
    </w:p>
    <w:p w:rsidR="00F86D28" w:rsidRPr="00F86D28" w:rsidRDefault="00F86D28" w:rsidP="00F86D28">
      <w:pPr>
        <w:rPr>
          <w:sz w:val="16"/>
          <w:szCs w:val="16"/>
          <w:lang w:val="en-US"/>
        </w:rPr>
      </w:pPr>
      <w:r w:rsidRPr="00F86D28">
        <w:rPr>
          <w:sz w:val="16"/>
          <w:szCs w:val="16"/>
          <w:lang w:val="en-US"/>
        </w:rPr>
        <w:t xml:space="preserve">                    answer_mass = []</w:t>
      </w:r>
    </w:p>
    <w:p w:rsidR="00F86D28" w:rsidRPr="00F86D28" w:rsidRDefault="00F86D28" w:rsidP="00F86D28">
      <w:pPr>
        <w:rPr>
          <w:sz w:val="16"/>
          <w:szCs w:val="16"/>
          <w:lang w:val="en-US"/>
        </w:rPr>
      </w:pPr>
      <w:r w:rsidRPr="00F86D28">
        <w:rPr>
          <w:sz w:val="16"/>
          <w:szCs w:val="16"/>
          <w:lang w:val="en-US"/>
        </w:rPr>
        <w:t xml:space="preserve">                    mass = []</w:t>
      </w:r>
    </w:p>
    <w:p w:rsidR="00F86D28" w:rsidRPr="00F86D28" w:rsidRDefault="00F86D28" w:rsidP="00F86D28">
      <w:pPr>
        <w:rPr>
          <w:sz w:val="16"/>
          <w:szCs w:val="16"/>
          <w:lang w:val="en-US"/>
        </w:rPr>
      </w:pPr>
      <w:r w:rsidRPr="00F86D28">
        <w:rPr>
          <w:sz w:val="16"/>
          <w:szCs w:val="16"/>
          <w:lang w:val="en-US"/>
        </w:rPr>
        <w:t xml:space="preserve">                    check2 += check</w:t>
      </w:r>
    </w:p>
    <w:p w:rsidR="00F86D28" w:rsidRPr="00F86D28" w:rsidRDefault="00F86D28" w:rsidP="00F86D28">
      <w:pPr>
        <w:rPr>
          <w:sz w:val="16"/>
          <w:szCs w:val="16"/>
          <w:lang w:val="en-US"/>
        </w:rPr>
      </w:pPr>
      <w:r w:rsidRPr="00F86D28">
        <w:rPr>
          <w:sz w:val="16"/>
          <w:szCs w:val="16"/>
          <w:lang w:val="en-US"/>
        </w:rPr>
        <w:t xml:space="preserve">                    check = 0</w:t>
      </w:r>
    </w:p>
    <w:p w:rsidR="00F86D28" w:rsidRPr="00F86D28" w:rsidRDefault="00F86D28" w:rsidP="00F86D28">
      <w:pPr>
        <w:rPr>
          <w:sz w:val="16"/>
          <w:szCs w:val="16"/>
          <w:lang w:val="en-US"/>
        </w:rPr>
      </w:pPr>
      <w:r w:rsidRPr="00F86D28">
        <w:rPr>
          <w:sz w:val="16"/>
          <w:szCs w:val="16"/>
          <w:lang w:val="en-US"/>
        </w:rPr>
        <w:t xml:space="preserve">                    array_list = []</w:t>
      </w:r>
    </w:p>
    <w:p w:rsidR="00F86D28" w:rsidRPr="00F86D28" w:rsidRDefault="00F86D28" w:rsidP="00F86D28">
      <w:pPr>
        <w:rPr>
          <w:sz w:val="16"/>
          <w:szCs w:val="16"/>
          <w:lang w:val="en-US"/>
        </w:rPr>
      </w:pPr>
      <w:r w:rsidRPr="00F86D28">
        <w:rPr>
          <w:sz w:val="16"/>
          <w:szCs w:val="16"/>
          <w:lang w:val="en-US"/>
        </w:rPr>
        <w:t xml:space="preserve">                    print(check2/30)</w:t>
      </w:r>
    </w:p>
    <w:p w:rsidR="00F86D28" w:rsidRPr="00F86D28" w:rsidRDefault="00F86D28" w:rsidP="00F86D28">
      <w:pPr>
        <w:rPr>
          <w:sz w:val="16"/>
          <w:szCs w:val="16"/>
          <w:lang w:val="en-US"/>
        </w:rPr>
      </w:pPr>
    </w:p>
    <w:p w:rsidR="00F86D28" w:rsidRPr="00F86D28" w:rsidRDefault="00F86D28" w:rsidP="00F86D28">
      <w:pPr>
        <w:rPr>
          <w:sz w:val="16"/>
          <w:szCs w:val="16"/>
          <w:lang w:val="en-US"/>
        </w:rPr>
      </w:pPr>
      <w:r w:rsidRPr="00F86D28">
        <w:rPr>
          <w:sz w:val="16"/>
          <w:szCs w:val="16"/>
          <w:lang w:val="en-US"/>
        </w:rPr>
        <w:t>delete = []</w:t>
      </w:r>
    </w:p>
    <w:p w:rsidR="00F86D28" w:rsidRPr="00F86D28" w:rsidRDefault="00F86D28" w:rsidP="00F86D28">
      <w:pPr>
        <w:rPr>
          <w:sz w:val="16"/>
          <w:szCs w:val="16"/>
          <w:lang w:val="en-US"/>
        </w:rPr>
      </w:pPr>
      <w:r w:rsidRPr="00F86D28">
        <w:rPr>
          <w:sz w:val="16"/>
          <w:szCs w:val="16"/>
          <w:lang w:val="en-US"/>
        </w:rPr>
        <w:t>for index in range(0,len(output)):</w:t>
      </w:r>
    </w:p>
    <w:p w:rsidR="00F86D28" w:rsidRPr="00F86D28" w:rsidRDefault="00F86D28" w:rsidP="00F86D28">
      <w:pPr>
        <w:rPr>
          <w:sz w:val="16"/>
          <w:szCs w:val="16"/>
          <w:lang w:val="en-US"/>
        </w:rPr>
      </w:pPr>
      <w:r w:rsidRPr="00F86D28">
        <w:rPr>
          <w:sz w:val="16"/>
          <w:szCs w:val="16"/>
          <w:lang w:val="en-US"/>
        </w:rPr>
        <w:t xml:space="preserve">    if len(output[index]) == 0:</w:t>
      </w:r>
    </w:p>
    <w:p w:rsidR="00F86D28" w:rsidRPr="00F86D28" w:rsidRDefault="00F86D28" w:rsidP="00F86D28">
      <w:pPr>
        <w:rPr>
          <w:sz w:val="16"/>
          <w:szCs w:val="16"/>
          <w:lang w:val="en-US"/>
        </w:rPr>
      </w:pPr>
      <w:r w:rsidRPr="00F86D28">
        <w:rPr>
          <w:sz w:val="16"/>
          <w:szCs w:val="16"/>
          <w:lang w:val="en-US"/>
        </w:rPr>
        <w:t xml:space="preserve">        delete.append(index)</w:t>
      </w:r>
    </w:p>
    <w:p w:rsidR="00F86D28" w:rsidRPr="00F86D28" w:rsidRDefault="00F86D28" w:rsidP="00F86D28">
      <w:pPr>
        <w:rPr>
          <w:sz w:val="16"/>
          <w:szCs w:val="16"/>
          <w:lang w:val="en-US"/>
        </w:rPr>
      </w:pPr>
      <w:r w:rsidRPr="00F86D28">
        <w:rPr>
          <w:sz w:val="16"/>
          <w:szCs w:val="16"/>
          <w:lang w:val="en-US"/>
        </w:rPr>
        <w:t xml:space="preserve">    elif len(output[index][1]) &lt;=5:</w:t>
      </w:r>
    </w:p>
    <w:p w:rsidR="00F86D28" w:rsidRPr="00F86D28" w:rsidRDefault="00F86D28" w:rsidP="00F86D28">
      <w:pPr>
        <w:rPr>
          <w:sz w:val="16"/>
          <w:szCs w:val="16"/>
          <w:lang w:val="en-US"/>
        </w:rPr>
      </w:pPr>
      <w:r w:rsidRPr="00F86D28">
        <w:rPr>
          <w:sz w:val="16"/>
          <w:szCs w:val="16"/>
          <w:lang w:val="en-US"/>
        </w:rPr>
        <w:t xml:space="preserve">        delete.append(index)</w:t>
      </w:r>
    </w:p>
    <w:p w:rsidR="00F86D28" w:rsidRPr="00F86D28" w:rsidRDefault="00F86D28" w:rsidP="00F86D28">
      <w:pPr>
        <w:rPr>
          <w:sz w:val="16"/>
          <w:szCs w:val="16"/>
          <w:lang w:val="en-US"/>
        </w:rPr>
      </w:pPr>
      <w:r w:rsidRPr="00F86D28">
        <w:rPr>
          <w:sz w:val="16"/>
          <w:szCs w:val="16"/>
          <w:lang w:val="en-US"/>
        </w:rPr>
        <w:t xml:space="preserve">    </w:t>
      </w:r>
    </w:p>
    <w:p w:rsidR="00F86D28" w:rsidRPr="00F86D28" w:rsidRDefault="00F86D28" w:rsidP="00F86D28">
      <w:pPr>
        <w:rPr>
          <w:sz w:val="16"/>
          <w:szCs w:val="16"/>
          <w:lang w:val="en-US"/>
        </w:rPr>
      </w:pPr>
      <w:r w:rsidRPr="00F86D28">
        <w:rPr>
          <w:sz w:val="16"/>
          <w:szCs w:val="16"/>
          <w:lang w:val="en-US"/>
        </w:rPr>
        <w:t>for j in range(0, len(delete)):</w:t>
      </w:r>
    </w:p>
    <w:p w:rsidR="00F86D28" w:rsidRPr="00F86D28" w:rsidRDefault="00F86D28" w:rsidP="00F86D28">
      <w:pPr>
        <w:rPr>
          <w:sz w:val="16"/>
          <w:szCs w:val="16"/>
          <w:lang w:val="en-US"/>
        </w:rPr>
      </w:pPr>
      <w:r w:rsidRPr="00F86D28">
        <w:rPr>
          <w:sz w:val="16"/>
          <w:szCs w:val="16"/>
          <w:lang w:val="en-US"/>
        </w:rPr>
        <w:t xml:space="preserve">    output.pop(delete[j]-j)    </w:t>
      </w:r>
    </w:p>
    <w:p w:rsidR="00F86D28" w:rsidRPr="00F86D28" w:rsidRDefault="00F86D28" w:rsidP="00F86D28">
      <w:pPr>
        <w:ind w:firstLine="0"/>
        <w:rPr>
          <w:sz w:val="16"/>
          <w:szCs w:val="16"/>
          <w:lang w:val="en-US"/>
        </w:rPr>
      </w:pPr>
      <w:r w:rsidRPr="00F86D28">
        <w:rPr>
          <w:sz w:val="16"/>
          <w:szCs w:val="16"/>
          <w:lang w:val="en-US"/>
        </w:rPr>
        <w:t>checkmymass = []</w:t>
      </w:r>
    </w:p>
    <w:p w:rsidR="00F86D28" w:rsidRPr="00F86D28" w:rsidRDefault="00F86D28" w:rsidP="00F86D28">
      <w:pPr>
        <w:ind w:firstLine="0"/>
        <w:rPr>
          <w:sz w:val="16"/>
          <w:szCs w:val="16"/>
          <w:lang w:val="en-US"/>
        </w:rPr>
      </w:pPr>
      <w:r w:rsidRPr="00F86D28">
        <w:rPr>
          <w:sz w:val="16"/>
          <w:szCs w:val="16"/>
          <w:lang w:val="en-US"/>
        </w:rPr>
        <w:t>for index in output:</w:t>
      </w:r>
    </w:p>
    <w:p w:rsidR="00F86D28" w:rsidRPr="00F86D28" w:rsidRDefault="00F86D28" w:rsidP="00F86D28">
      <w:pPr>
        <w:ind w:firstLine="0"/>
        <w:rPr>
          <w:sz w:val="16"/>
          <w:szCs w:val="16"/>
          <w:lang w:val="en-US"/>
        </w:rPr>
      </w:pPr>
      <w:r w:rsidRPr="00F86D28">
        <w:rPr>
          <w:sz w:val="16"/>
          <w:szCs w:val="16"/>
          <w:lang w:val="en-US"/>
        </w:rPr>
        <w:t xml:space="preserve">    checkmymass.append(index[1])</w:t>
      </w:r>
    </w:p>
    <w:p w:rsidR="00F86D28" w:rsidRPr="00F86D28" w:rsidRDefault="00F86D28" w:rsidP="00F86D28">
      <w:pPr>
        <w:ind w:firstLine="0"/>
        <w:rPr>
          <w:sz w:val="16"/>
          <w:szCs w:val="16"/>
          <w:lang w:val="en-US"/>
        </w:rPr>
      </w:pPr>
      <w:r w:rsidRPr="00F86D28">
        <w:rPr>
          <w:sz w:val="16"/>
          <w:szCs w:val="16"/>
          <w:lang w:val="en-US"/>
        </w:rPr>
        <w:t xml:space="preserve">delete = []  </w:t>
      </w:r>
    </w:p>
    <w:p w:rsidR="00F86D28" w:rsidRPr="00F86D28" w:rsidRDefault="00F86D28" w:rsidP="00F86D28">
      <w:pPr>
        <w:ind w:firstLine="0"/>
        <w:rPr>
          <w:sz w:val="16"/>
          <w:szCs w:val="16"/>
          <w:lang w:val="en-US"/>
        </w:rPr>
      </w:pPr>
      <w:r w:rsidRPr="00F86D28">
        <w:rPr>
          <w:sz w:val="16"/>
          <w:szCs w:val="16"/>
          <w:lang w:val="en-US"/>
        </w:rPr>
        <w:t>for index2 in range(0,len(output)):</w:t>
      </w:r>
    </w:p>
    <w:p w:rsidR="00F86D28" w:rsidRPr="00F86D28" w:rsidRDefault="00F86D28" w:rsidP="00F86D28">
      <w:pPr>
        <w:ind w:firstLine="0"/>
        <w:rPr>
          <w:sz w:val="16"/>
          <w:szCs w:val="16"/>
          <w:lang w:val="en-US"/>
        </w:rPr>
      </w:pPr>
      <w:r w:rsidRPr="00F86D28">
        <w:rPr>
          <w:sz w:val="16"/>
          <w:szCs w:val="16"/>
          <w:lang w:val="en-US"/>
        </w:rPr>
        <w:t xml:space="preserve">    if checkmymass.count(output[index2][1]) &lt; 5:</w:t>
      </w:r>
    </w:p>
    <w:p w:rsidR="00F86D28" w:rsidRPr="00F86D28" w:rsidRDefault="00F86D28" w:rsidP="00F86D28">
      <w:pPr>
        <w:ind w:firstLine="0"/>
        <w:rPr>
          <w:sz w:val="16"/>
          <w:szCs w:val="16"/>
          <w:lang w:val="en-US"/>
        </w:rPr>
      </w:pPr>
      <w:r w:rsidRPr="00F86D28">
        <w:rPr>
          <w:sz w:val="16"/>
          <w:szCs w:val="16"/>
          <w:lang w:val="en-US"/>
        </w:rPr>
        <w:t xml:space="preserve">        delete.append(index2)</w:t>
      </w:r>
    </w:p>
    <w:p w:rsidR="00F86D28" w:rsidRPr="00F86D28" w:rsidRDefault="00F86D28" w:rsidP="00F86D28">
      <w:pPr>
        <w:ind w:firstLine="0"/>
        <w:rPr>
          <w:sz w:val="16"/>
          <w:szCs w:val="16"/>
          <w:lang w:val="en-US"/>
        </w:rPr>
      </w:pPr>
      <w:r w:rsidRPr="00F86D28">
        <w:rPr>
          <w:sz w:val="16"/>
          <w:szCs w:val="16"/>
          <w:lang w:val="en-US"/>
        </w:rPr>
        <w:t xml:space="preserve">    </w:t>
      </w:r>
    </w:p>
    <w:p w:rsidR="00F86D28" w:rsidRPr="00F86D28" w:rsidRDefault="00F86D28" w:rsidP="00F86D28">
      <w:pPr>
        <w:ind w:firstLine="0"/>
        <w:rPr>
          <w:sz w:val="16"/>
          <w:szCs w:val="16"/>
          <w:lang w:val="en-US"/>
        </w:rPr>
      </w:pPr>
      <w:r w:rsidRPr="00F86D28">
        <w:rPr>
          <w:sz w:val="16"/>
          <w:szCs w:val="16"/>
          <w:lang w:val="en-US"/>
        </w:rPr>
        <w:t>for j in range(0, len(delete)):</w:t>
      </w:r>
    </w:p>
    <w:p w:rsidR="00F86D28" w:rsidRPr="00F86D28" w:rsidRDefault="00F86D28" w:rsidP="00F86D28">
      <w:pPr>
        <w:ind w:firstLine="0"/>
        <w:rPr>
          <w:sz w:val="16"/>
          <w:szCs w:val="16"/>
          <w:lang w:val="en-US"/>
        </w:rPr>
      </w:pPr>
      <w:r w:rsidRPr="00F86D28">
        <w:rPr>
          <w:sz w:val="16"/>
          <w:szCs w:val="16"/>
          <w:lang w:val="en-US"/>
        </w:rPr>
        <w:t xml:space="preserve">    output.pop(delete[j]-j)</w:t>
      </w:r>
    </w:p>
    <w:p w:rsidR="00F86D28" w:rsidRPr="00F86D28" w:rsidRDefault="00F86D28" w:rsidP="00F86D28">
      <w:pPr>
        <w:ind w:firstLine="0"/>
        <w:rPr>
          <w:sz w:val="16"/>
          <w:szCs w:val="16"/>
          <w:lang w:val="en-US"/>
        </w:rPr>
      </w:pPr>
      <w:r w:rsidRPr="00F86D28">
        <w:rPr>
          <w:sz w:val="16"/>
          <w:szCs w:val="16"/>
          <w:lang w:val="en-US"/>
        </w:rPr>
        <w:t xml:space="preserve">    </w:t>
      </w:r>
    </w:p>
    <w:p w:rsidR="00F86D28" w:rsidRPr="00F86D28" w:rsidRDefault="00F86D28" w:rsidP="00F86D28">
      <w:pPr>
        <w:ind w:firstLine="0"/>
        <w:rPr>
          <w:sz w:val="16"/>
          <w:szCs w:val="16"/>
          <w:lang w:val="en-US"/>
        </w:rPr>
      </w:pPr>
      <w:r w:rsidRPr="00F86D28">
        <w:rPr>
          <w:sz w:val="16"/>
          <w:szCs w:val="16"/>
          <w:lang w:val="en-US"/>
        </w:rPr>
        <w:t>del checkmymass</w:t>
      </w:r>
    </w:p>
    <w:p w:rsidR="00F86D28" w:rsidRPr="00F86D28" w:rsidRDefault="00F86D28" w:rsidP="00F86D28">
      <w:pPr>
        <w:ind w:firstLine="0"/>
        <w:rPr>
          <w:sz w:val="16"/>
          <w:szCs w:val="16"/>
          <w:lang w:val="en-US"/>
        </w:rPr>
      </w:pPr>
      <w:r w:rsidRPr="00F86D28">
        <w:rPr>
          <w:sz w:val="16"/>
          <w:szCs w:val="16"/>
          <w:lang w:val="en-US"/>
        </w:rPr>
        <w:t>last_output = [output[0]]</w:t>
      </w:r>
    </w:p>
    <w:p w:rsidR="00F86D28" w:rsidRPr="00F86D28" w:rsidRDefault="00F86D28" w:rsidP="00F86D28">
      <w:pPr>
        <w:ind w:firstLine="0"/>
        <w:rPr>
          <w:sz w:val="16"/>
          <w:szCs w:val="16"/>
          <w:lang w:val="en-US"/>
        </w:rPr>
      </w:pPr>
    </w:p>
    <w:p w:rsidR="00F86D28" w:rsidRPr="00F86D28" w:rsidRDefault="00F86D28" w:rsidP="00F86D28">
      <w:pPr>
        <w:ind w:firstLine="0"/>
        <w:rPr>
          <w:sz w:val="16"/>
          <w:szCs w:val="16"/>
          <w:lang w:val="en-US"/>
        </w:rPr>
      </w:pPr>
      <w:r w:rsidRPr="00F86D28">
        <w:rPr>
          <w:sz w:val="16"/>
          <w:szCs w:val="16"/>
          <w:lang w:val="en-US"/>
        </w:rPr>
        <w:t>for index3 in range(1,len(output)):</w:t>
      </w:r>
    </w:p>
    <w:p w:rsidR="00F86D28" w:rsidRPr="00F86D28" w:rsidRDefault="00F86D28" w:rsidP="00F86D28">
      <w:pPr>
        <w:ind w:firstLine="0"/>
        <w:rPr>
          <w:sz w:val="16"/>
          <w:szCs w:val="16"/>
          <w:lang w:val="en-US"/>
        </w:rPr>
      </w:pPr>
      <w:r w:rsidRPr="00F86D28">
        <w:rPr>
          <w:sz w:val="16"/>
          <w:szCs w:val="16"/>
          <w:lang w:val="en-US"/>
        </w:rPr>
        <w:t xml:space="preserve">    if jellyfish.jaro_distance(output[index3][1],last_output[-1][1]) &lt; 0.8:</w:t>
      </w:r>
    </w:p>
    <w:p w:rsidR="00F86D28" w:rsidRPr="00F86D28" w:rsidRDefault="00F86D28" w:rsidP="00F86D28">
      <w:pPr>
        <w:ind w:firstLine="0"/>
        <w:rPr>
          <w:sz w:val="16"/>
          <w:szCs w:val="16"/>
          <w:lang w:val="en-US"/>
        </w:rPr>
      </w:pPr>
      <w:r w:rsidRPr="00F86D28">
        <w:rPr>
          <w:sz w:val="16"/>
          <w:szCs w:val="16"/>
          <w:lang w:val="en-US"/>
        </w:rPr>
        <w:t xml:space="preserve">        last_output.append(output[index3])</w:t>
      </w:r>
    </w:p>
    <w:p w:rsidR="00F86D28" w:rsidRPr="00F86D28" w:rsidRDefault="00F86D28" w:rsidP="00F86D28">
      <w:pPr>
        <w:ind w:firstLine="0"/>
        <w:rPr>
          <w:sz w:val="16"/>
          <w:szCs w:val="16"/>
          <w:lang w:val="en-US"/>
        </w:rPr>
      </w:pPr>
      <w:r w:rsidRPr="00F86D28">
        <w:rPr>
          <w:sz w:val="16"/>
          <w:szCs w:val="16"/>
          <w:lang w:val="en-US"/>
        </w:rPr>
        <w:t>zastavka_mass = []</w:t>
      </w:r>
    </w:p>
    <w:p w:rsidR="00F86D28" w:rsidRPr="00F86D28" w:rsidRDefault="00F86D28" w:rsidP="00F86D28">
      <w:pPr>
        <w:ind w:firstLine="0"/>
        <w:rPr>
          <w:sz w:val="16"/>
          <w:szCs w:val="16"/>
          <w:lang w:val="en-US"/>
        </w:rPr>
      </w:pPr>
      <w:r w:rsidRPr="00F86D28">
        <w:rPr>
          <w:sz w:val="16"/>
          <w:szCs w:val="16"/>
          <w:lang w:val="en-US"/>
        </w:rPr>
        <w:t>for index in last_output:</w:t>
      </w:r>
    </w:p>
    <w:p w:rsidR="00F86D28" w:rsidRPr="00F86D28" w:rsidRDefault="00F86D28" w:rsidP="00F86D28">
      <w:pPr>
        <w:ind w:firstLine="0"/>
        <w:rPr>
          <w:sz w:val="16"/>
          <w:szCs w:val="16"/>
          <w:lang w:val="en-US"/>
        </w:rPr>
      </w:pPr>
      <w:r w:rsidRPr="00F86D28">
        <w:rPr>
          <w:sz w:val="16"/>
          <w:szCs w:val="16"/>
          <w:lang w:val="en-US"/>
        </w:rPr>
        <w:t xml:space="preserve">    if index[1] == 'ЗАСТАВКА':</w:t>
      </w:r>
    </w:p>
    <w:p w:rsidR="00F86D28" w:rsidRPr="00F86D28" w:rsidRDefault="00F86D28" w:rsidP="00F86D28">
      <w:pPr>
        <w:ind w:firstLine="0"/>
        <w:rPr>
          <w:sz w:val="16"/>
          <w:szCs w:val="16"/>
          <w:lang w:val="en-US"/>
        </w:rPr>
      </w:pPr>
      <w:r w:rsidRPr="00F86D28">
        <w:rPr>
          <w:sz w:val="16"/>
          <w:szCs w:val="16"/>
          <w:lang w:val="en-US"/>
        </w:rPr>
        <w:t xml:space="preserve">        zastavka_mass.append(index[0])</w:t>
      </w:r>
    </w:p>
    <w:p w:rsidR="00F86D28" w:rsidRPr="00F86D28" w:rsidRDefault="00F86D28" w:rsidP="00F86D28">
      <w:pPr>
        <w:ind w:firstLine="0"/>
        <w:rPr>
          <w:sz w:val="16"/>
          <w:szCs w:val="16"/>
          <w:lang w:val="en-US"/>
        </w:rPr>
      </w:pPr>
      <w:r w:rsidRPr="00F86D28">
        <w:rPr>
          <w:sz w:val="16"/>
          <w:szCs w:val="16"/>
          <w:lang w:val="en-US"/>
        </w:rPr>
        <w:t xml:space="preserve">        </w:t>
      </w:r>
    </w:p>
    <w:p w:rsidR="00F86D28" w:rsidRPr="00F86D28" w:rsidRDefault="00F86D28" w:rsidP="00F86D28">
      <w:pPr>
        <w:ind w:firstLine="0"/>
        <w:rPr>
          <w:sz w:val="16"/>
          <w:szCs w:val="16"/>
          <w:lang w:val="en-US"/>
        </w:rPr>
      </w:pPr>
      <w:r w:rsidRPr="00F86D28">
        <w:rPr>
          <w:sz w:val="16"/>
          <w:szCs w:val="16"/>
          <w:lang w:val="en-US"/>
        </w:rPr>
        <w:t>print(zastavka_mass)</w:t>
      </w:r>
    </w:p>
    <w:p w:rsidR="00F86D28" w:rsidRPr="00F86D28" w:rsidRDefault="00F86D28" w:rsidP="00F86D28">
      <w:pPr>
        <w:ind w:firstLine="0"/>
        <w:rPr>
          <w:sz w:val="16"/>
          <w:szCs w:val="16"/>
          <w:lang w:val="en-US"/>
        </w:rPr>
      </w:pPr>
    </w:p>
    <w:p w:rsidR="00F86D28" w:rsidRPr="00F86D28" w:rsidRDefault="00F86D28" w:rsidP="00F86D28">
      <w:pPr>
        <w:ind w:firstLine="0"/>
        <w:rPr>
          <w:sz w:val="16"/>
          <w:szCs w:val="16"/>
          <w:lang w:val="en-US"/>
        </w:rPr>
      </w:pPr>
      <w:r w:rsidRPr="00F86D28">
        <w:rPr>
          <w:sz w:val="16"/>
          <w:szCs w:val="16"/>
          <w:lang w:val="en-US"/>
        </w:rPr>
        <w:t>zastavka_mass2 = []</w:t>
      </w:r>
    </w:p>
    <w:p w:rsidR="00F86D28" w:rsidRPr="00F86D28" w:rsidRDefault="00F86D28" w:rsidP="00F86D28">
      <w:pPr>
        <w:ind w:firstLine="0"/>
        <w:rPr>
          <w:sz w:val="16"/>
          <w:szCs w:val="16"/>
          <w:lang w:val="en-US"/>
        </w:rPr>
      </w:pPr>
      <w:r w:rsidRPr="00F86D28">
        <w:rPr>
          <w:sz w:val="16"/>
          <w:szCs w:val="16"/>
          <w:lang w:val="en-US"/>
        </w:rPr>
        <w:t>for index in range(0,len(zastavka_mass)-1):</w:t>
      </w:r>
    </w:p>
    <w:p w:rsidR="00F86D28" w:rsidRPr="00F86D28" w:rsidRDefault="00F86D28" w:rsidP="00F86D28">
      <w:pPr>
        <w:ind w:firstLine="0"/>
        <w:rPr>
          <w:sz w:val="16"/>
          <w:szCs w:val="16"/>
          <w:lang w:val="en-US"/>
        </w:rPr>
      </w:pPr>
      <w:r w:rsidRPr="00F86D28">
        <w:rPr>
          <w:sz w:val="16"/>
          <w:szCs w:val="16"/>
          <w:lang w:val="en-US"/>
        </w:rPr>
        <w:t xml:space="preserve">    zastavka_mass2.append((int(zastavka_mass[index+1])-int(zastavka_mass[index]))/30)</w:t>
      </w:r>
    </w:p>
    <w:p w:rsidR="00F86D28" w:rsidRPr="00F86D28" w:rsidRDefault="00F86D28" w:rsidP="00F86D28">
      <w:pPr>
        <w:ind w:firstLine="0"/>
        <w:rPr>
          <w:sz w:val="16"/>
          <w:szCs w:val="16"/>
          <w:lang w:val="en-US"/>
        </w:rPr>
      </w:pPr>
      <w:r w:rsidRPr="00F86D28">
        <w:rPr>
          <w:sz w:val="16"/>
          <w:szCs w:val="16"/>
          <w:lang w:val="en-US"/>
        </w:rPr>
        <w:t>print(zastavka_mass2)</w:t>
      </w:r>
    </w:p>
    <w:p w:rsidR="00F86D28" w:rsidRPr="00F86D28" w:rsidRDefault="00F86D28" w:rsidP="00F86D28">
      <w:pPr>
        <w:ind w:firstLine="0"/>
        <w:rPr>
          <w:sz w:val="16"/>
          <w:szCs w:val="16"/>
          <w:lang w:val="en-US"/>
        </w:rPr>
      </w:pPr>
    </w:p>
    <w:p w:rsidR="00F86D28" w:rsidRPr="00F86D28" w:rsidRDefault="00F86D28" w:rsidP="00F86D28">
      <w:pPr>
        <w:ind w:firstLine="0"/>
        <w:rPr>
          <w:sz w:val="16"/>
          <w:szCs w:val="16"/>
          <w:lang w:val="en-US"/>
        </w:rPr>
      </w:pPr>
      <w:r w:rsidRPr="00F86D28">
        <w:rPr>
          <w:sz w:val="16"/>
          <w:szCs w:val="16"/>
          <w:lang w:val="en-US"/>
        </w:rPr>
        <w:t>delete_mass = []</w:t>
      </w:r>
    </w:p>
    <w:p w:rsidR="00F86D28" w:rsidRPr="00F86D28" w:rsidRDefault="00F86D28" w:rsidP="00F86D28">
      <w:pPr>
        <w:ind w:firstLine="0"/>
        <w:rPr>
          <w:sz w:val="16"/>
          <w:szCs w:val="16"/>
          <w:lang w:val="en-US"/>
        </w:rPr>
      </w:pPr>
    </w:p>
    <w:p w:rsidR="00F86D28" w:rsidRPr="00F86D28" w:rsidRDefault="00F86D28" w:rsidP="00F86D28">
      <w:pPr>
        <w:ind w:firstLine="0"/>
        <w:rPr>
          <w:sz w:val="16"/>
          <w:szCs w:val="16"/>
          <w:lang w:val="en-US"/>
        </w:rPr>
      </w:pPr>
      <w:r w:rsidRPr="00F86D28">
        <w:rPr>
          <w:sz w:val="16"/>
          <w:szCs w:val="16"/>
          <w:lang w:val="en-US"/>
        </w:rPr>
        <w:t>for index in range(0,len(zastavka_mass2)):</w:t>
      </w:r>
    </w:p>
    <w:p w:rsidR="00F86D28" w:rsidRPr="00F86D28" w:rsidRDefault="00F86D28" w:rsidP="00F86D28">
      <w:pPr>
        <w:ind w:firstLine="0"/>
        <w:rPr>
          <w:sz w:val="16"/>
          <w:szCs w:val="16"/>
          <w:lang w:val="en-US"/>
        </w:rPr>
      </w:pPr>
      <w:r w:rsidRPr="00F86D28">
        <w:rPr>
          <w:sz w:val="16"/>
          <w:szCs w:val="16"/>
          <w:lang w:val="en-US"/>
        </w:rPr>
        <w:t xml:space="preserve">    if zastavka_mass2[index] &lt; 23:</w:t>
      </w:r>
    </w:p>
    <w:p w:rsidR="00F86D28" w:rsidRPr="00F86D28" w:rsidRDefault="00F86D28" w:rsidP="00F86D28">
      <w:pPr>
        <w:ind w:firstLine="0"/>
        <w:rPr>
          <w:sz w:val="16"/>
          <w:szCs w:val="16"/>
          <w:lang w:val="en-US"/>
        </w:rPr>
      </w:pPr>
      <w:r w:rsidRPr="00F86D28">
        <w:rPr>
          <w:sz w:val="16"/>
          <w:szCs w:val="16"/>
          <w:lang w:val="en-US"/>
        </w:rPr>
        <w:t xml:space="preserve">        delete_mass.append(zastavka_mass[index+1])</w:t>
      </w:r>
    </w:p>
    <w:p w:rsidR="00F86D28" w:rsidRPr="00F86D28" w:rsidRDefault="00F86D28" w:rsidP="00F86D28">
      <w:pPr>
        <w:ind w:firstLine="0"/>
        <w:rPr>
          <w:sz w:val="16"/>
          <w:szCs w:val="16"/>
          <w:lang w:val="en-US"/>
        </w:rPr>
      </w:pPr>
      <w:r w:rsidRPr="00F86D28">
        <w:rPr>
          <w:sz w:val="16"/>
          <w:szCs w:val="16"/>
          <w:lang w:val="en-US"/>
        </w:rPr>
        <w:t xml:space="preserve">        </w:t>
      </w:r>
    </w:p>
    <w:p w:rsidR="00F86D28" w:rsidRPr="00F86D28" w:rsidRDefault="00F86D28" w:rsidP="00F86D28">
      <w:pPr>
        <w:ind w:firstLine="0"/>
        <w:rPr>
          <w:sz w:val="16"/>
          <w:szCs w:val="16"/>
          <w:lang w:val="en-US"/>
        </w:rPr>
      </w:pPr>
      <w:r w:rsidRPr="00F86D28">
        <w:rPr>
          <w:sz w:val="16"/>
          <w:szCs w:val="16"/>
          <w:lang w:val="en-US"/>
        </w:rPr>
        <w:t>print(delete_mass)</w:t>
      </w:r>
    </w:p>
    <w:p w:rsidR="00F86D28" w:rsidRPr="00F86D28" w:rsidRDefault="00F86D28" w:rsidP="00F86D28">
      <w:pPr>
        <w:ind w:firstLine="0"/>
        <w:rPr>
          <w:sz w:val="16"/>
          <w:szCs w:val="16"/>
          <w:lang w:val="en-US"/>
        </w:rPr>
      </w:pPr>
    </w:p>
    <w:p w:rsidR="00F86D28" w:rsidRPr="00F86D28" w:rsidRDefault="00F86D28" w:rsidP="00F86D28">
      <w:pPr>
        <w:ind w:firstLine="0"/>
        <w:rPr>
          <w:sz w:val="16"/>
          <w:szCs w:val="16"/>
          <w:lang w:val="en-US"/>
        </w:rPr>
      </w:pPr>
      <w:r w:rsidRPr="00F86D28">
        <w:rPr>
          <w:sz w:val="16"/>
          <w:szCs w:val="16"/>
          <w:lang w:val="en-US"/>
        </w:rPr>
        <w:t>delete = []</w:t>
      </w:r>
    </w:p>
    <w:p w:rsidR="00F86D28" w:rsidRPr="00F86D28" w:rsidRDefault="00F86D28" w:rsidP="00F86D28">
      <w:pPr>
        <w:ind w:firstLine="0"/>
        <w:rPr>
          <w:sz w:val="16"/>
          <w:szCs w:val="16"/>
          <w:lang w:val="en-US"/>
        </w:rPr>
      </w:pPr>
      <w:r w:rsidRPr="00F86D28">
        <w:rPr>
          <w:sz w:val="16"/>
          <w:szCs w:val="16"/>
          <w:lang w:val="en-US"/>
        </w:rPr>
        <w:t>for jindex in delete_mass:</w:t>
      </w:r>
    </w:p>
    <w:p w:rsidR="00F86D28" w:rsidRPr="00F86D28" w:rsidRDefault="00F86D28" w:rsidP="00F86D28">
      <w:pPr>
        <w:ind w:firstLine="0"/>
        <w:rPr>
          <w:sz w:val="16"/>
          <w:szCs w:val="16"/>
          <w:lang w:val="en-US"/>
        </w:rPr>
      </w:pPr>
      <w:r w:rsidRPr="00F86D28">
        <w:rPr>
          <w:sz w:val="16"/>
          <w:szCs w:val="16"/>
          <w:lang w:val="en-US"/>
        </w:rPr>
        <w:t xml:space="preserve">    for index in range(0,len(last_output)):</w:t>
      </w:r>
    </w:p>
    <w:p w:rsidR="00F86D28" w:rsidRPr="00F86D28" w:rsidRDefault="00F86D28" w:rsidP="00F86D28">
      <w:pPr>
        <w:ind w:firstLine="0"/>
        <w:rPr>
          <w:sz w:val="16"/>
          <w:szCs w:val="16"/>
          <w:lang w:val="en-US"/>
        </w:rPr>
      </w:pPr>
      <w:r w:rsidRPr="00F86D28">
        <w:rPr>
          <w:sz w:val="16"/>
          <w:szCs w:val="16"/>
          <w:lang w:val="en-US"/>
        </w:rPr>
        <w:t xml:space="preserve">        if jindex == last_output[index][0]:</w:t>
      </w:r>
    </w:p>
    <w:p w:rsidR="00F86D28" w:rsidRPr="00F86D28" w:rsidRDefault="00F86D28" w:rsidP="00F86D28">
      <w:pPr>
        <w:ind w:firstLine="0"/>
        <w:rPr>
          <w:sz w:val="16"/>
          <w:szCs w:val="16"/>
          <w:lang w:val="en-US"/>
        </w:rPr>
      </w:pPr>
      <w:r w:rsidRPr="00F86D28">
        <w:rPr>
          <w:sz w:val="16"/>
          <w:szCs w:val="16"/>
          <w:lang w:val="en-US"/>
        </w:rPr>
        <w:t xml:space="preserve">            delete.append(index)</w:t>
      </w:r>
    </w:p>
    <w:p w:rsidR="00F86D28" w:rsidRPr="00F86D28" w:rsidRDefault="00F86D28" w:rsidP="00F86D28">
      <w:pPr>
        <w:ind w:firstLine="0"/>
        <w:rPr>
          <w:sz w:val="16"/>
          <w:szCs w:val="16"/>
          <w:lang w:val="en-US"/>
        </w:rPr>
      </w:pPr>
      <w:r w:rsidRPr="00F86D28">
        <w:rPr>
          <w:sz w:val="16"/>
          <w:szCs w:val="16"/>
          <w:lang w:val="en-US"/>
        </w:rPr>
        <w:t>print(delete)</w:t>
      </w:r>
    </w:p>
    <w:p w:rsidR="00F86D28" w:rsidRPr="00F86D28" w:rsidRDefault="00F86D28" w:rsidP="00F86D28">
      <w:pPr>
        <w:ind w:firstLine="0"/>
        <w:rPr>
          <w:sz w:val="16"/>
          <w:szCs w:val="16"/>
          <w:lang w:val="en-US"/>
        </w:rPr>
      </w:pPr>
    </w:p>
    <w:p w:rsidR="00F86D28" w:rsidRPr="00F86D28" w:rsidRDefault="00F86D28" w:rsidP="00F86D28">
      <w:pPr>
        <w:ind w:firstLine="0"/>
        <w:rPr>
          <w:sz w:val="16"/>
          <w:szCs w:val="16"/>
          <w:lang w:val="en-US"/>
        </w:rPr>
      </w:pPr>
      <w:r w:rsidRPr="00F86D28">
        <w:rPr>
          <w:sz w:val="16"/>
          <w:szCs w:val="16"/>
          <w:lang w:val="en-US"/>
        </w:rPr>
        <w:t>delete = sorted(list(set(delete)))</w:t>
      </w:r>
    </w:p>
    <w:p w:rsidR="00F86D28" w:rsidRPr="00F86D28" w:rsidRDefault="00F86D28" w:rsidP="00F86D28">
      <w:pPr>
        <w:ind w:firstLine="0"/>
        <w:rPr>
          <w:sz w:val="16"/>
          <w:szCs w:val="16"/>
          <w:lang w:val="en-US"/>
        </w:rPr>
      </w:pPr>
      <w:r w:rsidRPr="00F86D28">
        <w:rPr>
          <w:sz w:val="16"/>
          <w:szCs w:val="16"/>
          <w:lang w:val="en-US"/>
        </w:rPr>
        <w:t>for j in range(0, len(delete)):</w:t>
      </w:r>
    </w:p>
    <w:p w:rsidR="00F86D28" w:rsidRPr="00F86D28" w:rsidRDefault="00F86D28" w:rsidP="00F86D28">
      <w:pPr>
        <w:ind w:firstLine="0"/>
        <w:rPr>
          <w:sz w:val="16"/>
          <w:szCs w:val="16"/>
          <w:lang w:val="en-US"/>
        </w:rPr>
      </w:pPr>
      <w:r w:rsidRPr="00F86D28">
        <w:rPr>
          <w:sz w:val="16"/>
          <w:szCs w:val="16"/>
          <w:lang w:val="en-US"/>
        </w:rPr>
        <w:t xml:space="preserve">    try:</w:t>
      </w:r>
    </w:p>
    <w:p w:rsidR="00F86D28" w:rsidRPr="00F86D28" w:rsidRDefault="00F86D28" w:rsidP="00F86D28">
      <w:pPr>
        <w:ind w:firstLine="0"/>
        <w:rPr>
          <w:sz w:val="16"/>
          <w:szCs w:val="16"/>
          <w:lang w:val="en-US"/>
        </w:rPr>
      </w:pPr>
      <w:r w:rsidRPr="00F86D28">
        <w:rPr>
          <w:sz w:val="16"/>
          <w:szCs w:val="16"/>
          <w:lang w:val="en-US"/>
        </w:rPr>
        <w:t xml:space="preserve">        last_output.pop(delete[j]-j)    </w:t>
      </w:r>
    </w:p>
    <w:p w:rsidR="00F86D28" w:rsidRPr="00F86D28" w:rsidRDefault="00F86D28" w:rsidP="00F86D28">
      <w:pPr>
        <w:ind w:firstLine="0"/>
        <w:rPr>
          <w:sz w:val="16"/>
          <w:szCs w:val="16"/>
          <w:lang w:val="en-US"/>
        </w:rPr>
      </w:pPr>
      <w:r w:rsidRPr="00F86D28">
        <w:rPr>
          <w:sz w:val="16"/>
          <w:szCs w:val="16"/>
          <w:lang w:val="en-US"/>
        </w:rPr>
        <w:t xml:space="preserve">    except: pass</w:t>
      </w:r>
    </w:p>
    <w:p w:rsidR="00F86D28" w:rsidRPr="00F86D28" w:rsidRDefault="00F86D28" w:rsidP="00F86D28">
      <w:pPr>
        <w:ind w:firstLine="0"/>
        <w:rPr>
          <w:sz w:val="16"/>
          <w:szCs w:val="16"/>
          <w:lang w:val="en-US"/>
        </w:rPr>
      </w:pPr>
      <w:r w:rsidRPr="00F86D28">
        <w:rPr>
          <w:sz w:val="16"/>
          <w:szCs w:val="16"/>
          <w:lang w:val="en-US"/>
        </w:rPr>
        <w:t xml:space="preserve">    </w:t>
      </w:r>
    </w:p>
    <w:p w:rsidR="00F86D28" w:rsidRPr="00F86D28" w:rsidRDefault="00F86D28" w:rsidP="00F86D28">
      <w:pPr>
        <w:ind w:firstLine="0"/>
        <w:rPr>
          <w:sz w:val="16"/>
          <w:szCs w:val="16"/>
          <w:lang w:val="en-US"/>
        </w:rPr>
      </w:pPr>
      <w:r w:rsidRPr="00F86D28">
        <w:rPr>
          <w:sz w:val="16"/>
          <w:szCs w:val="16"/>
          <w:lang w:val="en-US"/>
        </w:rPr>
        <w:t xml:space="preserve">#заставка </w:t>
      </w:r>
    </w:p>
    <w:p w:rsidR="00F86D28" w:rsidRPr="00F86D28" w:rsidRDefault="00F86D28" w:rsidP="00F86D28">
      <w:pPr>
        <w:ind w:firstLine="0"/>
        <w:rPr>
          <w:sz w:val="16"/>
          <w:szCs w:val="16"/>
          <w:lang w:val="en-US"/>
        </w:rPr>
      </w:pPr>
    </w:p>
    <w:p w:rsidR="00F86D28" w:rsidRPr="00F86D28" w:rsidRDefault="00F86D28" w:rsidP="00F86D28">
      <w:pPr>
        <w:ind w:firstLine="0"/>
        <w:rPr>
          <w:sz w:val="16"/>
          <w:szCs w:val="16"/>
          <w:lang w:val="en-US"/>
        </w:rPr>
      </w:pPr>
      <w:r w:rsidRPr="00F86D28">
        <w:rPr>
          <w:sz w:val="16"/>
          <w:szCs w:val="16"/>
          <w:lang w:val="en-US"/>
        </w:rPr>
        <w:t>delete = []</w:t>
      </w:r>
    </w:p>
    <w:p w:rsidR="00F86D28" w:rsidRPr="00F86D28" w:rsidRDefault="00F86D28" w:rsidP="00F86D28">
      <w:pPr>
        <w:ind w:firstLine="0"/>
        <w:rPr>
          <w:sz w:val="16"/>
          <w:szCs w:val="16"/>
          <w:lang w:val="en-US"/>
        </w:rPr>
      </w:pPr>
    </w:p>
    <w:p w:rsidR="00F86D28" w:rsidRPr="00F86D28" w:rsidRDefault="00F86D28" w:rsidP="00F86D28">
      <w:pPr>
        <w:ind w:firstLine="0"/>
        <w:rPr>
          <w:sz w:val="16"/>
          <w:szCs w:val="16"/>
          <w:lang w:val="en-US"/>
        </w:rPr>
      </w:pPr>
      <w:r w:rsidRPr="00F86D28">
        <w:rPr>
          <w:sz w:val="16"/>
          <w:szCs w:val="16"/>
          <w:lang w:val="en-US"/>
        </w:rPr>
        <w:t>for index in range(0,len(output)-4):</w:t>
      </w:r>
    </w:p>
    <w:p w:rsidR="00F86D28" w:rsidRPr="00F86D28" w:rsidRDefault="00F86D28" w:rsidP="00F86D28">
      <w:pPr>
        <w:ind w:firstLine="0"/>
        <w:rPr>
          <w:sz w:val="16"/>
          <w:szCs w:val="16"/>
          <w:lang w:val="en-US"/>
        </w:rPr>
      </w:pPr>
      <w:r w:rsidRPr="00F86D28">
        <w:rPr>
          <w:sz w:val="16"/>
          <w:szCs w:val="16"/>
          <w:lang w:val="en-US"/>
        </w:rPr>
        <w:t xml:space="preserve">    if output[index][1] == 'ЗАСТАВКА' and output[index+2][1] == 'ЗАСТАВКА':</w:t>
      </w:r>
    </w:p>
    <w:p w:rsidR="00F86D28" w:rsidRPr="00F86D28" w:rsidRDefault="00F86D28" w:rsidP="00F86D28">
      <w:pPr>
        <w:ind w:firstLine="0"/>
        <w:rPr>
          <w:sz w:val="16"/>
          <w:szCs w:val="16"/>
          <w:lang w:val="en-US"/>
        </w:rPr>
      </w:pPr>
      <w:r w:rsidRPr="00F86D28">
        <w:rPr>
          <w:sz w:val="16"/>
          <w:szCs w:val="16"/>
          <w:lang w:val="en-US"/>
        </w:rPr>
        <w:t xml:space="preserve">        delete.append(index+1)</w:t>
      </w:r>
    </w:p>
    <w:p w:rsidR="00F86D28" w:rsidRPr="00F86D28" w:rsidRDefault="00F86D28" w:rsidP="00F86D28">
      <w:pPr>
        <w:ind w:firstLine="0"/>
        <w:rPr>
          <w:sz w:val="16"/>
          <w:szCs w:val="16"/>
          <w:lang w:val="en-US"/>
        </w:rPr>
      </w:pPr>
      <w:r w:rsidRPr="00F86D28">
        <w:rPr>
          <w:sz w:val="16"/>
          <w:szCs w:val="16"/>
          <w:lang w:val="en-US"/>
        </w:rPr>
        <w:t xml:space="preserve">        delete.append(index+2)</w:t>
      </w:r>
    </w:p>
    <w:p w:rsidR="00F86D28" w:rsidRPr="00F86D28" w:rsidRDefault="00F86D28" w:rsidP="00F86D28">
      <w:pPr>
        <w:ind w:firstLine="0"/>
        <w:rPr>
          <w:sz w:val="16"/>
          <w:szCs w:val="16"/>
          <w:lang w:val="en-US"/>
        </w:rPr>
      </w:pPr>
      <w:r w:rsidRPr="00F86D28">
        <w:rPr>
          <w:sz w:val="16"/>
          <w:szCs w:val="16"/>
          <w:lang w:val="en-US"/>
        </w:rPr>
        <w:t xml:space="preserve">    if output[index][1] == 'ЗАСТАВКА' and output[index+3][1] == 'ЗАСТАВКА':</w:t>
      </w:r>
    </w:p>
    <w:p w:rsidR="00F86D28" w:rsidRPr="00F86D28" w:rsidRDefault="00F86D28" w:rsidP="00F86D28">
      <w:pPr>
        <w:ind w:firstLine="0"/>
        <w:rPr>
          <w:sz w:val="16"/>
          <w:szCs w:val="16"/>
          <w:lang w:val="en-US"/>
        </w:rPr>
      </w:pPr>
      <w:r w:rsidRPr="00F86D28">
        <w:rPr>
          <w:sz w:val="16"/>
          <w:szCs w:val="16"/>
          <w:lang w:val="en-US"/>
        </w:rPr>
        <w:t xml:space="preserve">        delete.append(index+1)</w:t>
      </w:r>
    </w:p>
    <w:p w:rsidR="00F86D28" w:rsidRPr="00F86D28" w:rsidRDefault="00F86D28" w:rsidP="00F86D28">
      <w:pPr>
        <w:ind w:firstLine="0"/>
        <w:rPr>
          <w:sz w:val="16"/>
          <w:szCs w:val="16"/>
          <w:lang w:val="en-US"/>
        </w:rPr>
      </w:pPr>
      <w:r w:rsidRPr="00F86D28">
        <w:rPr>
          <w:sz w:val="16"/>
          <w:szCs w:val="16"/>
          <w:lang w:val="en-US"/>
        </w:rPr>
        <w:t xml:space="preserve">        delete.append(index+2)</w:t>
      </w:r>
    </w:p>
    <w:p w:rsidR="00F86D28" w:rsidRPr="00F86D28" w:rsidRDefault="00F86D28" w:rsidP="00F86D28">
      <w:pPr>
        <w:ind w:firstLine="0"/>
        <w:rPr>
          <w:sz w:val="16"/>
          <w:szCs w:val="16"/>
          <w:lang w:val="en-US"/>
        </w:rPr>
      </w:pPr>
      <w:r w:rsidRPr="00F86D28">
        <w:rPr>
          <w:sz w:val="16"/>
          <w:szCs w:val="16"/>
          <w:lang w:val="en-US"/>
        </w:rPr>
        <w:t xml:space="preserve">        delete.append(index+3)</w:t>
      </w:r>
    </w:p>
    <w:p w:rsidR="00F86D28" w:rsidRPr="00F86D28" w:rsidRDefault="00F86D28" w:rsidP="00F86D28">
      <w:pPr>
        <w:ind w:firstLine="0"/>
        <w:rPr>
          <w:sz w:val="16"/>
          <w:szCs w:val="16"/>
          <w:lang w:val="en-US"/>
        </w:rPr>
      </w:pPr>
      <w:r w:rsidRPr="00F86D28">
        <w:rPr>
          <w:sz w:val="16"/>
          <w:szCs w:val="16"/>
          <w:lang w:val="en-US"/>
        </w:rPr>
        <w:t xml:space="preserve">    if output[index][1] == 'ЗАСТАВКА' and output[index+4][1] == 'ЗАСТАВКА':</w:t>
      </w:r>
    </w:p>
    <w:p w:rsidR="00F86D28" w:rsidRPr="00F86D28" w:rsidRDefault="00F86D28" w:rsidP="00F86D28">
      <w:pPr>
        <w:ind w:firstLine="0"/>
        <w:rPr>
          <w:sz w:val="16"/>
          <w:szCs w:val="16"/>
          <w:lang w:val="en-US"/>
        </w:rPr>
      </w:pPr>
      <w:r w:rsidRPr="00F86D28">
        <w:rPr>
          <w:sz w:val="16"/>
          <w:szCs w:val="16"/>
          <w:lang w:val="en-US"/>
        </w:rPr>
        <w:t xml:space="preserve">        delete.append(index+1)</w:t>
      </w:r>
    </w:p>
    <w:p w:rsidR="00F86D28" w:rsidRPr="00F86D28" w:rsidRDefault="00F86D28" w:rsidP="00F86D28">
      <w:pPr>
        <w:ind w:firstLine="0"/>
        <w:rPr>
          <w:sz w:val="16"/>
          <w:szCs w:val="16"/>
          <w:lang w:val="en-US"/>
        </w:rPr>
      </w:pPr>
      <w:r w:rsidRPr="00F86D28">
        <w:rPr>
          <w:sz w:val="16"/>
          <w:szCs w:val="16"/>
          <w:lang w:val="en-US"/>
        </w:rPr>
        <w:t xml:space="preserve">        delete.append(index+2)</w:t>
      </w:r>
    </w:p>
    <w:p w:rsidR="00F86D28" w:rsidRPr="00F86D28" w:rsidRDefault="00F86D28" w:rsidP="00F86D28">
      <w:pPr>
        <w:ind w:firstLine="0"/>
        <w:rPr>
          <w:sz w:val="16"/>
          <w:szCs w:val="16"/>
          <w:lang w:val="en-US"/>
        </w:rPr>
      </w:pPr>
      <w:r w:rsidRPr="00F86D28">
        <w:rPr>
          <w:sz w:val="16"/>
          <w:szCs w:val="16"/>
          <w:lang w:val="en-US"/>
        </w:rPr>
        <w:t xml:space="preserve">        delete.append(index+3)</w:t>
      </w:r>
    </w:p>
    <w:p w:rsidR="00F86D28" w:rsidRPr="00F86D28" w:rsidRDefault="00F86D28" w:rsidP="00F86D28">
      <w:pPr>
        <w:ind w:firstLine="0"/>
        <w:rPr>
          <w:sz w:val="16"/>
          <w:szCs w:val="16"/>
          <w:lang w:val="en-US"/>
        </w:rPr>
      </w:pPr>
      <w:r w:rsidRPr="00F86D28">
        <w:rPr>
          <w:sz w:val="16"/>
          <w:szCs w:val="16"/>
          <w:lang w:val="en-US"/>
        </w:rPr>
        <w:t xml:space="preserve">        delete.append(index+4)</w:t>
      </w:r>
    </w:p>
    <w:p w:rsidR="00F86D28" w:rsidRPr="00F86D28" w:rsidRDefault="00F86D28" w:rsidP="00F86D28">
      <w:pPr>
        <w:ind w:firstLine="0"/>
        <w:rPr>
          <w:sz w:val="16"/>
          <w:szCs w:val="16"/>
          <w:lang w:val="en-US"/>
        </w:rPr>
      </w:pPr>
      <w:r w:rsidRPr="00F86D28">
        <w:rPr>
          <w:sz w:val="16"/>
          <w:szCs w:val="16"/>
          <w:lang w:val="en-US"/>
        </w:rPr>
        <w:t xml:space="preserve">        </w:t>
      </w:r>
    </w:p>
    <w:p w:rsidR="00F86D28" w:rsidRPr="00F86D28" w:rsidRDefault="00F86D28" w:rsidP="00F86D28">
      <w:pPr>
        <w:ind w:firstLine="0"/>
        <w:rPr>
          <w:sz w:val="16"/>
          <w:szCs w:val="16"/>
          <w:lang w:val="en-US"/>
        </w:rPr>
      </w:pPr>
      <w:r w:rsidRPr="00F86D28">
        <w:rPr>
          <w:sz w:val="16"/>
          <w:szCs w:val="16"/>
          <w:lang w:val="en-US"/>
        </w:rPr>
        <w:t>for j in range(0, len(delete)):</w:t>
      </w:r>
    </w:p>
    <w:p w:rsidR="00F86D28" w:rsidRPr="00F86D28" w:rsidRDefault="00F86D28" w:rsidP="00F86D28">
      <w:pPr>
        <w:ind w:firstLine="0"/>
        <w:rPr>
          <w:sz w:val="16"/>
          <w:szCs w:val="16"/>
          <w:lang w:val="en-US"/>
        </w:rPr>
      </w:pPr>
      <w:r w:rsidRPr="00F86D28">
        <w:rPr>
          <w:sz w:val="16"/>
          <w:szCs w:val="16"/>
          <w:lang w:val="en-US"/>
        </w:rPr>
        <w:t xml:space="preserve">    try:</w:t>
      </w:r>
    </w:p>
    <w:p w:rsidR="00F86D28" w:rsidRPr="00F86D28" w:rsidRDefault="00F86D28" w:rsidP="00F86D28">
      <w:pPr>
        <w:ind w:firstLine="0"/>
        <w:rPr>
          <w:sz w:val="16"/>
          <w:szCs w:val="16"/>
          <w:lang w:val="en-US"/>
        </w:rPr>
      </w:pPr>
      <w:r w:rsidRPr="00F86D28">
        <w:rPr>
          <w:sz w:val="16"/>
          <w:szCs w:val="16"/>
          <w:lang w:val="en-US"/>
        </w:rPr>
        <w:t xml:space="preserve">        output.pop(delete[j]-j)    </w:t>
      </w:r>
    </w:p>
    <w:p w:rsidR="00F86D28" w:rsidRPr="00F86D28" w:rsidRDefault="00F86D28" w:rsidP="00F86D28">
      <w:pPr>
        <w:ind w:firstLine="0"/>
        <w:rPr>
          <w:sz w:val="16"/>
          <w:szCs w:val="16"/>
          <w:lang w:val="en-US"/>
        </w:rPr>
      </w:pPr>
      <w:r w:rsidRPr="00F86D28">
        <w:rPr>
          <w:sz w:val="16"/>
          <w:szCs w:val="16"/>
          <w:lang w:val="en-US"/>
        </w:rPr>
        <w:t xml:space="preserve">    except: pass</w:t>
      </w:r>
    </w:p>
    <w:p w:rsidR="00F86D28" w:rsidRPr="00F86D28" w:rsidRDefault="00F86D28" w:rsidP="00F86D28">
      <w:pPr>
        <w:ind w:firstLine="0"/>
        <w:rPr>
          <w:sz w:val="16"/>
          <w:szCs w:val="16"/>
          <w:lang w:val="en-US"/>
        </w:rPr>
      </w:pPr>
      <w:r w:rsidRPr="00F86D28">
        <w:rPr>
          <w:sz w:val="16"/>
          <w:szCs w:val="16"/>
          <w:lang w:val="en-US"/>
        </w:rPr>
        <w:t xml:space="preserve">    </w:t>
      </w:r>
    </w:p>
    <w:p w:rsidR="00F86D28" w:rsidRPr="00F86D28" w:rsidRDefault="00F86D28" w:rsidP="00F86D28">
      <w:pPr>
        <w:ind w:firstLine="0"/>
        <w:rPr>
          <w:sz w:val="16"/>
          <w:szCs w:val="16"/>
          <w:lang w:val="en-US"/>
        </w:rPr>
      </w:pPr>
      <w:r w:rsidRPr="00F86D28">
        <w:rPr>
          <w:sz w:val="16"/>
          <w:szCs w:val="16"/>
          <w:lang w:val="en-US"/>
        </w:rPr>
        <w:t>first_part = []</w:t>
      </w:r>
    </w:p>
    <w:p w:rsidR="00F86D28" w:rsidRPr="00F86D28" w:rsidRDefault="00F86D28" w:rsidP="00F86D28">
      <w:pPr>
        <w:ind w:firstLine="0"/>
        <w:rPr>
          <w:sz w:val="16"/>
          <w:szCs w:val="16"/>
          <w:lang w:val="en-US"/>
        </w:rPr>
      </w:pPr>
      <w:r w:rsidRPr="00F86D28">
        <w:rPr>
          <w:sz w:val="16"/>
          <w:szCs w:val="16"/>
          <w:lang w:val="en-US"/>
        </w:rPr>
        <w:t>second_part = []</w:t>
      </w:r>
    </w:p>
    <w:p w:rsidR="00F86D28" w:rsidRPr="00F86D28" w:rsidRDefault="00F86D28" w:rsidP="00F86D28">
      <w:pPr>
        <w:ind w:firstLine="0"/>
        <w:rPr>
          <w:sz w:val="16"/>
          <w:szCs w:val="16"/>
          <w:lang w:val="en-US"/>
        </w:rPr>
      </w:pPr>
      <w:r w:rsidRPr="00F86D28">
        <w:rPr>
          <w:sz w:val="16"/>
          <w:szCs w:val="16"/>
          <w:lang w:val="en-US"/>
        </w:rPr>
        <w:t>zastavochka = 0</w:t>
      </w:r>
    </w:p>
    <w:p w:rsidR="00F86D28" w:rsidRPr="00F86D28" w:rsidRDefault="00F86D28" w:rsidP="00F86D28">
      <w:pPr>
        <w:ind w:firstLine="0"/>
        <w:rPr>
          <w:sz w:val="16"/>
          <w:szCs w:val="16"/>
          <w:lang w:val="en-US"/>
        </w:rPr>
      </w:pPr>
    </w:p>
    <w:p w:rsidR="00F86D28" w:rsidRPr="00F86D28" w:rsidRDefault="00F86D28" w:rsidP="00F86D28">
      <w:pPr>
        <w:ind w:firstLine="0"/>
        <w:rPr>
          <w:sz w:val="16"/>
          <w:szCs w:val="16"/>
          <w:lang w:val="en-US"/>
        </w:rPr>
      </w:pPr>
      <w:r w:rsidRPr="00F86D28">
        <w:rPr>
          <w:sz w:val="16"/>
          <w:szCs w:val="16"/>
          <w:lang w:val="en-US"/>
        </w:rPr>
        <w:t>for i in last_output:</w:t>
      </w:r>
    </w:p>
    <w:p w:rsidR="00F86D28" w:rsidRPr="00F86D28" w:rsidRDefault="00F86D28" w:rsidP="00F86D28">
      <w:pPr>
        <w:ind w:firstLine="0"/>
        <w:rPr>
          <w:sz w:val="16"/>
          <w:szCs w:val="16"/>
          <w:lang w:val="en-US"/>
        </w:rPr>
      </w:pPr>
    </w:p>
    <w:p w:rsidR="00F86D28" w:rsidRPr="00F86D28" w:rsidRDefault="00F86D28" w:rsidP="00F86D28">
      <w:pPr>
        <w:ind w:firstLine="0"/>
        <w:rPr>
          <w:sz w:val="16"/>
          <w:szCs w:val="16"/>
          <w:lang w:val="en-US"/>
        </w:rPr>
      </w:pPr>
      <w:r w:rsidRPr="00F86D28">
        <w:rPr>
          <w:sz w:val="16"/>
          <w:szCs w:val="16"/>
          <w:lang w:val="en-US"/>
        </w:rPr>
        <w:t xml:space="preserve">    if i[1] == 'ЗАСТАВКА':</w:t>
      </w:r>
    </w:p>
    <w:p w:rsidR="00F86D28" w:rsidRPr="00F86D28" w:rsidRDefault="00F86D28" w:rsidP="00F86D28">
      <w:pPr>
        <w:ind w:firstLine="0"/>
        <w:rPr>
          <w:sz w:val="16"/>
          <w:szCs w:val="16"/>
          <w:lang w:val="en-US"/>
        </w:rPr>
      </w:pPr>
      <w:r w:rsidRPr="00F86D28">
        <w:rPr>
          <w:sz w:val="16"/>
          <w:szCs w:val="16"/>
          <w:lang w:val="en-US"/>
        </w:rPr>
        <w:t xml:space="preserve">        zastavochka += 1</w:t>
      </w:r>
    </w:p>
    <w:p w:rsidR="00F86D28" w:rsidRPr="00F86D28" w:rsidRDefault="00F86D28" w:rsidP="00F86D28">
      <w:pPr>
        <w:ind w:firstLine="0"/>
        <w:rPr>
          <w:sz w:val="16"/>
          <w:szCs w:val="16"/>
          <w:lang w:val="en-US"/>
        </w:rPr>
      </w:pPr>
      <w:r w:rsidRPr="00F86D28">
        <w:rPr>
          <w:sz w:val="16"/>
          <w:szCs w:val="16"/>
          <w:lang w:val="en-US"/>
        </w:rPr>
        <w:lastRenderedPageBreak/>
        <w:t xml:space="preserve">        </w:t>
      </w:r>
    </w:p>
    <w:p w:rsidR="00F86D28" w:rsidRPr="00F86D28" w:rsidRDefault="00F86D28" w:rsidP="00F86D28">
      <w:pPr>
        <w:ind w:firstLine="0"/>
        <w:rPr>
          <w:sz w:val="16"/>
          <w:szCs w:val="16"/>
          <w:lang w:val="en-US"/>
        </w:rPr>
      </w:pPr>
      <w:r w:rsidRPr="00F86D28">
        <w:rPr>
          <w:sz w:val="16"/>
          <w:szCs w:val="16"/>
          <w:lang w:val="en-US"/>
        </w:rPr>
        <w:t xml:space="preserve">    if zastavochka == 1:</w:t>
      </w:r>
    </w:p>
    <w:p w:rsidR="00F86D28" w:rsidRPr="00F86D28" w:rsidRDefault="00F86D28" w:rsidP="00F86D28">
      <w:pPr>
        <w:ind w:firstLine="0"/>
        <w:rPr>
          <w:sz w:val="16"/>
          <w:szCs w:val="16"/>
          <w:lang w:val="en-US"/>
        </w:rPr>
      </w:pPr>
      <w:r w:rsidRPr="00F86D28">
        <w:rPr>
          <w:sz w:val="16"/>
          <w:szCs w:val="16"/>
          <w:lang w:val="en-US"/>
        </w:rPr>
        <w:t xml:space="preserve">        first_part.append(i)</w:t>
      </w:r>
    </w:p>
    <w:p w:rsidR="00F86D28" w:rsidRPr="00F86D28" w:rsidRDefault="00F86D28" w:rsidP="00F86D28">
      <w:pPr>
        <w:ind w:firstLine="0"/>
        <w:rPr>
          <w:sz w:val="16"/>
          <w:szCs w:val="16"/>
          <w:lang w:val="en-US"/>
        </w:rPr>
      </w:pPr>
      <w:r w:rsidRPr="00F86D28">
        <w:rPr>
          <w:sz w:val="16"/>
          <w:szCs w:val="16"/>
          <w:lang w:val="en-US"/>
        </w:rPr>
        <w:t xml:space="preserve">    elif zastavochka == 2:</w:t>
      </w:r>
    </w:p>
    <w:p w:rsidR="00F86D28" w:rsidRPr="00F86D28" w:rsidRDefault="00F86D28" w:rsidP="00F86D28">
      <w:pPr>
        <w:ind w:firstLine="0"/>
        <w:rPr>
          <w:sz w:val="16"/>
          <w:szCs w:val="16"/>
          <w:lang w:val="en-US"/>
        </w:rPr>
      </w:pPr>
      <w:r w:rsidRPr="00F86D28">
        <w:rPr>
          <w:sz w:val="16"/>
          <w:szCs w:val="16"/>
          <w:lang w:val="en-US"/>
        </w:rPr>
        <w:t xml:space="preserve">        first_part.append(i)</w:t>
      </w:r>
    </w:p>
    <w:p w:rsidR="00F86D28" w:rsidRPr="00F86D28" w:rsidRDefault="00F86D28" w:rsidP="00F86D28">
      <w:pPr>
        <w:ind w:firstLine="0"/>
        <w:rPr>
          <w:sz w:val="16"/>
          <w:szCs w:val="16"/>
          <w:lang w:val="en-US"/>
        </w:rPr>
      </w:pPr>
      <w:r w:rsidRPr="00F86D28">
        <w:rPr>
          <w:sz w:val="16"/>
          <w:szCs w:val="16"/>
          <w:lang w:val="en-US"/>
        </w:rPr>
        <w:t xml:space="preserve">        zastavochka = 0</w:t>
      </w:r>
    </w:p>
    <w:p w:rsidR="00F86D28" w:rsidRPr="00F86D28" w:rsidRDefault="00F86D28" w:rsidP="00F86D28">
      <w:pPr>
        <w:ind w:firstLine="0"/>
        <w:rPr>
          <w:sz w:val="16"/>
          <w:szCs w:val="16"/>
          <w:lang w:val="en-US"/>
        </w:rPr>
      </w:pPr>
      <w:r w:rsidRPr="00F86D28">
        <w:rPr>
          <w:sz w:val="16"/>
          <w:szCs w:val="16"/>
          <w:lang w:val="en-US"/>
        </w:rPr>
        <w:t xml:space="preserve">    else:</w:t>
      </w:r>
    </w:p>
    <w:p w:rsidR="00F86D28" w:rsidRPr="00F86D28" w:rsidRDefault="00F86D28" w:rsidP="00F86D28">
      <w:pPr>
        <w:ind w:firstLine="0"/>
        <w:rPr>
          <w:sz w:val="16"/>
          <w:szCs w:val="16"/>
          <w:lang w:val="en-US"/>
        </w:rPr>
      </w:pPr>
      <w:r w:rsidRPr="00F86D28">
        <w:rPr>
          <w:sz w:val="16"/>
          <w:szCs w:val="16"/>
          <w:lang w:val="en-US"/>
        </w:rPr>
        <w:t xml:space="preserve">        second_part.append(i)</w:t>
      </w:r>
    </w:p>
    <w:p w:rsidR="00F86D28" w:rsidRPr="00F86D28" w:rsidRDefault="00F86D28" w:rsidP="00F86D28">
      <w:pPr>
        <w:ind w:firstLine="0"/>
        <w:rPr>
          <w:sz w:val="16"/>
          <w:szCs w:val="16"/>
          <w:lang w:val="en-US"/>
        </w:rPr>
      </w:pPr>
    </w:p>
    <w:p w:rsidR="00F86D28" w:rsidRPr="00F86D28" w:rsidRDefault="00F86D28" w:rsidP="00F86D28">
      <w:pPr>
        <w:ind w:firstLine="0"/>
        <w:rPr>
          <w:sz w:val="16"/>
          <w:szCs w:val="16"/>
          <w:lang w:val="en-US"/>
        </w:rPr>
      </w:pPr>
      <w:r w:rsidRPr="00F86D28">
        <w:rPr>
          <w:sz w:val="16"/>
          <w:szCs w:val="16"/>
          <w:lang w:val="en-US"/>
        </w:rPr>
        <w:t>delete = []</w:t>
      </w:r>
    </w:p>
    <w:p w:rsidR="00F86D28" w:rsidRPr="00F86D28" w:rsidRDefault="00F86D28" w:rsidP="00F86D28">
      <w:pPr>
        <w:ind w:firstLine="0"/>
        <w:rPr>
          <w:sz w:val="16"/>
          <w:szCs w:val="16"/>
          <w:lang w:val="en-US"/>
        </w:rPr>
      </w:pPr>
      <w:r w:rsidRPr="00F86D28">
        <w:rPr>
          <w:sz w:val="16"/>
          <w:szCs w:val="16"/>
          <w:lang w:val="en-US"/>
        </w:rPr>
        <w:t>for i in range(0, len(second_part)-1):</w:t>
      </w:r>
    </w:p>
    <w:p w:rsidR="00F86D28" w:rsidRPr="00F86D28" w:rsidRDefault="00F86D28" w:rsidP="00F86D28">
      <w:pPr>
        <w:ind w:firstLine="0"/>
        <w:rPr>
          <w:sz w:val="16"/>
          <w:szCs w:val="16"/>
          <w:lang w:val="en-US"/>
        </w:rPr>
      </w:pPr>
      <w:r w:rsidRPr="00F86D28">
        <w:rPr>
          <w:sz w:val="16"/>
          <w:szCs w:val="16"/>
          <w:lang w:val="en-US"/>
        </w:rPr>
        <w:t xml:space="preserve">    if jellyfish.jaro_distance(second_part[i][1],second_part[i+1][1]) &gt; 0.75:</w:t>
      </w:r>
    </w:p>
    <w:p w:rsidR="00F86D28" w:rsidRPr="00F86D28" w:rsidRDefault="00F86D28" w:rsidP="00F86D28">
      <w:pPr>
        <w:ind w:firstLine="0"/>
        <w:rPr>
          <w:sz w:val="16"/>
          <w:szCs w:val="16"/>
          <w:lang w:val="en-US"/>
        </w:rPr>
      </w:pPr>
      <w:r w:rsidRPr="00F86D28">
        <w:rPr>
          <w:sz w:val="16"/>
          <w:szCs w:val="16"/>
          <w:lang w:val="en-US"/>
        </w:rPr>
        <w:t xml:space="preserve">        delete.append(i+1)</w:t>
      </w:r>
    </w:p>
    <w:p w:rsidR="00F86D28" w:rsidRPr="00F86D28" w:rsidRDefault="00F86D28" w:rsidP="00F86D28">
      <w:pPr>
        <w:ind w:firstLine="0"/>
        <w:rPr>
          <w:sz w:val="16"/>
          <w:szCs w:val="16"/>
          <w:lang w:val="en-US"/>
        </w:rPr>
      </w:pPr>
      <w:r w:rsidRPr="00F86D28">
        <w:rPr>
          <w:sz w:val="16"/>
          <w:szCs w:val="16"/>
          <w:lang w:val="en-US"/>
        </w:rPr>
        <w:t>delete = list(set(delete))</w:t>
      </w:r>
    </w:p>
    <w:p w:rsidR="00F86D28" w:rsidRPr="00F86D28" w:rsidRDefault="00F86D28" w:rsidP="00F86D28">
      <w:pPr>
        <w:ind w:firstLine="0"/>
        <w:rPr>
          <w:sz w:val="16"/>
          <w:szCs w:val="16"/>
          <w:lang w:val="en-US"/>
        </w:rPr>
      </w:pPr>
    </w:p>
    <w:p w:rsidR="00F86D28" w:rsidRPr="00F86D28" w:rsidRDefault="00F86D28" w:rsidP="00F86D28">
      <w:pPr>
        <w:ind w:firstLine="0"/>
        <w:rPr>
          <w:sz w:val="16"/>
          <w:szCs w:val="16"/>
          <w:lang w:val="en-US"/>
        </w:rPr>
      </w:pPr>
      <w:r w:rsidRPr="00F86D28">
        <w:rPr>
          <w:sz w:val="16"/>
          <w:szCs w:val="16"/>
          <w:lang w:val="en-US"/>
        </w:rPr>
        <w:t>for j in range(0, len(delete)):</w:t>
      </w:r>
    </w:p>
    <w:p w:rsidR="00F86D28" w:rsidRPr="00F86D28" w:rsidRDefault="00F86D28" w:rsidP="00F86D28">
      <w:pPr>
        <w:ind w:firstLine="0"/>
        <w:rPr>
          <w:sz w:val="16"/>
          <w:szCs w:val="16"/>
          <w:lang w:val="en-US"/>
        </w:rPr>
      </w:pPr>
      <w:r w:rsidRPr="00F86D28">
        <w:rPr>
          <w:sz w:val="16"/>
          <w:szCs w:val="16"/>
          <w:lang w:val="en-US"/>
        </w:rPr>
        <w:t xml:space="preserve">    try:</w:t>
      </w:r>
    </w:p>
    <w:p w:rsidR="00F86D28" w:rsidRPr="00F86D28" w:rsidRDefault="00F86D28" w:rsidP="00F86D28">
      <w:pPr>
        <w:ind w:firstLine="0"/>
        <w:rPr>
          <w:sz w:val="16"/>
          <w:szCs w:val="16"/>
          <w:lang w:val="en-US"/>
        </w:rPr>
      </w:pPr>
      <w:r w:rsidRPr="00F86D28">
        <w:rPr>
          <w:sz w:val="16"/>
          <w:szCs w:val="16"/>
          <w:lang w:val="en-US"/>
        </w:rPr>
        <w:t xml:space="preserve">        second_part.pop(delete[j]-j)    </w:t>
      </w:r>
    </w:p>
    <w:p w:rsidR="00F86D28" w:rsidRPr="00F86D28" w:rsidRDefault="00F86D28" w:rsidP="00F86D28">
      <w:pPr>
        <w:ind w:firstLine="0"/>
        <w:rPr>
          <w:sz w:val="16"/>
          <w:szCs w:val="16"/>
          <w:lang w:val="en-US"/>
        </w:rPr>
      </w:pPr>
      <w:r w:rsidRPr="00F86D28">
        <w:rPr>
          <w:sz w:val="16"/>
          <w:szCs w:val="16"/>
          <w:lang w:val="en-US"/>
        </w:rPr>
        <w:t xml:space="preserve">    except: pass</w:t>
      </w:r>
    </w:p>
    <w:p w:rsidR="00F86D28" w:rsidRPr="00F86D28" w:rsidRDefault="00F86D28" w:rsidP="00F86D28">
      <w:pPr>
        <w:ind w:firstLine="0"/>
        <w:rPr>
          <w:sz w:val="16"/>
          <w:szCs w:val="16"/>
          <w:lang w:val="en-US"/>
        </w:rPr>
      </w:pPr>
    </w:p>
    <w:p w:rsidR="00F86D28" w:rsidRPr="00F86D28" w:rsidRDefault="00F86D28" w:rsidP="00F86D28">
      <w:pPr>
        <w:ind w:firstLine="0"/>
        <w:rPr>
          <w:sz w:val="16"/>
          <w:szCs w:val="16"/>
          <w:lang w:val="en-US"/>
        </w:rPr>
      </w:pPr>
      <w:r w:rsidRPr="00F86D28">
        <w:rPr>
          <w:sz w:val="16"/>
          <w:szCs w:val="16"/>
          <w:lang w:val="en-US"/>
        </w:rPr>
        <w:t>delete = []</w:t>
      </w:r>
    </w:p>
    <w:p w:rsidR="00F86D28" w:rsidRPr="00F86D28" w:rsidRDefault="00F86D28" w:rsidP="00F86D28">
      <w:pPr>
        <w:ind w:firstLine="0"/>
        <w:rPr>
          <w:sz w:val="16"/>
          <w:szCs w:val="16"/>
          <w:lang w:val="en-US"/>
        </w:rPr>
      </w:pPr>
    </w:p>
    <w:p w:rsidR="00F86D28" w:rsidRPr="00F86D28" w:rsidRDefault="00F86D28" w:rsidP="00F86D28">
      <w:pPr>
        <w:ind w:firstLine="0"/>
        <w:rPr>
          <w:sz w:val="16"/>
          <w:szCs w:val="16"/>
          <w:lang w:val="en-US"/>
        </w:rPr>
      </w:pPr>
      <w:r w:rsidRPr="00F86D28">
        <w:rPr>
          <w:sz w:val="16"/>
          <w:szCs w:val="16"/>
          <w:lang w:val="en-US"/>
        </w:rPr>
        <w:t>for i in range(0,len(first_part)):</w:t>
      </w:r>
    </w:p>
    <w:p w:rsidR="00F86D28" w:rsidRPr="00F86D28" w:rsidRDefault="00F86D28" w:rsidP="00F86D28">
      <w:pPr>
        <w:ind w:firstLine="0"/>
        <w:rPr>
          <w:sz w:val="16"/>
          <w:szCs w:val="16"/>
          <w:lang w:val="en-US"/>
        </w:rPr>
      </w:pPr>
      <w:r w:rsidRPr="00F86D28">
        <w:rPr>
          <w:sz w:val="16"/>
          <w:szCs w:val="16"/>
          <w:lang w:val="en-US"/>
        </w:rPr>
        <w:t xml:space="preserve">    first_part[i].append('')</w:t>
      </w:r>
    </w:p>
    <w:p w:rsidR="00F86D28" w:rsidRPr="00F86D28" w:rsidRDefault="00F86D28" w:rsidP="00F86D28">
      <w:pPr>
        <w:ind w:firstLine="0"/>
        <w:rPr>
          <w:sz w:val="16"/>
          <w:szCs w:val="16"/>
          <w:lang w:val="en-US"/>
        </w:rPr>
      </w:pPr>
      <w:r w:rsidRPr="00F86D28">
        <w:rPr>
          <w:sz w:val="16"/>
          <w:szCs w:val="16"/>
          <w:lang w:val="en-US"/>
        </w:rPr>
        <w:t xml:space="preserve">    if first_part[i][1] == 'ЗАСТАВКА':</w:t>
      </w:r>
    </w:p>
    <w:p w:rsidR="00F86D28" w:rsidRPr="00F86D28" w:rsidRDefault="00F86D28" w:rsidP="00F86D28">
      <w:pPr>
        <w:ind w:firstLine="0"/>
        <w:rPr>
          <w:sz w:val="16"/>
          <w:szCs w:val="16"/>
          <w:lang w:val="en-US"/>
        </w:rPr>
      </w:pPr>
      <w:r w:rsidRPr="00F86D28">
        <w:rPr>
          <w:sz w:val="16"/>
          <w:szCs w:val="16"/>
          <w:lang w:val="en-US"/>
        </w:rPr>
        <w:t xml:space="preserve">        first_part[i].append('ЗАСТАВКА')</w:t>
      </w:r>
    </w:p>
    <w:p w:rsidR="00F86D28" w:rsidRPr="00F86D28" w:rsidRDefault="00F86D28" w:rsidP="00F86D28">
      <w:pPr>
        <w:ind w:firstLine="0"/>
        <w:rPr>
          <w:sz w:val="16"/>
          <w:szCs w:val="16"/>
          <w:lang w:val="en-US"/>
        </w:rPr>
      </w:pPr>
      <w:r w:rsidRPr="00F86D28">
        <w:rPr>
          <w:sz w:val="16"/>
          <w:szCs w:val="16"/>
          <w:lang w:val="en-US"/>
        </w:rPr>
        <w:t xml:space="preserve">    else:</w:t>
      </w:r>
    </w:p>
    <w:p w:rsidR="00F86D28" w:rsidRPr="00F86D28" w:rsidRDefault="00F86D28" w:rsidP="00F86D28">
      <w:pPr>
        <w:ind w:firstLine="0"/>
        <w:rPr>
          <w:sz w:val="16"/>
          <w:szCs w:val="16"/>
          <w:lang w:val="en-US"/>
        </w:rPr>
      </w:pPr>
      <w:r w:rsidRPr="00F86D28">
        <w:rPr>
          <w:sz w:val="16"/>
          <w:szCs w:val="16"/>
          <w:lang w:val="en-US"/>
        </w:rPr>
        <w:t xml:space="preserve">        first_part[i].append('АНОНС')</w:t>
      </w:r>
    </w:p>
    <w:p w:rsidR="00F86D28" w:rsidRPr="00F86D28" w:rsidRDefault="00F86D28" w:rsidP="00F86D28">
      <w:pPr>
        <w:ind w:firstLine="0"/>
        <w:rPr>
          <w:sz w:val="16"/>
          <w:szCs w:val="16"/>
          <w:lang w:val="en-US"/>
        </w:rPr>
      </w:pPr>
      <w:r w:rsidRPr="00F86D28">
        <w:rPr>
          <w:sz w:val="16"/>
          <w:szCs w:val="16"/>
          <w:lang w:val="en-US"/>
        </w:rPr>
        <w:t xml:space="preserve">    </w:t>
      </w:r>
    </w:p>
    <w:p w:rsidR="00F86D28" w:rsidRPr="00F86D28" w:rsidRDefault="00F86D28" w:rsidP="00F86D28">
      <w:pPr>
        <w:ind w:firstLine="0"/>
        <w:rPr>
          <w:sz w:val="16"/>
          <w:szCs w:val="16"/>
          <w:lang w:val="en-US"/>
        </w:rPr>
      </w:pPr>
      <w:r w:rsidRPr="00F86D28">
        <w:rPr>
          <w:sz w:val="16"/>
          <w:szCs w:val="16"/>
          <w:lang w:val="en-US"/>
        </w:rPr>
        <w:t xml:space="preserve">    news_anchor_mass = []</w:t>
      </w:r>
    </w:p>
    <w:p w:rsidR="00F86D28" w:rsidRPr="00F86D28" w:rsidRDefault="00F86D28" w:rsidP="00F86D28">
      <w:pPr>
        <w:ind w:firstLine="0"/>
        <w:rPr>
          <w:sz w:val="16"/>
          <w:szCs w:val="16"/>
          <w:lang w:val="en-US"/>
        </w:rPr>
      </w:pPr>
      <w:r w:rsidRPr="00F86D28">
        <w:rPr>
          <w:sz w:val="16"/>
          <w:szCs w:val="16"/>
          <w:lang w:val="en-US"/>
        </w:rPr>
        <w:t xml:space="preserve">    for mm in leading:</w:t>
      </w:r>
    </w:p>
    <w:p w:rsidR="00F86D28" w:rsidRPr="00F86D28" w:rsidRDefault="00F86D28" w:rsidP="00F86D28">
      <w:pPr>
        <w:ind w:firstLine="0"/>
        <w:rPr>
          <w:sz w:val="16"/>
          <w:szCs w:val="16"/>
          <w:lang w:val="en-US"/>
        </w:rPr>
      </w:pPr>
      <w:r w:rsidRPr="00F86D28">
        <w:rPr>
          <w:sz w:val="16"/>
          <w:szCs w:val="16"/>
          <w:lang w:val="en-US"/>
        </w:rPr>
        <w:t xml:space="preserve">        if mm == first_part[i][1] or mm in first_part[i][1]:</w:t>
      </w:r>
    </w:p>
    <w:p w:rsidR="00F86D28" w:rsidRPr="00F86D28" w:rsidRDefault="00F86D28" w:rsidP="00F86D28">
      <w:pPr>
        <w:ind w:firstLine="0"/>
        <w:rPr>
          <w:sz w:val="16"/>
          <w:szCs w:val="16"/>
          <w:lang w:val="en-US"/>
        </w:rPr>
      </w:pPr>
      <w:r w:rsidRPr="00F86D28">
        <w:rPr>
          <w:sz w:val="16"/>
          <w:szCs w:val="16"/>
          <w:lang w:val="en-US"/>
        </w:rPr>
        <w:t xml:space="preserve">            news_anchor_mass += mm</w:t>
      </w:r>
    </w:p>
    <w:p w:rsidR="00F86D28" w:rsidRPr="00F86D28" w:rsidRDefault="00F86D28" w:rsidP="00F86D28">
      <w:pPr>
        <w:ind w:firstLine="0"/>
        <w:rPr>
          <w:sz w:val="16"/>
          <w:szCs w:val="16"/>
          <w:lang w:val="en-US"/>
        </w:rPr>
      </w:pPr>
      <w:r w:rsidRPr="00F86D28">
        <w:rPr>
          <w:sz w:val="16"/>
          <w:szCs w:val="16"/>
          <w:lang w:val="en-US"/>
        </w:rPr>
        <w:t xml:space="preserve">            first_part[i][4] = 'ПРИВІТАННЯ'</w:t>
      </w:r>
    </w:p>
    <w:p w:rsidR="00F86D28" w:rsidRPr="00F86D28" w:rsidRDefault="00F86D28" w:rsidP="00F86D28">
      <w:pPr>
        <w:ind w:firstLine="0"/>
        <w:rPr>
          <w:sz w:val="16"/>
          <w:szCs w:val="16"/>
          <w:lang w:val="en-US"/>
        </w:rPr>
      </w:pPr>
      <w:r w:rsidRPr="00F86D28">
        <w:rPr>
          <w:sz w:val="16"/>
          <w:szCs w:val="16"/>
          <w:lang w:val="en-US"/>
        </w:rPr>
        <w:t xml:space="preserve">            first_part[i][1] = 'ПРИВІТАННЯ'</w:t>
      </w:r>
    </w:p>
    <w:p w:rsidR="00F86D28" w:rsidRPr="00F86D28" w:rsidRDefault="00F86D28" w:rsidP="00F86D28">
      <w:pPr>
        <w:ind w:firstLine="0"/>
        <w:rPr>
          <w:sz w:val="16"/>
          <w:szCs w:val="16"/>
          <w:lang w:val="en-US"/>
        </w:rPr>
      </w:pPr>
      <w:r w:rsidRPr="00F86D28">
        <w:rPr>
          <w:sz w:val="16"/>
          <w:szCs w:val="16"/>
          <w:lang w:val="en-US"/>
        </w:rPr>
        <w:t xml:space="preserve">            first_part[i][2] = 'ПРИВІТАННЯ'</w:t>
      </w:r>
    </w:p>
    <w:p w:rsidR="00F86D28" w:rsidRPr="00F86D28" w:rsidRDefault="00F86D28" w:rsidP="00F86D28">
      <w:pPr>
        <w:ind w:firstLine="0"/>
        <w:rPr>
          <w:sz w:val="16"/>
          <w:szCs w:val="16"/>
          <w:lang w:val="en-US"/>
        </w:rPr>
      </w:pPr>
    </w:p>
    <w:p w:rsidR="00F86D28" w:rsidRPr="00F86D28" w:rsidRDefault="00F86D28" w:rsidP="00F86D28">
      <w:pPr>
        <w:ind w:firstLine="0"/>
        <w:rPr>
          <w:sz w:val="16"/>
          <w:szCs w:val="16"/>
          <w:lang w:val="en-US"/>
        </w:rPr>
      </w:pPr>
      <w:r w:rsidRPr="00F86D28">
        <w:rPr>
          <w:sz w:val="16"/>
          <w:szCs w:val="16"/>
          <w:lang w:val="en-US"/>
        </w:rPr>
        <w:t>news_anchor_name = ' '</w:t>
      </w:r>
    </w:p>
    <w:p w:rsidR="00F86D28" w:rsidRPr="00F86D28" w:rsidRDefault="00F86D28" w:rsidP="00F86D28">
      <w:pPr>
        <w:ind w:firstLine="0"/>
        <w:rPr>
          <w:sz w:val="16"/>
          <w:szCs w:val="16"/>
          <w:lang w:val="en-US"/>
        </w:rPr>
      </w:pPr>
      <w:r w:rsidRPr="00F86D28">
        <w:rPr>
          <w:sz w:val="16"/>
          <w:szCs w:val="16"/>
          <w:lang w:val="en-US"/>
        </w:rPr>
        <w:t>try:</w:t>
      </w:r>
    </w:p>
    <w:p w:rsidR="00F86D28" w:rsidRPr="00F86D28" w:rsidRDefault="00F86D28" w:rsidP="00F86D28">
      <w:pPr>
        <w:ind w:firstLine="0"/>
        <w:rPr>
          <w:sz w:val="16"/>
          <w:szCs w:val="16"/>
          <w:lang w:val="en-US"/>
        </w:rPr>
      </w:pPr>
      <w:r w:rsidRPr="00F86D28">
        <w:rPr>
          <w:sz w:val="16"/>
          <w:szCs w:val="16"/>
          <w:lang w:val="en-US"/>
        </w:rPr>
        <w:t xml:space="preserve">    for i in news_anchor_mass:</w:t>
      </w:r>
    </w:p>
    <w:p w:rsidR="00F86D28" w:rsidRPr="00F86D28" w:rsidRDefault="00F86D28" w:rsidP="00F86D28">
      <w:pPr>
        <w:ind w:firstLine="0"/>
        <w:rPr>
          <w:sz w:val="16"/>
          <w:szCs w:val="16"/>
          <w:lang w:val="en-US"/>
        </w:rPr>
      </w:pPr>
      <w:r w:rsidRPr="00F86D28">
        <w:rPr>
          <w:sz w:val="16"/>
          <w:szCs w:val="16"/>
          <w:lang w:val="en-US"/>
        </w:rPr>
        <w:t xml:space="preserve">        news_anchor_name += str(i)</w:t>
      </w:r>
    </w:p>
    <w:p w:rsidR="00F86D28" w:rsidRPr="00F86D28" w:rsidRDefault="00F86D28" w:rsidP="00F86D28">
      <w:pPr>
        <w:ind w:firstLine="0"/>
        <w:rPr>
          <w:sz w:val="16"/>
          <w:szCs w:val="16"/>
          <w:lang w:val="en-US"/>
        </w:rPr>
      </w:pPr>
      <w:r w:rsidRPr="00F86D28">
        <w:rPr>
          <w:sz w:val="16"/>
          <w:szCs w:val="16"/>
          <w:lang w:val="en-US"/>
        </w:rPr>
        <w:t xml:space="preserve">        news_anchor_name += ' '</w:t>
      </w:r>
    </w:p>
    <w:p w:rsidR="00F86D28" w:rsidRPr="00F86D28" w:rsidRDefault="00F86D28" w:rsidP="00F86D28">
      <w:pPr>
        <w:ind w:firstLine="0"/>
        <w:rPr>
          <w:sz w:val="16"/>
          <w:szCs w:val="16"/>
          <w:lang w:val="en-US"/>
        </w:rPr>
      </w:pPr>
      <w:r w:rsidRPr="00F86D28">
        <w:rPr>
          <w:sz w:val="16"/>
          <w:szCs w:val="16"/>
          <w:lang w:val="en-US"/>
        </w:rPr>
        <w:t>except:</w:t>
      </w:r>
    </w:p>
    <w:p w:rsidR="00F86D28" w:rsidRPr="00F86D28" w:rsidRDefault="00F86D28" w:rsidP="00F86D28">
      <w:pPr>
        <w:ind w:firstLine="0"/>
        <w:rPr>
          <w:sz w:val="16"/>
          <w:szCs w:val="16"/>
          <w:lang w:val="en-US"/>
        </w:rPr>
      </w:pPr>
      <w:r w:rsidRPr="00F86D28">
        <w:rPr>
          <w:sz w:val="16"/>
          <w:szCs w:val="16"/>
          <w:lang w:val="en-US"/>
        </w:rPr>
        <w:t xml:space="preserve">    news_anchor_name = ' '</w:t>
      </w:r>
    </w:p>
    <w:p w:rsidR="00F86D28" w:rsidRPr="00F86D28" w:rsidRDefault="00F86D28" w:rsidP="00F86D28">
      <w:pPr>
        <w:ind w:firstLine="0"/>
        <w:rPr>
          <w:sz w:val="16"/>
          <w:szCs w:val="16"/>
          <w:lang w:val="en-US"/>
        </w:rPr>
      </w:pPr>
      <w:r w:rsidRPr="00F86D28">
        <w:rPr>
          <w:sz w:val="16"/>
          <w:szCs w:val="16"/>
          <w:lang w:val="en-US"/>
        </w:rPr>
        <w:t xml:space="preserve">    </w:t>
      </w:r>
    </w:p>
    <w:p w:rsidR="00F86D28" w:rsidRPr="00F86D28" w:rsidRDefault="00F86D28" w:rsidP="00F86D28">
      <w:pPr>
        <w:ind w:firstLine="0"/>
        <w:rPr>
          <w:sz w:val="16"/>
          <w:szCs w:val="16"/>
          <w:lang w:val="en-US"/>
        </w:rPr>
      </w:pPr>
      <w:r w:rsidRPr="00F86D28">
        <w:rPr>
          <w:sz w:val="16"/>
          <w:szCs w:val="16"/>
          <w:lang w:val="en-US"/>
        </w:rPr>
        <w:t>for pp in range(0,len(second_part)):</w:t>
      </w:r>
    </w:p>
    <w:p w:rsidR="00F86D28" w:rsidRPr="00F86D28" w:rsidRDefault="00F86D28" w:rsidP="00F86D28">
      <w:pPr>
        <w:ind w:firstLine="0"/>
        <w:rPr>
          <w:sz w:val="16"/>
          <w:szCs w:val="16"/>
          <w:lang w:val="en-US"/>
        </w:rPr>
      </w:pPr>
      <w:r w:rsidRPr="00F86D28">
        <w:rPr>
          <w:sz w:val="16"/>
          <w:szCs w:val="16"/>
          <w:lang w:val="en-US"/>
        </w:rPr>
        <w:t xml:space="preserve">    second_part[pp].append([])</w:t>
      </w:r>
    </w:p>
    <w:p w:rsidR="00F86D28" w:rsidRPr="00F86D28" w:rsidRDefault="00F86D28" w:rsidP="00F86D28">
      <w:pPr>
        <w:ind w:firstLine="0"/>
        <w:rPr>
          <w:sz w:val="16"/>
          <w:szCs w:val="16"/>
          <w:lang w:val="en-US"/>
        </w:rPr>
      </w:pPr>
      <w:r w:rsidRPr="00F86D28">
        <w:rPr>
          <w:sz w:val="16"/>
          <w:szCs w:val="16"/>
          <w:lang w:val="en-US"/>
        </w:rPr>
        <w:t xml:space="preserve">    </w:t>
      </w:r>
    </w:p>
    <w:p w:rsidR="00F86D28" w:rsidRPr="00F86D28" w:rsidRDefault="00F86D28" w:rsidP="00F86D28">
      <w:pPr>
        <w:ind w:firstLine="0"/>
        <w:rPr>
          <w:sz w:val="16"/>
          <w:szCs w:val="16"/>
          <w:lang w:val="en-US"/>
        </w:rPr>
      </w:pPr>
      <w:r w:rsidRPr="00F86D28">
        <w:rPr>
          <w:sz w:val="16"/>
          <w:szCs w:val="16"/>
          <w:lang w:val="en-US"/>
        </w:rPr>
        <w:t>for index in range(0,len(second_part)):</w:t>
      </w:r>
    </w:p>
    <w:p w:rsidR="00F86D28" w:rsidRPr="00F86D28" w:rsidRDefault="00F86D28" w:rsidP="00F86D28">
      <w:pPr>
        <w:ind w:firstLine="0"/>
        <w:rPr>
          <w:sz w:val="16"/>
          <w:szCs w:val="16"/>
          <w:lang w:val="en-US"/>
        </w:rPr>
      </w:pPr>
      <w:r w:rsidRPr="00F86D28">
        <w:rPr>
          <w:sz w:val="16"/>
          <w:szCs w:val="16"/>
          <w:lang w:val="en-US"/>
        </w:rPr>
        <w:t xml:space="preserve">    delete = []</w:t>
      </w:r>
    </w:p>
    <w:p w:rsidR="00F86D28" w:rsidRPr="00F86D28" w:rsidRDefault="00F86D28" w:rsidP="00F86D28">
      <w:pPr>
        <w:ind w:firstLine="0"/>
        <w:rPr>
          <w:sz w:val="16"/>
          <w:szCs w:val="16"/>
          <w:lang w:val="en-US"/>
        </w:rPr>
      </w:pPr>
      <w:r w:rsidRPr="00F86D28">
        <w:rPr>
          <w:sz w:val="16"/>
          <w:szCs w:val="16"/>
          <w:lang w:val="en-US"/>
        </w:rPr>
        <w:t xml:space="preserve">    for m in range(0,len(second_part[index][3])):</w:t>
      </w:r>
    </w:p>
    <w:p w:rsidR="00F86D28" w:rsidRPr="00F86D28" w:rsidRDefault="00F86D28" w:rsidP="00F86D28">
      <w:pPr>
        <w:ind w:firstLine="0"/>
        <w:rPr>
          <w:sz w:val="16"/>
          <w:szCs w:val="16"/>
          <w:lang w:val="en-US"/>
        </w:rPr>
      </w:pPr>
      <w:r w:rsidRPr="00F86D28">
        <w:rPr>
          <w:sz w:val="16"/>
          <w:szCs w:val="16"/>
          <w:lang w:val="en-US"/>
        </w:rPr>
        <w:lastRenderedPageBreak/>
        <w:t xml:space="preserve">        if jellyfish.jaro_distance(second_part[index][3][m],second_part[index][2]) &gt; 0.75 :</w:t>
      </w:r>
    </w:p>
    <w:p w:rsidR="00F86D28" w:rsidRPr="00F86D28" w:rsidRDefault="00F86D28" w:rsidP="00F86D28">
      <w:pPr>
        <w:ind w:firstLine="0"/>
        <w:rPr>
          <w:sz w:val="16"/>
          <w:szCs w:val="16"/>
          <w:lang w:val="en-US"/>
        </w:rPr>
      </w:pPr>
      <w:r w:rsidRPr="00F86D28">
        <w:rPr>
          <w:sz w:val="16"/>
          <w:szCs w:val="16"/>
          <w:lang w:val="en-US"/>
        </w:rPr>
        <w:t xml:space="preserve">            delete.append(m)</w:t>
      </w:r>
    </w:p>
    <w:p w:rsidR="00F86D28" w:rsidRPr="00F86D28" w:rsidRDefault="00F86D28" w:rsidP="00F86D28">
      <w:pPr>
        <w:ind w:firstLine="0"/>
        <w:rPr>
          <w:sz w:val="16"/>
          <w:szCs w:val="16"/>
          <w:lang w:val="en-US"/>
        </w:rPr>
      </w:pPr>
      <w:r w:rsidRPr="00F86D28">
        <w:rPr>
          <w:sz w:val="16"/>
          <w:szCs w:val="16"/>
          <w:lang w:val="en-US"/>
        </w:rPr>
        <w:t xml:space="preserve">                   </w:t>
      </w:r>
    </w:p>
    <w:p w:rsidR="00F86D28" w:rsidRPr="00F86D28" w:rsidRDefault="00F86D28" w:rsidP="00F86D28">
      <w:pPr>
        <w:ind w:firstLine="0"/>
        <w:rPr>
          <w:sz w:val="16"/>
          <w:szCs w:val="16"/>
          <w:lang w:val="en-US"/>
        </w:rPr>
      </w:pPr>
      <w:r w:rsidRPr="00F86D28">
        <w:rPr>
          <w:sz w:val="16"/>
          <w:szCs w:val="16"/>
          <w:lang w:val="en-US"/>
        </w:rPr>
        <w:t xml:space="preserve">    for j in range(0, len(delete)):</w:t>
      </w:r>
    </w:p>
    <w:p w:rsidR="00F86D28" w:rsidRPr="00F86D28" w:rsidRDefault="00F86D28" w:rsidP="00F86D28">
      <w:pPr>
        <w:ind w:firstLine="0"/>
        <w:rPr>
          <w:sz w:val="16"/>
          <w:szCs w:val="16"/>
          <w:lang w:val="en-US"/>
        </w:rPr>
      </w:pPr>
      <w:r w:rsidRPr="00F86D28">
        <w:rPr>
          <w:sz w:val="16"/>
          <w:szCs w:val="16"/>
          <w:lang w:val="en-US"/>
        </w:rPr>
        <w:t xml:space="preserve">        try:</w:t>
      </w:r>
    </w:p>
    <w:p w:rsidR="00F86D28" w:rsidRPr="00F86D28" w:rsidRDefault="00F86D28" w:rsidP="00F86D28">
      <w:pPr>
        <w:ind w:firstLine="0"/>
        <w:rPr>
          <w:sz w:val="16"/>
          <w:szCs w:val="16"/>
          <w:lang w:val="en-US"/>
        </w:rPr>
      </w:pPr>
      <w:r w:rsidRPr="00F86D28">
        <w:rPr>
          <w:sz w:val="16"/>
          <w:szCs w:val="16"/>
          <w:lang w:val="en-US"/>
        </w:rPr>
        <w:t xml:space="preserve">            second_part[index][3].pop(delete[j]-j)    </w:t>
      </w:r>
    </w:p>
    <w:p w:rsidR="00F86D28" w:rsidRPr="00F86D28" w:rsidRDefault="00F86D28" w:rsidP="00F86D28">
      <w:pPr>
        <w:ind w:firstLine="0"/>
        <w:rPr>
          <w:sz w:val="16"/>
          <w:szCs w:val="16"/>
          <w:lang w:val="en-US"/>
        </w:rPr>
      </w:pPr>
      <w:r w:rsidRPr="00F86D28">
        <w:rPr>
          <w:sz w:val="16"/>
          <w:szCs w:val="16"/>
          <w:lang w:val="en-US"/>
        </w:rPr>
        <w:t xml:space="preserve">        except: pass</w:t>
      </w:r>
    </w:p>
    <w:p w:rsidR="00F86D28" w:rsidRPr="00F86D28" w:rsidRDefault="00F86D28" w:rsidP="00F86D28">
      <w:pPr>
        <w:ind w:firstLine="0"/>
        <w:rPr>
          <w:sz w:val="16"/>
          <w:szCs w:val="16"/>
          <w:lang w:val="en-US"/>
        </w:rPr>
      </w:pPr>
    </w:p>
    <w:p w:rsidR="00F86D28" w:rsidRPr="00F86D28" w:rsidRDefault="00F86D28" w:rsidP="00F86D28">
      <w:pPr>
        <w:ind w:firstLine="0"/>
        <w:rPr>
          <w:sz w:val="16"/>
          <w:szCs w:val="16"/>
          <w:lang w:val="en-US"/>
        </w:rPr>
      </w:pPr>
      <w:r w:rsidRPr="00F86D28">
        <w:rPr>
          <w:sz w:val="16"/>
          <w:szCs w:val="16"/>
          <w:lang w:val="en-US"/>
        </w:rPr>
        <w:t>for index__ in range(0,5):</w:t>
      </w:r>
    </w:p>
    <w:p w:rsidR="00F86D28" w:rsidRPr="00F86D28" w:rsidRDefault="00F86D28" w:rsidP="00F86D28">
      <w:pPr>
        <w:ind w:firstLine="0"/>
        <w:rPr>
          <w:sz w:val="16"/>
          <w:szCs w:val="16"/>
          <w:lang w:val="en-US"/>
        </w:rPr>
      </w:pPr>
      <w:r w:rsidRPr="00F86D28">
        <w:rPr>
          <w:sz w:val="16"/>
          <w:szCs w:val="16"/>
          <w:lang w:val="en-US"/>
        </w:rPr>
        <w:t xml:space="preserve">    </w:t>
      </w:r>
    </w:p>
    <w:p w:rsidR="00F86D28" w:rsidRPr="00F86D28" w:rsidRDefault="00F86D28" w:rsidP="00F86D28">
      <w:pPr>
        <w:ind w:firstLine="0"/>
        <w:rPr>
          <w:sz w:val="16"/>
          <w:szCs w:val="16"/>
          <w:lang w:val="en-US"/>
        </w:rPr>
      </w:pPr>
      <w:r w:rsidRPr="00F86D28">
        <w:rPr>
          <w:sz w:val="16"/>
          <w:szCs w:val="16"/>
          <w:lang w:val="en-US"/>
        </w:rPr>
        <w:t xml:space="preserve">    delete = []</w:t>
      </w:r>
    </w:p>
    <w:p w:rsidR="00F86D28" w:rsidRPr="00F86D28" w:rsidRDefault="00F86D28" w:rsidP="00F86D28">
      <w:pPr>
        <w:ind w:firstLine="0"/>
        <w:rPr>
          <w:sz w:val="16"/>
          <w:szCs w:val="16"/>
          <w:lang w:val="en-US"/>
        </w:rPr>
      </w:pPr>
      <w:r w:rsidRPr="00F86D28">
        <w:rPr>
          <w:sz w:val="16"/>
          <w:szCs w:val="16"/>
          <w:lang w:val="en-US"/>
        </w:rPr>
        <w:t xml:space="preserve">    </w:t>
      </w:r>
    </w:p>
    <w:p w:rsidR="00F86D28" w:rsidRPr="00F86D28" w:rsidRDefault="00F86D28" w:rsidP="00F86D28">
      <w:pPr>
        <w:ind w:firstLine="0"/>
        <w:rPr>
          <w:sz w:val="16"/>
          <w:szCs w:val="16"/>
          <w:lang w:val="en-US"/>
        </w:rPr>
      </w:pPr>
      <w:r w:rsidRPr="00F86D28">
        <w:rPr>
          <w:sz w:val="16"/>
          <w:szCs w:val="16"/>
          <w:lang w:val="en-US"/>
        </w:rPr>
        <w:t xml:space="preserve">    for index in range(0, len(second_part)-2):</w:t>
      </w:r>
    </w:p>
    <w:p w:rsidR="00F86D28" w:rsidRPr="00F86D28" w:rsidRDefault="00F86D28" w:rsidP="00F86D28">
      <w:pPr>
        <w:ind w:firstLine="0"/>
        <w:rPr>
          <w:sz w:val="16"/>
          <w:szCs w:val="16"/>
          <w:lang w:val="en-US"/>
        </w:rPr>
      </w:pPr>
      <w:r w:rsidRPr="00F86D28">
        <w:rPr>
          <w:sz w:val="16"/>
          <w:szCs w:val="16"/>
          <w:lang w:val="en-US"/>
        </w:rPr>
        <w:t xml:space="preserve">        if jellyfish.jaro_distance(second_part[index][1],second_part[index+2][1]) &gt; 0.75 and jellyfish.jaro_distance(second_part[index][1],second_part[index+1][1]) &lt; 0.75:</w:t>
      </w:r>
    </w:p>
    <w:p w:rsidR="00F86D28" w:rsidRPr="00F86D28" w:rsidRDefault="00F86D28" w:rsidP="00F86D28">
      <w:pPr>
        <w:ind w:firstLine="0"/>
        <w:rPr>
          <w:sz w:val="16"/>
          <w:szCs w:val="16"/>
          <w:lang w:val="en-US"/>
        </w:rPr>
      </w:pPr>
      <w:r w:rsidRPr="00F86D28">
        <w:rPr>
          <w:sz w:val="16"/>
          <w:szCs w:val="16"/>
          <w:lang w:val="en-US"/>
        </w:rPr>
        <w:t xml:space="preserve">            delete.append(index+1)</w:t>
      </w:r>
    </w:p>
    <w:p w:rsidR="00F86D28" w:rsidRPr="00F86D28" w:rsidRDefault="00F86D28" w:rsidP="00F86D28">
      <w:pPr>
        <w:ind w:firstLine="0"/>
        <w:rPr>
          <w:sz w:val="16"/>
          <w:szCs w:val="16"/>
          <w:lang w:val="en-US"/>
        </w:rPr>
      </w:pPr>
      <w:r w:rsidRPr="00F86D28">
        <w:rPr>
          <w:sz w:val="16"/>
          <w:szCs w:val="16"/>
          <w:lang w:val="en-US"/>
        </w:rPr>
        <w:t xml:space="preserve">            try:</w:t>
      </w:r>
    </w:p>
    <w:p w:rsidR="00F86D28" w:rsidRPr="00F86D28" w:rsidRDefault="00F86D28" w:rsidP="00F86D28">
      <w:pPr>
        <w:ind w:firstLine="0"/>
        <w:rPr>
          <w:sz w:val="16"/>
          <w:szCs w:val="16"/>
          <w:lang w:val="en-US"/>
        </w:rPr>
      </w:pPr>
      <w:r w:rsidRPr="00F86D28">
        <w:rPr>
          <w:sz w:val="16"/>
          <w:szCs w:val="16"/>
          <w:lang w:val="en-US"/>
        </w:rPr>
        <w:t xml:space="preserve">                for names_index in second_part[index+1][3]:</w:t>
      </w:r>
    </w:p>
    <w:p w:rsidR="00F86D28" w:rsidRPr="00F86D28" w:rsidRDefault="00F86D28" w:rsidP="00F86D28">
      <w:pPr>
        <w:ind w:firstLine="0"/>
        <w:rPr>
          <w:sz w:val="16"/>
          <w:szCs w:val="16"/>
          <w:lang w:val="en-US"/>
        </w:rPr>
      </w:pPr>
      <w:r w:rsidRPr="00F86D28">
        <w:rPr>
          <w:sz w:val="16"/>
          <w:szCs w:val="16"/>
          <w:lang w:val="en-US"/>
        </w:rPr>
        <w:t xml:space="preserve">                    second_part[index][3].append(names_index)</w:t>
      </w:r>
    </w:p>
    <w:p w:rsidR="00F86D28" w:rsidRPr="00F86D28" w:rsidRDefault="00F86D28" w:rsidP="00F86D28">
      <w:pPr>
        <w:ind w:firstLine="0"/>
        <w:rPr>
          <w:sz w:val="16"/>
          <w:szCs w:val="16"/>
          <w:lang w:val="en-US"/>
        </w:rPr>
      </w:pPr>
      <w:r w:rsidRPr="00F86D28">
        <w:rPr>
          <w:sz w:val="16"/>
          <w:szCs w:val="16"/>
          <w:lang w:val="en-US"/>
        </w:rPr>
        <w:t xml:space="preserve">            except: pass </w:t>
      </w:r>
    </w:p>
    <w:p w:rsidR="00F86D28" w:rsidRPr="00F86D28" w:rsidRDefault="00F86D28" w:rsidP="00F86D28">
      <w:pPr>
        <w:ind w:firstLine="0"/>
        <w:rPr>
          <w:sz w:val="16"/>
          <w:szCs w:val="16"/>
          <w:lang w:val="en-US"/>
        </w:rPr>
      </w:pPr>
      <w:r w:rsidRPr="00F86D28">
        <w:rPr>
          <w:sz w:val="16"/>
          <w:szCs w:val="16"/>
          <w:lang w:val="en-US"/>
        </w:rPr>
        <w:t xml:space="preserve">            try:</w:t>
      </w:r>
    </w:p>
    <w:p w:rsidR="00F86D28" w:rsidRPr="00F86D28" w:rsidRDefault="00F86D28" w:rsidP="00F86D28">
      <w:pPr>
        <w:ind w:firstLine="0"/>
        <w:rPr>
          <w:sz w:val="16"/>
          <w:szCs w:val="16"/>
          <w:lang w:val="en-US"/>
        </w:rPr>
      </w:pPr>
      <w:r w:rsidRPr="00F86D28">
        <w:rPr>
          <w:sz w:val="16"/>
          <w:szCs w:val="16"/>
          <w:lang w:val="en-US"/>
        </w:rPr>
        <w:t xml:space="preserve">                second_part[index][3].append(second_part[index+1][2])</w:t>
      </w:r>
    </w:p>
    <w:p w:rsidR="00F86D28" w:rsidRPr="00F86D28" w:rsidRDefault="00F86D28" w:rsidP="00F86D28">
      <w:pPr>
        <w:ind w:firstLine="0"/>
        <w:rPr>
          <w:sz w:val="16"/>
          <w:szCs w:val="16"/>
          <w:lang w:val="en-US"/>
        </w:rPr>
      </w:pPr>
      <w:r w:rsidRPr="00F86D28">
        <w:rPr>
          <w:sz w:val="16"/>
          <w:szCs w:val="16"/>
          <w:lang w:val="en-US"/>
        </w:rPr>
        <w:t xml:space="preserve">            except: pass             </w:t>
      </w:r>
    </w:p>
    <w:p w:rsidR="00F86D28" w:rsidRPr="00F86D28" w:rsidRDefault="00F86D28" w:rsidP="00F86D28">
      <w:pPr>
        <w:ind w:firstLine="0"/>
        <w:rPr>
          <w:sz w:val="16"/>
          <w:szCs w:val="16"/>
          <w:lang w:val="en-US"/>
        </w:rPr>
      </w:pPr>
      <w:r w:rsidRPr="00F86D28">
        <w:rPr>
          <w:sz w:val="16"/>
          <w:szCs w:val="16"/>
          <w:lang w:val="en-US"/>
        </w:rPr>
        <w:t xml:space="preserve">            </w:t>
      </w:r>
    </w:p>
    <w:p w:rsidR="00F86D28" w:rsidRPr="00F86D28" w:rsidRDefault="00F86D28" w:rsidP="00F86D28">
      <w:pPr>
        <w:ind w:firstLine="0"/>
        <w:rPr>
          <w:sz w:val="16"/>
          <w:szCs w:val="16"/>
          <w:lang w:val="en-US"/>
        </w:rPr>
      </w:pPr>
      <w:r w:rsidRPr="00F86D28">
        <w:rPr>
          <w:sz w:val="16"/>
          <w:szCs w:val="16"/>
          <w:lang w:val="en-US"/>
        </w:rPr>
        <w:t xml:space="preserve">    for index in range(0, len(second_part)-5):</w:t>
      </w:r>
    </w:p>
    <w:p w:rsidR="00F86D28" w:rsidRPr="00F86D28" w:rsidRDefault="00F86D28" w:rsidP="00F86D28">
      <w:pPr>
        <w:ind w:firstLine="0"/>
        <w:rPr>
          <w:sz w:val="16"/>
          <w:szCs w:val="16"/>
          <w:lang w:val="en-US"/>
        </w:rPr>
      </w:pPr>
      <w:r w:rsidRPr="00F86D28">
        <w:rPr>
          <w:sz w:val="16"/>
          <w:szCs w:val="16"/>
          <w:lang w:val="en-US"/>
        </w:rPr>
        <w:t xml:space="preserve">        if jellyfish.jaro_distance(second_part[index][1],second_part[index+5][1]) &gt; 0.75 and jellyfish.jaro_distance(second_part[index][1],second_part[index+1][1]) &lt; 0.75 and jellyfish.jaro_distance(second_part[index][1],second_part[index+2][1]) &lt; 0.75 and jellyfish.jaro_distance(second_part[index][1],second_part[index+3][1]) &lt; 0.75 and jellyfish.jaro_distance(second_part[index][1],second_part[index+4][1]) &lt; 0.75:</w:t>
      </w:r>
    </w:p>
    <w:p w:rsidR="00F86D28" w:rsidRPr="00F86D28" w:rsidRDefault="00F86D28" w:rsidP="00F86D28">
      <w:pPr>
        <w:ind w:firstLine="0"/>
        <w:rPr>
          <w:sz w:val="16"/>
          <w:szCs w:val="16"/>
          <w:lang w:val="en-US"/>
        </w:rPr>
      </w:pPr>
      <w:r w:rsidRPr="00F86D28">
        <w:rPr>
          <w:sz w:val="16"/>
          <w:szCs w:val="16"/>
          <w:lang w:val="en-US"/>
        </w:rPr>
        <w:t xml:space="preserve">            delete.append(index+1)</w:t>
      </w:r>
    </w:p>
    <w:p w:rsidR="00F86D28" w:rsidRPr="00F86D28" w:rsidRDefault="00F86D28" w:rsidP="00F86D28">
      <w:pPr>
        <w:ind w:firstLine="0"/>
        <w:rPr>
          <w:sz w:val="16"/>
          <w:szCs w:val="16"/>
          <w:lang w:val="en-US"/>
        </w:rPr>
      </w:pPr>
      <w:r w:rsidRPr="00F86D28">
        <w:rPr>
          <w:sz w:val="16"/>
          <w:szCs w:val="16"/>
          <w:lang w:val="en-US"/>
        </w:rPr>
        <w:t xml:space="preserve">            delete.append(index+2)</w:t>
      </w:r>
    </w:p>
    <w:p w:rsidR="00F86D28" w:rsidRPr="00F86D28" w:rsidRDefault="00F86D28" w:rsidP="00F86D28">
      <w:pPr>
        <w:ind w:firstLine="0"/>
        <w:rPr>
          <w:sz w:val="16"/>
          <w:szCs w:val="16"/>
          <w:lang w:val="en-US"/>
        </w:rPr>
      </w:pPr>
      <w:r w:rsidRPr="00F86D28">
        <w:rPr>
          <w:sz w:val="16"/>
          <w:szCs w:val="16"/>
          <w:lang w:val="en-US"/>
        </w:rPr>
        <w:t xml:space="preserve">            delete.append(index+3)</w:t>
      </w:r>
    </w:p>
    <w:p w:rsidR="00F86D28" w:rsidRPr="00F86D28" w:rsidRDefault="00F86D28" w:rsidP="00F86D28">
      <w:pPr>
        <w:ind w:firstLine="0"/>
        <w:rPr>
          <w:sz w:val="16"/>
          <w:szCs w:val="16"/>
          <w:lang w:val="en-US"/>
        </w:rPr>
      </w:pPr>
      <w:r w:rsidRPr="00F86D28">
        <w:rPr>
          <w:sz w:val="16"/>
          <w:szCs w:val="16"/>
          <w:lang w:val="en-US"/>
        </w:rPr>
        <w:t xml:space="preserve">            delete.append(index+4)</w:t>
      </w:r>
    </w:p>
    <w:p w:rsidR="00F86D28" w:rsidRPr="00F86D28" w:rsidRDefault="00F86D28" w:rsidP="00F86D28">
      <w:pPr>
        <w:ind w:firstLine="0"/>
        <w:rPr>
          <w:sz w:val="16"/>
          <w:szCs w:val="16"/>
          <w:lang w:val="en-US"/>
        </w:rPr>
      </w:pPr>
      <w:r w:rsidRPr="00F86D28">
        <w:rPr>
          <w:sz w:val="16"/>
          <w:szCs w:val="16"/>
          <w:lang w:val="en-US"/>
        </w:rPr>
        <w:t xml:space="preserve">            try:</w:t>
      </w:r>
    </w:p>
    <w:p w:rsidR="00F86D28" w:rsidRPr="00F86D28" w:rsidRDefault="00F86D28" w:rsidP="00F86D28">
      <w:pPr>
        <w:ind w:firstLine="0"/>
        <w:rPr>
          <w:sz w:val="16"/>
          <w:szCs w:val="16"/>
          <w:lang w:val="en-US"/>
        </w:rPr>
      </w:pPr>
      <w:r w:rsidRPr="00F86D28">
        <w:rPr>
          <w:sz w:val="16"/>
          <w:szCs w:val="16"/>
          <w:lang w:val="en-US"/>
        </w:rPr>
        <w:t xml:space="preserve">                for names_index in second_part[index+1][3]:</w:t>
      </w:r>
    </w:p>
    <w:p w:rsidR="00F86D28" w:rsidRPr="00F86D28" w:rsidRDefault="00F86D28" w:rsidP="00F86D28">
      <w:pPr>
        <w:ind w:firstLine="0"/>
        <w:rPr>
          <w:sz w:val="16"/>
          <w:szCs w:val="16"/>
          <w:lang w:val="en-US"/>
        </w:rPr>
      </w:pPr>
      <w:r w:rsidRPr="00F86D28">
        <w:rPr>
          <w:sz w:val="16"/>
          <w:szCs w:val="16"/>
          <w:lang w:val="en-US"/>
        </w:rPr>
        <w:t xml:space="preserve">                    second_part[index][3].append(names_index)</w:t>
      </w:r>
    </w:p>
    <w:p w:rsidR="00F86D28" w:rsidRPr="00F86D28" w:rsidRDefault="00F86D28" w:rsidP="00F86D28">
      <w:pPr>
        <w:ind w:firstLine="0"/>
        <w:rPr>
          <w:sz w:val="16"/>
          <w:szCs w:val="16"/>
          <w:lang w:val="en-US"/>
        </w:rPr>
      </w:pPr>
      <w:r w:rsidRPr="00F86D28">
        <w:rPr>
          <w:sz w:val="16"/>
          <w:szCs w:val="16"/>
          <w:lang w:val="en-US"/>
        </w:rPr>
        <w:t xml:space="preserve">            except: pass </w:t>
      </w:r>
    </w:p>
    <w:p w:rsidR="00F86D28" w:rsidRPr="00F86D28" w:rsidRDefault="00F86D28" w:rsidP="00F86D28">
      <w:pPr>
        <w:ind w:firstLine="0"/>
        <w:rPr>
          <w:sz w:val="16"/>
          <w:szCs w:val="16"/>
          <w:lang w:val="en-US"/>
        </w:rPr>
      </w:pPr>
      <w:r w:rsidRPr="00F86D28">
        <w:rPr>
          <w:sz w:val="16"/>
          <w:szCs w:val="16"/>
          <w:lang w:val="en-US"/>
        </w:rPr>
        <w:t xml:space="preserve">            try:</w:t>
      </w:r>
    </w:p>
    <w:p w:rsidR="00F86D28" w:rsidRPr="00F86D28" w:rsidRDefault="00F86D28" w:rsidP="00F86D28">
      <w:pPr>
        <w:ind w:firstLine="0"/>
        <w:rPr>
          <w:sz w:val="16"/>
          <w:szCs w:val="16"/>
          <w:lang w:val="en-US"/>
        </w:rPr>
      </w:pPr>
      <w:r w:rsidRPr="00F86D28">
        <w:rPr>
          <w:sz w:val="16"/>
          <w:szCs w:val="16"/>
          <w:lang w:val="en-US"/>
        </w:rPr>
        <w:t xml:space="preserve">                for names_index in second_part[index+2][3]:</w:t>
      </w:r>
    </w:p>
    <w:p w:rsidR="00F86D28" w:rsidRPr="00F86D28" w:rsidRDefault="00F86D28" w:rsidP="00F86D28">
      <w:pPr>
        <w:ind w:firstLine="0"/>
        <w:rPr>
          <w:sz w:val="16"/>
          <w:szCs w:val="16"/>
          <w:lang w:val="en-US"/>
        </w:rPr>
      </w:pPr>
      <w:r w:rsidRPr="00F86D28">
        <w:rPr>
          <w:sz w:val="16"/>
          <w:szCs w:val="16"/>
          <w:lang w:val="en-US"/>
        </w:rPr>
        <w:t xml:space="preserve">                    second_part[index][3].append(names_index)</w:t>
      </w:r>
    </w:p>
    <w:p w:rsidR="00F86D28" w:rsidRPr="00F86D28" w:rsidRDefault="00F86D28" w:rsidP="00F86D28">
      <w:pPr>
        <w:ind w:firstLine="0"/>
        <w:rPr>
          <w:sz w:val="16"/>
          <w:szCs w:val="16"/>
          <w:lang w:val="en-US"/>
        </w:rPr>
      </w:pPr>
      <w:r w:rsidRPr="00F86D28">
        <w:rPr>
          <w:sz w:val="16"/>
          <w:szCs w:val="16"/>
          <w:lang w:val="en-US"/>
        </w:rPr>
        <w:t xml:space="preserve">            except: pass </w:t>
      </w:r>
    </w:p>
    <w:p w:rsidR="00F86D28" w:rsidRPr="00F86D28" w:rsidRDefault="00F86D28" w:rsidP="00F86D28">
      <w:pPr>
        <w:ind w:firstLine="0"/>
        <w:rPr>
          <w:sz w:val="16"/>
          <w:szCs w:val="16"/>
          <w:lang w:val="en-US"/>
        </w:rPr>
      </w:pPr>
      <w:r w:rsidRPr="00F86D28">
        <w:rPr>
          <w:sz w:val="16"/>
          <w:szCs w:val="16"/>
          <w:lang w:val="en-US"/>
        </w:rPr>
        <w:t xml:space="preserve">            try:</w:t>
      </w:r>
    </w:p>
    <w:p w:rsidR="00F86D28" w:rsidRPr="00F86D28" w:rsidRDefault="00F86D28" w:rsidP="00F86D28">
      <w:pPr>
        <w:ind w:firstLine="0"/>
        <w:rPr>
          <w:sz w:val="16"/>
          <w:szCs w:val="16"/>
          <w:lang w:val="en-US"/>
        </w:rPr>
      </w:pPr>
      <w:r w:rsidRPr="00F86D28">
        <w:rPr>
          <w:sz w:val="16"/>
          <w:szCs w:val="16"/>
          <w:lang w:val="en-US"/>
        </w:rPr>
        <w:t xml:space="preserve">                for names_index in second_part[index+3][3]:</w:t>
      </w:r>
    </w:p>
    <w:p w:rsidR="00F86D28" w:rsidRPr="00F86D28" w:rsidRDefault="00F86D28" w:rsidP="00F86D28">
      <w:pPr>
        <w:ind w:firstLine="0"/>
        <w:rPr>
          <w:sz w:val="16"/>
          <w:szCs w:val="16"/>
          <w:lang w:val="en-US"/>
        </w:rPr>
      </w:pPr>
      <w:r w:rsidRPr="00F86D28">
        <w:rPr>
          <w:sz w:val="16"/>
          <w:szCs w:val="16"/>
          <w:lang w:val="en-US"/>
        </w:rPr>
        <w:t xml:space="preserve">                    second_part[index][3].append(names_index)</w:t>
      </w:r>
    </w:p>
    <w:p w:rsidR="00F86D28" w:rsidRPr="00F86D28" w:rsidRDefault="00F86D28" w:rsidP="00F86D28">
      <w:pPr>
        <w:ind w:firstLine="0"/>
        <w:rPr>
          <w:sz w:val="16"/>
          <w:szCs w:val="16"/>
          <w:lang w:val="en-US"/>
        </w:rPr>
      </w:pPr>
      <w:r w:rsidRPr="00F86D28">
        <w:rPr>
          <w:sz w:val="16"/>
          <w:szCs w:val="16"/>
          <w:lang w:val="en-US"/>
        </w:rPr>
        <w:t xml:space="preserve">            except: pass</w:t>
      </w:r>
    </w:p>
    <w:p w:rsidR="00F86D28" w:rsidRPr="00F86D28" w:rsidRDefault="00F86D28" w:rsidP="00F86D28">
      <w:pPr>
        <w:ind w:firstLine="0"/>
        <w:rPr>
          <w:sz w:val="16"/>
          <w:szCs w:val="16"/>
          <w:lang w:val="en-US"/>
        </w:rPr>
      </w:pPr>
      <w:r w:rsidRPr="00F86D28">
        <w:rPr>
          <w:sz w:val="16"/>
          <w:szCs w:val="16"/>
          <w:lang w:val="en-US"/>
        </w:rPr>
        <w:t xml:space="preserve">            try:</w:t>
      </w:r>
    </w:p>
    <w:p w:rsidR="00F86D28" w:rsidRPr="00F86D28" w:rsidRDefault="00F86D28" w:rsidP="00F86D28">
      <w:pPr>
        <w:ind w:firstLine="0"/>
        <w:rPr>
          <w:sz w:val="16"/>
          <w:szCs w:val="16"/>
          <w:lang w:val="en-US"/>
        </w:rPr>
      </w:pPr>
      <w:r w:rsidRPr="00F86D28">
        <w:rPr>
          <w:sz w:val="16"/>
          <w:szCs w:val="16"/>
          <w:lang w:val="en-US"/>
        </w:rPr>
        <w:t xml:space="preserve">                for names_index in second_part[index+4][3]:</w:t>
      </w:r>
    </w:p>
    <w:p w:rsidR="00F86D28" w:rsidRPr="00F86D28" w:rsidRDefault="00F86D28" w:rsidP="00F86D28">
      <w:pPr>
        <w:ind w:firstLine="0"/>
        <w:rPr>
          <w:sz w:val="16"/>
          <w:szCs w:val="16"/>
          <w:lang w:val="en-US"/>
        </w:rPr>
      </w:pPr>
      <w:r w:rsidRPr="00F86D28">
        <w:rPr>
          <w:sz w:val="16"/>
          <w:szCs w:val="16"/>
          <w:lang w:val="en-US"/>
        </w:rPr>
        <w:t xml:space="preserve">                    second_part[index][3].append(names_index)</w:t>
      </w:r>
    </w:p>
    <w:p w:rsidR="00F86D28" w:rsidRPr="00F86D28" w:rsidRDefault="00F86D28" w:rsidP="00F86D28">
      <w:pPr>
        <w:ind w:firstLine="0"/>
        <w:rPr>
          <w:sz w:val="16"/>
          <w:szCs w:val="16"/>
          <w:lang w:val="en-US"/>
        </w:rPr>
      </w:pPr>
      <w:r w:rsidRPr="00F86D28">
        <w:rPr>
          <w:sz w:val="16"/>
          <w:szCs w:val="16"/>
          <w:lang w:val="en-US"/>
        </w:rPr>
        <w:t xml:space="preserve">            except: pass</w:t>
      </w:r>
    </w:p>
    <w:p w:rsidR="00F86D28" w:rsidRPr="00F86D28" w:rsidRDefault="00F86D28" w:rsidP="00F86D28">
      <w:pPr>
        <w:ind w:firstLine="0"/>
        <w:rPr>
          <w:sz w:val="16"/>
          <w:szCs w:val="16"/>
          <w:lang w:val="en-US"/>
        </w:rPr>
      </w:pPr>
      <w:r w:rsidRPr="00F86D28">
        <w:rPr>
          <w:sz w:val="16"/>
          <w:szCs w:val="16"/>
          <w:lang w:val="en-US"/>
        </w:rPr>
        <w:t xml:space="preserve">            try:</w:t>
      </w:r>
    </w:p>
    <w:p w:rsidR="00F86D28" w:rsidRPr="00F86D28" w:rsidRDefault="00F86D28" w:rsidP="00F86D28">
      <w:pPr>
        <w:ind w:firstLine="0"/>
        <w:rPr>
          <w:sz w:val="16"/>
          <w:szCs w:val="16"/>
          <w:lang w:val="en-US"/>
        </w:rPr>
      </w:pPr>
      <w:r w:rsidRPr="00F86D28">
        <w:rPr>
          <w:sz w:val="16"/>
          <w:szCs w:val="16"/>
          <w:lang w:val="en-US"/>
        </w:rPr>
        <w:t xml:space="preserve">                for names_index in second_part[index+5][3]:</w:t>
      </w:r>
    </w:p>
    <w:p w:rsidR="00F86D28" w:rsidRPr="00F86D28" w:rsidRDefault="00F86D28" w:rsidP="00F86D28">
      <w:pPr>
        <w:ind w:firstLine="0"/>
        <w:rPr>
          <w:sz w:val="16"/>
          <w:szCs w:val="16"/>
          <w:lang w:val="en-US"/>
        </w:rPr>
      </w:pPr>
      <w:r w:rsidRPr="00F86D28">
        <w:rPr>
          <w:sz w:val="16"/>
          <w:szCs w:val="16"/>
          <w:lang w:val="en-US"/>
        </w:rPr>
        <w:lastRenderedPageBreak/>
        <w:t xml:space="preserve">                    second_part[index][3].append(names_index)</w:t>
      </w:r>
    </w:p>
    <w:p w:rsidR="00F86D28" w:rsidRPr="00F86D28" w:rsidRDefault="00F86D28" w:rsidP="00F86D28">
      <w:pPr>
        <w:ind w:firstLine="0"/>
        <w:rPr>
          <w:sz w:val="16"/>
          <w:szCs w:val="16"/>
          <w:lang w:val="en-US"/>
        </w:rPr>
      </w:pPr>
      <w:r w:rsidRPr="00F86D28">
        <w:rPr>
          <w:sz w:val="16"/>
          <w:szCs w:val="16"/>
          <w:lang w:val="en-US"/>
        </w:rPr>
        <w:t xml:space="preserve">            except: pass</w:t>
      </w:r>
    </w:p>
    <w:p w:rsidR="00F86D28" w:rsidRPr="00F86D28" w:rsidRDefault="00F86D28" w:rsidP="00F86D28">
      <w:pPr>
        <w:ind w:firstLine="0"/>
        <w:rPr>
          <w:sz w:val="16"/>
          <w:szCs w:val="16"/>
          <w:lang w:val="en-US"/>
        </w:rPr>
      </w:pPr>
    </w:p>
    <w:p w:rsidR="00F86D28" w:rsidRPr="00F86D28" w:rsidRDefault="00F86D28" w:rsidP="00F86D28">
      <w:pPr>
        <w:ind w:firstLine="0"/>
        <w:rPr>
          <w:sz w:val="16"/>
          <w:szCs w:val="16"/>
          <w:lang w:val="en-US"/>
        </w:rPr>
      </w:pPr>
      <w:r w:rsidRPr="00F86D28">
        <w:rPr>
          <w:sz w:val="16"/>
          <w:szCs w:val="16"/>
          <w:lang w:val="en-US"/>
        </w:rPr>
        <w:t xml:space="preserve">    for index in range(0, len(second_part)-4):</w:t>
      </w:r>
    </w:p>
    <w:p w:rsidR="00F86D28" w:rsidRPr="00F86D28" w:rsidRDefault="00F86D28" w:rsidP="00F86D28">
      <w:pPr>
        <w:ind w:firstLine="0"/>
        <w:rPr>
          <w:sz w:val="16"/>
          <w:szCs w:val="16"/>
          <w:lang w:val="en-US"/>
        </w:rPr>
      </w:pPr>
      <w:r w:rsidRPr="00F86D28">
        <w:rPr>
          <w:sz w:val="16"/>
          <w:szCs w:val="16"/>
          <w:lang w:val="en-US"/>
        </w:rPr>
        <w:t xml:space="preserve">        if jellyfish.jaro_distance(second_part[index][1],second_part[index+4][1]) &gt; 0.75 and jellyfish.jaro_distance(second_part[index][1],second_part[index+1][1]) &lt; 0.75 and jellyfish.jaro_distance(second_part[index][1],second_part[index+2][1]) &lt; 0.75 and jellyfish.jaro_distance(second_part[index][1],second_part[index+3][1]) &lt; 0.75:</w:t>
      </w:r>
    </w:p>
    <w:p w:rsidR="00F86D28" w:rsidRPr="00F86D28" w:rsidRDefault="00F86D28" w:rsidP="00F86D28">
      <w:pPr>
        <w:ind w:firstLine="0"/>
        <w:rPr>
          <w:sz w:val="16"/>
          <w:szCs w:val="16"/>
          <w:lang w:val="en-US"/>
        </w:rPr>
      </w:pPr>
      <w:r w:rsidRPr="00F86D28">
        <w:rPr>
          <w:sz w:val="16"/>
          <w:szCs w:val="16"/>
          <w:lang w:val="en-US"/>
        </w:rPr>
        <w:t xml:space="preserve">            delete.append(index+1)</w:t>
      </w:r>
    </w:p>
    <w:p w:rsidR="00F86D28" w:rsidRPr="00F86D28" w:rsidRDefault="00F86D28" w:rsidP="00F86D28">
      <w:pPr>
        <w:ind w:firstLine="0"/>
        <w:rPr>
          <w:sz w:val="16"/>
          <w:szCs w:val="16"/>
          <w:lang w:val="en-US"/>
        </w:rPr>
      </w:pPr>
      <w:r w:rsidRPr="00F86D28">
        <w:rPr>
          <w:sz w:val="16"/>
          <w:szCs w:val="16"/>
          <w:lang w:val="en-US"/>
        </w:rPr>
        <w:t xml:space="preserve">            delete.append(index+2)</w:t>
      </w:r>
    </w:p>
    <w:p w:rsidR="00F86D28" w:rsidRPr="00F86D28" w:rsidRDefault="00F86D28" w:rsidP="00F86D28">
      <w:pPr>
        <w:ind w:firstLine="0"/>
        <w:rPr>
          <w:sz w:val="16"/>
          <w:szCs w:val="16"/>
          <w:lang w:val="en-US"/>
        </w:rPr>
      </w:pPr>
      <w:r w:rsidRPr="00F86D28">
        <w:rPr>
          <w:sz w:val="16"/>
          <w:szCs w:val="16"/>
          <w:lang w:val="en-US"/>
        </w:rPr>
        <w:t xml:space="preserve">            delete.append(index+3)</w:t>
      </w:r>
    </w:p>
    <w:p w:rsidR="00F86D28" w:rsidRPr="00F86D28" w:rsidRDefault="00F86D28" w:rsidP="00F86D28">
      <w:pPr>
        <w:ind w:firstLine="0"/>
        <w:rPr>
          <w:sz w:val="16"/>
          <w:szCs w:val="16"/>
          <w:lang w:val="en-US"/>
        </w:rPr>
      </w:pPr>
      <w:r w:rsidRPr="00F86D28">
        <w:rPr>
          <w:sz w:val="16"/>
          <w:szCs w:val="16"/>
          <w:lang w:val="en-US"/>
        </w:rPr>
        <w:t xml:space="preserve">            try:</w:t>
      </w:r>
    </w:p>
    <w:p w:rsidR="00F86D28" w:rsidRPr="00F86D28" w:rsidRDefault="00F86D28" w:rsidP="00F86D28">
      <w:pPr>
        <w:ind w:firstLine="0"/>
        <w:rPr>
          <w:sz w:val="16"/>
          <w:szCs w:val="16"/>
          <w:lang w:val="en-US"/>
        </w:rPr>
      </w:pPr>
      <w:r w:rsidRPr="00F86D28">
        <w:rPr>
          <w:sz w:val="16"/>
          <w:szCs w:val="16"/>
          <w:lang w:val="en-US"/>
        </w:rPr>
        <w:t xml:space="preserve">                for names_index in second_part[index+1][3]:</w:t>
      </w:r>
    </w:p>
    <w:p w:rsidR="00F86D28" w:rsidRPr="00F86D28" w:rsidRDefault="00F86D28" w:rsidP="00F86D28">
      <w:pPr>
        <w:ind w:firstLine="0"/>
        <w:rPr>
          <w:sz w:val="16"/>
          <w:szCs w:val="16"/>
          <w:lang w:val="en-US"/>
        </w:rPr>
      </w:pPr>
      <w:r w:rsidRPr="00F86D28">
        <w:rPr>
          <w:sz w:val="16"/>
          <w:szCs w:val="16"/>
          <w:lang w:val="en-US"/>
        </w:rPr>
        <w:t xml:space="preserve">                    second_part[index][3].append(names_index)</w:t>
      </w:r>
    </w:p>
    <w:p w:rsidR="00F86D28" w:rsidRPr="00F86D28" w:rsidRDefault="00F86D28" w:rsidP="00F86D28">
      <w:pPr>
        <w:ind w:firstLine="0"/>
        <w:rPr>
          <w:sz w:val="16"/>
          <w:szCs w:val="16"/>
          <w:lang w:val="en-US"/>
        </w:rPr>
      </w:pPr>
      <w:r w:rsidRPr="00F86D28">
        <w:rPr>
          <w:sz w:val="16"/>
          <w:szCs w:val="16"/>
          <w:lang w:val="en-US"/>
        </w:rPr>
        <w:t xml:space="preserve">            except: pass </w:t>
      </w:r>
    </w:p>
    <w:p w:rsidR="00F86D28" w:rsidRPr="00F86D28" w:rsidRDefault="00F86D28" w:rsidP="00F86D28">
      <w:pPr>
        <w:ind w:firstLine="0"/>
        <w:rPr>
          <w:sz w:val="16"/>
          <w:szCs w:val="16"/>
          <w:lang w:val="en-US"/>
        </w:rPr>
      </w:pPr>
      <w:r w:rsidRPr="00F86D28">
        <w:rPr>
          <w:sz w:val="16"/>
          <w:szCs w:val="16"/>
          <w:lang w:val="en-US"/>
        </w:rPr>
        <w:t xml:space="preserve">            try:</w:t>
      </w:r>
    </w:p>
    <w:p w:rsidR="00F86D28" w:rsidRPr="00F86D28" w:rsidRDefault="00F86D28" w:rsidP="00F86D28">
      <w:pPr>
        <w:ind w:firstLine="0"/>
        <w:rPr>
          <w:sz w:val="16"/>
          <w:szCs w:val="16"/>
          <w:lang w:val="en-US"/>
        </w:rPr>
      </w:pPr>
      <w:r w:rsidRPr="00F86D28">
        <w:rPr>
          <w:sz w:val="16"/>
          <w:szCs w:val="16"/>
          <w:lang w:val="en-US"/>
        </w:rPr>
        <w:t xml:space="preserve">                for names_index in second_part[index+2][3]:</w:t>
      </w:r>
    </w:p>
    <w:p w:rsidR="00F86D28" w:rsidRPr="00F86D28" w:rsidRDefault="00F86D28" w:rsidP="00F86D28">
      <w:pPr>
        <w:ind w:firstLine="0"/>
        <w:rPr>
          <w:sz w:val="16"/>
          <w:szCs w:val="16"/>
          <w:lang w:val="en-US"/>
        </w:rPr>
      </w:pPr>
      <w:r w:rsidRPr="00F86D28">
        <w:rPr>
          <w:sz w:val="16"/>
          <w:szCs w:val="16"/>
          <w:lang w:val="en-US"/>
        </w:rPr>
        <w:t xml:space="preserve">                    second_part[index][3].append(names_index)</w:t>
      </w:r>
    </w:p>
    <w:p w:rsidR="00F86D28" w:rsidRPr="00F86D28" w:rsidRDefault="00F86D28" w:rsidP="00F86D28">
      <w:pPr>
        <w:ind w:firstLine="0"/>
        <w:rPr>
          <w:sz w:val="16"/>
          <w:szCs w:val="16"/>
          <w:lang w:val="en-US"/>
        </w:rPr>
      </w:pPr>
      <w:r w:rsidRPr="00F86D28">
        <w:rPr>
          <w:sz w:val="16"/>
          <w:szCs w:val="16"/>
          <w:lang w:val="en-US"/>
        </w:rPr>
        <w:t xml:space="preserve">            except: pass </w:t>
      </w:r>
    </w:p>
    <w:p w:rsidR="00F86D28" w:rsidRPr="00F86D28" w:rsidRDefault="00F86D28" w:rsidP="00F86D28">
      <w:pPr>
        <w:ind w:firstLine="0"/>
        <w:rPr>
          <w:sz w:val="16"/>
          <w:szCs w:val="16"/>
          <w:lang w:val="en-US"/>
        </w:rPr>
      </w:pPr>
      <w:r w:rsidRPr="00F86D28">
        <w:rPr>
          <w:sz w:val="16"/>
          <w:szCs w:val="16"/>
          <w:lang w:val="en-US"/>
        </w:rPr>
        <w:t xml:space="preserve">            try:</w:t>
      </w:r>
    </w:p>
    <w:p w:rsidR="00F86D28" w:rsidRPr="00F86D28" w:rsidRDefault="00F86D28" w:rsidP="00F86D28">
      <w:pPr>
        <w:ind w:firstLine="0"/>
        <w:rPr>
          <w:sz w:val="16"/>
          <w:szCs w:val="16"/>
          <w:lang w:val="en-US"/>
        </w:rPr>
      </w:pPr>
      <w:r w:rsidRPr="00F86D28">
        <w:rPr>
          <w:sz w:val="16"/>
          <w:szCs w:val="16"/>
          <w:lang w:val="en-US"/>
        </w:rPr>
        <w:t xml:space="preserve">                for names_index in second_part[index+3][3]:</w:t>
      </w:r>
    </w:p>
    <w:p w:rsidR="00F86D28" w:rsidRPr="00F86D28" w:rsidRDefault="00F86D28" w:rsidP="00F86D28">
      <w:pPr>
        <w:ind w:firstLine="0"/>
        <w:rPr>
          <w:sz w:val="16"/>
          <w:szCs w:val="16"/>
          <w:lang w:val="en-US"/>
        </w:rPr>
      </w:pPr>
      <w:r w:rsidRPr="00F86D28">
        <w:rPr>
          <w:sz w:val="16"/>
          <w:szCs w:val="16"/>
          <w:lang w:val="en-US"/>
        </w:rPr>
        <w:t xml:space="preserve">                    second_part[index][3].append(names_index)</w:t>
      </w:r>
    </w:p>
    <w:p w:rsidR="00F86D28" w:rsidRPr="00F86D28" w:rsidRDefault="00F86D28" w:rsidP="00F86D28">
      <w:pPr>
        <w:ind w:firstLine="0"/>
        <w:rPr>
          <w:sz w:val="16"/>
          <w:szCs w:val="16"/>
          <w:lang w:val="en-US"/>
        </w:rPr>
      </w:pPr>
      <w:r w:rsidRPr="00F86D28">
        <w:rPr>
          <w:sz w:val="16"/>
          <w:szCs w:val="16"/>
          <w:lang w:val="en-US"/>
        </w:rPr>
        <w:t xml:space="preserve">            except: pass</w:t>
      </w:r>
    </w:p>
    <w:p w:rsidR="00F86D28" w:rsidRPr="00F86D28" w:rsidRDefault="00F86D28" w:rsidP="00F86D28">
      <w:pPr>
        <w:ind w:firstLine="0"/>
        <w:rPr>
          <w:sz w:val="16"/>
          <w:szCs w:val="16"/>
          <w:lang w:val="en-US"/>
        </w:rPr>
      </w:pPr>
      <w:r w:rsidRPr="00F86D28">
        <w:rPr>
          <w:sz w:val="16"/>
          <w:szCs w:val="16"/>
          <w:lang w:val="en-US"/>
        </w:rPr>
        <w:t xml:space="preserve">            try:</w:t>
      </w:r>
    </w:p>
    <w:p w:rsidR="00F86D28" w:rsidRPr="00F86D28" w:rsidRDefault="00F86D28" w:rsidP="00F86D28">
      <w:pPr>
        <w:ind w:firstLine="0"/>
        <w:rPr>
          <w:sz w:val="16"/>
          <w:szCs w:val="16"/>
          <w:lang w:val="en-US"/>
        </w:rPr>
      </w:pPr>
      <w:r w:rsidRPr="00F86D28">
        <w:rPr>
          <w:sz w:val="16"/>
          <w:szCs w:val="16"/>
          <w:lang w:val="en-US"/>
        </w:rPr>
        <w:t xml:space="preserve">                for names_index in second_part[index+4][3]:</w:t>
      </w:r>
    </w:p>
    <w:p w:rsidR="00F86D28" w:rsidRPr="00F86D28" w:rsidRDefault="00F86D28" w:rsidP="00F86D28">
      <w:pPr>
        <w:ind w:firstLine="0"/>
        <w:rPr>
          <w:sz w:val="16"/>
          <w:szCs w:val="16"/>
          <w:lang w:val="en-US"/>
        </w:rPr>
      </w:pPr>
      <w:r w:rsidRPr="00F86D28">
        <w:rPr>
          <w:sz w:val="16"/>
          <w:szCs w:val="16"/>
          <w:lang w:val="en-US"/>
        </w:rPr>
        <w:t xml:space="preserve">                    second_part[index][3].append(names_index)</w:t>
      </w:r>
    </w:p>
    <w:p w:rsidR="00F86D28" w:rsidRPr="00F86D28" w:rsidRDefault="00F86D28" w:rsidP="00F86D28">
      <w:pPr>
        <w:ind w:firstLine="0"/>
        <w:rPr>
          <w:sz w:val="16"/>
          <w:szCs w:val="16"/>
          <w:lang w:val="en-US"/>
        </w:rPr>
      </w:pPr>
      <w:r w:rsidRPr="00F86D28">
        <w:rPr>
          <w:sz w:val="16"/>
          <w:szCs w:val="16"/>
          <w:lang w:val="en-US"/>
        </w:rPr>
        <w:t xml:space="preserve">            except: pass</w:t>
      </w:r>
    </w:p>
    <w:p w:rsidR="00F86D28" w:rsidRPr="00F86D28" w:rsidRDefault="00F86D28" w:rsidP="00F86D28">
      <w:pPr>
        <w:ind w:firstLine="0"/>
        <w:rPr>
          <w:sz w:val="16"/>
          <w:szCs w:val="16"/>
          <w:lang w:val="en-US"/>
        </w:rPr>
      </w:pPr>
      <w:r w:rsidRPr="00F86D28">
        <w:rPr>
          <w:sz w:val="16"/>
          <w:szCs w:val="16"/>
          <w:lang w:val="en-US"/>
        </w:rPr>
        <w:t xml:space="preserve">            </w:t>
      </w:r>
    </w:p>
    <w:p w:rsidR="00F86D28" w:rsidRPr="00F86D28" w:rsidRDefault="00F86D28" w:rsidP="00F86D28">
      <w:pPr>
        <w:ind w:firstLine="0"/>
        <w:rPr>
          <w:sz w:val="16"/>
          <w:szCs w:val="16"/>
          <w:lang w:val="en-US"/>
        </w:rPr>
      </w:pPr>
      <w:r w:rsidRPr="00F86D28">
        <w:rPr>
          <w:sz w:val="16"/>
          <w:szCs w:val="16"/>
          <w:lang w:val="en-US"/>
        </w:rPr>
        <w:t xml:space="preserve">    for index in range(0, len(second_part)-3):</w:t>
      </w:r>
    </w:p>
    <w:p w:rsidR="00F86D28" w:rsidRPr="00F86D28" w:rsidRDefault="00F86D28" w:rsidP="00F86D28">
      <w:pPr>
        <w:ind w:firstLine="0"/>
        <w:rPr>
          <w:sz w:val="16"/>
          <w:szCs w:val="16"/>
          <w:lang w:val="en-US"/>
        </w:rPr>
      </w:pPr>
      <w:r w:rsidRPr="00F86D28">
        <w:rPr>
          <w:sz w:val="16"/>
          <w:szCs w:val="16"/>
          <w:lang w:val="en-US"/>
        </w:rPr>
        <w:t xml:space="preserve">        if jellyfish.jaro_distance(second_part[index][1],second_part[index+3][1]) &gt; 0.75 and jellyfish.jaro_distance(second_part[index][1],second_part[index+1][1]) &lt; 0.75 and jellyfish.jaro_distance(second_part[index][1],second_part[index+2][1]) &lt; 0.75:</w:t>
      </w:r>
    </w:p>
    <w:p w:rsidR="00F86D28" w:rsidRPr="00F86D28" w:rsidRDefault="00F86D28" w:rsidP="00F86D28">
      <w:pPr>
        <w:ind w:firstLine="0"/>
        <w:rPr>
          <w:sz w:val="16"/>
          <w:szCs w:val="16"/>
          <w:lang w:val="en-US"/>
        </w:rPr>
      </w:pPr>
      <w:r w:rsidRPr="00F86D28">
        <w:rPr>
          <w:sz w:val="16"/>
          <w:szCs w:val="16"/>
          <w:lang w:val="en-US"/>
        </w:rPr>
        <w:t xml:space="preserve">            delete.append(index+1)</w:t>
      </w:r>
    </w:p>
    <w:p w:rsidR="00F86D28" w:rsidRPr="00F86D28" w:rsidRDefault="00F86D28" w:rsidP="00F86D28">
      <w:pPr>
        <w:ind w:firstLine="0"/>
        <w:rPr>
          <w:sz w:val="16"/>
          <w:szCs w:val="16"/>
          <w:lang w:val="en-US"/>
        </w:rPr>
      </w:pPr>
      <w:r w:rsidRPr="00F86D28">
        <w:rPr>
          <w:sz w:val="16"/>
          <w:szCs w:val="16"/>
          <w:lang w:val="en-US"/>
        </w:rPr>
        <w:t xml:space="preserve">            delete.append(index+2)</w:t>
      </w:r>
    </w:p>
    <w:p w:rsidR="00F86D28" w:rsidRPr="00F86D28" w:rsidRDefault="00F86D28" w:rsidP="00F86D28">
      <w:pPr>
        <w:ind w:firstLine="0"/>
        <w:rPr>
          <w:sz w:val="16"/>
          <w:szCs w:val="16"/>
          <w:lang w:val="en-US"/>
        </w:rPr>
      </w:pPr>
      <w:r w:rsidRPr="00F86D28">
        <w:rPr>
          <w:sz w:val="16"/>
          <w:szCs w:val="16"/>
          <w:lang w:val="en-US"/>
        </w:rPr>
        <w:t xml:space="preserve">            try:</w:t>
      </w:r>
    </w:p>
    <w:p w:rsidR="00F86D28" w:rsidRPr="00F86D28" w:rsidRDefault="00F86D28" w:rsidP="00F86D28">
      <w:pPr>
        <w:ind w:firstLine="0"/>
        <w:rPr>
          <w:sz w:val="16"/>
          <w:szCs w:val="16"/>
          <w:lang w:val="en-US"/>
        </w:rPr>
      </w:pPr>
      <w:r w:rsidRPr="00F86D28">
        <w:rPr>
          <w:sz w:val="16"/>
          <w:szCs w:val="16"/>
          <w:lang w:val="en-US"/>
        </w:rPr>
        <w:t xml:space="preserve">                for names_index in second_part[index+1][3]:</w:t>
      </w:r>
    </w:p>
    <w:p w:rsidR="00F86D28" w:rsidRPr="00F86D28" w:rsidRDefault="00F86D28" w:rsidP="00F86D28">
      <w:pPr>
        <w:ind w:firstLine="0"/>
        <w:rPr>
          <w:sz w:val="16"/>
          <w:szCs w:val="16"/>
          <w:lang w:val="en-US"/>
        </w:rPr>
      </w:pPr>
      <w:r w:rsidRPr="00F86D28">
        <w:rPr>
          <w:sz w:val="16"/>
          <w:szCs w:val="16"/>
          <w:lang w:val="en-US"/>
        </w:rPr>
        <w:t xml:space="preserve">                    second_part[index][3].append(names_index)</w:t>
      </w:r>
    </w:p>
    <w:p w:rsidR="00F86D28" w:rsidRPr="00F86D28" w:rsidRDefault="00F86D28" w:rsidP="00F86D28">
      <w:pPr>
        <w:ind w:firstLine="0"/>
        <w:rPr>
          <w:sz w:val="16"/>
          <w:szCs w:val="16"/>
          <w:lang w:val="en-US"/>
        </w:rPr>
      </w:pPr>
      <w:r w:rsidRPr="00F86D28">
        <w:rPr>
          <w:sz w:val="16"/>
          <w:szCs w:val="16"/>
          <w:lang w:val="en-US"/>
        </w:rPr>
        <w:t xml:space="preserve">            except: pass </w:t>
      </w:r>
    </w:p>
    <w:p w:rsidR="00F86D28" w:rsidRPr="00F86D28" w:rsidRDefault="00F86D28" w:rsidP="00F86D28">
      <w:pPr>
        <w:ind w:firstLine="0"/>
        <w:rPr>
          <w:sz w:val="16"/>
          <w:szCs w:val="16"/>
          <w:lang w:val="en-US"/>
        </w:rPr>
      </w:pPr>
      <w:r w:rsidRPr="00F86D28">
        <w:rPr>
          <w:sz w:val="16"/>
          <w:szCs w:val="16"/>
          <w:lang w:val="en-US"/>
        </w:rPr>
        <w:t xml:space="preserve">            try:</w:t>
      </w:r>
    </w:p>
    <w:p w:rsidR="00F86D28" w:rsidRPr="00F86D28" w:rsidRDefault="00F86D28" w:rsidP="00F86D28">
      <w:pPr>
        <w:ind w:firstLine="0"/>
        <w:rPr>
          <w:sz w:val="16"/>
          <w:szCs w:val="16"/>
          <w:lang w:val="en-US"/>
        </w:rPr>
      </w:pPr>
      <w:r w:rsidRPr="00F86D28">
        <w:rPr>
          <w:sz w:val="16"/>
          <w:szCs w:val="16"/>
          <w:lang w:val="en-US"/>
        </w:rPr>
        <w:t xml:space="preserve">                for names_index in second_part[index+2][3]:</w:t>
      </w:r>
    </w:p>
    <w:p w:rsidR="00F86D28" w:rsidRPr="00F86D28" w:rsidRDefault="00F86D28" w:rsidP="00F86D28">
      <w:pPr>
        <w:ind w:firstLine="0"/>
        <w:rPr>
          <w:sz w:val="16"/>
          <w:szCs w:val="16"/>
          <w:lang w:val="en-US"/>
        </w:rPr>
      </w:pPr>
      <w:r w:rsidRPr="00F86D28">
        <w:rPr>
          <w:sz w:val="16"/>
          <w:szCs w:val="16"/>
          <w:lang w:val="en-US"/>
        </w:rPr>
        <w:t xml:space="preserve">                    second_part[index][3].append(names_index)</w:t>
      </w:r>
    </w:p>
    <w:p w:rsidR="00F86D28" w:rsidRPr="00F86D28" w:rsidRDefault="00F86D28" w:rsidP="00F86D28">
      <w:pPr>
        <w:ind w:firstLine="0"/>
        <w:rPr>
          <w:sz w:val="16"/>
          <w:szCs w:val="16"/>
          <w:lang w:val="en-US"/>
        </w:rPr>
      </w:pPr>
      <w:r w:rsidRPr="00F86D28">
        <w:rPr>
          <w:sz w:val="16"/>
          <w:szCs w:val="16"/>
          <w:lang w:val="en-US"/>
        </w:rPr>
        <w:t xml:space="preserve">            except: pass </w:t>
      </w:r>
    </w:p>
    <w:p w:rsidR="00F86D28" w:rsidRPr="00F86D28" w:rsidRDefault="00F86D28" w:rsidP="00F86D28">
      <w:pPr>
        <w:ind w:firstLine="0"/>
        <w:rPr>
          <w:sz w:val="16"/>
          <w:szCs w:val="16"/>
          <w:lang w:val="en-US"/>
        </w:rPr>
      </w:pPr>
      <w:r w:rsidRPr="00F86D28">
        <w:rPr>
          <w:sz w:val="16"/>
          <w:szCs w:val="16"/>
          <w:lang w:val="en-US"/>
        </w:rPr>
        <w:t xml:space="preserve">            try:</w:t>
      </w:r>
    </w:p>
    <w:p w:rsidR="00F86D28" w:rsidRPr="00F86D28" w:rsidRDefault="00F86D28" w:rsidP="00F86D28">
      <w:pPr>
        <w:ind w:firstLine="0"/>
        <w:rPr>
          <w:sz w:val="16"/>
          <w:szCs w:val="16"/>
          <w:lang w:val="en-US"/>
        </w:rPr>
      </w:pPr>
      <w:r w:rsidRPr="00F86D28">
        <w:rPr>
          <w:sz w:val="16"/>
          <w:szCs w:val="16"/>
          <w:lang w:val="en-US"/>
        </w:rPr>
        <w:t xml:space="preserve">                for names_index in second_part[index+3][3]:</w:t>
      </w:r>
    </w:p>
    <w:p w:rsidR="00F86D28" w:rsidRPr="00F86D28" w:rsidRDefault="00F86D28" w:rsidP="00F86D28">
      <w:pPr>
        <w:ind w:firstLine="0"/>
        <w:rPr>
          <w:sz w:val="16"/>
          <w:szCs w:val="16"/>
          <w:lang w:val="en-US"/>
        </w:rPr>
      </w:pPr>
      <w:r w:rsidRPr="00F86D28">
        <w:rPr>
          <w:sz w:val="16"/>
          <w:szCs w:val="16"/>
          <w:lang w:val="en-US"/>
        </w:rPr>
        <w:t xml:space="preserve">                    second_part[index][3].append(names_index)</w:t>
      </w:r>
    </w:p>
    <w:p w:rsidR="00F86D28" w:rsidRPr="00F86D28" w:rsidRDefault="00F86D28" w:rsidP="00F86D28">
      <w:pPr>
        <w:ind w:firstLine="0"/>
        <w:rPr>
          <w:sz w:val="16"/>
          <w:szCs w:val="16"/>
          <w:lang w:val="en-US"/>
        </w:rPr>
      </w:pPr>
      <w:r w:rsidRPr="00F86D28">
        <w:rPr>
          <w:sz w:val="16"/>
          <w:szCs w:val="16"/>
          <w:lang w:val="en-US"/>
        </w:rPr>
        <w:t xml:space="preserve">            except: pass</w:t>
      </w:r>
    </w:p>
    <w:p w:rsidR="00F86D28" w:rsidRPr="00F86D28" w:rsidRDefault="00F86D28" w:rsidP="00F86D28">
      <w:pPr>
        <w:ind w:firstLine="0"/>
        <w:rPr>
          <w:sz w:val="16"/>
          <w:szCs w:val="16"/>
          <w:lang w:val="en-US"/>
        </w:rPr>
      </w:pPr>
      <w:r w:rsidRPr="00F86D28">
        <w:rPr>
          <w:sz w:val="16"/>
          <w:szCs w:val="16"/>
          <w:lang w:val="en-US"/>
        </w:rPr>
        <w:t xml:space="preserve">            </w:t>
      </w:r>
    </w:p>
    <w:p w:rsidR="00F86D28" w:rsidRPr="00F86D28" w:rsidRDefault="00F86D28" w:rsidP="00F86D28">
      <w:pPr>
        <w:ind w:firstLine="0"/>
        <w:rPr>
          <w:sz w:val="16"/>
          <w:szCs w:val="16"/>
          <w:lang w:val="en-US"/>
        </w:rPr>
      </w:pPr>
      <w:r w:rsidRPr="00F86D28">
        <w:rPr>
          <w:sz w:val="16"/>
          <w:szCs w:val="16"/>
          <w:lang w:val="en-US"/>
        </w:rPr>
        <w:t xml:space="preserve">    for index in range(0, len(second_part)-2):</w:t>
      </w:r>
    </w:p>
    <w:p w:rsidR="00F86D28" w:rsidRPr="00F86D28" w:rsidRDefault="00F86D28" w:rsidP="00F86D28">
      <w:pPr>
        <w:ind w:firstLine="0"/>
        <w:rPr>
          <w:sz w:val="16"/>
          <w:szCs w:val="16"/>
          <w:lang w:val="en-US"/>
        </w:rPr>
      </w:pPr>
      <w:r w:rsidRPr="00F86D28">
        <w:rPr>
          <w:sz w:val="16"/>
          <w:szCs w:val="16"/>
          <w:lang w:val="en-US"/>
        </w:rPr>
        <w:t xml:space="preserve">        if jellyfish.jaro_distance(second_part[index][1],second_part[index+2][1]) &gt; 0.75 and jellyfish.jaro_distance(second_part[index][1],second_part[index+1][1]) &lt; 0.75:</w:t>
      </w:r>
    </w:p>
    <w:p w:rsidR="00F86D28" w:rsidRPr="00F86D28" w:rsidRDefault="00F86D28" w:rsidP="00F86D28">
      <w:pPr>
        <w:ind w:firstLine="0"/>
        <w:rPr>
          <w:sz w:val="16"/>
          <w:szCs w:val="16"/>
          <w:lang w:val="en-US"/>
        </w:rPr>
      </w:pPr>
      <w:r w:rsidRPr="00F86D28">
        <w:rPr>
          <w:sz w:val="16"/>
          <w:szCs w:val="16"/>
          <w:lang w:val="en-US"/>
        </w:rPr>
        <w:t xml:space="preserve">            delete.append(index+1)</w:t>
      </w:r>
    </w:p>
    <w:p w:rsidR="00F86D28" w:rsidRPr="00F86D28" w:rsidRDefault="00F86D28" w:rsidP="00F86D28">
      <w:pPr>
        <w:ind w:firstLine="0"/>
        <w:rPr>
          <w:sz w:val="16"/>
          <w:szCs w:val="16"/>
          <w:lang w:val="en-US"/>
        </w:rPr>
      </w:pPr>
    </w:p>
    <w:p w:rsidR="00F86D28" w:rsidRPr="00F86D28" w:rsidRDefault="00F86D28" w:rsidP="00F86D28">
      <w:pPr>
        <w:ind w:firstLine="0"/>
        <w:rPr>
          <w:sz w:val="16"/>
          <w:szCs w:val="16"/>
          <w:lang w:val="en-US"/>
        </w:rPr>
      </w:pPr>
      <w:r w:rsidRPr="00F86D28">
        <w:rPr>
          <w:sz w:val="16"/>
          <w:szCs w:val="16"/>
          <w:lang w:val="en-US"/>
        </w:rPr>
        <w:lastRenderedPageBreak/>
        <w:t xml:space="preserve">            try:</w:t>
      </w:r>
    </w:p>
    <w:p w:rsidR="00F86D28" w:rsidRPr="00F86D28" w:rsidRDefault="00F86D28" w:rsidP="00F86D28">
      <w:pPr>
        <w:ind w:firstLine="0"/>
        <w:rPr>
          <w:sz w:val="16"/>
          <w:szCs w:val="16"/>
          <w:lang w:val="en-US"/>
        </w:rPr>
      </w:pPr>
      <w:r w:rsidRPr="00F86D28">
        <w:rPr>
          <w:sz w:val="16"/>
          <w:szCs w:val="16"/>
          <w:lang w:val="en-US"/>
        </w:rPr>
        <w:t xml:space="preserve">                for names_index in second_part[index+1][3]:</w:t>
      </w:r>
    </w:p>
    <w:p w:rsidR="00F86D28" w:rsidRPr="00F86D28" w:rsidRDefault="00F86D28" w:rsidP="00F86D28">
      <w:pPr>
        <w:ind w:firstLine="0"/>
        <w:rPr>
          <w:sz w:val="16"/>
          <w:szCs w:val="16"/>
          <w:lang w:val="en-US"/>
        </w:rPr>
      </w:pPr>
      <w:r w:rsidRPr="00F86D28">
        <w:rPr>
          <w:sz w:val="16"/>
          <w:szCs w:val="16"/>
          <w:lang w:val="en-US"/>
        </w:rPr>
        <w:t xml:space="preserve">                    second_part[index][3].append(names_index)</w:t>
      </w:r>
    </w:p>
    <w:p w:rsidR="00F86D28" w:rsidRPr="00F86D28" w:rsidRDefault="00F86D28" w:rsidP="00F86D28">
      <w:pPr>
        <w:ind w:firstLine="0"/>
        <w:rPr>
          <w:sz w:val="16"/>
          <w:szCs w:val="16"/>
          <w:lang w:val="en-US"/>
        </w:rPr>
      </w:pPr>
      <w:r w:rsidRPr="00F86D28">
        <w:rPr>
          <w:sz w:val="16"/>
          <w:szCs w:val="16"/>
          <w:lang w:val="en-US"/>
        </w:rPr>
        <w:t xml:space="preserve">            except: pass </w:t>
      </w:r>
    </w:p>
    <w:p w:rsidR="00F86D28" w:rsidRPr="00F86D28" w:rsidRDefault="00F86D28" w:rsidP="00F86D28">
      <w:pPr>
        <w:ind w:firstLine="0"/>
        <w:rPr>
          <w:sz w:val="16"/>
          <w:szCs w:val="16"/>
          <w:lang w:val="en-US"/>
        </w:rPr>
      </w:pPr>
      <w:r w:rsidRPr="00F86D28">
        <w:rPr>
          <w:sz w:val="16"/>
          <w:szCs w:val="16"/>
          <w:lang w:val="en-US"/>
        </w:rPr>
        <w:t xml:space="preserve">            try:</w:t>
      </w:r>
    </w:p>
    <w:p w:rsidR="00F86D28" w:rsidRPr="00F86D28" w:rsidRDefault="00F86D28" w:rsidP="00F86D28">
      <w:pPr>
        <w:ind w:firstLine="0"/>
        <w:rPr>
          <w:sz w:val="16"/>
          <w:szCs w:val="16"/>
          <w:lang w:val="en-US"/>
        </w:rPr>
      </w:pPr>
      <w:r w:rsidRPr="00F86D28">
        <w:rPr>
          <w:sz w:val="16"/>
          <w:szCs w:val="16"/>
          <w:lang w:val="en-US"/>
        </w:rPr>
        <w:t xml:space="preserve">                second_part[index][3].append(second_part[index+1][2])</w:t>
      </w:r>
    </w:p>
    <w:p w:rsidR="00F86D28" w:rsidRPr="00F86D28" w:rsidRDefault="00F86D28" w:rsidP="00F86D28">
      <w:pPr>
        <w:ind w:firstLine="0"/>
        <w:rPr>
          <w:sz w:val="16"/>
          <w:szCs w:val="16"/>
          <w:lang w:val="en-US"/>
        </w:rPr>
      </w:pPr>
      <w:r w:rsidRPr="00F86D28">
        <w:rPr>
          <w:sz w:val="16"/>
          <w:szCs w:val="16"/>
          <w:lang w:val="en-US"/>
        </w:rPr>
        <w:t xml:space="preserve">            except: pass            </w:t>
      </w:r>
    </w:p>
    <w:p w:rsidR="00F86D28" w:rsidRPr="00F86D28" w:rsidRDefault="00F86D28" w:rsidP="00F86D28">
      <w:pPr>
        <w:ind w:firstLine="0"/>
        <w:rPr>
          <w:sz w:val="16"/>
          <w:szCs w:val="16"/>
          <w:lang w:val="en-US"/>
        </w:rPr>
      </w:pPr>
      <w:r w:rsidRPr="00F86D28">
        <w:rPr>
          <w:sz w:val="16"/>
          <w:szCs w:val="16"/>
          <w:lang w:val="en-US"/>
        </w:rPr>
        <w:t xml:space="preserve">            </w:t>
      </w:r>
    </w:p>
    <w:p w:rsidR="00F86D28" w:rsidRPr="00F86D28" w:rsidRDefault="00F86D28" w:rsidP="00F86D28">
      <w:pPr>
        <w:ind w:firstLine="0"/>
        <w:rPr>
          <w:sz w:val="16"/>
          <w:szCs w:val="16"/>
          <w:lang w:val="en-US"/>
        </w:rPr>
      </w:pPr>
      <w:r w:rsidRPr="00F86D28">
        <w:rPr>
          <w:sz w:val="16"/>
          <w:szCs w:val="16"/>
          <w:lang w:val="en-US"/>
        </w:rPr>
        <w:t xml:space="preserve">                </w:t>
      </w:r>
    </w:p>
    <w:p w:rsidR="00F86D28" w:rsidRPr="00F86D28" w:rsidRDefault="00F86D28" w:rsidP="00F86D28">
      <w:pPr>
        <w:ind w:firstLine="0"/>
        <w:rPr>
          <w:sz w:val="16"/>
          <w:szCs w:val="16"/>
          <w:lang w:val="en-US"/>
        </w:rPr>
      </w:pPr>
      <w:r w:rsidRPr="00F86D28">
        <w:rPr>
          <w:sz w:val="16"/>
          <w:szCs w:val="16"/>
          <w:lang w:val="en-US"/>
        </w:rPr>
        <w:t xml:space="preserve">    for index_ in range(0,20):</w:t>
      </w:r>
    </w:p>
    <w:p w:rsidR="00F86D28" w:rsidRPr="00F86D28" w:rsidRDefault="00F86D28" w:rsidP="00F86D28">
      <w:pPr>
        <w:ind w:firstLine="0"/>
        <w:rPr>
          <w:sz w:val="16"/>
          <w:szCs w:val="16"/>
          <w:lang w:val="en-US"/>
        </w:rPr>
      </w:pPr>
      <w:r w:rsidRPr="00F86D28">
        <w:rPr>
          <w:sz w:val="16"/>
          <w:szCs w:val="16"/>
          <w:lang w:val="en-US"/>
        </w:rPr>
        <w:t xml:space="preserve">        for index in range(0, len(second_part)-1):</w:t>
      </w:r>
    </w:p>
    <w:p w:rsidR="00F86D28" w:rsidRPr="00F86D28" w:rsidRDefault="00F86D28" w:rsidP="00F86D28">
      <w:pPr>
        <w:ind w:firstLine="0"/>
        <w:rPr>
          <w:sz w:val="16"/>
          <w:szCs w:val="16"/>
          <w:lang w:val="en-US"/>
        </w:rPr>
      </w:pPr>
      <w:r w:rsidRPr="00F86D28">
        <w:rPr>
          <w:sz w:val="16"/>
          <w:szCs w:val="16"/>
          <w:lang w:val="en-US"/>
        </w:rPr>
        <w:t xml:space="preserve">            if jellyfish.jaro_distance(second_part[index][1],second_part[index+1][1]) &gt; 0.75 or second_part[index][1] in second_part[index+1][1] or second_part[index+1][1] in second_part[index][1]:</w:t>
      </w:r>
    </w:p>
    <w:p w:rsidR="00F86D28" w:rsidRPr="00F86D28" w:rsidRDefault="00F86D28" w:rsidP="00F86D28">
      <w:pPr>
        <w:ind w:firstLine="0"/>
        <w:rPr>
          <w:sz w:val="16"/>
          <w:szCs w:val="16"/>
          <w:lang w:val="en-US"/>
        </w:rPr>
      </w:pPr>
      <w:r w:rsidRPr="00F86D28">
        <w:rPr>
          <w:sz w:val="16"/>
          <w:szCs w:val="16"/>
          <w:lang w:val="en-US"/>
        </w:rPr>
        <w:t xml:space="preserve">                delete.append(index+1)</w:t>
      </w:r>
    </w:p>
    <w:p w:rsidR="00F86D28" w:rsidRPr="00F86D28" w:rsidRDefault="00F86D28" w:rsidP="00F86D28">
      <w:pPr>
        <w:ind w:firstLine="0"/>
        <w:rPr>
          <w:sz w:val="16"/>
          <w:szCs w:val="16"/>
          <w:lang w:val="en-US"/>
        </w:rPr>
      </w:pPr>
      <w:r w:rsidRPr="00F86D28">
        <w:rPr>
          <w:sz w:val="16"/>
          <w:szCs w:val="16"/>
          <w:lang w:val="en-US"/>
        </w:rPr>
        <w:t xml:space="preserve">                try:</w:t>
      </w:r>
    </w:p>
    <w:p w:rsidR="00F86D28" w:rsidRPr="00F86D28" w:rsidRDefault="00F86D28" w:rsidP="00F86D28">
      <w:pPr>
        <w:ind w:firstLine="0"/>
        <w:rPr>
          <w:sz w:val="16"/>
          <w:szCs w:val="16"/>
          <w:lang w:val="en-US"/>
        </w:rPr>
      </w:pPr>
      <w:r w:rsidRPr="00F86D28">
        <w:rPr>
          <w:sz w:val="16"/>
          <w:szCs w:val="16"/>
          <w:lang w:val="en-US"/>
        </w:rPr>
        <w:t xml:space="preserve">                    second_part[index][3].append(second_part[index+1][2])</w:t>
      </w:r>
    </w:p>
    <w:p w:rsidR="00F86D28" w:rsidRPr="00F86D28" w:rsidRDefault="00F86D28" w:rsidP="00F86D28">
      <w:pPr>
        <w:ind w:firstLine="0"/>
        <w:rPr>
          <w:sz w:val="16"/>
          <w:szCs w:val="16"/>
          <w:lang w:val="en-US"/>
        </w:rPr>
      </w:pPr>
      <w:r w:rsidRPr="00F86D28">
        <w:rPr>
          <w:sz w:val="16"/>
          <w:szCs w:val="16"/>
          <w:lang w:val="en-US"/>
        </w:rPr>
        <w:t xml:space="preserve">                except: pass</w:t>
      </w:r>
    </w:p>
    <w:p w:rsidR="00F86D28" w:rsidRPr="00F86D28" w:rsidRDefault="00F86D28" w:rsidP="00F86D28">
      <w:pPr>
        <w:ind w:firstLine="0"/>
        <w:rPr>
          <w:sz w:val="16"/>
          <w:szCs w:val="16"/>
          <w:lang w:val="en-US"/>
        </w:rPr>
      </w:pPr>
      <w:r w:rsidRPr="00F86D28">
        <w:rPr>
          <w:sz w:val="16"/>
          <w:szCs w:val="16"/>
          <w:lang w:val="en-US"/>
        </w:rPr>
        <w:t xml:space="preserve">                try:</w:t>
      </w:r>
    </w:p>
    <w:p w:rsidR="00F86D28" w:rsidRPr="00F86D28" w:rsidRDefault="00F86D28" w:rsidP="00F86D28">
      <w:pPr>
        <w:ind w:firstLine="0"/>
        <w:rPr>
          <w:sz w:val="16"/>
          <w:szCs w:val="16"/>
          <w:lang w:val="en-US"/>
        </w:rPr>
      </w:pPr>
      <w:r w:rsidRPr="00F86D28">
        <w:rPr>
          <w:sz w:val="16"/>
          <w:szCs w:val="16"/>
          <w:lang w:val="en-US"/>
        </w:rPr>
        <w:t xml:space="preserve">                    for names_index in second_part[index+1][3]:</w:t>
      </w:r>
    </w:p>
    <w:p w:rsidR="00F86D28" w:rsidRPr="00F86D28" w:rsidRDefault="00F86D28" w:rsidP="00F86D28">
      <w:pPr>
        <w:ind w:firstLine="0"/>
        <w:rPr>
          <w:sz w:val="16"/>
          <w:szCs w:val="16"/>
          <w:lang w:val="en-US"/>
        </w:rPr>
      </w:pPr>
      <w:r w:rsidRPr="00F86D28">
        <w:rPr>
          <w:sz w:val="16"/>
          <w:szCs w:val="16"/>
          <w:lang w:val="en-US"/>
        </w:rPr>
        <w:t xml:space="preserve">                        second_part[index][3].append(names_index)</w:t>
      </w:r>
    </w:p>
    <w:p w:rsidR="00F86D28" w:rsidRPr="00F86D28" w:rsidRDefault="00F86D28" w:rsidP="00F86D28">
      <w:pPr>
        <w:ind w:firstLine="0"/>
        <w:rPr>
          <w:sz w:val="16"/>
          <w:szCs w:val="16"/>
          <w:lang w:val="en-US"/>
        </w:rPr>
      </w:pPr>
      <w:r w:rsidRPr="00F86D28">
        <w:rPr>
          <w:sz w:val="16"/>
          <w:szCs w:val="16"/>
          <w:lang w:val="en-US"/>
        </w:rPr>
        <w:t xml:space="preserve">                except: pass </w:t>
      </w:r>
    </w:p>
    <w:p w:rsidR="00F86D28" w:rsidRPr="00F86D28" w:rsidRDefault="00F86D28" w:rsidP="00F86D28">
      <w:pPr>
        <w:ind w:firstLine="0"/>
        <w:rPr>
          <w:sz w:val="16"/>
          <w:szCs w:val="16"/>
          <w:lang w:val="en-US"/>
        </w:rPr>
      </w:pPr>
    </w:p>
    <w:p w:rsidR="00F86D28" w:rsidRPr="00F86D28" w:rsidRDefault="00F86D28" w:rsidP="00F86D28">
      <w:pPr>
        <w:ind w:firstLine="0"/>
        <w:rPr>
          <w:sz w:val="16"/>
          <w:szCs w:val="16"/>
          <w:lang w:val="en-US"/>
        </w:rPr>
      </w:pPr>
    </w:p>
    <w:p w:rsidR="00F86D28" w:rsidRPr="00F86D28" w:rsidRDefault="00F86D28" w:rsidP="00F86D28">
      <w:pPr>
        <w:ind w:firstLine="0"/>
        <w:rPr>
          <w:sz w:val="16"/>
          <w:szCs w:val="16"/>
          <w:lang w:val="en-US"/>
        </w:rPr>
      </w:pPr>
      <w:r w:rsidRPr="00F86D28">
        <w:rPr>
          <w:sz w:val="16"/>
          <w:szCs w:val="16"/>
          <w:lang w:val="en-US"/>
        </w:rPr>
        <w:t xml:space="preserve">    delete = sorted(list(set(delete)))</w:t>
      </w:r>
    </w:p>
    <w:p w:rsidR="00F86D28" w:rsidRPr="00F86D28" w:rsidRDefault="00F86D28" w:rsidP="00F86D28">
      <w:pPr>
        <w:ind w:firstLine="0"/>
        <w:rPr>
          <w:sz w:val="16"/>
          <w:szCs w:val="16"/>
          <w:lang w:val="en-US"/>
        </w:rPr>
      </w:pPr>
      <w:r w:rsidRPr="00F86D28">
        <w:rPr>
          <w:sz w:val="16"/>
          <w:szCs w:val="16"/>
          <w:lang w:val="en-US"/>
        </w:rPr>
        <w:t xml:space="preserve">    for j in range(0, len(delete)):</w:t>
      </w:r>
    </w:p>
    <w:p w:rsidR="00F86D28" w:rsidRPr="00F86D28" w:rsidRDefault="00F86D28" w:rsidP="00F86D28">
      <w:pPr>
        <w:ind w:firstLine="0"/>
        <w:rPr>
          <w:sz w:val="16"/>
          <w:szCs w:val="16"/>
          <w:lang w:val="en-US"/>
        </w:rPr>
      </w:pPr>
      <w:r w:rsidRPr="00F86D28">
        <w:rPr>
          <w:sz w:val="16"/>
          <w:szCs w:val="16"/>
          <w:lang w:val="en-US"/>
        </w:rPr>
        <w:t xml:space="preserve">        try:</w:t>
      </w:r>
    </w:p>
    <w:p w:rsidR="00F86D28" w:rsidRPr="00F86D28" w:rsidRDefault="00F86D28" w:rsidP="00F86D28">
      <w:pPr>
        <w:ind w:firstLine="0"/>
        <w:rPr>
          <w:sz w:val="16"/>
          <w:szCs w:val="16"/>
          <w:lang w:val="en-US"/>
        </w:rPr>
      </w:pPr>
      <w:r w:rsidRPr="00F86D28">
        <w:rPr>
          <w:sz w:val="16"/>
          <w:szCs w:val="16"/>
          <w:lang w:val="en-US"/>
        </w:rPr>
        <w:t xml:space="preserve">            second_part.pop(delete[j]-j)    </w:t>
      </w:r>
    </w:p>
    <w:p w:rsidR="00F86D28" w:rsidRPr="00F86D28" w:rsidRDefault="00F86D28" w:rsidP="00F86D28">
      <w:pPr>
        <w:ind w:firstLine="0"/>
        <w:rPr>
          <w:sz w:val="16"/>
          <w:szCs w:val="16"/>
          <w:lang w:val="en-US"/>
        </w:rPr>
      </w:pPr>
      <w:r w:rsidRPr="00F86D28">
        <w:rPr>
          <w:sz w:val="16"/>
          <w:szCs w:val="16"/>
          <w:lang w:val="en-US"/>
        </w:rPr>
        <w:t xml:space="preserve">        except: pass</w:t>
      </w:r>
    </w:p>
    <w:p w:rsidR="00F86D28" w:rsidRPr="00F86D28" w:rsidRDefault="00F86D28" w:rsidP="00F86D28">
      <w:pPr>
        <w:ind w:firstLine="0"/>
        <w:rPr>
          <w:sz w:val="16"/>
          <w:szCs w:val="16"/>
          <w:lang w:val="en-US"/>
        </w:rPr>
      </w:pPr>
    </w:p>
    <w:p w:rsidR="00F86D28" w:rsidRPr="00F86D28" w:rsidRDefault="00F86D28" w:rsidP="00F86D28">
      <w:pPr>
        <w:ind w:firstLine="0"/>
        <w:rPr>
          <w:sz w:val="16"/>
          <w:szCs w:val="16"/>
          <w:lang w:val="en-US"/>
        </w:rPr>
      </w:pPr>
      <w:r w:rsidRPr="00F86D28">
        <w:rPr>
          <w:sz w:val="16"/>
          <w:szCs w:val="16"/>
          <w:lang w:val="en-US"/>
        </w:rPr>
        <w:t xml:space="preserve">    for index in range(0,len(second_part)):</w:t>
      </w:r>
    </w:p>
    <w:p w:rsidR="00F86D28" w:rsidRPr="00F86D28" w:rsidRDefault="00F86D28" w:rsidP="00F86D28">
      <w:pPr>
        <w:ind w:firstLine="0"/>
        <w:rPr>
          <w:sz w:val="16"/>
          <w:szCs w:val="16"/>
          <w:lang w:val="en-US"/>
        </w:rPr>
      </w:pPr>
      <w:r w:rsidRPr="00F86D28">
        <w:rPr>
          <w:sz w:val="16"/>
          <w:szCs w:val="16"/>
          <w:lang w:val="en-US"/>
        </w:rPr>
        <w:t xml:space="preserve">        second_part[index][3] = list(set(second_part[index][3]))</w:t>
      </w:r>
    </w:p>
    <w:p w:rsidR="00F86D28" w:rsidRPr="00F86D28" w:rsidRDefault="00F86D28" w:rsidP="00F86D28">
      <w:pPr>
        <w:ind w:firstLine="0"/>
        <w:rPr>
          <w:sz w:val="16"/>
          <w:szCs w:val="16"/>
          <w:lang w:val="en-US"/>
        </w:rPr>
      </w:pPr>
      <w:r w:rsidRPr="00F86D28">
        <w:rPr>
          <w:sz w:val="16"/>
          <w:szCs w:val="16"/>
          <w:lang w:val="en-US"/>
        </w:rPr>
        <w:t xml:space="preserve">        </w:t>
      </w:r>
    </w:p>
    <w:p w:rsidR="00F86D28" w:rsidRPr="00F86D28" w:rsidRDefault="00F86D28" w:rsidP="00F86D28">
      <w:pPr>
        <w:ind w:firstLine="0"/>
        <w:rPr>
          <w:sz w:val="16"/>
          <w:szCs w:val="16"/>
          <w:lang w:val="en-US"/>
        </w:rPr>
      </w:pPr>
      <w:r w:rsidRPr="00F86D28">
        <w:rPr>
          <w:sz w:val="16"/>
          <w:szCs w:val="16"/>
          <w:lang w:val="en-US"/>
        </w:rPr>
        <w:t>for i in range(0,len(second_part)):</w:t>
      </w:r>
    </w:p>
    <w:p w:rsidR="00F86D28" w:rsidRPr="00F86D28" w:rsidRDefault="00F86D28" w:rsidP="00F86D28">
      <w:pPr>
        <w:ind w:firstLine="0"/>
        <w:rPr>
          <w:sz w:val="16"/>
          <w:szCs w:val="16"/>
          <w:lang w:val="en-US"/>
        </w:rPr>
      </w:pPr>
      <w:r w:rsidRPr="00F86D28">
        <w:rPr>
          <w:sz w:val="16"/>
          <w:szCs w:val="16"/>
          <w:lang w:val="en-US"/>
        </w:rPr>
        <w:t xml:space="preserve">    if jellyfish.jaro_distance(second_part[i][1],u'ЗЕСОРМУАМА') &gt; 0.75 or jellyfish.jaro_distance(second_part[i][1],u'ОТОВ«НОВИННАГРУПАУКРАЇНА»') &gt; 0.75:</w:t>
      </w:r>
    </w:p>
    <w:p w:rsidR="00F86D28" w:rsidRPr="00F86D28" w:rsidRDefault="00F86D28" w:rsidP="00F86D28">
      <w:pPr>
        <w:ind w:firstLine="0"/>
        <w:rPr>
          <w:sz w:val="16"/>
          <w:szCs w:val="16"/>
          <w:lang w:val="en-US"/>
        </w:rPr>
      </w:pPr>
      <w:r w:rsidRPr="00F86D28">
        <w:rPr>
          <w:sz w:val="16"/>
          <w:szCs w:val="16"/>
          <w:lang w:val="en-US"/>
        </w:rPr>
        <w:t xml:space="preserve">        second_part[i][1] = 'ПРОЩАННЯ'</w:t>
      </w:r>
    </w:p>
    <w:p w:rsidR="00F86D28" w:rsidRPr="00F86D28" w:rsidRDefault="00F86D28" w:rsidP="00F86D28">
      <w:pPr>
        <w:ind w:firstLine="0"/>
        <w:rPr>
          <w:sz w:val="16"/>
          <w:szCs w:val="16"/>
          <w:lang w:val="en-US"/>
        </w:rPr>
      </w:pPr>
      <w:r w:rsidRPr="00F86D28">
        <w:rPr>
          <w:sz w:val="16"/>
          <w:szCs w:val="16"/>
          <w:lang w:val="en-US"/>
        </w:rPr>
        <w:t xml:space="preserve">        second_part[i][2] = 'ПРОЩАННЯ'</w:t>
      </w:r>
    </w:p>
    <w:p w:rsidR="00F86D28" w:rsidRPr="00F86D28" w:rsidRDefault="00F86D28" w:rsidP="00F86D28">
      <w:pPr>
        <w:ind w:firstLine="0"/>
        <w:rPr>
          <w:sz w:val="16"/>
          <w:szCs w:val="16"/>
          <w:lang w:val="en-US"/>
        </w:rPr>
      </w:pPr>
      <w:r w:rsidRPr="00F86D28">
        <w:rPr>
          <w:sz w:val="16"/>
          <w:szCs w:val="16"/>
          <w:lang w:val="en-US"/>
        </w:rPr>
        <w:t xml:space="preserve">        </w:t>
      </w:r>
    </w:p>
    <w:p w:rsidR="00F86D28" w:rsidRPr="00F86D28" w:rsidRDefault="00F86D28" w:rsidP="00F86D28">
      <w:pPr>
        <w:ind w:firstLine="0"/>
        <w:rPr>
          <w:sz w:val="16"/>
          <w:szCs w:val="16"/>
          <w:lang w:val="en-US"/>
        </w:rPr>
      </w:pPr>
      <w:r w:rsidRPr="00F86D28">
        <w:rPr>
          <w:sz w:val="16"/>
          <w:szCs w:val="16"/>
          <w:lang w:val="en-US"/>
        </w:rPr>
        <w:t>delete = []</w:t>
      </w:r>
    </w:p>
    <w:p w:rsidR="00F86D28" w:rsidRPr="00F86D28" w:rsidRDefault="00F86D28" w:rsidP="00F86D28">
      <w:pPr>
        <w:ind w:firstLine="0"/>
        <w:rPr>
          <w:sz w:val="16"/>
          <w:szCs w:val="16"/>
          <w:lang w:val="en-US"/>
        </w:rPr>
      </w:pPr>
    </w:p>
    <w:p w:rsidR="00F86D28" w:rsidRPr="00F86D28" w:rsidRDefault="00F86D28" w:rsidP="00F86D28">
      <w:pPr>
        <w:ind w:firstLine="0"/>
        <w:rPr>
          <w:sz w:val="16"/>
          <w:szCs w:val="16"/>
          <w:lang w:val="en-US"/>
        </w:rPr>
      </w:pPr>
      <w:r w:rsidRPr="00F86D28">
        <w:rPr>
          <w:sz w:val="16"/>
          <w:szCs w:val="16"/>
          <w:lang w:val="en-US"/>
        </w:rPr>
        <w:t>for i in range(0,len(second_part)):</w:t>
      </w:r>
    </w:p>
    <w:p w:rsidR="00F86D28" w:rsidRPr="00F86D28" w:rsidRDefault="00F86D28" w:rsidP="00F86D28">
      <w:pPr>
        <w:ind w:firstLine="0"/>
        <w:rPr>
          <w:sz w:val="16"/>
          <w:szCs w:val="16"/>
          <w:lang w:val="en-US"/>
        </w:rPr>
      </w:pPr>
      <w:r w:rsidRPr="00F86D28">
        <w:rPr>
          <w:sz w:val="16"/>
          <w:szCs w:val="16"/>
          <w:lang w:val="en-US"/>
        </w:rPr>
        <w:t xml:space="preserve">    if second_part[i][1] == 'ПРОЩАННЯ':</w:t>
      </w:r>
    </w:p>
    <w:p w:rsidR="00F86D28" w:rsidRPr="00F86D28" w:rsidRDefault="00F86D28" w:rsidP="00F86D28">
      <w:pPr>
        <w:ind w:firstLine="0"/>
        <w:rPr>
          <w:sz w:val="16"/>
          <w:szCs w:val="16"/>
          <w:lang w:val="en-US"/>
        </w:rPr>
      </w:pPr>
      <w:r w:rsidRPr="00F86D28">
        <w:rPr>
          <w:sz w:val="16"/>
          <w:szCs w:val="16"/>
          <w:lang w:val="en-US"/>
        </w:rPr>
        <w:t xml:space="preserve">        first_part.append(second_part[i])</w:t>
      </w:r>
    </w:p>
    <w:p w:rsidR="00F86D28" w:rsidRPr="00F86D28" w:rsidRDefault="00F86D28" w:rsidP="00F86D28">
      <w:pPr>
        <w:ind w:firstLine="0"/>
        <w:rPr>
          <w:sz w:val="16"/>
          <w:szCs w:val="16"/>
          <w:lang w:val="en-US"/>
        </w:rPr>
      </w:pPr>
      <w:r w:rsidRPr="00F86D28">
        <w:rPr>
          <w:sz w:val="16"/>
          <w:szCs w:val="16"/>
          <w:lang w:val="en-US"/>
        </w:rPr>
        <w:t xml:space="preserve">        delete.append(i)</w:t>
      </w:r>
    </w:p>
    <w:p w:rsidR="00F86D28" w:rsidRPr="00F86D28" w:rsidRDefault="00F86D28" w:rsidP="00F86D28">
      <w:pPr>
        <w:ind w:firstLine="0"/>
        <w:rPr>
          <w:sz w:val="16"/>
          <w:szCs w:val="16"/>
          <w:lang w:val="en-US"/>
        </w:rPr>
      </w:pPr>
      <w:r w:rsidRPr="00F86D28">
        <w:rPr>
          <w:sz w:val="16"/>
          <w:szCs w:val="16"/>
          <w:lang w:val="en-US"/>
        </w:rPr>
        <w:t xml:space="preserve">        </w:t>
      </w:r>
    </w:p>
    <w:p w:rsidR="00F86D28" w:rsidRPr="00F86D28" w:rsidRDefault="00F86D28" w:rsidP="00F86D28">
      <w:pPr>
        <w:ind w:firstLine="0"/>
        <w:rPr>
          <w:sz w:val="16"/>
          <w:szCs w:val="16"/>
          <w:lang w:val="en-US"/>
        </w:rPr>
      </w:pPr>
      <w:r w:rsidRPr="00F86D28">
        <w:rPr>
          <w:sz w:val="16"/>
          <w:szCs w:val="16"/>
          <w:lang w:val="en-US"/>
        </w:rPr>
        <w:t>for j in range(0, len(delete)):</w:t>
      </w:r>
    </w:p>
    <w:p w:rsidR="00F86D28" w:rsidRPr="00F86D28" w:rsidRDefault="00F86D28" w:rsidP="00F86D28">
      <w:pPr>
        <w:ind w:firstLine="0"/>
        <w:rPr>
          <w:sz w:val="16"/>
          <w:szCs w:val="16"/>
          <w:lang w:val="en-US"/>
        </w:rPr>
      </w:pPr>
      <w:r w:rsidRPr="00F86D28">
        <w:rPr>
          <w:sz w:val="16"/>
          <w:szCs w:val="16"/>
          <w:lang w:val="en-US"/>
        </w:rPr>
        <w:t xml:space="preserve">    try:</w:t>
      </w:r>
    </w:p>
    <w:p w:rsidR="00F86D28" w:rsidRPr="00F86D28" w:rsidRDefault="00F86D28" w:rsidP="00F86D28">
      <w:pPr>
        <w:ind w:firstLine="0"/>
        <w:rPr>
          <w:sz w:val="16"/>
          <w:szCs w:val="16"/>
          <w:lang w:val="en-US"/>
        </w:rPr>
      </w:pPr>
      <w:r w:rsidRPr="00F86D28">
        <w:rPr>
          <w:sz w:val="16"/>
          <w:szCs w:val="16"/>
          <w:lang w:val="en-US"/>
        </w:rPr>
        <w:t xml:space="preserve">        second_part.pop(delete[j]-j)    </w:t>
      </w:r>
    </w:p>
    <w:p w:rsidR="00F86D28" w:rsidRPr="00F86D28" w:rsidRDefault="00F86D28" w:rsidP="00F86D28">
      <w:pPr>
        <w:ind w:firstLine="0"/>
        <w:rPr>
          <w:sz w:val="16"/>
          <w:szCs w:val="16"/>
          <w:lang w:val="en-US"/>
        </w:rPr>
      </w:pPr>
      <w:r w:rsidRPr="00F86D28">
        <w:rPr>
          <w:sz w:val="16"/>
          <w:szCs w:val="16"/>
          <w:lang w:val="en-US"/>
        </w:rPr>
        <w:t xml:space="preserve">    except: pass</w:t>
      </w:r>
    </w:p>
    <w:p w:rsidR="00F86D28" w:rsidRPr="00F86D28" w:rsidRDefault="00F86D28" w:rsidP="00F86D28">
      <w:pPr>
        <w:ind w:firstLine="0"/>
        <w:rPr>
          <w:sz w:val="16"/>
          <w:szCs w:val="16"/>
          <w:lang w:val="en-US"/>
        </w:rPr>
      </w:pPr>
      <w:r w:rsidRPr="00F86D28">
        <w:rPr>
          <w:sz w:val="16"/>
          <w:szCs w:val="16"/>
          <w:lang w:val="en-US"/>
        </w:rPr>
        <w:t xml:space="preserve">    </w:t>
      </w:r>
    </w:p>
    <w:p w:rsidR="00F86D28" w:rsidRPr="00F86D28" w:rsidRDefault="00F86D28" w:rsidP="00F86D28">
      <w:pPr>
        <w:ind w:firstLine="0"/>
        <w:rPr>
          <w:sz w:val="16"/>
          <w:szCs w:val="16"/>
          <w:lang w:val="en-US"/>
        </w:rPr>
      </w:pPr>
      <w:r w:rsidRPr="00F86D28">
        <w:rPr>
          <w:sz w:val="16"/>
          <w:szCs w:val="16"/>
          <w:lang w:val="en-US"/>
        </w:rPr>
        <w:t>for i in range(0, len(first_part)):</w:t>
      </w:r>
    </w:p>
    <w:p w:rsidR="00F86D28" w:rsidRPr="00F86D28" w:rsidRDefault="00F86D28" w:rsidP="00F86D28">
      <w:pPr>
        <w:ind w:firstLine="0"/>
        <w:rPr>
          <w:sz w:val="16"/>
          <w:szCs w:val="16"/>
          <w:lang w:val="en-US"/>
        </w:rPr>
      </w:pPr>
      <w:r w:rsidRPr="00F86D28">
        <w:rPr>
          <w:sz w:val="16"/>
          <w:szCs w:val="16"/>
          <w:lang w:val="en-US"/>
        </w:rPr>
        <w:lastRenderedPageBreak/>
        <w:t xml:space="preserve">    if first_part[i][1] == 'ПРОЩАННЯ':</w:t>
      </w:r>
    </w:p>
    <w:p w:rsidR="00F86D28" w:rsidRPr="00F86D28" w:rsidRDefault="00F86D28" w:rsidP="00F86D28">
      <w:pPr>
        <w:ind w:firstLine="0"/>
        <w:rPr>
          <w:sz w:val="16"/>
          <w:szCs w:val="16"/>
          <w:lang w:val="en-US"/>
        </w:rPr>
      </w:pPr>
      <w:r w:rsidRPr="00F86D28">
        <w:rPr>
          <w:sz w:val="16"/>
          <w:szCs w:val="16"/>
          <w:lang w:val="en-US"/>
        </w:rPr>
        <w:t xml:space="preserve">        first_part[i].append('')</w:t>
      </w:r>
    </w:p>
    <w:p w:rsidR="00F86D28" w:rsidRPr="00F86D28" w:rsidRDefault="00F86D28" w:rsidP="00F86D28">
      <w:pPr>
        <w:ind w:firstLine="0"/>
        <w:rPr>
          <w:sz w:val="16"/>
          <w:szCs w:val="16"/>
          <w:lang w:val="en-US"/>
        </w:rPr>
      </w:pPr>
      <w:r w:rsidRPr="00F86D28">
        <w:rPr>
          <w:sz w:val="16"/>
          <w:szCs w:val="16"/>
          <w:lang w:val="en-US"/>
        </w:rPr>
        <w:t xml:space="preserve">        first_part[i].append('ПРОЩАННЯ')</w:t>
      </w:r>
    </w:p>
    <w:p w:rsidR="00F86D28" w:rsidRPr="00F86D28" w:rsidRDefault="00F86D28" w:rsidP="00F86D28">
      <w:pPr>
        <w:ind w:firstLine="0"/>
        <w:rPr>
          <w:sz w:val="16"/>
          <w:szCs w:val="16"/>
          <w:lang w:val="en-US"/>
        </w:rPr>
      </w:pPr>
      <w:r w:rsidRPr="00F86D28">
        <w:rPr>
          <w:sz w:val="16"/>
          <w:szCs w:val="16"/>
          <w:lang w:val="en-US"/>
        </w:rPr>
        <w:t xml:space="preserve">        </w:t>
      </w:r>
    </w:p>
    <w:p w:rsidR="00F86D28" w:rsidRPr="00F86D28" w:rsidRDefault="00F86D28" w:rsidP="00F86D28">
      <w:pPr>
        <w:ind w:firstLine="0"/>
        <w:rPr>
          <w:sz w:val="16"/>
          <w:szCs w:val="16"/>
          <w:lang w:val="en-US"/>
        </w:rPr>
      </w:pPr>
      <w:r w:rsidRPr="00F86D28">
        <w:rPr>
          <w:sz w:val="16"/>
          <w:szCs w:val="16"/>
          <w:lang w:val="en-US"/>
        </w:rPr>
        <w:t>for index in range(0,len(second_part)):</w:t>
      </w:r>
    </w:p>
    <w:p w:rsidR="00F86D28" w:rsidRPr="00F86D28" w:rsidRDefault="00F86D28" w:rsidP="00F86D28">
      <w:pPr>
        <w:ind w:firstLine="0"/>
        <w:rPr>
          <w:sz w:val="16"/>
          <w:szCs w:val="16"/>
          <w:lang w:val="en-US"/>
        </w:rPr>
      </w:pPr>
      <w:r w:rsidRPr="00F86D28">
        <w:rPr>
          <w:sz w:val="16"/>
          <w:szCs w:val="16"/>
          <w:lang w:val="en-US"/>
        </w:rPr>
        <w:t xml:space="preserve">    delete = []</w:t>
      </w:r>
    </w:p>
    <w:p w:rsidR="00F86D28" w:rsidRPr="00F86D28" w:rsidRDefault="00F86D28" w:rsidP="00F86D28">
      <w:pPr>
        <w:ind w:firstLine="0"/>
        <w:rPr>
          <w:sz w:val="16"/>
          <w:szCs w:val="16"/>
          <w:lang w:val="en-US"/>
        </w:rPr>
      </w:pPr>
      <w:r w:rsidRPr="00F86D28">
        <w:rPr>
          <w:sz w:val="16"/>
          <w:szCs w:val="16"/>
          <w:lang w:val="en-US"/>
        </w:rPr>
        <w:t xml:space="preserve">    for index2 in range(0,len(second_part[index][3])):</w:t>
      </w:r>
    </w:p>
    <w:p w:rsidR="00F86D28" w:rsidRPr="00F86D28" w:rsidRDefault="00F86D28" w:rsidP="00F86D28">
      <w:pPr>
        <w:ind w:firstLine="0"/>
        <w:rPr>
          <w:sz w:val="16"/>
          <w:szCs w:val="16"/>
          <w:lang w:val="en-US"/>
        </w:rPr>
      </w:pPr>
      <w:r w:rsidRPr="00F86D28">
        <w:rPr>
          <w:sz w:val="16"/>
          <w:szCs w:val="16"/>
          <w:lang w:val="en-US"/>
        </w:rPr>
        <w:t xml:space="preserve">        if jellyfish.jaro_distance(second_part[index][2], second_part[index][3][index2]) &gt; 0.75:</w:t>
      </w:r>
    </w:p>
    <w:p w:rsidR="00F86D28" w:rsidRPr="00F86D28" w:rsidRDefault="00F86D28" w:rsidP="00F86D28">
      <w:pPr>
        <w:ind w:firstLine="0"/>
        <w:rPr>
          <w:sz w:val="16"/>
          <w:szCs w:val="16"/>
          <w:lang w:val="en-US"/>
        </w:rPr>
      </w:pPr>
      <w:r w:rsidRPr="00F86D28">
        <w:rPr>
          <w:sz w:val="16"/>
          <w:szCs w:val="16"/>
          <w:lang w:val="en-US"/>
        </w:rPr>
        <w:t xml:space="preserve">            delete.append(index2)</w:t>
      </w:r>
    </w:p>
    <w:p w:rsidR="00F86D28" w:rsidRPr="00F86D28" w:rsidRDefault="00F86D28" w:rsidP="00F86D28">
      <w:pPr>
        <w:ind w:firstLine="0"/>
        <w:rPr>
          <w:sz w:val="16"/>
          <w:szCs w:val="16"/>
          <w:lang w:val="en-US"/>
        </w:rPr>
      </w:pPr>
      <w:r w:rsidRPr="00F86D28">
        <w:rPr>
          <w:sz w:val="16"/>
          <w:szCs w:val="16"/>
          <w:lang w:val="en-US"/>
        </w:rPr>
        <w:t xml:space="preserve">    for j in range(0, len(delete)):</w:t>
      </w:r>
    </w:p>
    <w:p w:rsidR="00F86D28" w:rsidRPr="00F86D28" w:rsidRDefault="00F86D28" w:rsidP="00F86D28">
      <w:pPr>
        <w:ind w:firstLine="0"/>
        <w:rPr>
          <w:sz w:val="16"/>
          <w:szCs w:val="16"/>
          <w:lang w:val="en-US"/>
        </w:rPr>
      </w:pPr>
      <w:r w:rsidRPr="00F86D28">
        <w:rPr>
          <w:sz w:val="16"/>
          <w:szCs w:val="16"/>
          <w:lang w:val="en-US"/>
        </w:rPr>
        <w:t xml:space="preserve">        try:</w:t>
      </w:r>
    </w:p>
    <w:p w:rsidR="00F86D28" w:rsidRPr="00F86D28" w:rsidRDefault="00F86D28" w:rsidP="00F86D28">
      <w:pPr>
        <w:ind w:firstLine="0"/>
        <w:rPr>
          <w:sz w:val="16"/>
          <w:szCs w:val="16"/>
          <w:lang w:val="en-US"/>
        </w:rPr>
      </w:pPr>
      <w:r w:rsidRPr="00F86D28">
        <w:rPr>
          <w:sz w:val="16"/>
          <w:szCs w:val="16"/>
          <w:lang w:val="en-US"/>
        </w:rPr>
        <w:t xml:space="preserve">            second_part[index][3].pop(delete[j]-j)    </w:t>
      </w:r>
    </w:p>
    <w:p w:rsidR="00F86D28" w:rsidRPr="00F86D28" w:rsidRDefault="00F86D28" w:rsidP="00F86D28">
      <w:pPr>
        <w:ind w:firstLine="0"/>
        <w:rPr>
          <w:sz w:val="16"/>
          <w:szCs w:val="16"/>
          <w:lang w:val="en-US"/>
        </w:rPr>
      </w:pPr>
      <w:r w:rsidRPr="00F86D28">
        <w:rPr>
          <w:sz w:val="16"/>
          <w:szCs w:val="16"/>
          <w:lang w:val="en-US"/>
        </w:rPr>
        <w:t xml:space="preserve">        except: pass</w:t>
      </w:r>
    </w:p>
    <w:p w:rsidR="00F86D28" w:rsidRPr="00F86D28" w:rsidRDefault="00F86D28" w:rsidP="00F86D28">
      <w:pPr>
        <w:ind w:firstLine="0"/>
        <w:rPr>
          <w:sz w:val="16"/>
          <w:szCs w:val="16"/>
          <w:lang w:val="en-US"/>
        </w:rPr>
      </w:pPr>
      <w:r w:rsidRPr="00F86D28">
        <w:rPr>
          <w:sz w:val="16"/>
          <w:szCs w:val="16"/>
          <w:lang w:val="en-US"/>
        </w:rPr>
        <w:t xml:space="preserve">        </w:t>
      </w:r>
    </w:p>
    <w:p w:rsidR="00F86D28" w:rsidRPr="00F86D28" w:rsidRDefault="00F86D28" w:rsidP="00F86D28">
      <w:pPr>
        <w:ind w:firstLine="0"/>
        <w:rPr>
          <w:sz w:val="16"/>
          <w:szCs w:val="16"/>
          <w:lang w:val="en-US"/>
        </w:rPr>
      </w:pPr>
      <w:r w:rsidRPr="00F86D28">
        <w:rPr>
          <w:sz w:val="16"/>
          <w:szCs w:val="16"/>
          <w:lang w:val="en-US"/>
        </w:rPr>
        <w:t>for i in range(0,len(second_part)):</w:t>
      </w:r>
    </w:p>
    <w:p w:rsidR="00F86D28" w:rsidRPr="00F86D28" w:rsidRDefault="00F86D28" w:rsidP="00F86D28">
      <w:pPr>
        <w:ind w:firstLine="0"/>
        <w:rPr>
          <w:sz w:val="16"/>
          <w:szCs w:val="16"/>
          <w:lang w:val="en-US"/>
        </w:rPr>
      </w:pPr>
      <w:r w:rsidRPr="00F86D28">
        <w:rPr>
          <w:sz w:val="16"/>
          <w:szCs w:val="16"/>
          <w:lang w:val="en-US"/>
        </w:rPr>
        <w:t xml:space="preserve">    try:</w:t>
      </w:r>
    </w:p>
    <w:p w:rsidR="00F86D28" w:rsidRPr="00F86D28" w:rsidRDefault="00F86D28" w:rsidP="00F86D28">
      <w:pPr>
        <w:ind w:firstLine="0"/>
        <w:rPr>
          <w:sz w:val="16"/>
          <w:szCs w:val="16"/>
          <w:lang w:val="en-US"/>
        </w:rPr>
      </w:pPr>
      <w:r w:rsidRPr="00F86D28">
        <w:rPr>
          <w:sz w:val="16"/>
          <w:szCs w:val="16"/>
          <w:lang w:val="en-US"/>
        </w:rPr>
        <w:t xml:space="preserve">        second_part[i][3] = list(set(second_part[i][3]))</w:t>
      </w:r>
    </w:p>
    <w:p w:rsidR="00F86D28" w:rsidRPr="00F86D28" w:rsidRDefault="00F86D28" w:rsidP="00F86D28">
      <w:pPr>
        <w:ind w:firstLine="0"/>
        <w:rPr>
          <w:sz w:val="16"/>
          <w:szCs w:val="16"/>
          <w:lang w:val="en-US"/>
        </w:rPr>
      </w:pPr>
      <w:r w:rsidRPr="00F86D28">
        <w:rPr>
          <w:sz w:val="16"/>
          <w:szCs w:val="16"/>
          <w:lang w:val="en-US"/>
        </w:rPr>
        <w:t xml:space="preserve">    except:</w:t>
      </w:r>
    </w:p>
    <w:p w:rsidR="00F86D28" w:rsidRPr="00F86D28" w:rsidRDefault="00F86D28" w:rsidP="00F86D28">
      <w:pPr>
        <w:ind w:firstLine="0"/>
        <w:rPr>
          <w:sz w:val="16"/>
          <w:szCs w:val="16"/>
          <w:lang w:val="en-US"/>
        </w:rPr>
      </w:pPr>
      <w:r w:rsidRPr="00F86D28">
        <w:rPr>
          <w:sz w:val="16"/>
          <w:szCs w:val="16"/>
          <w:lang w:val="en-US"/>
        </w:rPr>
        <w:t xml:space="preserve">        pass</w:t>
      </w:r>
    </w:p>
    <w:p w:rsidR="00F86D28" w:rsidRPr="00F86D28" w:rsidRDefault="00F86D28" w:rsidP="00F86D28">
      <w:pPr>
        <w:ind w:firstLine="0"/>
        <w:rPr>
          <w:sz w:val="16"/>
          <w:szCs w:val="16"/>
          <w:lang w:val="en-US"/>
        </w:rPr>
      </w:pPr>
      <w:r w:rsidRPr="00F86D28">
        <w:rPr>
          <w:sz w:val="16"/>
          <w:szCs w:val="16"/>
          <w:lang w:val="en-US"/>
        </w:rPr>
        <w:t xml:space="preserve">        </w:t>
      </w:r>
    </w:p>
    <w:p w:rsidR="00F86D28" w:rsidRPr="00F86D28" w:rsidRDefault="00F86D28" w:rsidP="00F86D28">
      <w:pPr>
        <w:ind w:firstLine="0"/>
        <w:rPr>
          <w:sz w:val="16"/>
          <w:szCs w:val="16"/>
          <w:lang w:val="en-US"/>
        </w:rPr>
      </w:pPr>
      <w:r w:rsidRPr="00F86D28">
        <w:rPr>
          <w:sz w:val="16"/>
          <w:szCs w:val="16"/>
          <w:lang w:val="en-US"/>
        </w:rPr>
        <w:t>first_part.sort(key=lambda i: int(i[0]))</w:t>
      </w:r>
    </w:p>
    <w:p w:rsidR="00F86D28" w:rsidRPr="00F86D28" w:rsidRDefault="00F86D28" w:rsidP="00F86D28">
      <w:pPr>
        <w:ind w:firstLine="0"/>
        <w:rPr>
          <w:sz w:val="16"/>
          <w:szCs w:val="16"/>
          <w:lang w:val="en-US"/>
        </w:rPr>
      </w:pPr>
      <w:r w:rsidRPr="00F86D28">
        <w:rPr>
          <w:sz w:val="16"/>
          <w:szCs w:val="16"/>
          <w:lang w:val="en-US"/>
        </w:rPr>
        <w:t>delete =[]</w:t>
      </w:r>
    </w:p>
    <w:p w:rsidR="00F86D28" w:rsidRPr="00F86D28" w:rsidRDefault="00F86D28" w:rsidP="00F86D28">
      <w:pPr>
        <w:ind w:firstLine="0"/>
        <w:rPr>
          <w:sz w:val="16"/>
          <w:szCs w:val="16"/>
          <w:lang w:val="en-US"/>
        </w:rPr>
      </w:pPr>
    </w:p>
    <w:p w:rsidR="00F86D28" w:rsidRPr="00F86D28" w:rsidRDefault="00F86D28" w:rsidP="00F86D28">
      <w:pPr>
        <w:ind w:firstLine="0"/>
        <w:rPr>
          <w:sz w:val="16"/>
          <w:szCs w:val="16"/>
          <w:lang w:val="en-US"/>
        </w:rPr>
      </w:pPr>
      <w:r w:rsidRPr="00F86D28">
        <w:rPr>
          <w:sz w:val="16"/>
          <w:szCs w:val="16"/>
          <w:lang w:val="en-US"/>
        </w:rPr>
        <w:t>for i in range(0, len(second_part)):</w:t>
      </w:r>
    </w:p>
    <w:p w:rsidR="00F86D28" w:rsidRPr="00F86D28" w:rsidRDefault="00F86D28" w:rsidP="00F86D28">
      <w:pPr>
        <w:ind w:firstLine="0"/>
        <w:rPr>
          <w:sz w:val="16"/>
          <w:szCs w:val="16"/>
          <w:lang w:val="en-US"/>
        </w:rPr>
      </w:pPr>
      <w:r w:rsidRPr="00F86D28">
        <w:rPr>
          <w:sz w:val="16"/>
          <w:szCs w:val="16"/>
          <w:lang w:val="en-US"/>
        </w:rPr>
        <w:t xml:space="preserve">    if len(second_part[i]) == 3:</w:t>
      </w:r>
    </w:p>
    <w:p w:rsidR="00F86D28" w:rsidRPr="00F86D28" w:rsidRDefault="00F86D28" w:rsidP="00F86D28">
      <w:pPr>
        <w:ind w:firstLine="0"/>
        <w:rPr>
          <w:sz w:val="16"/>
          <w:szCs w:val="16"/>
          <w:lang w:val="en-US"/>
        </w:rPr>
      </w:pPr>
      <w:r w:rsidRPr="00F86D28">
        <w:rPr>
          <w:sz w:val="16"/>
          <w:szCs w:val="16"/>
          <w:lang w:val="en-US"/>
        </w:rPr>
        <w:t xml:space="preserve">        second_part[i].append('')</w:t>
      </w:r>
    </w:p>
    <w:p w:rsidR="00F86D28" w:rsidRPr="00F86D28" w:rsidRDefault="00F86D28" w:rsidP="00F86D28">
      <w:pPr>
        <w:ind w:firstLine="0"/>
        <w:rPr>
          <w:sz w:val="16"/>
          <w:szCs w:val="16"/>
          <w:lang w:val="en-US"/>
        </w:rPr>
      </w:pPr>
      <w:r w:rsidRPr="00F86D28">
        <w:rPr>
          <w:sz w:val="16"/>
          <w:szCs w:val="16"/>
          <w:lang w:val="en-US"/>
        </w:rPr>
        <w:t xml:space="preserve">    if len(second_part[i]) == 4:</w:t>
      </w:r>
    </w:p>
    <w:p w:rsidR="00F86D28" w:rsidRPr="00F86D28" w:rsidRDefault="00F86D28" w:rsidP="00F86D28">
      <w:pPr>
        <w:ind w:firstLine="0"/>
        <w:rPr>
          <w:sz w:val="16"/>
          <w:szCs w:val="16"/>
          <w:lang w:val="en-US"/>
        </w:rPr>
      </w:pPr>
      <w:r w:rsidRPr="00F86D28">
        <w:rPr>
          <w:sz w:val="16"/>
          <w:szCs w:val="16"/>
          <w:lang w:val="en-US"/>
        </w:rPr>
        <w:t xml:space="preserve">        second_part[i].append('НОВИНИ')</w:t>
      </w:r>
    </w:p>
    <w:p w:rsidR="00F86D28" w:rsidRPr="00F86D28" w:rsidRDefault="00F86D28" w:rsidP="00F86D28">
      <w:pPr>
        <w:ind w:firstLine="0"/>
        <w:rPr>
          <w:sz w:val="16"/>
          <w:szCs w:val="16"/>
          <w:lang w:val="en-US"/>
        </w:rPr>
      </w:pPr>
    </w:p>
    <w:p w:rsidR="00F86D28" w:rsidRPr="00F86D28" w:rsidRDefault="00F86D28" w:rsidP="00F86D28">
      <w:pPr>
        <w:ind w:firstLine="0"/>
        <w:rPr>
          <w:sz w:val="16"/>
          <w:szCs w:val="16"/>
          <w:lang w:val="en-US"/>
        </w:rPr>
      </w:pPr>
      <w:r w:rsidRPr="00F86D28">
        <w:rPr>
          <w:sz w:val="16"/>
          <w:szCs w:val="16"/>
          <w:lang w:val="en-US"/>
        </w:rPr>
        <w:t>input = (first_part+second_part)</w:t>
      </w:r>
    </w:p>
    <w:p w:rsidR="00F86D28" w:rsidRPr="00F86D28" w:rsidRDefault="00F86D28" w:rsidP="00F86D28">
      <w:pPr>
        <w:ind w:firstLine="0"/>
        <w:rPr>
          <w:sz w:val="16"/>
          <w:szCs w:val="16"/>
          <w:lang w:val="en-US"/>
        </w:rPr>
      </w:pPr>
      <w:r w:rsidRPr="00F86D28">
        <w:rPr>
          <w:sz w:val="16"/>
          <w:szCs w:val="16"/>
          <w:lang w:val="en-US"/>
        </w:rPr>
        <w:t>input.sort(key=lambda i: int(i[0]))</w:t>
      </w:r>
    </w:p>
    <w:p w:rsidR="00F86D28" w:rsidRPr="00F86D28" w:rsidRDefault="00F86D28" w:rsidP="00F86D28">
      <w:pPr>
        <w:ind w:firstLine="0"/>
        <w:rPr>
          <w:sz w:val="16"/>
          <w:szCs w:val="16"/>
          <w:lang w:val="en-US"/>
        </w:rPr>
      </w:pPr>
    </w:p>
    <w:p w:rsidR="00F86D28" w:rsidRPr="00F86D28" w:rsidRDefault="00F86D28" w:rsidP="00F86D28">
      <w:pPr>
        <w:ind w:firstLine="0"/>
        <w:rPr>
          <w:sz w:val="16"/>
          <w:szCs w:val="16"/>
          <w:lang w:val="en-US"/>
        </w:rPr>
      </w:pPr>
      <w:r w:rsidRPr="00F86D28">
        <w:rPr>
          <w:sz w:val="16"/>
          <w:szCs w:val="16"/>
          <w:lang w:val="en-US"/>
        </w:rPr>
        <w:t>while 1:</w:t>
      </w:r>
    </w:p>
    <w:p w:rsidR="00F86D28" w:rsidRPr="00F86D28" w:rsidRDefault="00F86D28" w:rsidP="00F86D28">
      <w:pPr>
        <w:ind w:firstLine="0"/>
        <w:rPr>
          <w:sz w:val="16"/>
          <w:szCs w:val="16"/>
          <w:lang w:val="en-US"/>
        </w:rPr>
      </w:pPr>
      <w:r w:rsidRPr="00F86D28">
        <w:rPr>
          <w:sz w:val="16"/>
          <w:szCs w:val="16"/>
          <w:lang w:val="en-US"/>
        </w:rPr>
        <w:t xml:space="preserve">    if input[-1][1] == 'ЗАСТАВКА' or input[-1][1] == 'ПРОЩАННЯ':</w:t>
      </w:r>
    </w:p>
    <w:p w:rsidR="00F86D28" w:rsidRPr="00F86D28" w:rsidRDefault="00F86D28" w:rsidP="00F86D28">
      <w:pPr>
        <w:ind w:firstLine="0"/>
        <w:rPr>
          <w:sz w:val="16"/>
          <w:szCs w:val="16"/>
          <w:lang w:val="en-US"/>
        </w:rPr>
      </w:pPr>
      <w:r w:rsidRPr="00F86D28">
        <w:rPr>
          <w:sz w:val="16"/>
          <w:szCs w:val="16"/>
          <w:lang w:val="en-US"/>
        </w:rPr>
        <w:t xml:space="preserve">        break</w:t>
      </w:r>
    </w:p>
    <w:p w:rsidR="00F86D28" w:rsidRPr="00F86D28" w:rsidRDefault="00F86D28" w:rsidP="00F86D28">
      <w:pPr>
        <w:ind w:firstLine="0"/>
        <w:rPr>
          <w:sz w:val="16"/>
          <w:szCs w:val="16"/>
          <w:lang w:val="en-US"/>
        </w:rPr>
      </w:pPr>
      <w:r w:rsidRPr="00F86D28">
        <w:rPr>
          <w:sz w:val="16"/>
          <w:szCs w:val="16"/>
          <w:lang w:val="en-US"/>
        </w:rPr>
        <w:t xml:space="preserve">    else:</w:t>
      </w:r>
    </w:p>
    <w:p w:rsidR="00F86D28" w:rsidRPr="00F86D28" w:rsidRDefault="00F86D28" w:rsidP="00F86D28">
      <w:pPr>
        <w:ind w:firstLine="0"/>
        <w:rPr>
          <w:sz w:val="16"/>
          <w:szCs w:val="16"/>
          <w:lang w:val="en-US"/>
        </w:rPr>
      </w:pPr>
      <w:r w:rsidRPr="00F86D28">
        <w:rPr>
          <w:sz w:val="16"/>
          <w:szCs w:val="16"/>
          <w:lang w:val="en-US"/>
        </w:rPr>
        <w:t xml:space="preserve">        input.pop(-1)</w:t>
      </w:r>
    </w:p>
    <w:p w:rsidR="00F86D28" w:rsidRPr="00F86D28" w:rsidRDefault="00F86D28" w:rsidP="00F86D28">
      <w:pPr>
        <w:ind w:firstLine="0"/>
        <w:rPr>
          <w:sz w:val="16"/>
          <w:szCs w:val="16"/>
          <w:lang w:val="en-US"/>
        </w:rPr>
      </w:pPr>
      <w:r w:rsidRPr="00F86D28">
        <w:rPr>
          <w:sz w:val="16"/>
          <w:szCs w:val="16"/>
          <w:lang w:val="en-US"/>
        </w:rPr>
        <w:t xml:space="preserve">        </w:t>
      </w:r>
    </w:p>
    <w:p w:rsidR="00F86D28" w:rsidRPr="00F86D28" w:rsidRDefault="00F86D28" w:rsidP="00F86D28">
      <w:pPr>
        <w:ind w:firstLine="0"/>
        <w:rPr>
          <w:sz w:val="16"/>
          <w:szCs w:val="16"/>
          <w:lang w:val="en-US"/>
        </w:rPr>
      </w:pPr>
      <w:r w:rsidRPr="00F86D28">
        <w:rPr>
          <w:sz w:val="16"/>
          <w:szCs w:val="16"/>
          <w:lang w:val="en-US"/>
        </w:rPr>
        <w:t>while input[0][1] != 'ЗАСТАВКА':</w:t>
      </w:r>
    </w:p>
    <w:p w:rsidR="00F86D28" w:rsidRPr="00F86D28" w:rsidRDefault="00F86D28" w:rsidP="00F86D28">
      <w:pPr>
        <w:ind w:firstLine="0"/>
        <w:rPr>
          <w:sz w:val="16"/>
          <w:szCs w:val="16"/>
          <w:lang w:val="en-US"/>
        </w:rPr>
      </w:pPr>
      <w:r w:rsidRPr="00F86D28">
        <w:rPr>
          <w:sz w:val="16"/>
          <w:szCs w:val="16"/>
          <w:lang w:val="en-US"/>
        </w:rPr>
        <w:t xml:space="preserve">    input.pop(0)</w:t>
      </w:r>
    </w:p>
    <w:p w:rsidR="00F86D28" w:rsidRPr="00F86D28" w:rsidRDefault="00F86D28" w:rsidP="00F86D28">
      <w:pPr>
        <w:ind w:firstLine="0"/>
        <w:rPr>
          <w:sz w:val="16"/>
          <w:szCs w:val="16"/>
          <w:lang w:val="en-US"/>
        </w:rPr>
      </w:pPr>
      <w:r w:rsidRPr="00F86D28">
        <w:rPr>
          <w:sz w:val="16"/>
          <w:szCs w:val="16"/>
          <w:lang w:val="en-US"/>
        </w:rPr>
        <w:t xml:space="preserve">    </w:t>
      </w:r>
    </w:p>
    <w:p w:rsidR="00F86D28" w:rsidRPr="00F86D28" w:rsidRDefault="00F86D28" w:rsidP="00F86D28">
      <w:pPr>
        <w:ind w:firstLine="0"/>
        <w:rPr>
          <w:sz w:val="16"/>
          <w:szCs w:val="16"/>
          <w:lang w:val="en-US"/>
        </w:rPr>
      </w:pPr>
      <w:r w:rsidRPr="00F86D28">
        <w:rPr>
          <w:sz w:val="16"/>
          <w:szCs w:val="16"/>
          <w:lang w:val="en-US"/>
        </w:rPr>
        <w:t>delete = []</w:t>
      </w:r>
    </w:p>
    <w:p w:rsidR="00F86D28" w:rsidRPr="00F86D28" w:rsidRDefault="00F86D28" w:rsidP="00F86D28">
      <w:pPr>
        <w:ind w:firstLine="0"/>
        <w:rPr>
          <w:sz w:val="16"/>
          <w:szCs w:val="16"/>
          <w:lang w:val="en-US"/>
        </w:rPr>
      </w:pPr>
      <w:r w:rsidRPr="00F86D28">
        <w:rPr>
          <w:sz w:val="16"/>
          <w:szCs w:val="16"/>
          <w:lang w:val="en-US"/>
        </w:rPr>
        <w:t>for i in range(0, len(input)-1):</w:t>
      </w:r>
    </w:p>
    <w:p w:rsidR="00F86D28" w:rsidRPr="00F86D28" w:rsidRDefault="00F86D28" w:rsidP="00F86D28">
      <w:pPr>
        <w:ind w:firstLine="0"/>
        <w:rPr>
          <w:sz w:val="16"/>
          <w:szCs w:val="16"/>
          <w:lang w:val="en-US"/>
        </w:rPr>
      </w:pPr>
      <w:r w:rsidRPr="00F86D28">
        <w:rPr>
          <w:sz w:val="16"/>
          <w:szCs w:val="16"/>
          <w:lang w:val="en-US"/>
        </w:rPr>
        <w:t xml:space="preserve">    if jellyfish.jaro_distance(input[i][1],input[i+1][1]) &gt; 0.75:</w:t>
      </w:r>
    </w:p>
    <w:p w:rsidR="00F86D28" w:rsidRPr="00F86D28" w:rsidRDefault="00F86D28" w:rsidP="00F86D28">
      <w:pPr>
        <w:ind w:firstLine="0"/>
        <w:rPr>
          <w:sz w:val="16"/>
          <w:szCs w:val="16"/>
          <w:lang w:val="en-US"/>
        </w:rPr>
      </w:pPr>
      <w:r w:rsidRPr="00F86D28">
        <w:rPr>
          <w:sz w:val="16"/>
          <w:szCs w:val="16"/>
          <w:lang w:val="en-US"/>
        </w:rPr>
        <w:t xml:space="preserve">        delete.append(i+1)</w:t>
      </w:r>
    </w:p>
    <w:p w:rsidR="00F86D28" w:rsidRPr="00F86D28" w:rsidRDefault="00F86D28" w:rsidP="00F86D28">
      <w:pPr>
        <w:ind w:firstLine="0"/>
        <w:rPr>
          <w:sz w:val="16"/>
          <w:szCs w:val="16"/>
          <w:lang w:val="en-US"/>
        </w:rPr>
      </w:pPr>
      <w:r w:rsidRPr="00F86D28">
        <w:rPr>
          <w:sz w:val="16"/>
          <w:szCs w:val="16"/>
          <w:lang w:val="en-US"/>
        </w:rPr>
        <w:t>delete = sorted(list(set(delete)))</w:t>
      </w:r>
    </w:p>
    <w:p w:rsidR="00F86D28" w:rsidRPr="00F86D28" w:rsidRDefault="00F86D28" w:rsidP="00F86D28">
      <w:pPr>
        <w:ind w:firstLine="0"/>
        <w:rPr>
          <w:sz w:val="16"/>
          <w:szCs w:val="16"/>
          <w:lang w:val="en-US"/>
        </w:rPr>
      </w:pPr>
    </w:p>
    <w:p w:rsidR="00F86D28" w:rsidRPr="00F86D28" w:rsidRDefault="00F86D28" w:rsidP="00F86D28">
      <w:pPr>
        <w:ind w:firstLine="0"/>
        <w:rPr>
          <w:sz w:val="16"/>
          <w:szCs w:val="16"/>
          <w:lang w:val="en-US"/>
        </w:rPr>
      </w:pPr>
      <w:r w:rsidRPr="00F86D28">
        <w:rPr>
          <w:sz w:val="16"/>
          <w:szCs w:val="16"/>
          <w:lang w:val="en-US"/>
        </w:rPr>
        <w:t>for j in range(0, len(delete)):</w:t>
      </w:r>
    </w:p>
    <w:p w:rsidR="00F86D28" w:rsidRPr="00F86D28" w:rsidRDefault="00F86D28" w:rsidP="00F86D28">
      <w:pPr>
        <w:ind w:firstLine="0"/>
        <w:rPr>
          <w:sz w:val="16"/>
          <w:szCs w:val="16"/>
          <w:lang w:val="en-US"/>
        </w:rPr>
      </w:pPr>
      <w:r w:rsidRPr="00F86D28">
        <w:rPr>
          <w:sz w:val="16"/>
          <w:szCs w:val="16"/>
          <w:lang w:val="en-US"/>
        </w:rPr>
        <w:t xml:space="preserve">    try:</w:t>
      </w:r>
    </w:p>
    <w:p w:rsidR="00F86D28" w:rsidRPr="00F86D28" w:rsidRDefault="00F86D28" w:rsidP="00F86D28">
      <w:pPr>
        <w:ind w:firstLine="0"/>
        <w:rPr>
          <w:sz w:val="16"/>
          <w:szCs w:val="16"/>
          <w:lang w:val="en-US"/>
        </w:rPr>
      </w:pPr>
      <w:r w:rsidRPr="00F86D28">
        <w:rPr>
          <w:sz w:val="16"/>
          <w:szCs w:val="16"/>
          <w:lang w:val="en-US"/>
        </w:rPr>
        <w:t xml:space="preserve">        input.pop(delete[j]-j)    </w:t>
      </w:r>
    </w:p>
    <w:p w:rsidR="00F86D28" w:rsidRPr="00F86D28" w:rsidRDefault="00F86D28" w:rsidP="00F86D28">
      <w:pPr>
        <w:ind w:firstLine="0"/>
        <w:rPr>
          <w:sz w:val="16"/>
          <w:szCs w:val="16"/>
          <w:lang w:val="en-US"/>
        </w:rPr>
      </w:pPr>
      <w:r w:rsidRPr="00F86D28">
        <w:rPr>
          <w:sz w:val="16"/>
          <w:szCs w:val="16"/>
          <w:lang w:val="en-US"/>
        </w:rPr>
        <w:t xml:space="preserve">    except: pass</w:t>
      </w:r>
    </w:p>
    <w:p w:rsidR="00F86D28" w:rsidRPr="00F86D28" w:rsidRDefault="00F86D28" w:rsidP="00F86D28">
      <w:pPr>
        <w:ind w:firstLine="0"/>
        <w:rPr>
          <w:sz w:val="16"/>
          <w:szCs w:val="16"/>
          <w:lang w:val="en-US"/>
        </w:rPr>
      </w:pPr>
    </w:p>
    <w:p w:rsidR="00F86D28" w:rsidRPr="00F86D28" w:rsidRDefault="00F86D28" w:rsidP="00F86D28">
      <w:pPr>
        <w:ind w:firstLine="0"/>
        <w:rPr>
          <w:sz w:val="16"/>
          <w:szCs w:val="16"/>
          <w:lang w:val="en-US"/>
        </w:rPr>
      </w:pPr>
      <w:r w:rsidRPr="00F86D28">
        <w:rPr>
          <w:sz w:val="16"/>
          <w:szCs w:val="16"/>
          <w:lang w:val="en-US"/>
        </w:rPr>
        <w:t>for i in range(0, len(input)):</w:t>
      </w:r>
    </w:p>
    <w:p w:rsidR="00F86D28" w:rsidRPr="00F86D28" w:rsidRDefault="00F86D28" w:rsidP="00F86D28">
      <w:pPr>
        <w:ind w:firstLine="0"/>
        <w:rPr>
          <w:sz w:val="16"/>
          <w:szCs w:val="16"/>
          <w:lang w:val="en-US"/>
        </w:rPr>
      </w:pPr>
      <w:r w:rsidRPr="00F86D28">
        <w:rPr>
          <w:sz w:val="16"/>
          <w:szCs w:val="16"/>
          <w:lang w:val="en-US"/>
        </w:rPr>
        <w:t xml:space="preserve">    if jellyfish.jaro_distance(input[i][1],u'ПРОЩАННЯ') &gt; 0.95:</w:t>
      </w:r>
    </w:p>
    <w:p w:rsidR="00F86D28" w:rsidRPr="00F86D28" w:rsidRDefault="00F86D28" w:rsidP="00F86D28">
      <w:pPr>
        <w:ind w:firstLine="0"/>
        <w:rPr>
          <w:sz w:val="16"/>
          <w:szCs w:val="16"/>
          <w:lang w:val="en-US"/>
        </w:rPr>
      </w:pPr>
      <w:r w:rsidRPr="00F86D28">
        <w:rPr>
          <w:sz w:val="16"/>
          <w:szCs w:val="16"/>
          <w:lang w:val="en-US"/>
        </w:rPr>
        <w:t xml:space="preserve">        input[i].pop(3)</w:t>
      </w:r>
    </w:p>
    <w:p w:rsidR="00F86D28" w:rsidRPr="00F86D28" w:rsidRDefault="00F86D28" w:rsidP="00F86D28">
      <w:pPr>
        <w:ind w:firstLine="0"/>
        <w:rPr>
          <w:sz w:val="16"/>
          <w:szCs w:val="16"/>
          <w:lang w:val="en-US"/>
        </w:rPr>
      </w:pPr>
    </w:p>
    <w:p w:rsidR="00F86D28" w:rsidRPr="00F86D28" w:rsidRDefault="00F86D28" w:rsidP="00F86D28">
      <w:pPr>
        <w:ind w:firstLine="0"/>
        <w:rPr>
          <w:sz w:val="16"/>
          <w:szCs w:val="16"/>
          <w:lang w:val="en-US"/>
        </w:rPr>
      </w:pPr>
      <w:r w:rsidRPr="00F86D28">
        <w:rPr>
          <w:sz w:val="16"/>
          <w:szCs w:val="16"/>
          <w:lang w:val="en-US"/>
        </w:rPr>
        <w:t>input.append([str(int(input[-1][0])+150),'РЕКЛАМА','РЕКЛАМА','','РЕКЛАМА'])</w:t>
      </w:r>
    </w:p>
    <w:p w:rsidR="00F86D28" w:rsidRPr="00F86D28" w:rsidRDefault="00F86D28" w:rsidP="00F86D28">
      <w:pPr>
        <w:ind w:firstLine="0"/>
        <w:rPr>
          <w:sz w:val="16"/>
          <w:szCs w:val="16"/>
          <w:lang w:val="en-US"/>
        </w:rPr>
      </w:pPr>
      <w:r w:rsidRPr="00F86D28">
        <w:rPr>
          <w:sz w:val="16"/>
          <w:szCs w:val="16"/>
          <w:lang w:val="en-US"/>
        </w:rPr>
        <w:t>input.append(['107970','dueto','dueto','','dueto'])</w:t>
      </w:r>
    </w:p>
    <w:p w:rsidR="00F86D28" w:rsidRPr="00F86D28" w:rsidRDefault="00F86D28" w:rsidP="00F86D28">
      <w:pPr>
        <w:ind w:firstLine="0"/>
        <w:rPr>
          <w:sz w:val="16"/>
          <w:szCs w:val="16"/>
          <w:lang w:val="en-US"/>
        </w:rPr>
      </w:pPr>
    </w:p>
    <w:p w:rsidR="00F86D28" w:rsidRPr="00F86D28" w:rsidRDefault="00F86D28" w:rsidP="00F86D28">
      <w:pPr>
        <w:ind w:firstLine="0"/>
        <w:rPr>
          <w:sz w:val="16"/>
          <w:szCs w:val="16"/>
          <w:lang w:val="en-US"/>
        </w:rPr>
      </w:pPr>
      <w:r w:rsidRPr="00F86D28">
        <w:rPr>
          <w:sz w:val="16"/>
          <w:szCs w:val="16"/>
          <w:lang w:val="en-US"/>
        </w:rPr>
        <w:t>for index in range(0,len(input)):</w:t>
      </w:r>
    </w:p>
    <w:p w:rsidR="00F86D28" w:rsidRPr="00F86D28" w:rsidRDefault="00F86D28" w:rsidP="00F86D28">
      <w:pPr>
        <w:ind w:firstLine="0"/>
        <w:rPr>
          <w:sz w:val="16"/>
          <w:szCs w:val="16"/>
          <w:lang w:val="en-US"/>
        </w:rPr>
      </w:pPr>
      <w:r w:rsidRPr="00F86D28">
        <w:rPr>
          <w:sz w:val="16"/>
          <w:szCs w:val="16"/>
          <w:lang w:val="en-US"/>
        </w:rPr>
        <w:t xml:space="preserve">    delete = []</w:t>
      </w:r>
    </w:p>
    <w:p w:rsidR="00F86D28" w:rsidRPr="00F86D28" w:rsidRDefault="00F86D28" w:rsidP="00F86D28">
      <w:pPr>
        <w:ind w:firstLine="0"/>
        <w:rPr>
          <w:sz w:val="16"/>
          <w:szCs w:val="16"/>
          <w:lang w:val="en-US"/>
        </w:rPr>
      </w:pPr>
      <w:r w:rsidRPr="00F86D28">
        <w:rPr>
          <w:sz w:val="16"/>
          <w:szCs w:val="16"/>
          <w:lang w:val="en-US"/>
        </w:rPr>
        <w:t xml:space="preserve">    for index2 in range(0, len(input[index][3])):</w:t>
      </w:r>
    </w:p>
    <w:p w:rsidR="00F86D28" w:rsidRPr="00F86D28" w:rsidRDefault="00F86D28" w:rsidP="00F86D28">
      <w:pPr>
        <w:ind w:firstLine="0"/>
        <w:rPr>
          <w:sz w:val="16"/>
          <w:szCs w:val="16"/>
          <w:lang w:val="en-US"/>
        </w:rPr>
      </w:pPr>
      <w:r w:rsidRPr="00F86D28">
        <w:rPr>
          <w:sz w:val="16"/>
          <w:szCs w:val="16"/>
          <w:lang w:val="en-US"/>
        </w:rPr>
        <w:t xml:space="preserve">        if jellyfish.jaro_distance(input[index][3][index2],input[index][1]) &gt; 0.75:</w:t>
      </w:r>
    </w:p>
    <w:p w:rsidR="00F86D28" w:rsidRPr="00F86D28" w:rsidRDefault="00F86D28" w:rsidP="00F86D28">
      <w:pPr>
        <w:ind w:firstLine="0"/>
        <w:rPr>
          <w:sz w:val="16"/>
          <w:szCs w:val="16"/>
          <w:lang w:val="en-US"/>
        </w:rPr>
      </w:pPr>
      <w:r w:rsidRPr="00F86D28">
        <w:rPr>
          <w:sz w:val="16"/>
          <w:szCs w:val="16"/>
          <w:lang w:val="en-US"/>
        </w:rPr>
        <w:t xml:space="preserve">            delete.append(input[index][3][index2])</w:t>
      </w:r>
    </w:p>
    <w:p w:rsidR="00F86D28" w:rsidRPr="00F86D28" w:rsidRDefault="00F86D28" w:rsidP="00F86D28">
      <w:pPr>
        <w:ind w:firstLine="0"/>
        <w:rPr>
          <w:sz w:val="16"/>
          <w:szCs w:val="16"/>
          <w:lang w:val="en-US"/>
        </w:rPr>
      </w:pPr>
      <w:r w:rsidRPr="00F86D28">
        <w:rPr>
          <w:sz w:val="16"/>
          <w:szCs w:val="16"/>
          <w:lang w:val="en-US"/>
        </w:rPr>
        <w:t xml:space="preserve">    for j in range(0, len(delete)):</w:t>
      </w:r>
    </w:p>
    <w:p w:rsidR="00F86D28" w:rsidRPr="00F86D28" w:rsidRDefault="00F86D28" w:rsidP="00F86D28">
      <w:pPr>
        <w:ind w:firstLine="0"/>
        <w:rPr>
          <w:sz w:val="16"/>
          <w:szCs w:val="16"/>
          <w:lang w:val="en-US"/>
        </w:rPr>
      </w:pPr>
      <w:r w:rsidRPr="00F86D28">
        <w:rPr>
          <w:sz w:val="16"/>
          <w:szCs w:val="16"/>
          <w:lang w:val="en-US"/>
        </w:rPr>
        <w:t xml:space="preserve">        try:</w:t>
      </w:r>
    </w:p>
    <w:p w:rsidR="00F86D28" w:rsidRPr="00F86D28" w:rsidRDefault="00F86D28" w:rsidP="00F86D28">
      <w:pPr>
        <w:ind w:firstLine="0"/>
        <w:rPr>
          <w:sz w:val="16"/>
          <w:szCs w:val="16"/>
          <w:lang w:val="en-US"/>
        </w:rPr>
      </w:pPr>
      <w:r w:rsidRPr="00F86D28">
        <w:rPr>
          <w:sz w:val="16"/>
          <w:szCs w:val="16"/>
          <w:lang w:val="en-US"/>
        </w:rPr>
        <w:t xml:space="preserve">            input[index][3].remove(delete[j])</w:t>
      </w:r>
    </w:p>
    <w:p w:rsidR="00F86D28" w:rsidRPr="00F86D28" w:rsidRDefault="00F86D28" w:rsidP="00F86D28">
      <w:pPr>
        <w:ind w:firstLine="0"/>
        <w:rPr>
          <w:sz w:val="16"/>
          <w:szCs w:val="16"/>
          <w:lang w:val="en-US"/>
        </w:rPr>
      </w:pPr>
      <w:r w:rsidRPr="00F86D28">
        <w:rPr>
          <w:sz w:val="16"/>
          <w:szCs w:val="16"/>
          <w:lang w:val="en-US"/>
        </w:rPr>
        <w:t xml:space="preserve">            print('//')</w:t>
      </w:r>
    </w:p>
    <w:p w:rsidR="00F86D28" w:rsidRPr="00F86D28" w:rsidRDefault="00F86D28" w:rsidP="00F86D28">
      <w:pPr>
        <w:ind w:firstLine="0"/>
        <w:rPr>
          <w:sz w:val="16"/>
          <w:szCs w:val="16"/>
          <w:lang w:val="en-US"/>
        </w:rPr>
      </w:pPr>
      <w:r w:rsidRPr="00F86D28">
        <w:rPr>
          <w:sz w:val="16"/>
          <w:szCs w:val="16"/>
          <w:lang w:val="en-US"/>
        </w:rPr>
        <w:t xml:space="preserve">        except: pass</w:t>
      </w:r>
    </w:p>
    <w:p w:rsidR="00F86D28" w:rsidRPr="00F86D28" w:rsidRDefault="00F86D28" w:rsidP="00F86D28">
      <w:pPr>
        <w:ind w:firstLine="0"/>
        <w:rPr>
          <w:sz w:val="16"/>
          <w:szCs w:val="16"/>
          <w:lang w:val="en-US"/>
        </w:rPr>
      </w:pPr>
      <w:r w:rsidRPr="00F86D28">
        <w:rPr>
          <w:sz w:val="16"/>
          <w:szCs w:val="16"/>
          <w:lang w:val="en-US"/>
        </w:rPr>
        <w:t xml:space="preserve">        </w:t>
      </w:r>
    </w:p>
    <w:p w:rsidR="00F86D28" w:rsidRPr="00F86D28" w:rsidRDefault="00F86D28" w:rsidP="00F86D28">
      <w:pPr>
        <w:ind w:firstLine="0"/>
        <w:rPr>
          <w:sz w:val="16"/>
          <w:szCs w:val="16"/>
          <w:lang w:val="en-US"/>
        </w:rPr>
      </w:pPr>
      <w:r w:rsidRPr="00F86D28">
        <w:rPr>
          <w:sz w:val="16"/>
          <w:szCs w:val="16"/>
          <w:lang w:val="en-US"/>
        </w:rPr>
        <w:t>for index in range(0,len(input)):</w:t>
      </w:r>
    </w:p>
    <w:p w:rsidR="00F86D28" w:rsidRPr="00F86D28" w:rsidRDefault="00F86D28" w:rsidP="00F86D28">
      <w:pPr>
        <w:ind w:firstLine="0"/>
        <w:rPr>
          <w:sz w:val="16"/>
          <w:szCs w:val="16"/>
          <w:lang w:val="en-US"/>
        </w:rPr>
      </w:pPr>
      <w:r w:rsidRPr="00F86D28">
        <w:rPr>
          <w:sz w:val="16"/>
          <w:szCs w:val="16"/>
          <w:lang w:val="en-US"/>
        </w:rPr>
        <w:t xml:space="preserve">    if input[index][1] == 'ДИВІТЬСЯДАЛІ':</w:t>
      </w:r>
    </w:p>
    <w:p w:rsidR="00F86D28" w:rsidRPr="00F86D28" w:rsidRDefault="00F86D28" w:rsidP="00F86D28">
      <w:pPr>
        <w:ind w:firstLine="0"/>
        <w:rPr>
          <w:sz w:val="16"/>
          <w:szCs w:val="16"/>
          <w:lang w:val="en-US"/>
        </w:rPr>
      </w:pPr>
      <w:r w:rsidRPr="00F86D28">
        <w:rPr>
          <w:sz w:val="16"/>
          <w:szCs w:val="16"/>
          <w:lang w:val="en-US"/>
        </w:rPr>
        <w:t xml:space="preserve">        input[index][1] = 'АНОНСЗІСЛІВВЕДУЩОГО'</w:t>
      </w:r>
    </w:p>
    <w:p w:rsidR="00F86D28" w:rsidRPr="00F86D28" w:rsidRDefault="00F86D28" w:rsidP="00F86D28">
      <w:pPr>
        <w:ind w:firstLine="0"/>
        <w:rPr>
          <w:sz w:val="16"/>
          <w:szCs w:val="16"/>
          <w:lang w:val="en-US"/>
        </w:rPr>
      </w:pPr>
      <w:r w:rsidRPr="00F86D28">
        <w:rPr>
          <w:sz w:val="16"/>
          <w:szCs w:val="16"/>
          <w:lang w:val="en-US"/>
        </w:rPr>
        <w:t xml:space="preserve">        input[index][2] = 'АНОНС ЗІ СЛІВ ВЕДУЩОГО'</w:t>
      </w:r>
    </w:p>
    <w:p w:rsidR="00F86D28" w:rsidRPr="00F86D28" w:rsidRDefault="00F86D28" w:rsidP="00F86D28">
      <w:pPr>
        <w:ind w:firstLine="0"/>
        <w:rPr>
          <w:sz w:val="16"/>
          <w:szCs w:val="16"/>
          <w:lang w:val="en-US"/>
        </w:rPr>
      </w:pPr>
      <w:r w:rsidRPr="00F86D28">
        <w:rPr>
          <w:sz w:val="16"/>
          <w:szCs w:val="16"/>
          <w:lang w:val="en-US"/>
        </w:rPr>
        <w:t xml:space="preserve">        input[index][4] = 'АНОНС'</w:t>
      </w:r>
    </w:p>
    <w:p w:rsidR="00F86D28" w:rsidRPr="00F86D28" w:rsidRDefault="00F86D28" w:rsidP="00F86D28">
      <w:pPr>
        <w:ind w:firstLine="0"/>
        <w:rPr>
          <w:sz w:val="16"/>
          <w:szCs w:val="16"/>
          <w:lang w:val="en-US"/>
        </w:rPr>
      </w:pPr>
      <w:r w:rsidRPr="00F86D28">
        <w:rPr>
          <w:sz w:val="16"/>
          <w:szCs w:val="16"/>
          <w:lang w:val="en-US"/>
        </w:rPr>
        <w:t xml:space="preserve">        </w:t>
      </w:r>
    </w:p>
    <w:p w:rsidR="00F86D28" w:rsidRPr="00F86D28" w:rsidRDefault="00F86D28" w:rsidP="00F86D28">
      <w:pPr>
        <w:ind w:firstLine="0"/>
        <w:rPr>
          <w:sz w:val="16"/>
          <w:szCs w:val="16"/>
          <w:lang w:val="en-US"/>
        </w:rPr>
      </w:pPr>
      <w:r w:rsidRPr="00F86D28">
        <w:rPr>
          <w:sz w:val="16"/>
          <w:szCs w:val="16"/>
          <w:lang w:val="en-US"/>
        </w:rPr>
        <w:t>for index in range(0,len(input)):</w:t>
      </w:r>
    </w:p>
    <w:p w:rsidR="00F86D28" w:rsidRPr="00F86D28" w:rsidRDefault="00F86D28" w:rsidP="00F86D28">
      <w:pPr>
        <w:ind w:firstLine="0"/>
        <w:rPr>
          <w:sz w:val="16"/>
          <w:szCs w:val="16"/>
          <w:lang w:val="en-US"/>
        </w:rPr>
      </w:pPr>
      <w:r w:rsidRPr="00F86D28">
        <w:rPr>
          <w:sz w:val="16"/>
          <w:szCs w:val="16"/>
          <w:lang w:val="en-US"/>
        </w:rPr>
        <w:t xml:space="preserve">    delete = []</w:t>
      </w:r>
    </w:p>
    <w:p w:rsidR="00F86D28" w:rsidRPr="00F86D28" w:rsidRDefault="00F86D28" w:rsidP="00F86D28">
      <w:pPr>
        <w:ind w:firstLine="0"/>
        <w:rPr>
          <w:sz w:val="16"/>
          <w:szCs w:val="16"/>
          <w:lang w:val="en-US"/>
        </w:rPr>
      </w:pPr>
      <w:r w:rsidRPr="00F86D28">
        <w:rPr>
          <w:sz w:val="16"/>
          <w:szCs w:val="16"/>
          <w:lang w:val="en-US"/>
        </w:rPr>
        <w:t xml:space="preserve">    try:</w:t>
      </w:r>
    </w:p>
    <w:p w:rsidR="00F86D28" w:rsidRPr="00F86D28" w:rsidRDefault="00F86D28" w:rsidP="00F86D28">
      <w:pPr>
        <w:ind w:firstLine="0"/>
        <w:rPr>
          <w:sz w:val="16"/>
          <w:szCs w:val="16"/>
          <w:lang w:val="en-US"/>
        </w:rPr>
      </w:pPr>
      <w:r w:rsidRPr="00F86D28">
        <w:rPr>
          <w:sz w:val="16"/>
          <w:szCs w:val="16"/>
          <w:lang w:val="en-US"/>
        </w:rPr>
        <w:t xml:space="preserve">        for index2 in range(0,len(input[index])):</w:t>
      </w:r>
    </w:p>
    <w:p w:rsidR="00F86D28" w:rsidRPr="00F86D28" w:rsidRDefault="00F86D28" w:rsidP="00F86D28">
      <w:pPr>
        <w:ind w:firstLine="0"/>
        <w:rPr>
          <w:sz w:val="16"/>
          <w:szCs w:val="16"/>
          <w:lang w:val="en-US"/>
        </w:rPr>
      </w:pPr>
      <w:r w:rsidRPr="00F86D28">
        <w:rPr>
          <w:sz w:val="16"/>
          <w:szCs w:val="16"/>
          <w:lang w:val="en-US"/>
        </w:rPr>
        <w:t xml:space="preserve">            if len(input[index][3][index2]) &gt; 20:</w:t>
      </w:r>
    </w:p>
    <w:p w:rsidR="00F86D28" w:rsidRPr="00F86D28" w:rsidRDefault="00F86D28" w:rsidP="00F86D28">
      <w:pPr>
        <w:ind w:firstLine="0"/>
        <w:rPr>
          <w:sz w:val="16"/>
          <w:szCs w:val="16"/>
          <w:lang w:val="en-US"/>
        </w:rPr>
      </w:pPr>
      <w:r w:rsidRPr="00F86D28">
        <w:rPr>
          <w:sz w:val="16"/>
          <w:szCs w:val="16"/>
          <w:lang w:val="en-US"/>
        </w:rPr>
        <w:t xml:space="preserve">                delete.append(index2)</w:t>
      </w:r>
    </w:p>
    <w:p w:rsidR="00F86D28" w:rsidRPr="00F86D28" w:rsidRDefault="00F86D28" w:rsidP="00F86D28">
      <w:pPr>
        <w:ind w:firstLine="0"/>
        <w:rPr>
          <w:sz w:val="16"/>
          <w:szCs w:val="16"/>
          <w:lang w:val="en-US"/>
        </w:rPr>
      </w:pPr>
      <w:r w:rsidRPr="00F86D28">
        <w:rPr>
          <w:sz w:val="16"/>
          <w:szCs w:val="16"/>
          <w:lang w:val="en-US"/>
        </w:rPr>
        <w:t xml:space="preserve">    except:pass</w:t>
      </w:r>
    </w:p>
    <w:p w:rsidR="00F86D28" w:rsidRPr="00F86D28" w:rsidRDefault="00F86D28" w:rsidP="00F86D28">
      <w:pPr>
        <w:ind w:firstLine="0"/>
        <w:rPr>
          <w:sz w:val="16"/>
          <w:szCs w:val="16"/>
          <w:lang w:val="en-US"/>
        </w:rPr>
      </w:pPr>
    </w:p>
    <w:p w:rsidR="00F86D28" w:rsidRPr="00F86D28" w:rsidRDefault="00F86D28" w:rsidP="00F86D28">
      <w:pPr>
        <w:ind w:firstLine="0"/>
        <w:rPr>
          <w:sz w:val="16"/>
          <w:szCs w:val="16"/>
          <w:lang w:val="en-US"/>
        </w:rPr>
      </w:pPr>
      <w:r w:rsidRPr="00F86D28">
        <w:rPr>
          <w:sz w:val="16"/>
          <w:szCs w:val="16"/>
          <w:lang w:val="en-US"/>
        </w:rPr>
        <w:t xml:space="preserve">    delete = sorted(list(set(delete)))</w:t>
      </w:r>
    </w:p>
    <w:p w:rsidR="00F86D28" w:rsidRPr="00F86D28" w:rsidRDefault="00F86D28" w:rsidP="00F86D28">
      <w:pPr>
        <w:ind w:firstLine="0"/>
        <w:rPr>
          <w:sz w:val="16"/>
          <w:szCs w:val="16"/>
          <w:lang w:val="en-US"/>
        </w:rPr>
      </w:pPr>
      <w:r w:rsidRPr="00F86D28">
        <w:rPr>
          <w:sz w:val="16"/>
          <w:szCs w:val="16"/>
          <w:lang w:val="en-US"/>
        </w:rPr>
        <w:t xml:space="preserve">    for j in range(0, len(delete)):</w:t>
      </w:r>
    </w:p>
    <w:p w:rsidR="00F86D28" w:rsidRPr="00F86D28" w:rsidRDefault="00F86D28" w:rsidP="00F86D28">
      <w:pPr>
        <w:ind w:firstLine="0"/>
        <w:rPr>
          <w:sz w:val="16"/>
          <w:szCs w:val="16"/>
          <w:lang w:val="en-US"/>
        </w:rPr>
      </w:pPr>
      <w:r w:rsidRPr="00F86D28">
        <w:rPr>
          <w:sz w:val="16"/>
          <w:szCs w:val="16"/>
          <w:lang w:val="en-US"/>
        </w:rPr>
        <w:t xml:space="preserve">        try:</w:t>
      </w:r>
    </w:p>
    <w:p w:rsidR="00F86D28" w:rsidRPr="00F86D28" w:rsidRDefault="00F86D28" w:rsidP="00F86D28">
      <w:pPr>
        <w:ind w:firstLine="0"/>
        <w:rPr>
          <w:sz w:val="16"/>
          <w:szCs w:val="16"/>
          <w:lang w:val="en-US"/>
        </w:rPr>
      </w:pPr>
      <w:r w:rsidRPr="00F86D28">
        <w:rPr>
          <w:sz w:val="16"/>
          <w:szCs w:val="16"/>
          <w:lang w:val="en-US"/>
        </w:rPr>
        <w:t xml:space="preserve">            input[index][3].pop(delete[j]-j)    </w:t>
      </w:r>
    </w:p>
    <w:p w:rsidR="00F86D28" w:rsidRPr="00F86D28" w:rsidRDefault="00F86D28" w:rsidP="00F86D28">
      <w:pPr>
        <w:ind w:firstLine="0"/>
        <w:rPr>
          <w:sz w:val="16"/>
          <w:szCs w:val="16"/>
          <w:lang w:val="en-US"/>
        </w:rPr>
      </w:pPr>
      <w:r w:rsidRPr="00F86D28">
        <w:rPr>
          <w:sz w:val="16"/>
          <w:szCs w:val="16"/>
          <w:lang w:val="en-US"/>
        </w:rPr>
        <w:t xml:space="preserve">        except: pass</w:t>
      </w:r>
    </w:p>
    <w:p w:rsidR="00F86D28" w:rsidRPr="00F86D28" w:rsidRDefault="00F86D28" w:rsidP="00F86D28">
      <w:pPr>
        <w:ind w:firstLine="0"/>
        <w:rPr>
          <w:sz w:val="16"/>
          <w:szCs w:val="16"/>
          <w:lang w:val="en-US"/>
        </w:rPr>
      </w:pPr>
      <w:r w:rsidRPr="00F86D28">
        <w:rPr>
          <w:sz w:val="16"/>
          <w:szCs w:val="16"/>
          <w:lang w:val="en-US"/>
        </w:rPr>
        <w:t xml:space="preserve">        </w:t>
      </w:r>
    </w:p>
    <w:p w:rsidR="00F86D28" w:rsidRPr="00F86D28" w:rsidRDefault="00F86D28" w:rsidP="00F86D28">
      <w:pPr>
        <w:ind w:firstLine="0"/>
        <w:rPr>
          <w:sz w:val="16"/>
          <w:szCs w:val="16"/>
          <w:lang w:val="en-US"/>
        </w:rPr>
      </w:pPr>
      <w:r w:rsidRPr="00F86D28">
        <w:rPr>
          <w:sz w:val="16"/>
          <w:szCs w:val="16"/>
          <w:lang w:val="en-US"/>
        </w:rPr>
        <w:t>delete = []</w:t>
      </w:r>
    </w:p>
    <w:p w:rsidR="00F86D28" w:rsidRPr="00F86D28" w:rsidRDefault="00F86D28" w:rsidP="00F86D28">
      <w:pPr>
        <w:ind w:firstLine="0"/>
        <w:rPr>
          <w:sz w:val="16"/>
          <w:szCs w:val="16"/>
          <w:lang w:val="en-US"/>
        </w:rPr>
      </w:pPr>
      <w:r w:rsidRPr="00F86D28">
        <w:rPr>
          <w:sz w:val="16"/>
          <w:szCs w:val="16"/>
          <w:lang w:val="en-US"/>
        </w:rPr>
        <w:t>for index in range(0,len(input)):</w:t>
      </w:r>
    </w:p>
    <w:p w:rsidR="00F86D28" w:rsidRPr="00F86D28" w:rsidRDefault="00F86D28" w:rsidP="00F86D28">
      <w:pPr>
        <w:ind w:firstLine="0"/>
        <w:rPr>
          <w:sz w:val="16"/>
          <w:szCs w:val="16"/>
          <w:lang w:val="en-US"/>
        </w:rPr>
      </w:pPr>
      <w:r w:rsidRPr="00F86D28">
        <w:rPr>
          <w:sz w:val="16"/>
          <w:szCs w:val="16"/>
          <w:lang w:val="en-US"/>
        </w:rPr>
        <w:t xml:space="preserve">    if jellyfish.jaro_distance(input[index][1], 'ЯМАМОВАБМАЙ')&gt;0.75:</w:t>
      </w:r>
    </w:p>
    <w:p w:rsidR="00F86D28" w:rsidRPr="00F86D28" w:rsidRDefault="00F86D28" w:rsidP="00F86D28">
      <w:pPr>
        <w:ind w:firstLine="0"/>
        <w:rPr>
          <w:sz w:val="16"/>
          <w:szCs w:val="16"/>
          <w:lang w:val="en-US"/>
        </w:rPr>
      </w:pPr>
      <w:r w:rsidRPr="00F86D28">
        <w:rPr>
          <w:sz w:val="16"/>
          <w:szCs w:val="16"/>
          <w:lang w:val="en-US"/>
        </w:rPr>
        <w:t xml:space="preserve">        delete.append(index)</w:t>
      </w:r>
    </w:p>
    <w:p w:rsidR="00F86D28" w:rsidRPr="00F86D28" w:rsidRDefault="00F86D28" w:rsidP="00F86D28">
      <w:pPr>
        <w:ind w:firstLine="0"/>
        <w:rPr>
          <w:sz w:val="16"/>
          <w:szCs w:val="16"/>
          <w:lang w:val="en-US"/>
        </w:rPr>
      </w:pPr>
      <w:r w:rsidRPr="00F86D28">
        <w:rPr>
          <w:sz w:val="16"/>
          <w:szCs w:val="16"/>
          <w:lang w:val="en-US"/>
        </w:rPr>
        <w:t>for index in range(0,len(input)):</w:t>
      </w:r>
    </w:p>
    <w:p w:rsidR="00F86D28" w:rsidRPr="00F86D28" w:rsidRDefault="00F86D28" w:rsidP="00F86D28">
      <w:pPr>
        <w:ind w:firstLine="0"/>
        <w:rPr>
          <w:sz w:val="16"/>
          <w:szCs w:val="16"/>
          <w:lang w:val="en-US"/>
        </w:rPr>
      </w:pPr>
      <w:r w:rsidRPr="00F86D28">
        <w:rPr>
          <w:sz w:val="16"/>
          <w:szCs w:val="16"/>
          <w:lang w:val="en-US"/>
        </w:rPr>
        <w:t xml:space="preserve">    if jellyfish.jaro_distance(input[index][1], '"ЯМАМОВАЩИА')&gt;0.75:</w:t>
      </w:r>
    </w:p>
    <w:p w:rsidR="00F86D28" w:rsidRPr="00F86D28" w:rsidRDefault="00F86D28" w:rsidP="00F86D28">
      <w:pPr>
        <w:ind w:firstLine="0"/>
        <w:rPr>
          <w:sz w:val="16"/>
          <w:szCs w:val="16"/>
          <w:lang w:val="en-US"/>
        </w:rPr>
      </w:pPr>
      <w:r w:rsidRPr="00F86D28">
        <w:rPr>
          <w:sz w:val="16"/>
          <w:szCs w:val="16"/>
          <w:lang w:val="en-US"/>
        </w:rPr>
        <w:t xml:space="preserve">        delete.append(index)  </w:t>
      </w:r>
    </w:p>
    <w:p w:rsidR="00F86D28" w:rsidRPr="00F86D28" w:rsidRDefault="00F86D28" w:rsidP="00F86D28">
      <w:pPr>
        <w:ind w:firstLine="0"/>
        <w:rPr>
          <w:sz w:val="16"/>
          <w:szCs w:val="16"/>
          <w:lang w:val="en-US"/>
        </w:rPr>
      </w:pPr>
      <w:r w:rsidRPr="00F86D28">
        <w:rPr>
          <w:sz w:val="16"/>
          <w:szCs w:val="16"/>
          <w:lang w:val="en-US"/>
        </w:rPr>
        <w:t>for index in range(0,len(input)):</w:t>
      </w:r>
    </w:p>
    <w:p w:rsidR="00F86D28" w:rsidRPr="00F86D28" w:rsidRDefault="00F86D28" w:rsidP="00F86D28">
      <w:pPr>
        <w:ind w:firstLine="0"/>
        <w:rPr>
          <w:sz w:val="16"/>
          <w:szCs w:val="16"/>
          <w:lang w:val="en-US"/>
        </w:rPr>
      </w:pPr>
      <w:r w:rsidRPr="00F86D28">
        <w:rPr>
          <w:sz w:val="16"/>
          <w:szCs w:val="16"/>
          <w:lang w:val="en-US"/>
        </w:rPr>
        <w:t xml:space="preserve">    if jellyfish.jaro_distance(input[index][1], 'ЖРЯМАМОВАРРОО')&gt;0.75:</w:t>
      </w:r>
    </w:p>
    <w:p w:rsidR="00F86D28" w:rsidRPr="00F86D28" w:rsidRDefault="00F86D28" w:rsidP="00F86D28">
      <w:pPr>
        <w:ind w:firstLine="0"/>
        <w:rPr>
          <w:sz w:val="16"/>
          <w:szCs w:val="16"/>
          <w:lang w:val="en-US"/>
        </w:rPr>
      </w:pPr>
      <w:r w:rsidRPr="00F86D28">
        <w:rPr>
          <w:sz w:val="16"/>
          <w:szCs w:val="16"/>
          <w:lang w:val="en-US"/>
        </w:rPr>
        <w:t xml:space="preserve">        delete.append(index)  </w:t>
      </w:r>
    </w:p>
    <w:p w:rsidR="00F86D28" w:rsidRPr="00F86D28" w:rsidRDefault="00F86D28" w:rsidP="00F86D28">
      <w:pPr>
        <w:ind w:firstLine="0"/>
        <w:rPr>
          <w:sz w:val="16"/>
          <w:szCs w:val="16"/>
          <w:lang w:val="en-US"/>
        </w:rPr>
      </w:pPr>
      <w:r w:rsidRPr="00F86D28">
        <w:rPr>
          <w:sz w:val="16"/>
          <w:szCs w:val="16"/>
          <w:lang w:val="en-US"/>
        </w:rPr>
        <w:t>for index in range(0,len(input)):</w:t>
      </w:r>
    </w:p>
    <w:p w:rsidR="00F86D28" w:rsidRPr="00F86D28" w:rsidRDefault="00F86D28" w:rsidP="00F86D28">
      <w:pPr>
        <w:ind w:firstLine="0"/>
        <w:rPr>
          <w:sz w:val="16"/>
          <w:szCs w:val="16"/>
          <w:lang w:val="en-US"/>
        </w:rPr>
      </w:pPr>
      <w:r w:rsidRPr="00F86D28">
        <w:rPr>
          <w:sz w:val="16"/>
          <w:szCs w:val="16"/>
          <w:lang w:val="en-US"/>
        </w:rPr>
        <w:t xml:space="preserve">    if jellyfish.jaro_distance(input[index][1], '"ЯМАМОВАПЕ«ОС')&gt;0.75:</w:t>
      </w:r>
    </w:p>
    <w:p w:rsidR="00F86D28" w:rsidRPr="00F86D28" w:rsidRDefault="00F86D28" w:rsidP="00F86D28">
      <w:pPr>
        <w:ind w:firstLine="0"/>
        <w:rPr>
          <w:sz w:val="16"/>
          <w:szCs w:val="16"/>
          <w:lang w:val="en-US"/>
        </w:rPr>
      </w:pPr>
      <w:r w:rsidRPr="00F86D28">
        <w:rPr>
          <w:sz w:val="16"/>
          <w:szCs w:val="16"/>
          <w:lang w:val="en-US"/>
        </w:rPr>
        <w:lastRenderedPageBreak/>
        <w:t xml:space="preserve">        delete.append(index)</w:t>
      </w:r>
    </w:p>
    <w:p w:rsidR="00F86D28" w:rsidRPr="00F86D28" w:rsidRDefault="00F86D28" w:rsidP="00F86D28">
      <w:pPr>
        <w:ind w:firstLine="0"/>
        <w:rPr>
          <w:sz w:val="16"/>
          <w:szCs w:val="16"/>
          <w:lang w:val="en-US"/>
        </w:rPr>
      </w:pPr>
      <w:r w:rsidRPr="00F86D28">
        <w:rPr>
          <w:sz w:val="16"/>
          <w:szCs w:val="16"/>
          <w:lang w:val="en-US"/>
        </w:rPr>
        <w:t>for index in range(0,len(input)):</w:t>
      </w:r>
    </w:p>
    <w:p w:rsidR="00F86D28" w:rsidRPr="00F86D28" w:rsidRDefault="00F86D28" w:rsidP="00F86D28">
      <w:pPr>
        <w:ind w:firstLine="0"/>
        <w:rPr>
          <w:sz w:val="16"/>
          <w:szCs w:val="16"/>
          <w:lang w:val="en-US"/>
        </w:rPr>
      </w:pPr>
      <w:r w:rsidRPr="00F86D28">
        <w:rPr>
          <w:sz w:val="16"/>
          <w:szCs w:val="16"/>
          <w:lang w:val="en-US"/>
        </w:rPr>
        <w:t xml:space="preserve">    if jellyfish.jaro_distance(input[index][1], 'ЯМАМОВАРРТЄСС')&gt;0.75:</w:t>
      </w:r>
    </w:p>
    <w:p w:rsidR="00F86D28" w:rsidRPr="00F86D28" w:rsidRDefault="00F86D28" w:rsidP="00F86D28">
      <w:pPr>
        <w:ind w:firstLine="0"/>
        <w:rPr>
          <w:sz w:val="16"/>
          <w:szCs w:val="16"/>
          <w:lang w:val="en-US"/>
        </w:rPr>
      </w:pPr>
      <w:r w:rsidRPr="00F86D28">
        <w:rPr>
          <w:sz w:val="16"/>
          <w:szCs w:val="16"/>
          <w:lang w:val="en-US"/>
        </w:rPr>
        <w:t xml:space="preserve">        delete.append(index)       </w:t>
      </w:r>
    </w:p>
    <w:p w:rsidR="00F86D28" w:rsidRPr="00F86D28" w:rsidRDefault="00F86D28" w:rsidP="00F86D28">
      <w:pPr>
        <w:ind w:firstLine="0"/>
        <w:rPr>
          <w:sz w:val="16"/>
          <w:szCs w:val="16"/>
          <w:lang w:val="en-US"/>
        </w:rPr>
      </w:pPr>
    </w:p>
    <w:p w:rsidR="00F86D28" w:rsidRPr="00F86D28" w:rsidRDefault="00F86D28" w:rsidP="00F86D28">
      <w:pPr>
        <w:ind w:firstLine="0"/>
        <w:rPr>
          <w:sz w:val="16"/>
          <w:szCs w:val="16"/>
          <w:lang w:val="en-US"/>
        </w:rPr>
      </w:pPr>
      <w:r w:rsidRPr="00F86D28">
        <w:rPr>
          <w:sz w:val="16"/>
          <w:szCs w:val="16"/>
          <w:lang w:val="en-US"/>
        </w:rPr>
        <w:t>delete = sorted(list(set(delete)))</w:t>
      </w:r>
    </w:p>
    <w:p w:rsidR="00F86D28" w:rsidRPr="00F86D28" w:rsidRDefault="00F86D28" w:rsidP="00F86D28">
      <w:pPr>
        <w:ind w:firstLine="0"/>
        <w:rPr>
          <w:sz w:val="16"/>
          <w:szCs w:val="16"/>
          <w:lang w:val="en-US"/>
        </w:rPr>
      </w:pPr>
      <w:r w:rsidRPr="00F86D28">
        <w:rPr>
          <w:sz w:val="16"/>
          <w:szCs w:val="16"/>
          <w:lang w:val="en-US"/>
        </w:rPr>
        <w:t>print(delete)</w:t>
      </w:r>
    </w:p>
    <w:p w:rsidR="00F86D28" w:rsidRPr="00F86D28" w:rsidRDefault="00F86D28" w:rsidP="00F86D28">
      <w:pPr>
        <w:ind w:firstLine="0"/>
        <w:rPr>
          <w:sz w:val="16"/>
          <w:szCs w:val="16"/>
          <w:lang w:val="en-US"/>
        </w:rPr>
      </w:pPr>
      <w:r w:rsidRPr="00F86D28">
        <w:rPr>
          <w:sz w:val="16"/>
          <w:szCs w:val="16"/>
          <w:lang w:val="en-US"/>
        </w:rPr>
        <w:t>for j in range(0, len(delete)):</w:t>
      </w:r>
    </w:p>
    <w:p w:rsidR="00F86D28" w:rsidRPr="00F86D28" w:rsidRDefault="00F86D28" w:rsidP="00F86D28">
      <w:pPr>
        <w:ind w:firstLine="0"/>
        <w:rPr>
          <w:sz w:val="16"/>
          <w:szCs w:val="16"/>
          <w:lang w:val="en-US"/>
        </w:rPr>
      </w:pPr>
      <w:r w:rsidRPr="00F86D28">
        <w:rPr>
          <w:sz w:val="16"/>
          <w:szCs w:val="16"/>
          <w:lang w:val="en-US"/>
        </w:rPr>
        <w:t xml:space="preserve">    try:</w:t>
      </w:r>
    </w:p>
    <w:p w:rsidR="00F86D28" w:rsidRPr="00F86D28" w:rsidRDefault="00F86D28" w:rsidP="00F86D28">
      <w:pPr>
        <w:ind w:firstLine="0"/>
        <w:rPr>
          <w:sz w:val="16"/>
          <w:szCs w:val="16"/>
          <w:lang w:val="en-US"/>
        </w:rPr>
      </w:pPr>
      <w:r w:rsidRPr="00F86D28">
        <w:rPr>
          <w:sz w:val="16"/>
          <w:szCs w:val="16"/>
          <w:lang w:val="en-US"/>
        </w:rPr>
        <w:t xml:space="preserve">        input.pop(delete[j]-j)    </w:t>
      </w:r>
    </w:p>
    <w:p w:rsidR="00F86D28" w:rsidRPr="00F86D28" w:rsidRDefault="00F86D28" w:rsidP="00F86D28">
      <w:pPr>
        <w:ind w:firstLine="0"/>
        <w:rPr>
          <w:sz w:val="16"/>
          <w:szCs w:val="16"/>
          <w:lang w:val="en-US"/>
        </w:rPr>
      </w:pPr>
      <w:r w:rsidRPr="00F86D28">
        <w:rPr>
          <w:sz w:val="16"/>
          <w:szCs w:val="16"/>
          <w:lang w:val="en-US"/>
        </w:rPr>
        <w:t xml:space="preserve">    except: pass</w:t>
      </w:r>
    </w:p>
    <w:p w:rsidR="00F86D28" w:rsidRPr="00F86D28" w:rsidRDefault="00F86D28" w:rsidP="00F86D28">
      <w:pPr>
        <w:ind w:firstLine="0"/>
        <w:rPr>
          <w:sz w:val="16"/>
          <w:szCs w:val="16"/>
          <w:lang w:val="en-US"/>
        </w:rPr>
      </w:pPr>
      <w:r w:rsidRPr="00F86D28">
        <w:rPr>
          <w:sz w:val="16"/>
          <w:szCs w:val="16"/>
          <w:lang w:val="en-US"/>
        </w:rPr>
        <w:t xml:space="preserve">    </w:t>
      </w:r>
    </w:p>
    <w:p w:rsidR="00F86D28" w:rsidRPr="00F86D28" w:rsidRDefault="00F86D28" w:rsidP="00F86D28">
      <w:pPr>
        <w:ind w:firstLine="0"/>
        <w:rPr>
          <w:sz w:val="16"/>
          <w:szCs w:val="16"/>
          <w:lang w:val="en-US"/>
        </w:rPr>
      </w:pPr>
      <w:r w:rsidRPr="00F86D28">
        <w:rPr>
          <w:sz w:val="16"/>
          <w:szCs w:val="16"/>
          <w:lang w:val="en-US"/>
        </w:rPr>
        <w:t>delete = []</w:t>
      </w:r>
    </w:p>
    <w:p w:rsidR="00F86D28" w:rsidRPr="00F86D28" w:rsidRDefault="00F86D28" w:rsidP="00F86D28">
      <w:pPr>
        <w:ind w:firstLine="0"/>
        <w:rPr>
          <w:sz w:val="16"/>
          <w:szCs w:val="16"/>
          <w:lang w:val="en-US"/>
        </w:rPr>
      </w:pPr>
      <w:r w:rsidRPr="00F86D28">
        <w:rPr>
          <w:sz w:val="16"/>
          <w:szCs w:val="16"/>
          <w:lang w:val="en-US"/>
        </w:rPr>
        <w:t>for index in range(0,len(input)):</w:t>
      </w:r>
    </w:p>
    <w:p w:rsidR="00F86D28" w:rsidRPr="00F86D28" w:rsidRDefault="00F86D28" w:rsidP="00F86D28">
      <w:pPr>
        <w:ind w:firstLine="0"/>
        <w:rPr>
          <w:sz w:val="16"/>
          <w:szCs w:val="16"/>
          <w:lang w:val="en-US"/>
        </w:rPr>
      </w:pPr>
      <w:r w:rsidRPr="00F86D28">
        <w:rPr>
          <w:sz w:val="16"/>
          <w:szCs w:val="16"/>
          <w:lang w:val="en-US"/>
        </w:rPr>
        <w:t xml:space="preserve">    if len(input[index][1]) &gt; 40:</w:t>
      </w:r>
    </w:p>
    <w:p w:rsidR="00F86D28" w:rsidRPr="00F86D28" w:rsidRDefault="00F86D28" w:rsidP="00F86D28">
      <w:pPr>
        <w:ind w:firstLine="0"/>
        <w:rPr>
          <w:sz w:val="16"/>
          <w:szCs w:val="16"/>
          <w:lang w:val="en-US"/>
        </w:rPr>
      </w:pPr>
      <w:r w:rsidRPr="00F86D28">
        <w:rPr>
          <w:sz w:val="16"/>
          <w:szCs w:val="16"/>
          <w:lang w:val="en-US"/>
        </w:rPr>
        <w:t xml:space="preserve">        print(len(input[index][1]))</w:t>
      </w:r>
    </w:p>
    <w:p w:rsidR="00F86D28" w:rsidRPr="00F86D28" w:rsidRDefault="00F86D28" w:rsidP="00F86D28">
      <w:pPr>
        <w:ind w:firstLine="0"/>
        <w:rPr>
          <w:sz w:val="16"/>
          <w:szCs w:val="16"/>
          <w:lang w:val="en-US"/>
        </w:rPr>
      </w:pPr>
      <w:r w:rsidRPr="00F86D28">
        <w:rPr>
          <w:sz w:val="16"/>
          <w:szCs w:val="16"/>
          <w:lang w:val="en-US"/>
        </w:rPr>
        <w:t xml:space="preserve">        delete.append(index)</w:t>
      </w:r>
    </w:p>
    <w:p w:rsidR="00F86D28" w:rsidRPr="00F86D28" w:rsidRDefault="00F86D28" w:rsidP="00F86D28">
      <w:pPr>
        <w:ind w:firstLine="0"/>
        <w:rPr>
          <w:sz w:val="16"/>
          <w:szCs w:val="16"/>
          <w:lang w:val="en-US"/>
        </w:rPr>
      </w:pPr>
      <w:r w:rsidRPr="00F86D28">
        <w:rPr>
          <w:sz w:val="16"/>
          <w:szCs w:val="16"/>
          <w:lang w:val="en-US"/>
        </w:rPr>
        <w:t xml:space="preserve">        try:</w:t>
      </w:r>
    </w:p>
    <w:p w:rsidR="00F86D28" w:rsidRPr="00F86D28" w:rsidRDefault="00F86D28" w:rsidP="00F86D28">
      <w:pPr>
        <w:ind w:firstLine="0"/>
        <w:rPr>
          <w:sz w:val="16"/>
          <w:szCs w:val="16"/>
          <w:lang w:val="en-US"/>
        </w:rPr>
      </w:pPr>
      <w:r w:rsidRPr="00F86D28">
        <w:rPr>
          <w:sz w:val="16"/>
          <w:szCs w:val="16"/>
          <w:lang w:val="en-US"/>
        </w:rPr>
        <w:t xml:space="preserve">            for index__ in input[index][3]:</w:t>
      </w:r>
    </w:p>
    <w:p w:rsidR="00F86D28" w:rsidRPr="00F86D28" w:rsidRDefault="00F86D28" w:rsidP="00F86D28">
      <w:pPr>
        <w:ind w:firstLine="0"/>
        <w:rPr>
          <w:sz w:val="16"/>
          <w:szCs w:val="16"/>
          <w:lang w:val="en-US"/>
        </w:rPr>
      </w:pPr>
      <w:r w:rsidRPr="00F86D28">
        <w:rPr>
          <w:sz w:val="16"/>
          <w:szCs w:val="16"/>
          <w:lang w:val="en-US"/>
        </w:rPr>
        <w:t xml:space="preserve">                input[index-1][3].append(index__)</w:t>
      </w:r>
    </w:p>
    <w:p w:rsidR="00F86D28" w:rsidRPr="00F86D28" w:rsidRDefault="00F86D28" w:rsidP="00F86D28">
      <w:pPr>
        <w:ind w:firstLine="0"/>
        <w:rPr>
          <w:sz w:val="16"/>
          <w:szCs w:val="16"/>
          <w:lang w:val="en-US"/>
        </w:rPr>
      </w:pPr>
      <w:r w:rsidRPr="00F86D28">
        <w:rPr>
          <w:sz w:val="16"/>
          <w:szCs w:val="16"/>
          <w:lang w:val="en-US"/>
        </w:rPr>
        <w:t xml:space="preserve">        except: pass</w:t>
      </w:r>
    </w:p>
    <w:p w:rsidR="00F86D28" w:rsidRPr="00F86D28" w:rsidRDefault="00F86D28" w:rsidP="00F86D28">
      <w:pPr>
        <w:ind w:firstLine="0"/>
        <w:rPr>
          <w:sz w:val="16"/>
          <w:szCs w:val="16"/>
          <w:lang w:val="en-US"/>
        </w:rPr>
      </w:pPr>
      <w:r w:rsidRPr="00F86D28">
        <w:rPr>
          <w:sz w:val="16"/>
          <w:szCs w:val="16"/>
          <w:lang w:val="en-US"/>
        </w:rPr>
        <w:t xml:space="preserve">        </w:t>
      </w:r>
    </w:p>
    <w:p w:rsidR="00F86D28" w:rsidRPr="00F86D28" w:rsidRDefault="00F86D28" w:rsidP="00F86D28">
      <w:pPr>
        <w:ind w:firstLine="0"/>
        <w:rPr>
          <w:sz w:val="16"/>
          <w:szCs w:val="16"/>
          <w:lang w:val="en-US"/>
        </w:rPr>
      </w:pPr>
      <w:r w:rsidRPr="00F86D28">
        <w:rPr>
          <w:sz w:val="16"/>
          <w:szCs w:val="16"/>
          <w:lang w:val="en-US"/>
        </w:rPr>
        <w:t>delete = sorted(list(set(delete)))</w:t>
      </w:r>
    </w:p>
    <w:p w:rsidR="00F86D28" w:rsidRPr="00F86D28" w:rsidRDefault="00F86D28" w:rsidP="00F86D28">
      <w:pPr>
        <w:ind w:firstLine="0"/>
        <w:rPr>
          <w:sz w:val="16"/>
          <w:szCs w:val="16"/>
          <w:lang w:val="en-US"/>
        </w:rPr>
      </w:pPr>
      <w:r w:rsidRPr="00F86D28">
        <w:rPr>
          <w:sz w:val="16"/>
          <w:szCs w:val="16"/>
          <w:lang w:val="en-US"/>
        </w:rPr>
        <w:t>print(delete)</w:t>
      </w:r>
    </w:p>
    <w:p w:rsidR="00F86D28" w:rsidRPr="00F86D28" w:rsidRDefault="00F86D28" w:rsidP="00F86D28">
      <w:pPr>
        <w:ind w:firstLine="0"/>
        <w:rPr>
          <w:sz w:val="16"/>
          <w:szCs w:val="16"/>
          <w:lang w:val="en-US"/>
        </w:rPr>
      </w:pPr>
      <w:r w:rsidRPr="00F86D28">
        <w:rPr>
          <w:sz w:val="16"/>
          <w:szCs w:val="16"/>
          <w:lang w:val="en-US"/>
        </w:rPr>
        <w:t>for j in range(0, len(delete)):</w:t>
      </w:r>
    </w:p>
    <w:p w:rsidR="00F86D28" w:rsidRPr="00F86D28" w:rsidRDefault="00F86D28" w:rsidP="00F86D28">
      <w:pPr>
        <w:ind w:firstLine="0"/>
        <w:rPr>
          <w:sz w:val="16"/>
          <w:szCs w:val="16"/>
          <w:lang w:val="en-US"/>
        </w:rPr>
      </w:pPr>
      <w:r w:rsidRPr="00F86D28">
        <w:rPr>
          <w:sz w:val="16"/>
          <w:szCs w:val="16"/>
          <w:lang w:val="en-US"/>
        </w:rPr>
        <w:t xml:space="preserve">    try:</w:t>
      </w:r>
    </w:p>
    <w:p w:rsidR="00F86D28" w:rsidRPr="00F86D28" w:rsidRDefault="00F86D28" w:rsidP="00F86D28">
      <w:pPr>
        <w:ind w:firstLine="0"/>
        <w:rPr>
          <w:sz w:val="16"/>
          <w:szCs w:val="16"/>
          <w:lang w:val="en-US"/>
        </w:rPr>
      </w:pPr>
      <w:r w:rsidRPr="00F86D28">
        <w:rPr>
          <w:sz w:val="16"/>
          <w:szCs w:val="16"/>
          <w:lang w:val="en-US"/>
        </w:rPr>
        <w:t xml:space="preserve">        input.pop(delete[j]-j)    </w:t>
      </w:r>
    </w:p>
    <w:p w:rsidR="00F86D28" w:rsidRPr="00F86D28" w:rsidRDefault="00F86D28" w:rsidP="00F86D28">
      <w:pPr>
        <w:ind w:firstLine="0"/>
        <w:rPr>
          <w:sz w:val="16"/>
          <w:szCs w:val="16"/>
          <w:lang w:val="en-US"/>
        </w:rPr>
      </w:pPr>
      <w:r w:rsidRPr="00F86D28">
        <w:rPr>
          <w:sz w:val="16"/>
          <w:szCs w:val="16"/>
          <w:lang w:val="en-US"/>
        </w:rPr>
        <w:t xml:space="preserve">    except: pass</w:t>
      </w:r>
    </w:p>
    <w:p w:rsidR="00F86D28" w:rsidRPr="00F86D28" w:rsidRDefault="00F86D28" w:rsidP="00F86D28">
      <w:pPr>
        <w:ind w:firstLine="0"/>
        <w:rPr>
          <w:sz w:val="16"/>
          <w:szCs w:val="16"/>
          <w:lang w:val="en-US"/>
        </w:rPr>
      </w:pPr>
    </w:p>
    <w:p w:rsidR="00F86D28" w:rsidRPr="00F86D28" w:rsidRDefault="00F86D28" w:rsidP="00F86D28">
      <w:pPr>
        <w:ind w:firstLine="0"/>
        <w:rPr>
          <w:sz w:val="16"/>
          <w:szCs w:val="16"/>
          <w:lang w:val="en-US"/>
        </w:rPr>
      </w:pPr>
      <w:r w:rsidRPr="00F86D28">
        <w:rPr>
          <w:sz w:val="16"/>
          <w:szCs w:val="16"/>
          <w:lang w:val="en-US"/>
        </w:rPr>
        <w:t>#сдвиг</w:t>
      </w:r>
    </w:p>
    <w:p w:rsidR="00F86D28" w:rsidRPr="00F86D28" w:rsidRDefault="00F86D28" w:rsidP="00F86D28">
      <w:pPr>
        <w:ind w:firstLine="0"/>
        <w:rPr>
          <w:sz w:val="16"/>
          <w:szCs w:val="16"/>
          <w:lang w:val="en-US"/>
        </w:rPr>
      </w:pPr>
      <w:r w:rsidRPr="00F86D28">
        <w:rPr>
          <w:sz w:val="16"/>
          <w:szCs w:val="16"/>
          <w:lang w:val="en-US"/>
        </w:rPr>
        <w:t>for index in range(0,len(input)):</w:t>
      </w:r>
    </w:p>
    <w:p w:rsidR="00F86D28" w:rsidRPr="00F86D28" w:rsidRDefault="00F86D28" w:rsidP="00F86D28">
      <w:pPr>
        <w:ind w:firstLine="0"/>
        <w:rPr>
          <w:sz w:val="16"/>
          <w:szCs w:val="16"/>
          <w:lang w:val="en-US"/>
        </w:rPr>
      </w:pPr>
      <w:r w:rsidRPr="00F86D28">
        <w:rPr>
          <w:sz w:val="16"/>
          <w:szCs w:val="16"/>
          <w:lang w:val="en-US"/>
        </w:rPr>
        <w:t xml:space="preserve">    if input[index][4] == 'НОВИНИ':</w:t>
      </w:r>
    </w:p>
    <w:p w:rsidR="00F86D28" w:rsidRPr="00F86D28" w:rsidRDefault="00F86D28" w:rsidP="00F86D28">
      <w:pPr>
        <w:ind w:firstLine="0"/>
        <w:rPr>
          <w:sz w:val="16"/>
          <w:szCs w:val="16"/>
          <w:lang w:val="en-US"/>
        </w:rPr>
      </w:pPr>
      <w:r w:rsidRPr="00F86D28">
        <w:rPr>
          <w:sz w:val="16"/>
          <w:szCs w:val="16"/>
          <w:lang w:val="en-US"/>
        </w:rPr>
        <w:t xml:space="preserve">        input[index][0] = str(int(input[index][0])-60)</w:t>
      </w:r>
    </w:p>
    <w:p w:rsidR="00F86D28" w:rsidRPr="00F86D28" w:rsidRDefault="00F86D28" w:rsidP="00F86D28">
      <w:pPr>
        <w:ind w:firstLine="0"/>
        <w:rPr>
          <w:sz w:val="16"/>
          <w:szCs w:val="16"/>
          <w:lang w:val="en-US"/>
        </w:rPr>
      </w:pPr>
    </w:p>
    <w:p w:rsidR="00F86D28" w:rsidRPr="00F86D28" w:rsidRDefault="00F86D28" w:rsidP="00F86D28">
      <w:pPr>
        <w:ind w:firstLine="0"/>
        <w:rPr>
          <w:sz w:val="16"/>
          <w:szCs w:val="16"/>
          <w:lang w:val="en-US"/>
        </w:rPr>
      </w:pPr>
      <w:r w:rsidRPr="00F86D28">
        <w:rPr>
          <w:sz w:val="16"/>
          <w:szCs w:val="16"/>
          <w:lang w:val="en-US"/>
        </w:rPr>
        <w:t xml:space="preserve">from google_trans_new import google_translator  </w:t>
      </w:r>
    </w:p>
    <w:p w:rsidR="00F86D28" w:rsidRPr="00F86D28" w:rsidRDefault="00F86D28" w:rsidP="00F86D28">
      <w:pPr>
        <w:ind w:firstLine="0"/>
        <w:rPr>
          <w:sz w:val="16"/>
          <w:szCs w:val="16"/>
          <w:lang w:val="en-US"/>
        </w:rPr>
      </w:pPr>
      <w:r w:rsidRPr="00F86D28">
        <w:rPr>
          <w:sz w:val="16"/>
          <w:szCs w:val="16"/>
          <w:lang w:val="en-US"/>
        </w:rPr>
        <w:t>from spacy import displacy</w:t>
      </w:r>
    </w:p>
    <w:p w:rsidR="00F86D28" w:rsidRPr="00F86D28" w:rsidRDefault="00F86D28" w:rsidP="00F86D28">
      <w:pPr>
        <w:ind w:firstLine="0"/>
        <w:rPr>
          <w:sz w:val="16"/>
          <w:szCs w:val="16"/>
          <w:lang w:val="en-US"/>
        </w:rPr>
      </w:pPr>
      <w:r w:rsidRPr="00F86D28">
        <w:rPr>
          <w:sz w:val="16"/>
          <w:szCs w:val="16"/>
          <w:lang w:val="en-US"/>
        </w:rPr>
        <w:t>from nltk.stem import PorterStemmer, WordNetLemmatizer</w:t>
      </w:r>
    </w:p>
    <w:p w:rsidR="00F86D28" w:rsidRPr="00F86D28" w:rsidRDefault="00F86D28" w:rsidP="00F86D28">
      <w:pPr>
        <w:ind w:firstLine="0"/>
        <w:rPr>
          <w:sz w:val="16"/>
          <w:szCs w:val="16"/>
          <w:lang w:val="en-US"/>
        </w:rPr>
      </w:pPr>
      <w:r w:rsidRPr="00F86D28">
        <w:rPr>
          <w:sz w:val="16"/>
          <w:szCs w:val="16"/>
          <w:lang w:val="en-US"/>
        </w:rPr>
        <w:t>from nltk.corpus import wordnet</w:t>
      </w:r>
    </w:p>
    <w:p w:rsidR="00F86D28" w:rsidRPr="00F86D28" w:rsidRDefault="00F86D28" w:rsidP="00F86D28">
      <w:pPr>
        <w:ind w:firstLine="0"/>
        <w:rPr>
          <w:sz w:val="16"/>
          <w:szCs w:val="16"/>
          <w:lang w:val="en-US"/>
        </w:rPr>
      </w:pPr>
      <w:r w:rsidRPr="00F86D28">
        <w:rPr>
          <w:sz w:val="16"/>
          <w:szCs w:val="16"/>
          <w:lang w:val="en-US"/>
        </w:rPr>
        <w:t>from nltk.sentiment.vader import SentimentIntensityAnalyzer</w:t>
      </w:r>
    </w:p>
    <w:p w:rsidR="00F86D28" w:rsidRPr="00F86D28" w:rsidRDefault="00F86D28" w:rsidP="00F86D28">
      <w:pPr>
        <w:ind w:firstLine="0"/>
        <w:rPr>
          <w:sz w:val="16"/>
          <w:szCs w:val="16"/>
          <w:lang w:val="en-US"/>
        </w:rPr>
      </w:pPr>
      <w:r w:rsidRPr="00F86D28">
        <w:rPr>
          <w:sz w:val="16"/>
          <w:szCs w:val="16"/>
          <w:lang w:val="en-US"/>
        </w:rPr>
        <w:t>from textblob import TextBlob</w:t>
      </w:r>
    </w:p>
    <w:p w:rsidR="00F86D28" w:rsidRPr="00F86D28" w:rsidRDefault="00F86D28" w:rsidP="00F86D28">
      <w:pPr>
        <w:ind w:firstLine="0"/>
        <w:rPr>
          <w:sz w:val="16"/>
          <w:szCs w:val="16"/>
          <w:lang w:val="en-US"/>
        </w:rPr>
      </w:pPr>
      <w:r w:rsidRPr="00F86D28">
        <w:rPr>
          <w:sz w:val="16"/>
          <w:szCs w:val="16"/>
          <w:lang w:val="en-US"/>
        </w:rPr>
        <w:t>from textblob.sentiments import NaiveBayesAnalyzer</w:t>
      </w:r>
    </w:p>
    <w:p w:rsidR="00F86D28" w:rsidRPr="00F86D28" w:rsidRDefault="00F86D28" w:rsidP="00F86D28">
      <w:pPr>
        <w:ind w:firstLine="0"/>
        <w:rPr>
          <w:sz w:val="16"/>
          <w:szCs w:val="16"/>
          <w:lang w:val="en-US"/>
        </w:rPr>
      </w:pPr>
    </w:p>
    <w:p w:rsidR="00F86D28" w:rsidRPr="00F86D28" w:rsidRDefault="00F86D28" w:rsidP="00F86D28">
      <w:pPr>
        <w:ind w:firstLine="0"/>
        <w:rPr>
          <w:sz w:val="16"/>
          <w:szCs w:val="16"/>
          <w:lang w:val="en-US"/>
        </w:rPr>
      </w:pPr>
      <w:r w:rsidRPr="00F86D28">
        <w:rPr>
          <w:sz w:val="16"/>
          <w:szCs w:val="16"/>
          <w:lang w:val="en-US"/>
        </w:rPr>
        <w:t>import math</w:t>
      </w:r>
    </w:p>
    <w:p w:rsidR="00F86D28" w:rsidRPr="00F86D28" w:rsidRDefault="00F86D28" w:rsidP="00F86D28">
      <w:pPr>
        <w:ind w:firstLine="0"/>
        <w:rPr>
          <w:sz w:val="16"/>
          <w:szCs w:val="16"/>
          <w:lang w:val="en-US"/>
        </w:rPr>
      </w:pPr>
      <w:r w:rsidRPr="00F86D28">
        <w:rPr>
          <w:sz w:val="16"/>
          <w:szCs w:val="16"/>
          <w:lang w:val="en-US"/>
        </w:rPr>
        <w:t>import speech_recognition as sr</w:t>
      </w:r>
    </w:p>
    <w:p w:rsidR="00F86D28" w:rsidRPr="00F86D28" w:rsidRDefault="00F86D28" w:rsidP="00F86D28">
      <w:pPr>
        <w:ind w:firstLine="0"/>
        <w:rPr>
          <w:sz w:val="16"/>
          <w:szCs w:val="16"/>
          <w:lang w:val="en-US"/>
        </w:rPr>
      </w:pPr>
      <w:r w:rsidRPr="00F86D28">
        <w:rPr>
          <w:sz w:val="16"/>
          <w:szCs w:val="16"/>
          <w:lang w:val="en-US"/>
        </w:rPr>
        <w:t>import subprocess</w:t>
      </w:r>
    </w:p>
    <w:p w:rsidR="00F86D28" w:rsidRPr="00F86D28" w:rsidRDefault="00F86D28" w:rsidP="00F86D28">
      <w:pPr>
        <w:ind w:firstLine="0"/>
        <w:rPr>
          <w:sz w:val="16"/>
          <w:szCs w:val="16"/>
          <w:lang w:val="en-US"/>
        </w:rPr>
      </w:pPr>
      <w:r w:rsidRPr="00F86D28">
        <w:rPr>
          <w:sz w:val="16"/>
          <w:szCs w:val="16"/>
          <w:lang w:val="en-US"/>
        </w:rPr>
        <w:t>import spacy</w:t>
      </w:r>
    </w:p>
    <w:p w:rsidR="00F86D28" w:rsidRPr="00F86D28" w:rsidRDefault="00F86D28" w:rsidP="00F86D28">
      <w:pPr>
        <w:ind w:firstLine="0"/>
        <w:rPr>
          <w:sz w:val="16"/>
          <w:szCs w:val="16"/>
          <w:lang w:val="en-US"/>
        </w:rPr>
      </w:pPr>
      <w:r w:rsidRPr="00F86D28">
        <w:rPr>
          <w:sz w:val="16"/>
          <w:szCs w:val="16"/>
          <w:lang w:val="en-US"/>
        </w:rPr>
        <w:t>import en_core_web_sm</w:t>
      </w:r>
    </w:p>
    <w:p w:rsidR="00F86D28" w:rsidRPr="00F86D28" w:rsidRDefault="00F86D28" w:rsidP="00F86D28">
      <w:pPr>
        <w:ind w:firstLine="0"/>
        <w:rPr>
          <w:sz w:val="16"/>
          <w:szCs w:val="16"/>
          <w:lang w:val="en-US"/>
        </w:rPr>
      </w:pPr>
      <w:r w:rsidRPr="00F86D28">
        <w:rPr>
          <w:sz w:val="16"/>
          <w:szCs w:val="16"/>
          <w:lang w:val="en-US"/>
        </w:rPr>
        <w:t>import jellyfish</w:t>
      </w:r>
    </w:p>
    <w:p w:rsidR="00F86D28" w:rsidRPr="00F86D28" w:rsidRDefault="00F86D28" w:rsidP="00F86D28">
      <w:pPr>
        <w:ind w:firstLine="0"/>
        <w:rPr>
          <w:sz w:val="16"/>
          <w:szCs w:val="16"/>
          <w:lang w:val="en-US"/>
        </w:rPr>
      </w:pPr>
      <w:r w:rsidRPr="00F86D28">
        <w:rPr>
          <w:sz w:val="16"/>
          <w:szCs w:val="16"/>
          <w:lang w:val="en-US"/>
        </w:rPr>
        <w:t>import openpyxl</w:t>
      </w:r>
    </w:p>
    <w:p w:rsidR="00F86D28" w:rsidRPr="00F86D28" w:rsidRDefault="00F86D28" w:rsidP="00F86D28">
      <w:pPr>
        <w:ind w:firstLine="0"/>
        <w:rPr>
          <w:sz w:val="16"/>
          <w:szCs w:val="16"/>
          <w:lang w:val="en-US"/>
        </w:rPr>
      </w:pPr>
      <w:r w:rsidRPr="00F86D28">
        <w:rPr>
          <w:sz w:val="16"/>
          <w:szCs w:val="16"/>
          <w:lang w:val="en-US"/>
        </w:rPr>
        <w:t>import datetime</w:t>
      </w:r>
    </w:p>
    <w:p w:rsidR="00F86D28" w:rsidRPr="00F86D28" w:rsidRDefault="00F86D28" w:rsidP="00F86D28">
      <w:pPr>
        <w:ind w:firstLine="0"/>
        <w:rPr>
          <w:sz w:val="16"/>
          <w:szCs w:val="16"/>
          <w:lang w:val="en-US"/>
        </w:rPr>
      </w:pPr>
      <w:r w:rsidRPr="00F86D28">
        <w:rPr>
          <w:sz w:val="16"/>
          <w:szCs w:val="16"/>
          <w:lang w:val="en-US"/>
        </w:rPr>
        <w:t>import os</w:t>
      </w:r>
    </w:p>
    <w:p w:rsidR="00F86D28" w:rsidRPr="00F86D28" w:rsidRDefault="00F86D28" w:rsidP="00F86D28">
      <w:pPr>
        <w:ind w:firstLine="0"/>
        <w:rPr>
          <w:sz w:val="16"/>
          <w:szCs w:val="16"/>
          <w:lang w:val="en-US"/>
        </w:rPr>
      </w:pPr>
    </w:p>
    <w:p w:rsidR="00F86D28" w:rsidRPr="00F86D28" w:rsidRDefault="00F86D28" w:rsidP="00F86D28">
      <w:pPr>
        <w:ind w:firstLine="0"/>
        <w:rPr>
          <w:sz w:val="16"/>
          <w:szCs w:val="16"/>
          <w:lang w:val="en-US"/>
        </w:rPr>
      </w:pPr>
      <w:r w:rsidRPr="00F86D28">
        <w:rPr>
          <w:sz w:val="16"/>
          <w:szCs w:val="16"/>
          <w:lang w:val="en-US"/>
        </w:rPr>
        <w:t>def compare_stemmer_and_lemmatizer(stemmer, lemmatizer, word, pos):</w:t>
      </w:r>
    </w:p>
    <w:p w:rsidR="00F86D28" w:rsidRPr="00F86D28" w:rsidRDefault="00F86D28" w:rsidP="00F86D28">
      <w:pPr>
        <w:ind w:firstLine="0"/>
        <w:rPr>
          <w:sz w:val="16"/>
          <w:szCs w:val="16"/>
          <w:lang w:val="en-US"/>
        </w:rPr>
      </w:pPr>
      <w:r w:rsidRPr="00F86D28">
        <w:rPr>
          <w:sz w:val="16"/>
          <w:szCs w:val="16"/>
          <w:lang w:val="en-US"/>
        </w:rPr>
        <w:t xml:space="preserve">    return lemmatizer.lemmatize(word, pos)</w:t>
      </w:r>
    </w:p>
    <w:p w:rsidR="00F86D28" w:rsidRPr="00F86D28" w:rsidRDefault="00F86D28" w:rsidP="00F86D28">
      <w:pPr>
        <w:ind w:firstLine="0"/>
        <w:rPr>
          <w:sz w:val="16"/>
          <w:szCs w:val="16"/>
          <w:lang w:val="en-US"/>
        </w:rPr>
      </w:pPr>
    </w:p>
    <w:p w:rsidR="00F86D28" w:rsidRPr="00F86D28" w:rsidRDefault="00F86D28" w:rsidP="00F86D28">
      <w:pPr>
        <w:ind w:firstLine="0"/>
        <w:rPr>
          <w:sz w:val="16"/>
          <w:szCs w:val="16"/>
          <w:lang w:val="en-US"/>
        </w:rPr>
      </w:pPr>
      <w:r w:rsidRPr="00F86D28">
        <w:rPr>
          <w:sz w:val="16"/>
          <w:szCs w:val="16"/>
          <w:lang w:val="en-US"/>
        </w:rPr>
        <w:t>programm = 'Сегодня 19'</w:t>
      </w:r>
    </w:p>
    <w:p w:rsidR="00F86D28" w:rsidRPr="00F86D28" w:rsidRDefault="00F86D28" w:rsidP="00F86D28">
      <w:pPr>
        <w:ind w:firstLine="0"/>
        <w:rPr>
          <w:sz w:val="16"/>
          <w:szCs w:val="16"/>
          <w:lang w:val="en-US"/>
        </w:rPr>
      </w:pPr>
      <w:r w:rsidRPr="00F86D28">
        <w:rPr>
          <w:sz w:val="16"/>
          <w:szCs w:val="16"/>
          <w:lang w:val="en-US"/>
        </w:rPr>
        <w:t>channel = name.split('_')[0]</w:t>
      </w:r>
    </w:p>
    <w:p w:rsidR="00F86D28" w:rsidRPr="00F86D28" w:rsidRDefault="00F86D28" w:rsidP="00F86D28">
      <w:pPr>
        <w:ind w:firstLine="0"/>
        <w:rPr>
          <w:sz w:val="16"/>
          <w:szCs w:val="16"/>
          <w:lang w:val="en-US"/>
        </w:rPr>
      </w:pPr>
      <w:r w:rsidRPr="00F86D28">
        <w:rPr>
          <w:sz w:val="16"/>
          <w:szCs w:val="16"/>
          <w:lang w:val="en-US"/>
        </w:rPr>
        <w:t>data = str(name.split('_')[2][-2:])+'.'+str(name.split('_')[2][4:6])+'.'+str(name.split('_')[2][:4])</w:t>
      </w:r>
    </w:p>
    <w:p w:rsidR="00F86D28" w:rsidRPr="00F86D28" w:rsidRDefault="00F86D28" w:rsidP="00F86D28">
      <w:pPr>
        <w:ind w:firstLine="0"/>
        <w:rPr>
          <w:sz w:val="16"/>
          <w:szCs w:val="16"/>
          <w:lang w:val="en-US"/>
        </w:rPr>
      </w:pPr>
      <w:r w:rsidRPr="00F86D28">
        <w:rPr>
          <w:sz w:val="16"/>
          <w:szCs w:val="16"/>
          <w:lang w:val="en-US"/>
        </w:rPr>
        <w:t>number_of_frames = 30</w:t>
      </w:r>
    </w:p>
    <w:p w:rsidR="00F86D28" w:rsidRPr="00F86D28" w:rsidRDefault="00F86D28" w:rsidP="00F86D28">
      <w:pPr>
        <w:ind w:firstLine="0"/>
        <w:rPr>
          <w:sz w:val="16"/>
          <w:szCs w:val="16"/>
          <w:lang w:val="en-US"/>
        </w:rPr>
      </w:pPr>
      <w:r w:rsidRPr="00F86D28">
        <w:rPr>
          <w:sz w:val="16"/>
          <w:szCs w:val="16"/>
          <w:lang w:val="en-US"/>
        </w:rPr>
        <w:t>day = datetime.date(int(data.split(".")[2]), int(data.split(".")[1]), int(data.split(".")[0])).weekday()+1</w:t>
      </w:r>
    </w:p>
    <w:p w:rsidR="00F86D28" w:rsidRPr="00F86D28" w:rsidRDefault="00F86D28" w:rsidP="00F86D28">
      <w:pPr>
        <w:ind w:firstLine="0"/>
        <w:rPr>
          <w:sz w:val="16"/>
          <w:szCs w:val="16"/>
          <w:lang w:val="en-US"/>
        </w:rPr>
      </w:pPr>
      <w:r w:rsidRPr="00F86D28">
        <w:rPr>
          <w:sz w:val="16"/>
          <w:szCs w:val="16"/>
          <w:lang w:val="en-US"/>
        </w:rPr>
        <w:t>week = datetime.date(int(data.split(".")[2]), int(data.split(".")[1]), int(data.split(".")[0])).isocalendar()[1]</w:t>
      </w:r>
    </w:p>
    <w:p w:rsidR="00F86D28" w:rsidRPr="00F86D28" w:rsidRDefault="00F86D28" w:rsidP="00F86D28">
      <w:pPr>
        <w:ind w:firstLine="0"/>
        <w:rPr>
          <w:sz w:val="16"/>
          <w:szCs w:val="16"/>
          <w:lang w:val="en-US"/>
        </w:rPr>
      </w:pPr>
    </w:p>
    <w:p w:rsidR="00F86D28" w:rsidRPr="00F86D28" w:rsidRDefault="00F86D28" w:rsidP="00F86D28">
      <w:pPr>
        <w:ind w:firstLine="0"/>
        <w:rPr>
          <w:sz w:val="16"/>
          <w:szCs w:val="16"/>
          <w:lang w:val="en-US"/>
        </w:rPr>
      </w:pPr>
      <w:r w:rsidRPr="00F86D28">
        <w:rPr>
          <w:sz w:val="16"/>
          <w:szCs w:val="16"/>
          <w:lang w:val="en-US"/>
        </w:rPr>
        <w:t>xfile = openpyxl.load_workbook('my.xlsx')</w:t>
      </w:r>
    </w:p>
    <w:p w:rsidR="00F86D28" w:rsidRPr="00F86D28" w:rsidRDefault="00F86D28" w:rsidP="00F86D28">
      <w:pPr>
        <w:ind w:firstLine="0"/>
        <w:rPr>
          <w:sz w:val="16"/>
          <w:szCs w:val="16"/>
          <w:lang w:val="en-US"/>
        </w:rPr>
      </w:pPr>
      <w:r w:rsidRPr="00F86D28">
        <w:rPr>
          <w:sz w:val="16"/>
          <w:szCs w:val="16"/>
          <w:lang w:val="en-US"/>
        </w:rPr>
        <w:t>sheet = xfile.get_sheet_by_name('Sheet1')</w:t>
      </w:r>
    </w:p>
    <w:p w:rsidR="00F86D28" w:rsidRPr="00F86D28" w:rsidRDefault="00F86D28" w:rsidP="00F86D28">
      <w:pPr>
        <w:ind w:firstLine="0"/>
        <w:rPr>
          <w:sz w:val="16"/>
          <w:szCs w:val="16"/>
          <w:lang w:val="en-US"/>
        </w:rPr>
      </w:pPr>
    </w:p>
    <w:p w:rsidR="00F86D28" w:rsidRPr="00F86D28" w:rsidRDefault="00F86D28" w:rsidP="00F86D28">
      <w:pPr>
        <w:ind w:firstLine="0"/>
        <w:rPr>
          <w:sz w:val="16"/>
          <w:szCs w:val="16"/>
          <w:lang w:val="en-US"/>
        </w:rPr>
      </w:pPr>
      <w:r w:rsidRPr="00F86D28">
        <w:rPr>
          <w:sz w:val="16"/>
          <w:szCs w:val="16"/>
          <w:lang w:val="en-US"/>
        </w:rPr>
        <w:t>k = 2</w:t>
      </w:r>
    </w:p>
    <w:p w:rsidR="00F86D28" w:rsidRPr="00F86D28" w:rsidRDefault="00F86D28" w:rsidP="00F86D28">
      <w:pPr>
        <w:ind w:firstLine="0"/>
        <w:rPr>
          <w:sz w:val="16"/>
          <w:szCs w:val="16"/>
          <w:lang w:val="en-US"/>
        </w:rPr>
      </w:pPr>
      <w:r w:rsidRPr="00F86D28">
        <w:rPr>
          <w:sz w:val="16"/>
          <w:szCs w:val="16"/>
          <w:lang w:val="en-US"/>
        </w:rPr>
        <w:t>while sheet['A'+str(k)].value != None:</w:t>
      </w:r>
    </w:p>
    <w:p w:rsidR="00F86D28" w:rsidRPr="00F86D28" w:rsidRDefault="00F86D28" w:rsidP="00F86D28">
      <w:pPr>
        <w:ind w:firstLine="0"/>
        <w:rPr>
          <w:sz w:val="16"/>
          <w:szCs w:val="16"/>
          <w:lang w:val="en-US"/>
        </w:rPr>
      </w:pPr>
      <w:r w:rsidRPr="00F86D28">
        <w:rPr>
          <w:sz w:val="16"/>
          <w:szCs w:val="16"/>
          <w:lang w:val="en-US"/>
        </w:rPr>
        <w:t xml:space="preserve">    k+=1</w:t>
      </w:r>
    </w:p>
    <w:p w:rsidR="00F86D28" w:rsidRPr="00F86D28" w:rsidRDefault="00F86D28" w:rsidP="00F86D28">
      <w:pPr>
        <w:ind w:firstLine="0"/>
        <w:rPr>
          <w:sz w:val="16"/>
          <w:szCs w:val="16"/>
          <w:lang w:val="en-US"/>
        </w:rPr>
      </w:pPr>
      <w:r w:rsidRPr="00F86D28">
        <w:rPr>
          <w:sz w:val="16"/>
          <w:szCs w:val="16"/>
          <w:lang w:val="en-US"/>
        </w:rPr>
        <w:t xml:space="preserve">    </w:t>
      </w:r>
    </w:p>
    <w:p w:rsidR="00F86D28" w:rsidRPr="00F86D28" w:rsidRDefault="00F86D28" w:rsidP="00F86D28">
      <w:pPr>
        <w:ind w:firstLine="0"/>
        <w:rPr>
          <w:sz w:val="16"/>
          <w:szCs w:val="16"/>
          <w:lang w:val="en-US"/>
        </w:rPr>
      </w:pPr>
      <w:r w:rsidRPr="00F86D28">
        <w:rPr>
          <w:sz w:val="16"/>
          <w:szCs w:val="16"/>
          <w:lang w:val="en-US"/>
        </w:rPr>
        <w:t>for i in range(0,len(input)-1):</w:t>
      </w:r>
    </w:p>
    <w:p w:rsidR="00F86D28" w:rsidRPr="00F86D28" w:rsidRDefault="00F86D28" w:rsidP="00F86D28">
      <w:pPr>
        <w:ind w:firstLine="0"/>
        <w:rPr>
          <w:sz w:val="16"/>
          <w:szCs w:val="16"/>
          <w:lang w:val="en-US"/>
        </w:rPr>
      </w:pPr>
      <w:r w:rsidRPr="00F86D28">
        <w:rPr>
          <w:sz w:val="16"/>
          <w:szCs w:val="16"/>
          <w:lang w:val="en-US"/>
        </w:rPr>
        <w:t xml:space="preserve">    </w:t>
      </w:r>
    </w:p>
    <w:p w:rsidR="00F86D28" w:rsidRPr="00F86D28" w:rsidRDefault="00F86D28" w:rsidP="00F86D28">
      <w:pPr>
        <w:ind w:firstLine="0"/>
        <w:rPr>
          <w:sz w:val="16"/>
          <w:szCs w:val="16"/>
          <w:lang w:val="en-US"/>
        </w:rPr>
      </w:pPr>
      <w:r w:rsidRPr="00F86D28">
        <w:rPr>
          <w:sz w:val="16"/>
          <w:szCs w:val="16"/>
          <w:lang w:val="en-US"/>
        </w:rPr>
        <w:t xml:space="preserve">    sheet['A'+str(i+k)] = week</w:t>
      </w:r>
    </w:p>
    <w:p w:rsidR="00F86D28" w:rsidRPr="00F86D28" w:rsidRDefault="00F86D28" w:rsidP="00F86D28">
      <w:pPr>
        <w:ind w:firstLine="0"/>
        <w:rPr>
          <w:sz w:val="16"/>
          <w:szCs w:val="16"/>
          <w:lang w:val="en-US"/>
        </w:rPr>
      </w:pPr>
      <w:r w:rsidRPr="00F86D28">
        <w:rPr>
          <w:sz w:val="16"/>
          <w:szCs w:val="16"/>
          <w:lang w:val="en-US"/>
        </w:rPr>
        <w:t xml:space="preserve">    sheet['B'+str(i+k)] = programm</w:t>
      </w:r>
    </w:p>
    <w:p w:rsidR="00F86D28" w:rsidRPr="00F86D28" w:rsidRDefault="00F86D28" w:rsidP="00F86D28">
      <w:pPr>
        <w:ind w:firstLine="0"/>
        <w:rPr>
          <w:sz w:val="16"/>
          <w:szCs w:val="16"/>
          <w:lang w:val="en-US"/>
        </w:rPr>
      </w:pPr>
      <w:r w:rsidRPr="00F86D28">
        <w:rPr>
          <w:sz w:val="16"/>
          <w:szCs w:val="16"/>
          <w:lang w:val="en-US"/>
        </w:rPr>
        <w:t xml:space="preserve">    sheet['C'+str(i+k)] = day</w:t>
      </w:r>
    </w:p>
    <w:p w:rsidR="00F86D28" w:rsidRPr="00F86D28" w:rsidRDefault="00F86D28" w:rsidP="00F86D28">
      <w:pPr>
        <w:ind w:firstLine="0"/>
        <w:rPr>
          <w:sz w:val="16"/>
          <w:szCs w:val="16"/>
          <w:lang w:val="en-US"/>
        </w:rPr>
      </w:pPr>
      <w:r w:rsidRPr="00F86D28">
        <w:rPr>
          <w:sz w:val="16"/>
          <w:szCs w:val="16"/>
          <w:lang w:val="en-US"/>
        </w:rPr>
        <w:t xml:space="preserve">    sheet['D'+str(i+k)] = data</w:t>
      </w:r>
    </w:p>
    <w:p w:rsidR="00F86D28" w:rsidRPr="00F86D28" w:rsidRDefault="00F86D28" w:rsidP="00F86D28">
      <w:pPr>
        <w:ind w:firstLine="0"/>
        <w:rPr>
          <w:sz w:val="16"/>
          <w:szCs w:val="16"/>
          <w:lang w:val="en-US"/>
        </w:rPr>
      </w:pPr>
      <w:r w:rsidRPr="00F86D28">
        <w:rPr>
          <w:sz w:val="16"/>
          <w:szCs w:val="16"/>
          <w:lang w:val="en-US"/>
        </w:rPr>
        <w:t xml:space="preserve">    sheet['E'+str(i+k)] = channel</w:t>
      </w:r>
    </w:p>
    <w:p w:rsidR="00F86D28" w:rsidRPr="00F86D28" w:rsidRDefault="00F86D28" w:rsidP="00F86D28">
      <w:pPr>
        <w:ind w:firstLine="0"/>
        <w:rPr>
          <w:sz w:val="16"/>
          <w:szCs w:val="16"/>
          <w:lang w:val="en-US"/>
        </w:rPr>
      </w:pPr>
      <w:r w:rsidRPr="00F86D28">
        <w:rPr>
          <w:sz w:val="16"/>
          <w:szCs w:val="16"/>
          <w:lang w:val="en-US"/>
        </w:rPr>
        <w:t xml:space="preserve">    </w:t>
      </w:r>
    </w:p>
    <w:p w:rsidR="00F86D28" w:rsidRPr="00F86D28" w:rsidRDefault="00F86D28" w:rsidP="00F86D28">
      <w:pPr>
        <w:ind w:firstLine="0"/>
        <w:rPr>
          <w:sz w:val="16"/>
          <w:szCs w:val="16"/>
          <w:lang w:val="en-US"/>
        </w:rPr>
      </w:pPr>
      <w:r w:rsidRPr="00F86D28">
        <w:rPr>
          <w:sz w:val="16"/>
          <w:szCs w:val="16"/>
          <w:lang w:val="en-US"/>
        </w:rPr>
        <w:t xml:space="preserve">    hours1 = str(int((int(input[i][0]))/number_of_frames/60/60/60))</w:t>
      </w:r>
    </w:p>
    <w:p w:rsidR="00F86D28" w:rsidRPr="00F86D28" w:rsidRDefault="00F86D28" w:rsidP="00F86D28">
      <w:pPr>
        <w:ind w:firstLine="0"/>
        <w:rPr>
          <w:sz w:val="16"/>
          <w:szCs w:val="16"/>
          <w:lang w:val="en-US"/>
        </w:rPr>
      </w:pPr>
      <w:r w:rsidRPr="00F86D28">
        <w:rPr>
          <w:sz w:val="16"/>
          <w:szCs w:val="16"/>
          <w:lang w:val="en-US"/>
        </w:rPr>
        <w:t xml:space="preserve">    minutes1 = str(int(int(input[i][0])/number_of_frames)//60)</w:t>
      </w:r>
    </w:p>
    <w:p w:rsidR="00F86D28" w:rsidRPr="00F86D28" w:rsidRDefault="00F86D28" w:rsidP="00F86D28">
      <w:pPr>
        <w:ind w:firstLine="0"/>
        <w:rPr>
          <w:sz w:val="16"/>
          <w:szCs w:val="16"/>
          <w:lang w:val="en-US"/>
        </w:rPr>
      </w:pPr>
      <w:r w:rsidRPr="00F86D28">
        <w:rPr>
          <w:sz w:val="16"/>
          <w:szCs w:val="16"/>
          <w:lang w:val="en-US"/>
        </w:rPr>
        <w:t xml:space="preserve">    seconds1 = str(int(int(input[i][0])/number_of_frames%60))</w:t>
      </w:r>
    </w:p>
    <w:p w:rsidR="00F86D28" w:rsidRPr="00F86D28" w:rsidRDefault="00F86D28" w:rsidP="00F86D28">
      <w:pPr>
        <w:ind w:firstLine="0"/>
        <w:rPr>
          <w:sz w:val="16"/>
          <w:szCs w:val="16"/>
          <w:lang w:val="en-US"/>
        </w:rPr>
      </w:pPr>
    </w:p>
    <w:p w:rsidR="00F86D28" w:rsidRPr="00F86D28" w:rsidRDefault="00F86D28" w:rsidP="00F86D28">
      <w:pPr>
        <w:ind w:firstLine="0"/>
        <w:rPr>
          <w:sz w:val="16"/>
          <w:szCs w:val="16"/>
          <w:lang w:val="en-US"/>
        </w:rPr>
      </w:pPr>
      <w:r w:rsidRPr="00F86D28">
        <w:rPr>
          <w:sz w:val="16"/>
          <w:szCs w:val="16"/>
          <w:lang w:val="en-US"/>
        </w:rPr>
        <w:t xml:space="preserve">    if len(minutes1) == 1:</w:t>
      </w:r>
    </w:p>
    <w:p w:rsidR="00F86D28" w:rsidRPr="00F86D28" w:rsidRDefault="00F86D28" w:rsidP="00F86D28">
      <w:pPr>
        <w:ind w:firstLine="0"/>
        <w:rPr>
          <w:sz w:val="16"/>
          <w:szCs w:val="16"/>
          <w:lang w:val="en-US"/>
        </w:rPr>
      </w:pPr>
      <w:r w:rsidRPr="00F86D28">
        <w:rPr>
          <w:sz w:val="16"/>
          <w:szCs w:val="16"/>
          <w:lang w:val="en-US"/>
        </w:rPr>
        <w:t xml:space="preserve">        minutes1 = '0' + str(minutes1)</w:t>
      </w:r>
    </w:p>
    <w:p w:rsidR="00F86D28" w:rsidRPr="00F86D28" w:rsidRDefault="00F86D28" w:rsidP="00F86D28">
      <w:pPr>
        <w:ind w:firstLine="0"/>
        <w:rPr>
          <w:sz w:val="16"/>
          <w:szCs w:val="16"/>
          <w:lang w:val="en-US"/>
        </w:rPr>
      </w:pPr>
      <w:r w:rsidRPr="00F86D28">
        <w:rPr>
          <w:sz w:val="16"/>
          <w:szCs w:val="16"/>
          <w:lang w:val="en-US"/>
        </w:rPr>
        <w:t xml:space="preserve">    if len(seconds1) == 1:</w:t>
      </w:r>
    </w:p>
    <w:p w:rsidR="00F86D28" w:rsidRPr="00F86D28" w:rsidRDefault="00F86D28" w:rsidP="00F86D28">
      <w:pPr>
        <w:ind w:firstLine="0"/>
        <w:rPr>
          <w:sz w:val="16"/>
          <w:szCs w:val="16"/>
          <w:lang w:val="en-US"/>
        </w:rPr>
      </w:pPr>
      <w:r w:rsidRPr="00F86D28">
        <w:rPr>
          <w:sz w:val="16"/>
          <w:szCs w:val="16"/>
          <w:lang w:val="en-US"/>
        </w:rPr>
        <w:t xml:space="preserve">        seconds1 = '0' + str(seconds1)</w:t>
      </w:r>
    </w:p>
    <w:p w:rsidR="00F86D28" w:rsidRPr="00F86D28" w:rsidRDefault="00F86D28" w:rsidP="00F86D28">
      <w:pPr>
        <w:ind w:firstLine="0"/>
        <w:rPr>
          <w:sz w:val="16"/>
          <w:szCs w:val="16"/>
          <w:lang w:val="en-US"/>
        </w:rPr>
      </w:pPr>
    </w:p>
    <w:p w:rsidR="00F86D28" w:rsidRPr="00F86D28" w:rsidRDefault="00F86D28" w:rsidP="00F86D28">
      <w:pPr>
        <w:ind w:firstLine="0"/>
        <w:rPr>
          <w:sz w:val="16"/>
          <w:szCs w:val="16"/>
          <w:lang w:val="en-US"/>
        </w:rPr>
      </w:pPr>
      <w:r w:rsidRPr="00F86D28">
        <w:rPr>
          <w:sz w:val="16"/>
          <w:szCs w:val="16"/>
          <w:lang w:val="en-US"/>
        </w:rPr>
        <w:t xml:space="preserve">    start_time = str(hours1)+':'+ str(minutes1)+':'+str(seconds1)</w:t>
      </w:r>
    </w:p>
    <w:p w:rsidR="00F86D28" w:rsidRPr="00F86D28" w:rsidRDefault="00F86D28" w:rsidP="00F86D28">
      <w:pPr>
        <w:ind w:firstLine="0"/>
        <w:rPr>
          <w:sz w:val="16"/>
          <w:szCs w:val="16"/>
          <w:lang w:val="en-US"/>
        </w:rPr>
      </w:pPr>
      <w:r w:rsidRPr="00F86D28">
        <w:rPr>
          <w:sz w:val="16"/>
          <w:szCs w:val="16"/>
          <w:lang w:val="en-US"/>
        </w:rPr>
        <w:t xml:space="preserve">    </w:t>
      </w:r>
    </w:p>
    <w:p w:rsidR="00F86D28" w:rsidRPr="00F86D28" w:rsidRDefault="00F86D28" w:rsidP="00F86D28">
      <w:pPr>
        <w:ind w:firstLine="0"/>
        <w:rPr>
          <w:sz w:val="16"/>
          <w:szCs w:val="16"/>
          <w:lang w:val="en-US"/>
        </w:rPr>
      </w:pPr>
      <w:r w:rsidRPr="00F86D28">
        <w:rPr>
          <w:sz w:val="16"/>
          <w:szCs w:val="16"/>
          <w:lang w:val="en-US"/>
        </w:rPr>
        <w:t xml:space="preserve">    hours2 = str(int((int(input[i+1][0]))/number_of_frames/60/60/60))</w:t>
      </w:r>
    </w:p>
    <w:p w:rsidR="00F86D28" w:rsidRPr="00F86D28" w:rsidRDefault="00F86D28" w:rsidP="00F86D28">
      <w:pPr>
        <w:ind w:firstLine="0"/>
        <w:rPr>
          <w:sz w:val="16"/>
          <w:szCs w:val="16"/>
          <w:lang w:val="en-US"/>
        </w:rPr>
      </w:pPr>
      <w:r w:rsidRPr="00F86D28">
        <w:rPr>
          <w:sz w:val="16"/>
          <w:szCs w:val="16"/>
          <w:lang w:val="en-US"/>
        </w:rPr>
        <w:t xml:space="preserve">    minutes2 = str(int(int(input[i+1][0])/number_of_frames)//60)</w:t>
      </w:r>
    </w:p>
    <w:p w:rsidR="00F86D28" w:rsidRPr="00F86D28" w:rsidRDefault="00F86D28" w:rsidP="00F86D28">
      <w:pPr>
        <w:ind w:firstLine="0"/>
        <w:rPr>
          <w:sz w:val="16"/>
          <w:szCs w:val="16"/>
          <w:lang w:val="en-US"/>
        </w:rPr>
      </w:pPr>
      <w:r w:rsidRPr="00F86D28">
        <w:rPr>
          <w:sz w:val="16"/>
          <w:szCs w:val="16"/>
          <w:lang w:val="en-US"/>
        </w:rPr>
        <w:t xml:space="preserve">    seconds2 = str(int(int(input[i+1][0])/number_of_frames%60))</w:t>
      </w:r>
    </w:p>
    <w:p w:rsidR="00F86D28" w:rsidRPr="00F86D28" w:rsidRDefault="00F86D28" w:rsidP="00F86D28">
      <w:pPr>
        <w:ind w:firstLine="0"/>
        <w:rPr>
          <w:sz w:val="16"/>
          <w:szCs w:val="16"/>
          <w:lang w:val="en-US"/>
        </w:rPr>
      </w:pPr>
      <w:r w:rsidRPr="00F86D28">
        <w:rPr>
          <w:sz w:val="16"/>
          <w:szCs w:val="16"/>
          <w:lang w:val="en-US"/>
        </w:rPr>
        <w:t xml:space="preserve">    </w:t>
      </w:r>
    </w:p>
    <w:p w:rsidR="00F86D28" w:rsidRPr="00F86D28" w:rsidRDefault="00F86D28" w:rsidP="00F86D28">
      <w:pPr>
        <w:ind w:firstLine="0"/>
        <w:rPr>
          <w:sz w:val="16"/>
          <w:szCs w:val="16"/>
          <w:lang w:val="en-US"/>
        </w:rPr>
      </w:pPr>
      <w:r w:rsidRPr="00F86D28">
        <w:rPr>
          <w:sz w:val="16"/>
          <w:szCs w:val="16"/>
          <w:lang w:val="en-US"/>
        </w:rPr>
        <w:t xml:space="preserve">    if len(minutes2) == 1:</w:t>
      </w:r>
    </w:p>
    <w:p w:rsidR="00F86D28" w:rsidRPr="00F86D28" w:rsidRDefault="00F86D28" w:rsidP="00F86D28">
      <w:pPr>
        <w:ind w:firstLine="0"/>
        <w:rPr>
          <w:sz w:val="16"/>
          <w:szCs w:val="16"/>
          <w:lang w:val="en-US"/>
        </w:rPr>
      </w:pPr>
      <w:r w:rsidRPr="00F86D28">
        <w:rPr>
          <w:sz w:val="16"/>
          <w:szCs w:val="16"/>
          <w:lang w:val="en-US"/>
        </w:rPr>
        <w:t xml:space="preserve">        minutes2 = '0' + str(minutes2)  </w:t>
      </w:r>
    </w:p>
    <w:p w:rsidR="00F86D28" w:rsidRPr="00F86D28" w:rsidRDefault="00F86D28" w:rsidP="00F86D28">
      <w:pPr>
        <w:ind w:firstLine="0"/>
        <w:rPr>
          <w:sz w:val="16"/>
          <w:szCs w:val="16"/>
          <w:lang w:val="en-US"/>
        </w:rPr>
      </w:pPr>
      <w:r w:rsidRPr="00F86D28">
        <w:rPr>
          <w:sz w:val="16"/>
          <w:szCs w:val="16"/>
          <w:lang w:val="en-US"/>
        </w:rPr>
        <w:t xml:space="preserve">    if len(seconds2) == 1:</w:t>
      </w:r>
    </w:p>
    <w:p w:rsidR="00F86D28" w:rsidRPr="00F86D28" w:rsidRDefault="00F86D28" w:rsidP="00F86D28">
      <w:pPr>
        <w:ind w:firstLine="0"/>
        <w:rPr>
          <w:sz w:val="16"/>
          <w:szCs w:val="16"/>
          <w:lang w:val="en-US"/>
        </w:rPr>
      </w:pPr>
      <w:r w:rsidRPr="00F86D28">
        <w:rPr>
          <w:sz w:val="16"/>
          <w:szCs w:val="16"/>
          <w:lang w:val="en-US"/>
        </w:rPr>
        <w:t xml:space="preserve">        seconds2 = '0' + str(seconds2)</w:t>
      </w:r>
    </w:p>
    <w:p w:rsidR="00F86D28" w:rsidRPr="00F86D28" w:rsidRDefault="00F86D28" w:rsidP="00F86D28">
      <w:pPr>
        <w:ind w:firstLine="0"/>
        <w:rPr>
          <w:sz w:val="16"/>
          <w:szCs w:val="16"/>
          <w:lang w:val="en-US"/>
        </w:rPr>
      </w:pPr>
      <w:r w:rsidRPr="00F86D28">
        <w:rPr>
          <w:sz w:val="16"/>
          <w:szCs w:val="16"/>
          <w:lang w:val="en-US"/>
        </w:rPr>
        <w:t xml:space="preserve">        </w:t>
      </w:r>
    </w:p>
    <w:p w:rsidR="00F86D28" w:rsidRPr="00F86D28" w:rsidRDefault="00F86D28" w:rsidP="00F86D28">
      <w:pPr>
        <w:ind w:firstLine="0"/>
        <w:rPr>
          <w:sz w:val="16"/>
          <w:szCs w:val="16"/>
          <w:lang w:val="en-US"/>
        </w:rPr>
      </w:pPr>
      <w:r w:rsidRPr="00F86D28">
        <w:rPr>
          <w:sz w:val="16"/>
          <w:szCs w:val="16"/>
          <w:lang w:val="en-US"/>
        </w:rPr>
        <w:t xml:space="preserve">    end_time = str(hours2)+':'+ str(minutes2)+':'+str(seconds2)</w:t>
      </w:r>
    </w:p>
    <w:p w:rsidR="00F86D28" w:rsidRPr="00F86D28" w:rsidRDefault="00F86D28" w:rsidP="00F86D28">
      <w:pPr>
        <w:ind w:firstLine="0"/>
        <w:rPr>
          <w:sz w:val="16"/>
          <w:szCs w:val="16"/>
          <w:lang w:val="en-US"/>
        </w:rPr>
      </w:pPr>
      <w:r w:rsidRPr="00F86D28">
        <w:rPr>
          <w:sz w:val="16"/>
          <w:szCs w:val="16"/>
          <w:lang w:val="en-US"/>
        </w:rPr>
        <w:t xml:space="preserve">    </w:t>
      </w:r>
    </w:p>
    <w:p w:rsidR="00F86D28" w:rsidRPr="00F86D28" w:rsidRDefault="00F86D28" w:rsidP="00F86D28">
      <w:pPr>
        <w:ind w:firstLine="0"/>
        <w:rPr>
          <w:sz w:val="16"/>
          <w:szCs w:val="16"/>
          <w:lang w:val="en-US"/>
        </w:rPr>
      </w:pPr>
      <w:r w:rsidRPr="00F86D28">
        <w:rPr>
          <w:sz w:val="16"/>
          <w:szCs w:val="16"/>
          <w:lang w:val="en-US"/>
        </w:rPr>
        <w:t xml:space="preserve">    duration = int(input[i+1][0]) - int(input[i][0])</w:t>
      </w:r>
    </w:p>
    <w:p w:rsidR="00F86D28" w:rsidRPr="00F86D28" w:rsidRDefault="00F86D28" w:rsidP="00F86D28">
      <w:pPr>
        <w:ind w:firstLine="0"/>
        <w:rPr>
          <w:sz w:val="16"/>
          <w:szCs w:val="16"/>
          <w:lang w:val="en-US"/>
        </w:rPr>
      </w:pPr>
      <w:r w:rsidRPr="00F86D28">
        <w:rPr>
          <w:sz w:val="16"/>
          <w:szCs w:val="16"/>
          <w:lang w:val="en-US"/>
        </w:rPr>
        <w:t xml:space="preserve">    </w:t>
      </w:r>
    </w:p>
    <w:p w:rsidR="00F86D28" w:rsidRPr="00F86D28" w:rsidRDefault="00F86D28" w:rsidP="00F86D28">
      <w:pPr>
        <w:ind w:firstLine="0"/>
        <w:rPr>
          <w:sz w:val="16"/>
          <w:szCs w:val="16"/>
          <w:lang w:val="en-US"/>
        </w:rPr>
      </w:pPr>
      <w:r w:rsidRPr="00F86D28">
        <w:rPr>
          <w:sz w:val="16"/>
          <w:szCs w:val="16"/>
          <w:lang w:val="en-US"/>
        </w:rPr>
        <w:t xml:space="preserve">    </w:t>
      </w:r>
    </w:p>
    <w:p w:rsidR="00F86D28" w:rsidRPr="00F86D28" w:rsidRDefault="00F86D28" w:rsidP="00F86D28">
      <w:pPr>
        <w:ind w:firstLine="0"/>
        <w:rPr>
          <w:sz w:val="16"/>
          <w:szCs w:val="16"/>
          <w:lang w:val="en-US"/>
        </w:rPr>
      </w:pPr>
      <w:r w:rsidRPr="00F86D28">
        <w:rPr>
          <w:sz w:val="16"/>
          <w:szCs w:val="16"/>
          <w:lang w:val="en-US"/>
        </w:rPr>
        <w:lastRenderedPageBreak/>
        <w:t xml:space="preserve">    #writing time in excel</w:t>
      </w:r>
    </w:p>
    <w:p w:rsidR="00F86D28" w:rsidRPr="00F86D28" w:rsidRDefault="00F86D28" w:rsidP="00F86D28">
      <w:pPr>
        <w:ind w:firstLine="0"/>
        <w:rPr>
          <w:sz w:val="16"/>
          <w:szCs w:val="16"/>
          <w:lang w:val="en-US"/>
        </w:rPr>
      </w:pPr>
      <w:r w:rsidRPr="00F86D28">
        <w:rPr>
          <w:sz w:val="16"/>
          <w:szCs w:val="16"/>
          <w:lang w:val="en-US"/>
        </w:rPr>
        <w:t xml:space="preserve">    writing_hours1 = str(int((int(input[i][0])+(multiplication_hours*60+multiplication_minutes)*60*number_of_frames)/number_of_frames//3600))</w:t>
      </w:r>
    </w:p>
    <w:p w:rsidR="00F86D28" w:rsidRPr="00F86D28" w:rsidRDefault="00F86D28" w:rsidP="00F86D28">
      <w:pPr>
        <w:ind w:firstLine="0"/>
        <w:rPr>
          <w:sz w:val="16"/>
          <w:szCs w:val="16"/>
          <w:lang w:val="en-US"/>
        </w:rPr>
      </w:pPr>
      <w:r w:rsidRPr="00F86D28">
        <w:rPr>
          <w:sz w:val="16"/>
          <w:szCs w:val="16"/>
          <w:lang w:val="en-US"/>
        </w:rPr>
        <w:t xml:space="preserve">    writing_minutes1 = str(int(int(int(input[i][0])+multiplication_minutes*60*number_of_frames)/number_of_frames/60)%60)</w:t>
      </w:r>
    </w:p>
    <w:p w:rsidR="00F86D28" w:rsidRPr="00F86D28" w:rsidRDefault="00F86D28" w:rsidP="00F86D28">
      <w:pPr>
        <w:ind w:firstLine="0"/>
        <w:rPr>
          <w:sz w:val="16"/>
          <w:szCs w:val="16"/>
          <w:lang w:val="en-US"/>
        </w:rPr>
      </w:pPr>
      <w:r w:rsidRPr="00F86D28">
        <w:rPr>
          <w:sz w:val="16"/>
          <w:szCs w:val="16"/>
          <w:lang w:val="en-US"/>
        </w:rPr>
        <w:t xml:space="preserve">    writing_seconds1 = str(int(int(int(input[i][0]))/number_of_frames%60))</w:t>
      </w:r>
    </w:p>
    <w:p w:rsidR="00F86D28" w:rsidRPr="00F86D28" w:rsidRDefault="00F86D28" w:rsidP="00F86D28">
      <w:pPr>
        <w:ind w:firstLine="0"/>
        <w:rPr>
          <w:sz w:val="16"/>
          <w:szCs w:val="16"/>
          <w:lang w:val="en-US"/>
        </w:rPr>
      </w:pPr>
    </w:p>
    <w:p w:rsidR="00F86D28" w:rsidRPr="00F86D28" w:rsidRDefault="00F86D28" w:rsidP="00F86D28">
      <w:pPr>
        <w:ind w:firstLine="0"/>
        <w:rPr>
          <w:sz w:val="16"/>
          <w:szCs w:val="16"/>
          <w:lang w:val="en-US"/>
        </w:rPr>
      </w:pPr>
      <w:r w:rsidRPr="00F86D28">
        <w:rPr>
          <w:sz w:val="16"/>
          <w:szCs w:val="16"/>
          <w:lang w:val="en-US"/>
        </w:rPr>
        <w:t xml:space="preserve">    if len(writing_minutes1) == 1:</w:t>
      </w:r>
    </w:p>
    <w:p w:rsidR="00F86D28" w:rsidRPr="00F86D28" w:rsidRDefault="00F86D28" w:rsidP="00F86D28">
      <w:pPr>
        <w:ind w:firstLine="0"/>
        <w:rPr>
          <w:sz w:val="16"/>
          <w:szCs w:val="16"/>
          <w:lang w:val="en-US"/>
        </w:rPr>
      </w:pPr>
      <w:r w:rsidRPr="00F86D28">
        <w:rPr>
          <w:sz w:val="16"/>
          <w:szCs w:val="16"/>
          <w:lang w:val="en-US"/>
        </w:rPr>
        <w:t xml:space="preserve">        writing_minutes1 = '0' + str(writing_minutes1)</w:t>
      </w:r>
    </w:p>
    <w:p w:rsidR="00F86D28" w:rsidRPr="00F86D28" w:rsidRDefault="00F86D28" w:rsidP="00F86D28">
      <w:pPr>
        <w:ind w:firstLine="0"/>
        <w:rPr>
          <w:sz w:val="16"/>
          <w:szCs w:val="16"/>
          <w:lang w:val="en-US"/>
        </w:rPr>
      </w:pPr>
      <w:r w:rsidRPr="00F86D28">
        <w:rPr>
          <w:sz w:val="16"/>
          <w:szCs w:val="16"/>
          <w:lang w:val="en-US"/>
        </w:rPr>
        <w:t xml:space="preserve">    if len(writing_seconds1) == 1:</w:t>
      </w:r>
    </w:p>
    <w:p w:rsidR="00F86D28" w:rsidRPr="00F86D28" w:rsidRDefault="00F86D28" w:rsidP="00F86D28">
      <w:pPr>
        <w:ind w:firstLine="0"/>
        <w:rPr>
          <w:sz w:val="16"/>
          <w:szCs w:val="16"/>
          <w:lang w:val="en-US"/>
        </w:rPr>
      </w:pPr>
      <w:r w:rsidRPr="00F86D28">
        <w:rPr>
          <w:sz w:val="16"/>
          <w:szCs w:val="16"/>
          <w:lang w:val="en-US"/>
        </w:rPr>
        <w:t xml:space="preserve">        writing_seconds1 = '0' + str(writing_seconds1)</w:t>
      </w:r>
    </w:p>
    <w:p w:rsidR="00F86D28" w:rsidRPr="00F86D28" w:rsidRDefault="00F86D28" w:rsidP="00F86D28">
      <w:pPr>
        <w:ind w:firstLine="0"/>
        <w:rPr>
          <w:sz w:val="16"/>
          <w:szCs w:val="16"/>
          <w:lang w:val="en-US"/>
        </w:rPr>
      </w:pPr>
      <w:r w:rsidRPr="00F86D28">
        <w:rPr>
          <w:sz w:val="16"/>
          <w:szCs w:val="16"/>
          <w:lang w:val="en-US"/>
        </w:rPr>
        <w:t xml:space="preserve">    if writing_minutes1 == '60':</w:t>
      </w:r>
    </w:p>
    <w:p w:rsidR="00F86D28" w:rsidRPr="00F86D28" w:rsidRDefault="00F86D28" w:rsidP="00F86D28">
      <w:pPr>
        <w:ind w:firstLine="0"/>
        <w:rPr>
          <w:sz w:val="16"/>
          <w:szCs w:val="16"/>
          <w:lang w:val="en-US"/>
        </w:rPr>
      </w:pPr>
      <w:r w:rsidRPr="00F86D28">
        <w:rPr>
          <w:sz w:val="16"/>
          <w:szCs w:val="16"/>
          <w:lang w:val="en-US"/>
        </w:rPr>
        <w:t xml:space="preserve">        writing_minutes1 = '00'</w:t>
      </w:r>
    </w:p>
    <w:p w:rsidR="00F86D28" w:rsidRPr="00F86D28" w:rsidRDefault="00F86D28" w:rsidP="00F86D28">
      <w:pPr>
        <w:ind w:firstLine="0"/>
        <w:rPr>
          <w:sz w:val="16"/>
          <w:szCs w:val="16"/>
          <w:lang w:val="en-US"/>
        </w:rPr>
      </w:pPr>
      <w:r w:rsidRPr="00F86D28">
        <w:rPr>
          <w:sz w:val="16"/>
          <w:szCs w:val="16"/>
          <w:lang w:val="en-US"/>
        </w:rPr>
        <w:t xml:space="preserve">    if writing_seconds1 == '60':</w:t>
      </w:r>
    </w:p>
    <w:p w:rsidR="00F86D28" w:rsidRPr="00F86D28" w:rsidRDefault="00F86D28" w:rsidP="00F86D28">
      <w:pPr>
        <w:ind w:firstLine="0"/>
        <w:rPr>
          <w:sz w:val="16"/>
          <w:szCs w:val="16"/>
          <w:lang w:val="en-US"/>
        </w:rPr>
      </w:pPr>
      <w:r w:rsidRPr="00F86D28">
        <w:rPr>
          <w:sz w:val="16"/>
          <w:szCs w:val="16"/>
          <w:lang w:val="en-US"/>
        </w:rPr>
        <w:t xml:space="preserve">        writing_seconds1 = '00'  </w:t>
      </w:r>
    </w:p>
    <w:p w:rsidR="00F86D28" w:rsidRPr="00F86D28" w:rsidRDefault="00F86D28" w:rsidP="00F86D28">
      <w:pPr>
        <w:ind w:firstLine="0"/>
        <w:rPr>
          <w:sz w:val="16"/>
          <w:szCs w:val="16"/>
          <w:lang w:val="en-US"/>
        </w:rPr>
      </w:pPr>
    </w:p>
    <w:p w:rsidR="00F86D28" w:rsidRPr="00F86D28" w:rsidRDefault="00F86D28" w:rsidP="00F86D28">
      <w:pPr>
        <w:ind w:firstLine="0"/>
        <w:rPr>
          <w:sz w:val="16"/>
          <w:szCs w:val="16"/>
          <w:lang w:val="en-US"/>
        </w:rPr>
      </w:pPr>
      <w:r w:rsidRPr="00F86D28">
        <w:rPr>
          <w:sz w:val="16"/>
          <w:szCs w:val="16"/>
          <w:lang w:val="en-US"/>
        </w:rPr>
        <w:t xml:space="preserve">    writing_time = str(writing_hours1)+':'+ str(writing_minutes1)+':'+str(writing_seconds1)</w:t>
      </w:r>
    </w:p>
    <w:p w:rsidR="00F86D28" w:rsidRPr="00F86D28" w:rsidRDefault="00F86D28" w:rsidP="00F86D28">
      <w:pPr>
        <w:ind w:firstLine="0"/>
        <w:rPr>
          <w:sz w:val="16"/>
          <w:szCs w:val="16"/>
          <w:lang w:val="en-US"/>
        </w:rPr>
      </w:pPr>
    </w:p>
    <w:p w:rsidR="00F86D28" w:rsidRPr="00F86D28" w:rsidRDefault="00F86D28" w:rsidP="00F86D28">
      <w:pPr>
        <w:ind w:firstLine="0"/>
        <w:rPr>
          <w:sz w:val="16"/>
          <w:szCs w:val="16"/>
          <w:lang w:val="en-US"/>
        </w:rPr>
      </w:pPr>
      <w:r w:rsidRPr="00F86D28">
        <w:rPr>
          <w:sz w:val="16"/>
          <w:szCs w:val="16"/>
          <w:lang w:val="en-US"/>
        </w:rPr>
        <w:t xml:space="preserve">    writing_hours2 = str(int((int(input[i+1][0])+(multiplication_hours*60+multiplication_minutes)*60*number_of_frames)/number_of_frames//3600))</w:t>
      </w:r>
    </w:p>
    <w:p w:rsidR="00F86D28" w:rsidRPr="00F86D28" w:rsidRDefault="00F86D28" w:rsidP="00F86D28">
      <w:pPr>
        <w:ind w:firstLine="0"/>
        <w:rPr>
          <w:sz w:val="16"/>
          <w:szCs w:val="16"/>
          <w:lang w:val="en-US"/>
        </w:rPr>
      </w:pPr>
      <w:r w:rsidRPr="00F86D28">
        <w:rPr>
          <w:sz w:val="16"/>
          <w:szCs w:val="16"/>
          <w:lang w:val="en-US"/>
        </w:rPr>
        <w:t xml:space="preserve">    writing_minutes2 = str(int(int(int(input[i+1][0])+multiplication_minutes*60*number_of_frames)/number_of_frames/60)%60)</w:t>
      </w:r>
    </w:p>
    <w:p w:rsidR="00F86D28" w:rsidRPr="00F86D28" w:rsidRDefault="00F86D28" w:rsidP="00F86D28">
      <w:pPr>
        <w:ind w:firstLine="0"/>
        <w:rPr>
          <w:sz w:val="16"/>
          <w:szCs w:val="16"/>
          <w:lang w:val="en-US"/>
        </w:rPr>
      </w:pPr>
      <w:r w:rsidRPr="00F86D28">
        <w:rPr>
          <w:sz w:val="16"/>
          <w:szCs w:val="16"/>
          <w:lang w:val="en-US"/>
        </w:rPr>
        <w:t xml:space="preserve">    writing_seconds2 = str(int(int(int(input[i+1][0]))/number_of_frames%60))</w:t>
      </w:r>
    </w:p>
    <w:p w:rsidR="00F86D28" w:rsidRPr="00F86D28" w:rsidRDefault="00F86D28" w:rsidP="00F86D28">
      <w:pPr>
        <w:ind w:firstLine="0"/>
        <w:rPr>
          <w:sz w:val="16"/>
          <w:szCs w:val="16"/>
          <w:lang w:val="en-US"/>
        </w:rPr>
      </w:pPr>
    </w:p>
    <w:p w:rsidR="00F86D28" w:rsidRPr="00F86D28" w:rsidRDefault="00F86D28" w:rsidP="00F86D28">
      <w:pPr>
        <w:ind w:firstLine="0"/>
        <w:rPr>
          <w:sz w:val="16"/>
          <w:szCs w:val="16"/>
          <w:lang w:val="en-US"/>
        </w:rPr>
      </w:pPr>
      <w:r w:rsidRPr="00F86D28">
        <w:rPr>
          <w:sz w:val="16"/>
          <w:szCs w:val="16"/>
          <w:lang w:val="en-US"/>
        </w:rPr>
        <w:t xml:space="preserve">    if len(writing_minutes2) == 1:</w:t>
      </w:r>
    </w:p>
    <w:p w:rsidR="00F86D28" w:rsidRPr="00F86D28" w:rsidRDefault="00F86D28" w:rsidP="00F86D28">
      <w:pPr>
        <w:ind w:firstLine="0"/>
        <w:rPr>
          <w:sz w:val="16"/>
          <w:szCs w:val="16"/>
          <w:lang w:val="en-US"/>
        </w:rPr>
      </w:pPr>
      <w:r w:rsidRPr="00F86D28">
        <w:rPr>
          <w:sz w:val="16"/>
          <w:szCs w:val="16"/>
          <w:lang w:val="en-US"/>
        </w:rPr>
        <w:t xml:space="preserve">        writing_minutes2 = '0' + str(writing_minutes2)</w:t>
      </w:r>
    </w:p>
    <w:p w:rsidR="00F86D28" w:rsidRPr="00F86D28" w:rsidRDefault="00F86D28" w:rsidP="00F86D28">
      <w:pPr>
        <w:ind w:firstLine="0"/>
        <w:rPr>
          <w:sz w:val="16"/>
          <w:szCs w:val="16"/>
          <w:lang w:val="en-US"/>
        </w:rPr>
      </w:pPr>
      <w:r w:rsidRPr="00F86D28">
        <w:rPr>
          <w:sz w:val="16"/>
          <w:szCs w:val="16"/>
          <w:lang w:val="en-US"/>
        </w:rPr>
        <w:t xml:space="preserve">    if len(writing_seconds2) == 1:</w:t>
      </w:r>
    </w:p>
    <w:p w:rsidR="00F86D28" w:rsidRPr="00F86D28" w:rsidRDefault="00F86D28" w:rsidP="00F86D28">
      <w:pPr>
        <w:ind w:firstLine="0"/>
        <w:rPr>
          <w:sz w:val="16"/>
          <w:szCs w:val="16"/>
          <w:lang w:val="en-US"/>
        </w:rPr>
      </w:pPr>
      <w:r w:rsidRPr="00F86D28">
        <w:rPr>
          <w:sz w:val="16"/>
          <w:szCs w:val="16"/>
          <w:lang w:val="en-US"/>
        </w:rPr>
        <w:t xml:space="preserve">        writing_seconds2 = '0' + str(writing_seconds2)</w:t>
      </w:r>
    </w:p>
    <w:p w:rsidR="00F86D28" w:rsidRPr="00F86D28" w:rsidRDefault="00F86D28" w:rsidP="00F86D28">
      <w:pPr>
        <w:ind w:firstLine="0"/>
        <w:rPr>
          <w:sz w:val="16"/>
          <w:szCs w:val="16"/>
          <w:lang w:val="en-US"/>
        </w:rPr>
      </w:pPr>
      <w:r w:rsidRPr="00F86D28">
        <w:rPr>
          <w:sz w:val="16"/>
          <w:szCs w:val="16"/>
          <w:lang w:val="en-US"/>
        </w:rPr>
        <w:t xml:space="preserve">    if writing_minutes2 == '60':</w:t>
      </w:r>
    </w:p>
    <w:p w:rsidR="00F86D28" w:rsidRPr="00F86D28" w:rsidRDefault="00F86D28" w:rsidP="00F86D28">
      <w:pPr>
        <w:ind w:firstLine="0"/>
        <w:rPr>
          <w:sz w:val="16"/>
          <w:szCs w:val="16"/>
          <w:lang w:val="en-US"/>
        </w:rPr>
      </w:pPr>
      <w:r w:rsidRPr="00F86D28">
        <w:rPr>
          <w:sz w:val="16"/>
          <w:szCs w:val="16"/>
          <w:lang w:val="en-US"/>
        </w:rPr>
        <w:t xml:space="preserve">        writing_minutes2 = '00'</w:t>
      </w:r>
    </w:p>
    <w:p w:rsidR="00F86D28" w:rsidRPr="00F86D28" w:rsidRDefault="00F86D28" w:rsidP="00F86D28">
      <w:pPr>
        <w:ind w:firstLine="0"/>
        <w:rPr>
          <w:sz w:val="16"/>
          <w:szCs w:val="16"/>
          <w:lang w:val="en-US"/>
        </w:rPr>
      </w:pPr>
      <w:r w:rsidRPr="00F86D28">
        <w:rPr>
          <w:sz w:val="16"/>
          <w:szCs w:val="16"/>
          <w:lang w:val="en-US"/>
        </w:rPr>
        <w:t xml:space="preserve">    if writing_seconds2 == '60':</w:t>
      </w:r>
    </w:p>
    <w:p w:rsidR="00F86D28" w:rsidRPr="00F86D28" w:rsidRDefault="00F86D28" w:rsidP="00F86D28">
      <w:pPr>
        <w:ind w:firstLine="0"/>
        <w:rPr>
          <w:sz w:val="16"/>
          <w:szCs w:val="16"/>
          <w:lang w:val="en-US"/>
        </w:rPr>
      </w:pPr>
      <w:r w:rsidRPr="00F86D28">
        <w:rPr>
          <w:sz w:val="16"/>
          <w:szCs w:val="16"/>
          <w:lang w:val="en-US"/>
        </w:rPr>
        <w:t xml:space="preserve">        writing_seconds2 = '00'  </w:t>
      </w:r>
    </w:p>
    <w:p w:rsidR="00F86D28" w:rsidRPr="00F86D28" w:rsidRDefault="00F86D28" w:rsidP="00F86D28">
      <w:pPr>
        <w:ind w:firstLine="0"/>
        <w:rPr>
          <w:sz w:val="16"/>
          <w:szCs w:val="16"/>
          <w:lang w:val="en-US"/>
        </w:rPr>
      </w:pPr>
      <w:r w:rsidRPr="00F86D28">
        <w:rPr>
          <w:sz w:val="16"/>
          <w:szCs w:val="16"/>
          <w:lang w:val="en-US"/>
        </w:rPr>
        <w:t xml:space="preserve">    </w:t>
      </w:r>
    </w:p>
    <w:p w:rsidR="00F86D28" w:rsidRPr="00F86D28" w:rsidRDefault="00F86D28" w:rsidP="00F86D28">
      <w:pPr>
        <w:ind w:firstLine="0"/>
        <w:rPr>
          <w:sz w:val="16"/>
          <w:szCs w:val="16"/>
          <w:lang w:val="en-US"/>
        </w:rPr>
      </w:pPr>
    </w:p>
    <w:p w:rsidR="00F86D28" w:rsidRPr="00F86D28" w:rsidRDefault="00F86D28" w:rsidP="00F86D28">
      <w:pPr>
        <w:ind w:firstLine="0"/>
        <w:rPr>
          <w:sz w:val="16"/>
          <w:szCs w:val="16"/>
          <w:lang w:val="en-US"/>
        </w:rPr>
      </w:pPr>
      <w:r w:rsidRPr="00F86D28">
        <w:rPr>
          <w:sz w:val="16"/>
          <w:szCs w:val="16"/>
          <w:lang w:val="en-US"/>
        </w:rPr>
        <w:t xml:space="preserve">    writing_time2 = str(writing_hours2)+':'+ str(writing_minutes2)+':'+str(writing_seconds2)    </w:t>
      </w:r>
    </w:p>
    <w:p w:rsidR="00F86D28" w:rsidRPr="00F86D28" w:rsidRDefault="00F86D28" w:rsidP="00F86D28">
      <w:pPr>
        <w:ind w:firstLine="0"/>
        <w:rPr>
          <w:sz w:val="16"/>
          <w:szCs w:val="16"/>
          <w:lang w:val="en-US"/>
        </w:rPr>
      </w:pPr>
      <w:r w:rsidRPr="00F86D28">
        <w:rPr>
          <w:sz w:val="16"/>
          <w:szCs w:val="16"/>
          <w:lang w:val="en-US"/>
        </w:rPr>
        <w:t xml:space="preserve">    </w:t>
      </w:r>
    </w:p>
    <w:p w:rsidR="00F86D28" w:rsidRPr="00F86D28" w:rsidRDefault="00F86D28" w:rsidP="00F86D28">
      <w:pPr>
        <w:ind w:firstLine="0"/>
        <w:rPr>
          <w:sz w:val="16"/>
          <w:szCs w:val="16"/>
          <w:lang w:val="en-US"/>
        </w:rPr>
      </w:pPr>
      <w:r w:rsidRPr="00F86D28">
        <w:rPr>
          <w:sz w:val="16"/>
          <w:szCs w:val="16"/>
          <w:lang w:val="en-US"/>
        </w:rPr>
        <w:t xml:space="preserve">    sheet['F'+str(i+k)] = writing_time</w:t>
      </w:r>
    </w:p>
    <w:p w:rsidR="00F86D28" w:rsidRPr="00F86D28" w:rsidRDefault="00F86D28" w:rsidP="00F86D28">
      <w:pPr>
        <w:ind w:firstLine="0"/>
        <w:rPr>
          <w:sz w:val="16"/>
          <w:szCs w:val="16"/>
          <w:lang w:val="en-US"/>
        </w:rPr>
      </w:pPr>
      <w:r w:rsidRPr="00F86D28">
        <w:rPr>
          <w:sz w:val="16"/>
          <w:szCs w:val="16"/>
          <w:lang w:val="en-US"/>
        </w:rPr>
        <w:t xml:space="preserve">    sheet['G'+str(i+k)] = writing_time2   </w:t>
      </w:r>
    </w:p>
    <w:p w:rsidR="00F86D28" w:rsidRPr="00F86D28" w:rsidRDefault="00F86D28" w:rsidP="00F86D28">
      <w:pPr>
        <w:ind w:firstLine="0"/>
        <w:rPr>
          <w:sz w:val="16"/>
          <w:szCs w:val="16"/>
          <w:lang w:val="en-US"/>
        </w:rPr>
      </w:pPr>
      <w:r w:rsidRPr="00F86D28">
        <w:rPr>
          <w:sz w:val="16"/>
          <w:szCs w:val="16"/>
          <w:lang w:val="en-US"/>
        </w:rPr>
        <w:t xml:space="preserve">    </w:t>
      </w:r>
    </w:p>
    <w:p w:rsidR="00F86D28" w:rsidRPr="00F86D28" w:rsidRDefault="00F86D28" w:rsidP="00F86D28">
      <w:pPr>
        <w:ind w:firstLine="0"/>
        <w:rPr>
          <w:sz w:val="16"/>
          <w:szCs w:val="16"/>
          <w:lang w:val="en-US"/>
        </w:rPr>
      </w:pPr>
      <w:r w:rsidRPr="00F86D28">
        <w:rPr>
          <w:sz w:val="16"/>
          <w:szCs w:val="16"/>
          <w:lang w:val="en-US"/>
        </w:rPr>
        <w:t xml:space="preserve">    if len(str(int(duration/number_of_frames//60))) == 1:</w:t>
      </w:r>
    </w:p>
    <w:p w:rsidR="00F86D28" w:rsidRPr="00F86D28" w:rsidRDefault="00F86D28" w:rsidP="00F86D28">
      <w:pPr>
        <w:ind w:firstLine="0"/>
        <w:rPr>
          <w:sz w:val="16"/>
          <w:szCs w:val="16"/>
          <w:lang w:val="en-US"/>
        </w:rPr>
      </w:pPr>
      <w:r w:rsidRPr="00F86D28">
        <w:rPr>
          <w:sz w:val="16"/>
          <w:szCs w:val="16"/>
          <w:lang w:val="en-US"/>
        </w:rPr>
        <w:t xml:space="preserve">        var1 = '0'+str(int(duration/number_of_frames//60))</w:t>
      </w:r>
    </w:p>
    <w:p w:rsidR="00F86D28" w:rsidRPr="00F86D28" w:rsidRDefault="00F86D28" w:rsidP="00F86D28">
      <w:pPr>
        <w:ind w:firstLine="0"/>
        <w:rPr>
          <w:sz w:val="16"/>
          <w:szCs w:val="16"/>
          <w:lang w:val="en-US"/>
        </w:rPr>
      </w:pPr>
      <w:r w:rsidRPr="00F86D28">
        <w:rPr>
          <w:sz w:val="16"/>
          <w:szCs w:val="16"/>
          <w:lang w:val="en-US"/>
        </w:rPr>
        <w:t xml:space="preserve">    else:</w:t>
      </w:r>
    </w:p>
    <w:p w:rsidR="00F86D28" w:rsidRPr="00F86D28" w:rsidRDefault="00F86D28" w:rsidP="00F86D28">
      <w:pPr>
        <w:ind w:firstLine="0"/>
        <w:rPr>
          <w:sz w:val="16"/>
          <w:szCs w:val="16"/>
          <w:lang w:val="en-US"/>
        </w:rPr>
      </w:pPr>
      <w:r w:rsidRPr="00F86D28">
        <w:rPr>
          <w:sz w:val="16"/>
          <w:szCs w:val="16"/>
          <w:lang w:val="en-US"/>
        </w:rPr>
        <w:t xml:space="preserve">        var1 = str(int(duration/number_of_frames//60))</w:t>
      </w:r>
    </w:p>
    <w:p w:rsidR="00F86D28" w:rsidRPr="00F86D28" w:rsidRDefault="00F86D28" w:rsidP="00F86D28">
      <w:pPr>
        <w:ind w:firstLine="0"/>
        <w:rPr>
          <w:sz w:val="16"/>
          <w:szCs w:val="16"/>
          <w:lang w:val="en-US"/>
        </w:rPr>
      </w:pPr>
      <w:r w:rsidRPr="00F86D28">
        <w:rPr>
          <w:sz w:val="16"/>
          <w:szCs w:val="16"/>
          <w:lang w:val="en-US"/>
        </w:rPr>
        <w:t xml:space="preserve">    if len(str(round(int(duration/number_of_frames%60),1))) == 1:</w:t>
      </w:r>
    </w:p>
    <w:p w:rsidR="00F86D28" w:rsidRPr="00F86D28" w:rsidRDefault="00F86D28" w:rsidP="00F86D28">
      <w:pPr>
        <w:ind w:firstLine="0"/>
        <w:rPr>
          <w:sz w:val="16"/>
          <w:szCs w:val="16"/>
          <w:lang w:val="en-US"/>
        </w:rPr>
      </w:pPr>
      <w:r w:rsidRPr="00F86D28">
        <w:rPr>
          <w:sz w:val="16"/>
          <w:szCs w:val="16"/>
          <w:lang w:val="en-US"/>
        </w:rPr>
        <w:t xml:space="preserve">        var2 = '0'+str(round(int(duration/number_of_frames%60),1))</w:t>
      </w:r>
    </w:p>
    <w:p w:rsidR="00F86D28" w:rsidRPr="00F86D28" w:rsidRDefault="00F86D28" w:rsidP="00F86D28">
      <w:pPr>
        <w:ind w:firstLine="0"/>
        <w:rPr>
          <w:sz w:val="16"/>
          <w:szCs w:val="16"/>
          <w:lang w:val="en-US"/>
        </w:rPr>
      </w:pPr>
      <w:r w:rsidRPr="00F86D28">
        <w:rPr>
          <w:sz w:val="16"/>
          <w:szCs w:val="16"/>
          <w:lang w:val="en-US"/>
        </w:rPr>
        <w:t xml:space="preserve">    else:</w:t>
      </w:r>
    </w:p>
    <w:p w:rsidR="00F86D28" w:rsidRPr="00F86D28" w:rsidRDefault="00F86D28" w:rsidP="00F86D28">
      <w:pPr>
        <w:ind w:firstLine="0"/>
        <w:rPr>
          <w:sz w:val="16"/>
          <w:szCs w:val="16"/>
          <w:lang w:val="en-US"/>
        </w:rPr>
      </w:pPr>
      <w:r w:rsidRPr="00F86D28">
        <w:rPr>
          <w:sz w:val="16"/>
          <w:szCs w:val="16"/>
          <w:lang w:val="en-US"/>
        </w:rPr>
        <w:t xml:space="preserve">        var2 = str(round(int(duration/number_of_frames%60),1))</w:t>
      </w:r>
    </w:p>
    <w:p w:rsidR="00F86D28" w:rsidRPr="00F86D28" w:rsidRDefault="00F86D28" w:rsidP="00F86D28">
      <w:pPr>
        <w:ind w:firstLine="0"/>
        <w:rPr>
          <w:sz w:val="16"/>
          <w:szCs w:val="16"/>
          <w:lang w:val="en-US"/>
        </w:rPr>
      </w:pPr>
      <w:r w:rsidRPr="00F86D28">
        <w:rPr>
          <w:sz w:val="16"/>
          <w:szCs w:val="16"/>
          <w:lang w:val="en-US"/>
        </w:rPr>
        <w:t xml:space="preserve">          </w:t>
      </w:r>
    </w:p>
    <w:p w:rsidR="00F86D28" w:rsidRPr="00F86D28" w:rsidRDefault="00F86D28" w:rsidP="00F86D28">
      <w:pPr>
        <w:ind w:firstLine="0"/>
        <w:rPr>
          <w:sz w:val="16"/>
          <w:szCs w:val="16"/>
          <w:lang w:val="en-US"/>
        </w:rPr>
      </w:pPr>
      <w:r w:rsidRPr="00F86D28">
        <w:rPr>
          <w:sz w:val="16"/>
          <w:szCs w:val="16"/>
          <w:lang w:val="en-US"/>
        </w:rPr>
        <w:t xml:space="preserve">    sheet['H'+str(i+k)] = '00:'+ var1 + ':' + var2  </w:t>
      </w:r>
    </w:p>
    <w:p w:rsidR="00F86D28" w:rsidRPr="00F86D28" w:rsidRDefault="00F86D28" w:rsidP="00F86D28">
      <w:pPr>
        <w:ind w:firstLine="0"/>
        <w:rPr>
          <w:sz w:val="16"/>
          <w:szCs w:val="16"/>
          <w:lang w:val="en-US"/>
        </w:rPr>
      </w:pPr>
      <w:r w:rsidRPr="00F86D28">
        <w:rPr>
          <w:sz w:val="16"/>
          <w:szCs w:val="16"/>
          <w:lang w:val="en-US"/>
        </w:rPr>
        <w:t xml:space="preserve">    sheet['I'+str(i+k)] = input[i][2]   </w:t>
      </w:r>
    </w:p>
    <w:p w:rsidR="00F86D28" w:rsidRPr="00F86D28" w:rsidRDefault="00F86D28" w:rsidP="00F86D28">
      <w:pPr>
        <w:ind w:firstLine="0"/>
        <w:rPr>
          <w:sz w:val="16"/>
          <w:szCs w:val="16"/>
          <w:lang w:val="en-US"/>
        </w:rPr>
      </w:pPr>
      <w:r w:rsidRPr="00F86D28">
        <w:rPr>
          <w:sz w:val="16"/>
          <w:szCs w:val="16"/>
          <w:lang w:val="en-US"/>
        </w:rPr>
        <w:t xml:space="preserve">    </w:t>
      </w:r>
    </w:p>
    <w:p w:rsidR="00F86D28" w:rsidRPr="00F86D28" w:rsidRDefault="00F86D28" w:rsidP="00F86D28">
      <w:pPr>
        <w:ind w:firstLine="0"/>
        <w:rPr>
          <w:sz w:val="16"/>
          <w:szCs w:val="16"/>
          <w:lang w:val="en-US"/>
        </w:rPr>
      </w:pPr>
      <w:r w:rsidRPr="00F86D28">
        <w:rPr>
          <w:sz w:val="16"/>
          <w:szCs w:val="16"/>
          <w:lang w:val="en-US"/>
        </w:rPr>
        <w:t xml:space="preserve">    if input[i][4] != 'НОВИНИ':</w:t>
      </w:r>
    </w:p>
    <w:p w:rsidR="00F86D28" w:rsidRPr="00F86D28" w:rsidRDefault="00F86D28" w:rsidP="00F86D28">
      <w:pPr>
        <w:ind w:firstLine="0"/>
        <w:rPr>
          <w:sz w:val="16"/>
          <w:szCs w:val="16"/>
          <w:lang w:val="en-US"/>
        </w:rPr>
      </w:pPr>
      <w:r w:rsidRPr="00F86D28">
        <w:rPr>
          <w:sz w:val="16"/>
          <w:szCs w:val="16"/>
          <w:lang w:val="en-US"/>
        </w:rPr>
        <w:t xml:space="preserve">        try:</w:t>
      </w:r>
    </w:p>
    <w:p w:rsidR="00F86D28" w:rsidRPr="00F86D28" w:rsidRDefault="00F86D28" w:rsidP="00F86D28">
      <w:pPr>
        <w:ind w:firstLine="0"/>
        <w:rPr>
          <w:sz w:val="16"/>
          <w:szCs w:val="16"/>
          <w:lang w:val="en-US"/>
        </w:rPr>
      </w:pPr>
      <w:r w:rsidRPr="00F86D28">
        <w:rPr>
          <w:sz w:val="16"/>
          <w:szCs w:val="16"/>
          <w:lang w:val="en-US"/>
        </w:rPr>
        <w:t xml:space="preserve">            sheet['J'+str(i+k)] = input[i][4] </w:t>
      </w:r>
    </w:p>
    <w:p w:rsidR="00F86D28" w:rsidRPr="00F86D28" w:rsidRDefault="00F86D28" w:rsidP="00F86D28">
      <w:pPr>
        <w:ind w:firstLine="0"/>
        <w:rPr>
          <w:sz w:val="16"/>
          <w:szCs w:val="16"/>
          <w:lang w:val="en-US"/>
        </w:rPr>
      </w:pPr>
      <w:r w:rsidRPr="00F86D28">
        <w:rPr>
          <w:sz w:val="16"/>
          <w:szCs w:val="16"/>
          <w:lang w:val="en-US"/>
        </w:rPr>
        <w:t xml:space="preserve">        except: pass</w:t>
      </w:r>
    </w:p>
    <w:p w:rsidR="00F86D28" w:rsidRPr="00F86D28" w:rsidRDefault="00F86D28" w:rsidP="00F86D28">
      <w:pPr>
        <w:ind w:firstLine="0"/>
        <w:rPr>
          <w:sz w:val="16"/>
          <w:szCs w:val="16"/>
          <w:lang w:val="en-US"/>
        </w:rPr>
      </w:pPr>
      <w:r w:rsidRPr="00F86D28">
        <w:rPr>
          <w:sz w:val="16"/>
          <w:szCs w:val="16"/>
          <w:lang w:val="en-US"/>
        </w:rPr>
        <w:lastRenderedPageBreak/>
        <w:t xml:space="preserve">    else:</w:t>
      </w:r>
    </w:p>
    <w:p w:rsidR="00F86D28" w:rsidRPr="00F86D28" w:rsidRDefault="00F86D28" w:rsidP="00F86D28">
      <w:pPr>
        <w:ind w:firstLine="0"/>
        <w:rPr>
          <w:sz w:val="16"/>
          <w:szCs w:val="16"/>
          <w:lang w:val="en-US"/>
        </w:rPr>
      </w:pPr>
      <w:r w:rsidRPr="00F86D28">
        <w:rPr>
          <w:sz w:val="16"/>
          <w:szCs w:val="16"/>
          <w:lang w:val="en-US"/>
        </w:rPr>
        <w:t xml:space="preserve">        starttimeforcut = str(int(hours1))+':'+ str(minutes1)+':'+str(seconds1)</w:t>
      </w:r>
    </w:p>
    <w:p w:rsidR="00F86D28" w:rsidRPr="00F86D28" w:rsidRDefault="00F86D28" w:rsidP="00F86D28">
      <w:pPr>
        <w:ind w:firstLine="0"/>
        <w:rPr>
          <w:sz w:val="16"/>
          <w:szCs w:val="16"/>
          <w:lang w:val="en-US"/>
        </w:rPr>
      </w:pPr>
      <w:r w:rsidRPr="00F86D28">
        <w:rPr>
          <w:sz w:val="16"/>
          <w:szCs w:val="16"/>
          <w:lang w:val="en-US"/>
        </w:rPr>
        <w:t xml:space="preserve">        print(start_time)</w:t>
      </w:r>
    </w:p>
    <w:p w:rsidR="00F86D28" w:rsidRPr="00F86D28" w:rsidRDefault="00F86D28" w:rsidP="00F86D28">
      <w:pPr>
        <w:ind w:firstLine="0"/>
        <w:rPr>
          <w:sz w:val="16"/>
          <w:szCs w:val="16"/>
          <w:lang w:val="en-US"/>
        </w:rPr>
      </w:pPr>
      <w:r w:rsidRPr="00F86D28">
        <w:rPr>
          <w:sz w:val="16"/>
          <w:szCs w:val="16"/>
          <w:lang w:val="en-US"/>
        </w:rPr>
        <w:t xml:space="preserve">        print('0:'+var1+":"+var2)</w:t>
      </w:r>
    </w:p>
    <w:p w:rsidR="00F86D28" w:rsidRPr="00F86D28" w:rsidRDefault="00F86D28" w:rsidP="00F86D28">
      <w:pPr>
        <w:ind w:firstLine="0"/>
        <w:rPr>
          <w:sz w:val="16"/>
          <w:szCs w:val="16"/>
          <w:lang w:val="en-US"/>
        </w:rPr>
      </w:pPr>
      <w:r w:rsidRPr="00F86D28">
        <w:rPr>
          <w:sz w:val="16"/>
          <w:szCs w:val="16"/>
          <w:lang w:val="en-US"/>
        </w:rPr>
        <w:t xml:space="preserve">        command = "ffmpeg -i "+file+" -ss "+start_time+" -t "+'0:'+var1+":"+var2+" -q:a 0 -map a video/sample"+str(i)+".wav"</w:t>
      </w:r>
    </w:p>
    <w:p w:rsidR="00F86D28" w:rsidRPr="00F86D28" w:rsidRDefault="00F86D28" w:rsidP="00F86D28">
      <w:pPr>
        <w:ind w:firstLine="0"/>
        <w:rPr>
          <w:sz w:val="16"/>
          <w:szCs w:val="16"/>
          <w:lang w:val="en-US"/>
        </w:rPr>
      </w:pPr>
      <w:r w:rsidRPr="00F86D28">
        <w:rPr>
          <w:sz w:val="16"/>
          <w:szCs w:val="16"/>
          <w:lang w:val="en-US"/>
        </w:rPr>
        <w:t xml:space="preserve">        subprocess.call(command, shell=True) </w:t>
      </w:r>
    </w:p>
    <w:p w:rsidR="00F86D28" w:rsidRPr="00F86D28" w:rsidRDefault="00F86D28" w:rsidP="00F86D28">
      <w:pPr>
        <w:ind w:firstLine="0"/>
        <w:rPr>
          <w:sz w:val="16"/>
          <w:szCs w:val="16"/>
          <w:lang w:val="en-US"/>
        </w:rPr>
      </w:pPr>
      <w:r w:rsidRPr="00F86D28">
        <w:rPr>
          <w:sz w:val="16"/>
          <w:szCs w:val="16"/>
          <w:lang w:val="en-US"/>
        </w:rPr>
        <w:t xml:space="preserve">        </w:t>
      </w:r>
    </w:p>
    <w:p w:rsidR="00F86D28" w:rsidRPr="00F86D28" w:rsidRDefault="00F86D28" w:rsidP="00F86D28">
      <w:pPr>
        <w:ind w:firstLine="0"/>
        <w:rPr>
          <w:sz w:val="16"/>
          <w:szCs w:val="16"/>
          <w:lang w:val="en-US"/>
        </w:rPr>
      </w:pPr>
      <w:r w:rsidRPr="00F86D28">
        <w:rPr>
          <w:sz w:val="16"/>
          <w:szCs w:val="16"/>
          <w:lang w:val="en-US"/>
        </w:rPr>
        <w:t xml:space="preserve">        english_text = ''</w:t>
      </w:r>
    </w:p>
    <w:p w:rsidR="00F86D28" w:rsidRPr="00F86D28" w:rsidRDefault="00F86D28" w:rsidP="00F86D28">
      <w:pPr>
        <w:ind w:firstLine="0"/>
        <w:rPr>
          <w:sz w:val="16"/>
          <w:szCs w:val="16"/>
          <w:lang w:val="en-US"/>
        </w:rPr>
      </w:pPr>
      <w:r w:rsidRPr="00F86D28">
        <w:rPr>
          <w:sz w:val="16"/>
          <w:szCs w:val="16"/>
          <w:lang w:val="en-US"/>
        </w:rPr>
        <w:t xml:space="preserve">        text = ''</w:t>
      </w:r>
    </w:p>
    <w:p w:rsidR="00F86D28" w:rsidRPr="00F86D28" w:rsidRDefault="00F86D28" w:rsidP="00F86D28">
      <w:pPr>
        <w:ind w:firstLine="0"/>
        <w:rPr>
          <w:sz w:val="16"/>
          <w:szCs w:val="16"/>
          <w:lang w:val="en-US"/>
        </w:rPr>
      </w:pPr>
      <w:r w:rsidRPr="00F86D28">
        <w:rPr>
          <w:sz w:val="16"/>
          <w:szCs w:val="16"/>
          <w:lang w:val="en-US"/>
        </w:rPr>
        <w:t xml:space="preserve">        qq = ''</w:t>
      </w:r>
    </w:p>
    <w:p w:rsidR="00F86D28" w:rsidRPr="00F86D28" w:rsidRDefault="00F86D28" w:rsidP="00F86D28">
      <w:pPr>
        <w:ind w:firstLine="0"/>
        <w:rPr>
          <w:sz w:val="16"/>
          <w:szCs w:val="16"/>
          <w:lang w:val="en-US"/>
        </w:rPr>
      </w:pPr>
      <w:r w:rsidRPr="00F86D28">
        <w:rPr>
          <w:sz w:val="16"/>
          <w:szCs w:val="16"/>
          <w:lang w:val="en-US"/>
        </w:rPr>
        <w:t xml:space="preserve">        r = sr.Recognizer()</w:t>
      </w:r>
    </w:p>
    <w:p w:rsidR="00F86D28" w:rsidRPr="00F86D28" w:rsidRDefault="00F86D28" w:rsidP="00F86D28">
      <w:pPr>
        <w:ind w:firstLine="0"/>
        <w:rPr>
          <w:sz w:val="16"/>
          <w:szCs w:val="16"/>
          <w:lang w:val="en-US"/>
        </w:rPr>
      </w:pPr>
      <w:r w:rsidRPr="00F86D28">
        <w:rPr>
          <w:sz w:val="16"/>
          <w:szCs w:val="16"/>
          <w:lang w:val="en-US"/>
        </w:rPr>
        <w:t xml:space="preserve">        harvard = sr.AudioFile(road+'sample'+str(i)+'.wav')</w:t>
      </w:r>
    </w:p>
    <w:p w:rsidR="00F86D28" w:rsidRPr="00F86D28" w:rsidRDefault="00F86D28" w:rsidP="00F86D28">
      <w:pPr>
        <w:ind w:firstLine="0"/>
        <w:rPr>
          <w:sz w:val="16"/>
          <w:szCs w:val="16"/>
          <w:lang w:val="en-US"/>
        </w:rPr>
      </w:pPr>
      <w:r w:rsidRPr="00F86D28">
        <w:rPr>
          <w:sz w:val="16"/>
          <w:szCs w:val="16"/>
          <w:lang w:val="en-US"/>
        </w:rPr>
        <w:t xml:space="preserve">        shift  = 35</w:t>
      </w:r>
    </w:p>
    <w:p w:rsidR="00F86D28" w:rsidRPr="00F86D28" w:rsidRDefault="00F86D28" w:rsidP="00F86D28">
      <w:pPr>
        <w:ind w:firstLine="0"/>
        <w:rPr>
          <w:sz w:val="16"/>
          <w:szCs w:val="16"/>
          <w:lang w:val="en-US"/>
        </w:rPr>
      </w:pPr>
      <w:r w:rsidRPr="00F86D28">
        <w:rPr>
          <w:sz w:val="16"/>
          <w:szCs w:val="16"/>
          <w:lang w:val="en-US"/>
        </w:rPr>
        <w:t xml:space="preserve">        myduration = shift</w:t>
      </w:r>
    </w:p>
    <w:p w:rsidR="00F86D28" w:rsidRPr="00F86D28" w:rsidRDefault="00F86D28" w:rsidP="00F86D28">
      <w:pPr>
        <w:ind w:firstLine="0"/>
        <w:rPr>
          <w:sz w:val="16"/>
          <w:szCs w:val="16"/>
          <w:lang w:val="en-US"/>
        </w:rPr>
      </w:pPr>
      <w:r w:rsidRPr="00F86D28">
        <w:rPr>
          <w:sz w:val="16"/>
          <w:szCs w:val="16"/>
          <w:lang w:val="en-US"/>
        </w:rPr>
        <w:t xml:space="preserve">        myoffset = 0</w:t>
      </w:r>
    </w:p>
    <w:p w:rsidR="00F86D28" w:rsidRPr="00F86D28" w:rsidRDefault="00F86D28" w:rsidP="00F86D28">
      <w:pPr>
        <w:ind w:firstLine="0"/>
        <w:rPr>
          <w:sz w:val="16"/>
          <w:szCs w:val="16"/>
          <w:lang w:val="en-US"/>
        </w:rPr>
      </w:pPr>
      <w:r w:rsidRPr="00F86D28">
        <w:rPr>
          <w:sz w:val="16"/>
          <w:szCs w:val="16"/>
          <w:lang w:val="en-US"/>
        </w:rPr>
        <w:t xml:space="preserve">        try:</w:t>
      </w:r>
    </w:p>
    <w:p w:rsidR="00F86D28" w:rsidRPr="00F86D28" w:rsidRDefault="00F86D28" w:rsidP="00F86D28">
      <w:pPr>
        <w:ind w:firstLine="0"/>
        <w:rPr>
          <w:sz w:val="16"/>
          <w:szCs w:val="16"/>
          <w:lang w:val="en-US"/>
        </w:rPr>
      </w:pPr>
      <w:r w:rsidRPr="00F86D28">
        <w:rPr>
          <w:sz w:val="16"/>
          <w:szCs w:val="16"/>
          <w:lang w:val="en-US"/>
        </w:rPr>
        <w:t xml:space="preserve">            while 1:</w:t>
      </w:r>
    </w:p>
    <w:p w:rsidR="00F86D28" w:rsidRPr="00F86D28" w:rsidRDefault="00F86D28" w:rsidP="00F86D28">
      <w:pPr>
        <w:ind w:firstLine="0"/>
        <w:rPr>
          <w:sz w:val="16"/>
          <w:szCs w:val="16"/>
          <w:lang w:val="en-US"/>
        </w:rPr>
      </w:pPr>
      <w:r w:rsidRPr="00F86D28">
        <w:rPr>
          <w:sz w:val="16"/>
          <w:szCs w:val="16"/>
          <w:lang w:val="en-US"/>
        </w:rPr>
        <w:t xml:space="preserve">                with harvard as source:</w:t>
      </w:r>
    </w:p>
    <w:p w:rsidR="00F86D28" w:rsidRPr="00F86D28" w:rsidRDefault="00F86D28" w:rsidP="00F86D28">
      <w:pPr>
        <w:ind w:firstLine="0"/>
        <w:rPr>
          <w:sz w:val="16"/>
          <w:szCs w:val="16"/>
          <w:lang w:val="en-US"/>
        </w:rPr>
      </w:pPr>
      <w:r w:rsidRPr="00F86D28">
        <w:rPr>
          <w:sz w:val="16"/>
          <w:szCs w:val="16"/>
          <w:lang w:val="en-US"/>
        </w:rPr>
        <w:t xml:space="preserve">                    r.adjust_for_ambient_noise(source)</w:t>
      </w:r>
    </w:p>
    <w:p w:rsidR="00F86D28" w:rsidRPr="00F86D28" w:rsidRDefault="00F86D28" w:rsidP="00F86D28">
      <w:pPr>
        <w:ind w:firstLine="0"/>
        <w:rPr>
          <w:sz w:val="16"/>
          <w:szCs w:val="16"/>
          <w:lang w:val="en-US"/>
        </w:rPr>
      </w:pPr>
      <w:r w:rsidRPr="00F86D28">
        <w:rPr>
          <w:sz w:val="16"/>
          <w:szCs w:val="16"/>
          <w:lang w:val="en-US"/>
        </w:rPr>
        <w:t xml:space="preserve">                    audio = r.record(source, duration = myduration, offset = myoffset)</w:t>
      </w:r>
    </w:p>
    <w:p w:rsidR="00F86D28" w:rsidRPr="00F86D28" w:rsidRDefault="00F86D28" w:rsidP="00F86D28">
      <w:pPr>
        <w:ind w:firstLine="0"/>
        <w:rPr>
          <w:sz w:val="16"/>
          <w:szCs w:val="16"/>
          <w:lang w:val="en-US"/>
        </w:rPr>
      </w:pPr>
      <w:r w:rsidRPr="00F86D28">
        <w:rPr>
          <w:sz w:val="16"/>
          <w:szCs w:val="16"/>
          <w:lang w:val="en-US"/>
        </w:rPr>
        <w:t xml:space="preserve">                    myoffset += shift</w:t>
      </w:r>
    </w:p>
    <w:p w:rsidR="00F86D28" w:rsidRPr="00F86D28" w:rsidRDefault="00F86D28" w:rsidP="00F86D28">
      <w:pPr>
        <w:ind w:firstLine="0"/>
        <w:rPr>
          <w:sz w:val="16"/>
          <w:szCs w:val="16"/>
          <w:lang w:val="en-US"/>
        </w:rPr>
      </w:pPr>
      <w:r w:rsidRPr="00F86D28">
        <w:rPr>
          <w:sz w:val="16"/>
          <w:szCs w:val="16"/>
          <w:lang w:val="en-US"/>
        </w:rPr>
        <w:t xml:space="preserve">                    while 1:</w:t>
      </w:r>
    </w:p>
    <w:p w:rsidR="00F86D28" w:rsidRPr="00F86D28" w:rsidRDefault="00F86D28" w:rsidP="00F86D28">
      <w:pPr>
        <w:ind w:firstLine="0"/>
        <w:rPr>
          <w:sz w:val="16"/>
          <w:szCs w:val="16"/>
          <w:lang w:val="en-US"/>
        </w:rPr>
      </w:pPr>
      <w:r w:rsidRPr="00F86D28">
        <w:rPr>
          <w:sz w:val="16"/>
          <w:szCs w:val="16"/>
          <w:lang w:val="en-US"/>
        </w:rPr>
        <w:t xml:space="preserve">                        qq = r.recognize_google(audio, language="uk-UA")</w:t>
      </w:r>
    </w:p>
    <w:p w:rsidR="00F86D28" w:rsidRPr="00F86D28" w:rsidRDefault="00F86D28" w:rsidP="00F86D28">
      <w:pPr>
        <w:ind w:firstLine="0"/>
        <w:rPr>
          <w:sz w:val="16"/>
          <w:szCs w:val="16"/>
          <w:lang w:val="en-US"/>
        </w:rPr>
      </w:pPr>
      <w:r w:rsidRPr="00F86D28">
        <w:rPr>
          <w:sz w:val="16"/>
          <w:szCs w:val="16"/>
          <w:lang w:val="en-US"/>
        </w:rPr>
        <w:t xml:space="preserve">                        try:</w:t>
      </w:r>
    </w:p>
    <w:p w:rsidR="00F86D28" w:rsidRPr="00F86D28" w:rsidRDefault="00F86D28" w:rsidP="00F86D28">
      <w:pPr>
        <w:ind w:firstLine="0"/>
        <w:rPr>
          <w:sz w:val="16"/>
          <w:szCs w:val="16"/>
          <w:lang w:val="en-US"/>
        </w:rPr>
      </w:pPr>
      <w:r w:rsidRPr="00F86D28">
        <w:rPr>
          <w:sz w:val="16"/>
          <w:szCs w:val="16"/>
          <w:lang w:val="en-US"/>
        </w:rPr>
        <w:t xml:space="preserve">                            print('qq'+'\n'+str(qq))</w:t>
      </w:r>
    </w:p>
    <w:p w:rsidR="00F86D28" w:rsidRPr="00F86D28" w:rsidRDefault="00F86D28" w:rsidP="00F86D28">
      <w:pPr>
        <w:ind w:firstLine="0"/>
        <w:rPr>
          <w:sz w:val="16"/>
          <w:szCs w:val="16"/>
          <w:lang w:val="en-US"/>
        </w:rPr>
      </w:pPr>
      <w:r w:rsidRPr="00F86D28">
        <w:rPr>
          <w:sz w:val="16"/>
          <w:szCs w:val="16"/>
          <w:lang w:val="en-US"/>
        </w:rPr>
        <w:t xml:space="preserve">                            translator = google_translator()  </w:t>
      </w:r>
    </w:p>
    <w:p w:rsidR="00F86D28" w:rsidRPr="00F86D28" w:rsidRDefault="00F86D28" w:rsidP="00F86D28">
      <w:pPr>
        <w:ind w:firstLine="0"/>
        <w:rPr>
          <w:sz w:val="16"/>
          <w:szCs w:val="16"/>
          <w:lang w:val="en-US"/>
        </w:rPr>
      </w:pPr>
      <w:r w:rsidRPr="00F86D28">
        <w:rPr>
          <w:sz w:val="16"/>
          <w:szCs w:val="16"/>
          <w:lang w:val="en-US"/>
        </w:rPr>
        <w:t xml:space="preserve">                            mm = translator.translate(qq,lang_tgt='en')  </w:t>
      </w:r>
    </w:p>
    <w:p w:rsidR="00F86D28" w:rsidRPr="00F86D28" w:rsidRDefault="00F86D28" w:rsidP="00F86D28">
      <w:pPr>
        <w:ind w:firstLine="0"/>
        <w:rPr>
          <w:sz w:val="16"/>
          <w:szCs w:val="16"/>
          <w:lang w:val="en-US"/>
        </w:rPr>
      </w:pPr>
      <w:r w:rsidRPr="00F86D28">
        <w:rPr>
          <w:sz w:val="16"/>
          <w:szCs w:val="16"/>
          <w:lang w:val="en-US"/>
        </w:rPr>
        <w:t xml:space="preserve">                            print('mm'+'\n'+str(mm))</w:t>
      </w:r>
    </w:p>
    <w:p w:rsidR="00F86D28" w:rsidRPr="00F86D28" w:rsidRDefault="00F86D28" w:rsidP="00F86D28">
      <w:pPr>
        <w:ind w:firstLine="0"/>
        <w:rPr>
          <w:sz w:val="16"/>
          <w:szCs w:val="16"/>
          <w:lang w:val="en-US"/>
        </w:rPr>
      </w:pPr>
      <w:r w:rsidRPr="00F86D28">
        <w:rPr>
          <w:sz w:val="16"/>
          <w:szCs w:val="16"/>
          <w:lang w:val="en-US"/>
        </w:rPr>
        <w:t xml:space="preserve">                            if len(mm) != '' and len(qq) != '':</w:t>
      </w:r>
    </w:p>
    <w:p w:rsidR="00F86D28" w:rsidRPr="00F86D28" w:rsidRDefault="00F86D28" w:rsidP="00F86D28">
      <w:pPr>
        <w:ind w:firstLine="0"/>
        <w:rPr>
          <w:sz w:val="16"/>
          <w:szCs w:val="16"/>
          <w:lang w:val="en-US"/>
        </w:rPr>
      </w:pPr>
      <w:r w:rsidRPr="00F86D28">
        <w:rPr>
          <w:sz w:val="16"/>
          <w:szCs w:val="16"/>
          <w:lang w:val="en-US"/>
        </w:rPr>
        <w:t xml:space="preserve">                                break</w:t>
      </w:r>
    </w:p>
    <w:p w:rsidR="00F86D28" w:rsidRPr="00F86D28" w:rsidRDefault="00F86D28" w:rsidP="00F86D28">
      <w:pPr>
        <w:ind w:firstLine="0"/>
        <w:rPr>
          <w:sz w:val="16"/>
          <w:szCs w:val="16"/>
          <w:lang w:val="en-US"/>
        </w:rPr>
      </w:pPr>
      <w:r w:rsidRPr="00F86D28">
        <w:rPr>
          <w:sz w:val="16"/>
          <w:szCs w:val="16"/>
          <w:lang w:val="en-US"/>
        </w:rPr>
        <w:t xml:space="preserve">                            else:</w:t>
      </w:r>
    </w:p>
    <w:p w:rsidR="00F86D28" w:rsidRPr="00F86D28" w:rsidRDefault="00F86D28" w:rsidP="00F86D28">
      <w:pPr>
        <w:ind w:firstLine="0"/>
        <w:rPr>
          <w:sz w:val="16"/>
          <w:szCs w:val="16"/>
          <w:lang w:val="en-US"/>
        </w:rPr>
      </w:pPr>
      <w:r w:rsidRPr="00F86D28">
        <w:rPr>
          <w:sz w:val="16"/>
          <w:szCs w:val="16"/>
          <w:lang w:val="en-US"/>
        </w:rPr>
        <w:t xml:space="preserve">                                mm = ''</w:t>
      </w:r>
    </w:p>
    <w:p w:rsidR="00F86D28" w:rsidRPr="00F86D28" w:rsidRDefault="00F86D28" w:rsidP="00F86D28">
      <w:pPr>
        <w:ind w:firstLine="0"/>
        <w:rPr>
          <w:sz w:val="16"/>
          <w:szCs w:val="16"/>
          <w:lang w:val="en-US"/>
        </w:rPr>
      </w:pPr>
      <w:r w:rsidRPr="00F86D28">
        <w:rPr>
          <w:sz w:val="16"/>
          <w:szCs w:val="16"/>
          <w:lang w:val="en-US"/>
        </w:rPr>
        <w:t xml:space="preserve">                                qq=''</w:t>
      </w:r>
    </w:p>
    <w:p w:rsidR="00F86D28" w:rsidRPr="00F86D28" w:rsidRDefault="00F86D28" w:rsidP="00F86D28">
      <w:pPr>
        <w:ind w:firstLine="0"/>
        <w:rPr>
          <w:sz w:val="16"/>
          <w:szCs w:val="16"/>
          <w:lang w:val="en-US"/>
        </w:rPr>
      </w:pPr>
      <w:r w:rsidRPr="00F86D28">
        <w:rPr>
          <w:sz w:val="16"/>
          <w:szCs w:val="16"/>
          <w:lang w:val="en-US"/>
        </w:rPr>
        <w:t xml:space="preserve">                        except Exception as e: print(e) </w:t>
      </w:r>
    </w:p>
    <w:p w:rsidR="00F86D28" w:rsidRPr="00F86D28" w:rsidRDefault="00F86D28" w:rsidP="00F86D28">
      <w:pPr>
        <w:ind w:firstLine="0"/>
        <w:rPr>
          <w:sz w:val="16"/>
          <w:szCs w:val="16"/>
          <w:lang w:val="en-US"/>
        </w:rPr>
      </w:pPr>
    </w:p>
    <w:p w:rsidR="00F86D28" w:rsidRPr="00F86D28" w:rsidRDefault="00F86D28" w:rsidP="00F86D28">
      <w:pPr>
        <w:ind w:firstLine="0"/>
        <w:rPr>
          <w:sz w:val="16"/>
          <w:szCs w:val="16"/>
          <w:lang w:val="en-US"/>
        </w:rPr>
      </w:pPr>
      <w:r w:rsidRPr="00F86D28">
        <w:rPr>
          <w:sz w:val="16"/>
          <w:szCs w:val="16"/>
          <w:lang w:val="en-US"/>
        </w:rPr>
        <w:t xml:space="preserve">                    text += qq</w:t>
      </w:r>
    </w:p>
    <w:p w:rsidR="00F86D28" w:rsidRPr="00F86D28" w:rsidRDefault="00F86D28" w:rsidP="00F86D28">
      <w:pPr>
        <w:ind w:firstLine="0"/>
        <w:rPr>
          <w:sz w:val="16"/>
          <w:szCs w:val="16"/>
          <w:lang w:val="en-US"/>
        </w:rPr>
      </w:pPr>
      <w:r w:rsidRPr="00F86D28">
        <w:rPr>
          <w:sz w:val="16"/>
          <w:szCs w:val="16"/>
          <w:lang w:val="en-US"/>
        </w:rPr>
        <w:t xml:space="preserve">                    text += ' '</w:t>
      </w:r>
    </w:p>
    <w:p w:rsidR="00F86D28" w:rsidRPr="00F86D28" w:rsidRDefault="00F86D28" w:rsidP="00F86D28">
      <w:pPr>
        <w:ind w:firstLine="0"/>
        <w:rPr>
          <w:sz w:val="16"/>
          <w:szCs w:val="16"/>
          <w:lang w:val="en-US"/>
        </w:rPr>
      </w:pPr>
      <w:r w:rsidRPr="00F86D28">
        <w:rPr>
          <w:sz w:val="16"/>
          <w:szCs w:val="16"/>
          <w:lang w:val="en-US"/>
        </w:rPr>
        <w:t xml:space="preserve">                    english_text += mm</w:t>
      </w:r>
    </w:p>
    <w:p w:rsidR="00F86D28" w:rsidRPr="00F86D28" w:rsidRDefault="00F86D28" w:rsidP="00F86D28">
      <w:pPr>
        <w:ind w:firstLine="0"/>
        <w:rPr>
          <w:sz w:val="16"/>
          <w:szCs w:val="16"/>
          <w:lang w:val="en-US"/>
        </w:rPr>
      </w:pPr>
      <w:r w:rsidRPr="00F86D28">
        <w:rPr>
          <w:sz w:val="16"/>
          <w:szCs w:val="16"/>
          <w:lang w:val="en-US"/>
        </w:rPr>
        <w:t xml:space="preserve">                    english_text += ' '</w:t>
      </w:r>
    </w:p>
    <w:p w:rsidR="00F86D28" w:rsidRPr="00F86D28" w:rsidRDefault="00F86D28" w:rsidP="00F86D28">
      <w:pPr>
        <w:ind w:firstLine="0"/>
        <w:rPr>
          <w:sz w:val="16"/>
          <w:szCs w:val="16"/>
          <w:lang w:val="en-US"/>
        </w:rPr>
      </w:pPr>
      <w:r w:rsidRPr="00F86D28">
        <w:rPr>
          <w:sz w:val="16"/>
          <w:szCs w:val="16"/>
          <w:lang w:val="en-US"/>
        </w:rPr>
        <w:t xml:space="preserve">                    </w:t>
      </w:r>
    </w:p>
    <w:p w:rsidR="00F86D28" w:rsidRPr="00F86D28" w:rsidRDefault="00F86D28" w:rsidP="00F86D28">
      <w:pPr>
        <w:ind w:firstLine="0"/>
        <w:rPr>
          <w:sz w:val="16"/>
          <w:szCs w:val="16"/>
          <w:lang w:val="en-US"/>
        </w:rPr>
      </w:pPr>
      <w:r w:rsidRPr="00F86D28">
        <w:rPr>
          <w:sz w:val="16"/>
          <w:szCs w:val="16"/>
          <w:lang w:val="en-US"/>
        </w:rPr>
        <w:t xml:space="preserve">                    </w:t>
      </w:r>
    </w:p>
    <w:p w:rsidR="00F86D28" w:rsidRPr="00F86D28" w:rsidRDefault="00F86D28" w:rsidP="00F86D28">
      <w:pPr>
        <w:ind w:firstLine="0"/>
        <w:rPr>
          <w:sz w:val="16"/>
          <w:szCs w:val="16"/>
          <w:lang w:val="en-US"/>
        </w:rPr>
      </w:pPr>
      <w:r w:rsidRPr="00F86D28">
        <w:rPr>
          <w:sz w:val="16"/>
          <w:szCs w:val="16"/>
          <w:lang w:val="en-US"/>
        </w:rPr>
        <w:t xml:space="preserve">        except Exception as e: print(e) </w:t>
      </w:r>
    </w:p>
    <w:p w:rsidR="00F86D28" w:rsidRPr="00F86D28" w:rsidRDefault="00F86D28" w:rsidP="00F86D28">
      <w:pPr>
        <w:ind w:firstLine="0"/>
        <w:rPr>
          <w:sz w:val="16"/>
          <w:szCs w:val="16"/>
          <w:lang w:val="en-US"/>
        </w:rPr>
      </w:pPr>
      <w:r w:rsidRPr="00F86D28">
        <w:rPr>
          <w:sz w:val="16"/>
          <w:szCs w:val="16"/>
          <w:lang w:val="en-US"/>
        </w:rPr>
        <w:t xml:space="preserve">        </w:t>
      </w:r>
    </w:p>
    <w:p w:rsidR="00F86D28" w:rsidRPr="00F86D28" w:rsidRDefault="00F86D28" w:rsidP="00F86D28">
      <w:pPr>
        <w:ind w:firstLine="0"/>
        <w:rPr>
          <w:sz w:val="16"/>
          <w:szCs w:val="16"/>
          <w:lang w:val="en-US"/>
        </w:rPr>
      </w:pPr>
      <w:r w:rsidRPr="00F86D28">
        <w:rPr>
          <w:sz w:val="16"/>
          <w:szCs w:val="16"/>
          <w:lang w:val="en-US"/>
        </w:rPr>
        <w:t xml:space="preserve">        print(text)</w:t>
      </w:r>
    </w:p>
    <w:p w:rsidR="00F86D28" w:rsidRPr="00F86D28" w:rsidRDefault="00F86D28" w:rsidP="00F86D28">
      <w:pPr>
        <w:ind w:firstLine="0"/>
        <w:rPr>
          <w:sz w:val="16"/>
          <w:szCs w:val="16"/>
          <w:lang w:val="en-US"/>
        </w:rPr>
      </w:pPr>
      <w:r w:rsidRPr="00F86D28">
        <w:rPr>
          <w:sz w:val="16"/>
          <w:szCs w:val="16"/>
          <w:lang w:val="en-US"/>
        </w:rPr>
        <w:t xml:space="preserve">        print(english_text)</w:t>
      </w:r>
    </w:p>
    <w:p w:rsidR="00F86D28" w:rsidRPr="00F86D28" w:rsidRDefault="00F86D28" w:rsidP="00F86D28">
      <w:pPr>
        <w:ind w:firstLine="0"/>
        <w:rPr>
          <w:sz w:val="16"/>
          <w:szCs w:val="16"/>
          <w:lang w:val="en-US"/>
        </w:rPr>
      </w:pPr>
      <w:r w:rsidRPr="00F86D28">
        <w:rPr>
          <w:sz w:val="16"/>
          <w:szCs w:val="16"/>
          <w:lang w:val="en-US"/>
        </w:rPr>
        <w:t xml:space="preserve">        sheet['J'+str(i+k)] = text</w:t>
      </w:r>
    </w:p>
    <w:p w:rsidR="00F86D28" w:rsidRPr="00F86D28" w:rsidRDefault="00F86D28" w:rsidP="00F86D28">
      <w:pPr>
        <w:ind w:firstLine="0"/>
        <w:rPr>
          <w:sz w:val="16"/>
          <w:szCs w:val="16"/>
          <w:lang w:val="en-US"/>
        </w:rPr>
      </w:pPr>
      <w:r w:rsidRPr="00F86D28">
        <w:rPr>
          <w:sz w:val="16"/>
          <w:szCs w:val="16"/>
          <w:lang w:val="en-US"/>
        </w:rPr>
        <w:t xml:space="preserve">        </w:t>
      </w:r>
    </w:p>
    <w:p w:rsidR="00F86D28" w:rsidRPr="00F86D28" w:rsidRDefault="00F86D28" w:rsidP="00F86D28">
      <w:pPr>
        <w:ind w:firstLine="0"/>
        <w:rPr>
          <w:sz w:val="16"/>
          <w:szCs w:val="16"/>
          <w:lang w:val="en-US"/>
        </w:rPr>
      </w:pPr>
      <w:r w:rsidRPr="00F86D28">
        <w:rPr>
          <w:sz w:val="16"/>
          <w:szCs w:val="16"/>
          <w:lang w:val="en-US"/>
        </w:rPr>
        <w:t xml:space="preserve">        delimiter = 0</w:t>
      </w:r>
    </w:p>
    <w:p w:rsidR="00F86D28" w:rsidRPr="00F86D28" w:rsidRDefault="00F86D28" w:rsidP="00F86D28">
      <w:pPr>
        <w:ind w:firstLine="0"/>
        <w:rPr>
          <w:sz w:val="16"/>
          <w:szCs w:val="16"/>
          <w:lang w:val="en-US"/>
        </w:rPr>
      </w:pPr>
      <w:r w:rsidRPr="00F86D28">
        <w:rPr>
          <w:sz w:val="16"/>
          <w:szCs w:val="16"/>
          <w:lang w:val="en-US"/>
        </w:rPr>
        <w:t xml:space="preserve">        rus_answer = ''</w:t>
      </w:r>
    </w:p>
    <w:p w:rsidR="00F86D28" w:rsidRPr="00F86D28" w:rsidRDefault="00F86D28" w:rsidP="00F86D28">
      <w:pPr>
        <w:ind w:firstLine="0"/>
        <w:rPr>
          <w:sz w:val="16"/>
          <w:szCs w:val="16"/>
          <w:lang w:val="en-US"/>
        </w:rPr>
      </w:pPr>
      <w:r w:rsidRPr="00F86D28">
        <w:rPr>
          <w:sz w:val="16"/>
          <w:szCs w:val="16"/>
          <w:lang w:val="en-US"/>
        </w:rPr>
        <w:t xml:space="preserve">        while rus_answer == '':</w:t>
      </w:r>
    </w:p>
    <w:p w:rsidR="00F86D28" w:rsidRPr="00F86D28" w:rsidRDefault="00F86D28" w:rsidP="00F86D28">
      <w:pPr>
        <w:ind w:firstLine="0"/>
        <w:rPr>
          <w:sz w:val="16"/>
          <w:szCs w:val="16"/>
          <w:lang w:val="en-US"/>
        </w:rPr>
      </w:pPr>
      <w:r w:rsidRPr="00F86D28">
        <w:rPr>
          <w:sz w:val="16"/>
          <w:szCs w:val="16"/>
          <w:lang w:val="en-US"/>
        </w:rPr>
        <w:t xml:space="preserve">            try:</w:t>
      </w:r>
    </w:p>
    <w:p w:rsidR="00F86D28" w:rsidRPr="00F86D28" w:rsidRDefault="00F86D28" w:rsidP="00F86D28">
      <w:pPr>
        <w:ind w:firstLine="0"/>
        <w:rPr>
          <w:sz w:val="16"/>
          <w:szCs w:val="16"/>
          <w:lang w:val="en-US"/>
        </w:rPr>
      </w:pPr>
      <w:r w:rsidRPr="00F86D28">
        <w:rPr>
          <w:sz w:val="16"/>
          <w:szCs w:val="16"/>
          <w:lang w:val="en-US"/>
        </w:rPr>
        <w:lastRenderedPageBreak/>
        <w:t xml:space="preserve">                delimiter += 1</w:t>
      </w:r>
    </w:p>
    <w:p w:rsidR="00F86D28" w:rsidRPr="00F86D28" w:rsidRDefault="00F86D28" w:rsidP="00F86D28">
      <w:pPr>
        <w:ind w:firstLine="0"/>
        <w:rPr>
          <w:sz w:val="16"/>
          <w:szCs w:val="16"/>
          <w:lang w:val="en-US"/>
        </w:rPr>
      </w:pPr>
      <w:r w:rsidRPr="00F86D28">
        <w:rPr>
          <w:sz w:val="16"/>
          <w:szCs w:val="16"/>
          <w:lang w:val="en-US"/>
        </w:rPr>
        <w:t xml:space="preserve">                lemmatizer = WordNetLemmatizer()</w:t>
      </w:r>
    </w:p>
    <w:p w:rsidR="00F86D28" w:rsidRPr="00F86D28" w:rsidRDefault="00F86D28" w:rsidP="00F86D28">
      <w:pPr>
        <w:ind w:firstLine="0"/>
        <w:rPr>
          <w:sz w:val="16"/>
          <w:szCs w:val="16"/>
          <w:lang w:val="en-US"/>
        </w:rPr>
      </w:pPr>
      <w:r w:rsidRPr="00F86D28">
        <w:rPr>
          <w:sz w:val="16"/>
          <w:szCs w:val="16"/>
          <w:lang w:val="en-US"/>
        </w:rPr>
        <w:t xml:space="preserve">                stemmer = PorterStemmer()</w:t>
      </w:r>
    </w:p>
    <w:p w:rsidR="00F86D28" w:rsidRPr="00F86D28" w:rsidRDefault="00F86D28" w:rsidP="00F86D28">
      <w:pPr>
        <w:ind w:firstLine="0"/>
        <w:rPr>
          <w:sz w:val="16"/>
          <w:szCs w:val="16"/>
          <w:lang w:val="en-US"/>
        </w:rPr>
      </w:pPr>
      <w:r w:rsidRPr="00F86D28">
        <w:rPr>
          <w:sz w:val="16"/>
          <w:szCs w:val="16"/>
          <w:lang w:val="en-US"/>
        </w:rPr>
        <w:t xml:space="preserve">                answer = []</w:t>
      </w:r>
    </w:p>
    <w:p w:rsidR="00F86D28" w:rsidRPr="00F86D28" w:rsidRDefault="00F86D28" w:rsidP="00F86D28">
      <w:pPr>
        <w:ind w:firstLine="0"/>
        <w:rPr>
          <w:sz w:val="16"/>
          <w:szCs w:val="16"/>
          <w:lang w:val="en-US"/>
        </w:rPr>
      </w:pPr>
      <w:r w:rsidRPr="00F86D28">
        <w:rPr>
          <w:sz w:val="16"/>
          <w:szCs w:val="16"/>
          <w:lang w:val="en-US"/>
        </w:rPr>
        <w:t xml:space="preserve">                nlp = en_core_web_sm.load()</w:t>
      </w:r>
    </w:p>
    <w:p w:rsidR="00F86D28" w:rsidRPr="00F86D28" w:rsidRDefault="00F86D28" w:rsidP="00F86D28">
      <w:pPr>
        <w:ind w:firstLine="0"/>
        <w:rPr>
          <w:sz w:val="16"/>
          <w:szCs w:val="16"/>
          <w:lang w:val="en-US"/>
        </w:rPr>
      </w:pPr>
      <w:r w:rsidRPr="00F86D28">
        <w:rPr>
          <w:sz w:val="16"/>
          <w:szCs w:val="16"/>
          <w:lang w:val="en-US"/>
        </w:rPr>
        <w:t xml:space="preserve">                doc = nlp(english_text)</w:t>
      </w:r>
    </w:p>
    <w:p w:rsidR="00F86D28" w:rsidRPr="00F86D28" w:rsidRDefault="00F86D28" w:rsidP="00F86D28">
      <w:pPr>
        <w:ind w:firstLine="0"/>
        <w:rPr>
          <w:sz w:val="16"/>
          <w:szCs w:val="16"/>
          <w:lang w:val="en-US"/>
        </w:rPr>
      </w:pPr>
      <w:r w:rsidRPr="00F86D28">
        <w:rPr>
          <w:sz w:val="16"/>
          <w:szCs w:val="16"/>
          <w:lang w:val="en-US"/>
        </w:rPr>
        <w:t xml:space="preserve">                delimiter2 = 0</w:t>
      </w:r>
    </w:p>
    <w:p w:rsidR="00F86D28" w:rsidRPr="00F86D28" w:rsidRDefault="00F86D28" w:rsidP="00F86D28">
      <w:pPr>
        <w:ind w:firstLine="0"/>
        <w:rPr>
          <w:sz w:val="16"/>
          <w:szCs w:val="16"/>
          <w:lang w:val="en-US"/>
        </w:rPr>
      </w:pPr>
      <w:r w:rsidRPr="00F86D28">
        <w:rPr>
          <w:sz w:val="16"/>
          <w:szCs w:val="16"/>
          <w:lang w:val="en-US"/>
        </w:rPr>
        <w:t xml:space="preserve">                while 1:</w:t>
      </w:r>
    </w:p>
    <w:p w:rsidR="00F86D28" w:rsidRPr="00F86D28" w:rsidRDefault="00F86D28" w:rsidP="00F86D28">
      <w:pPr>
        <w:ind w:firstLine="0"/>
        <w:rPr>
          <w:sz w:val="16"/>
          <w:szCs w:val="16"/>
          <w:lang w:val="en-US"/>
        </w:rPr>
      </w:pPr>
      <w:r w:rsidRPr="00F86D28">
        <w:rPr>
          <w:sz w:val="16"/>
          <w:szCs w:val="16"/>
          <w:lang w:val="en-US"/>
        </w:rPr>
        <w:t xml:space="preserve">                    LowPrior = []</w:t>
      </w:r>
    </w:p>
    <w:p w:rsidR="00F86D28" w:rsidRPr="00F86D28" w:rsidRDefault="00F86D28" w:rsidP="00F86D28">
      <w:pPr>
        <w:ind w:firstLine="0"/>
        <w:rPr>
          <w:sz w:val="16"/>
          <w:szCs w:val="16"/>
          <w:lang w:val="en-US"/>
        </w:rPr>
      </w:pPr>
      <w:r w:rsidRPr="00F86D28">
        <w:rPr>
          <w:sz w:val="16"/>
          <w:szCs w:val="16"/>
          <w:lang w:val="en-US"/>
        </w:rPr>
        <w:t xml:space="preserve">                    delimiter2 += 1</w:t>
      </w:r>
    </w:p>
    <w:p w:rsidR="00F86D28" w:rsidRPr="00F86D28" w:rsidRDefault="00F86D28" w:rsidP="00F86D28">
      <w:pPr>
        <w:ind w:firstLine="0"/>
        <w:rPr>
          <w:sz w:val="16"/>
          <w:szCs w:val="16"/>
          <w:lang w:val="en-US"/>
        </w:rPr>
      </w:pPr>
      <w:r w:rsidRPr="00F86D28">
        <w:rPr>
          <w:sz w:val="16"/>
          <w:szCs w:val="16"/>
          <w:lang w:val="en-US"/>
        </w:rPr>
        <w:t xml:space="preserve">                    try:</w:t>
      </w:r>
    </w:p>
    <w:p w:rsidR="00F86D28" w:rsidRPr="00F86D28" w:rsidRDefault="00F86D28" w:rsidP="00F86D28">
      <w:pPr>
        <w:ind w:firstLine="0"/>
        <w:rPr>
          <w:sz w:val="16"/>
          <w:szCs w:val="16"/>
          <w:lang w:val="en-US"/>
        </w:rPr>
      </w:pPr>
      <w:r w:rsidRPr="00F86D28">
        <w:rPr>
          <w:sz w:val="16"/>
          <w:szCs w:val="16"/>
          <w:lang w:val="en-US"/>
        </w:rPr>
        <w:t xml:space="preserve">                        for ent in doc.ents:</w:t>
      </w:r>
    </w:p>
    <w:p w:rsidR="00F86D28" w:rsidRPr="00F86D28" w:rsidRDefault="00F86D28" w:rsidP="00F86D28">
      <w:pPr>
        <w:ind w:firstLine="0"/>
        <w:rPr>
          <w:sz w:val="16"/>
          <w:szCs w:val="16"/>
          <w:lang w:val="en-US"/>
        </w:rPr>
      </w:pPr>
      <w:r w:rsidRPr="00F86D28">
        <w:rPr>
          <w:sz w:val="16"/>
          <w:szCs w:val="16"/>
          <w:lang w:val="en-US"/>
        </w:rPr>
        <w:t xml:space="preserve">                            if ent.label_ !='DATE' and ent.label_ !='ORDINAL' and ent.label_ !='CARDINAL' and ent.label_ !='TIME' and ent.label_ !='QUANTITY':</w:t>
      </w:r>
    </w:p>
    <w:p w:rsidR="00F86D28" w:rsidRPr="00F86D28" w:rsidRDefault="00F86D28" w:rsidP="00F86D28">
      <w:pPr>
        <w:ind w:firstLine="0"/>
        <w:rPr>
          <w:sz w:val="16"/>
          <w:szCs w:val="16"/>
          <w:lang w:val="en-US"/>
        </w:rPr>
      </w:pPr>
      <w:r w:rsidRPr="00F86D28">
        <w:rPr>
          <w:sz w:val="16"/>
          <w:szCs w:val="16"/>
          <w:lang w:val="en-US"/>
        </w:rPr>
        <w:t xml:space="preserve">                                LowPrior.append(ent.text.lower())</w:t>
      </w:r>
    </w:p>
    <w:p w:rsidR="00F86D28" w:rsidRPr="00F86D28" w:rsidRDefault="00F86D28" w:rsidP="00F86D28">
      <w:pPr>
        <w:ind w:firstLine="0"/>
        <w:rPr>
          <w:sz w:val="16"/>
          <w:szCs w:val="16"/>
          <w:lang w:val="en-US"/>
        </w:rPr>
      </w:pPr>
      <w:r w:rsidRPr="00F86D28">
        <w:rPr>
          <w:sz w:val="16"/>
          <w:szCs w:val="16"/>
          <w:lang w:val="en-US"/>
        </w:rPr>
        <w:t xml:space="preserve">                    except Exception as e: print(e)</w:t>
      </w:r>
    </w:p>
    <w:p w:rsidR="00F86D28" w:rsidRPr="00F86D28" w:rsidRDefault="00F86D28" w:rsidP="00F86D28">
      <w:pPr>
        <w:ind w:firstLine="0"/>
        <w:rPr>
          <w:sz w:val="16"/>
          <w:szCs w:val="16"/>
          <w:lang w:val="en-US"/>
        </w:rPr>
      </w:pPr>
      <w:r w:rsidRPr="00F86D28">
        <w:rPr>
          <w:sz w:val="16"/>
          <w:szCs w:val="16"/>
          <w:lang w:val="en-US"/>
        </w:rPr>
        <w:t xml:space="preserve">                    if delimiter2 == 10 or len(LowPrior) != 0:  </w:t>
      </w:r>
    </w:p>
    <w:p w:rsidR="00F86D28" w:rsidRPr="00F86D28" w:rsidRDefault="00F86D28" w:rsidP="00F86D28">
      <w:pPr>
        <w:ind w:firstLine="0"/>
        <w:rPr>
          <w:sz w:val="16"/>
          <w:szCs w:val="16"/>
          <w:lang w:val="en-US"/>
        </w:rPr>
      </w:pPr>
      <w:r w:rsidRPr="00F86D28">
        <w:rPr>
          <w:sz w:val="16"/>
          <w:szCs w:val="16"/>
          <w:lang w:val="en-US"/>
        </w:rPr>
        <w:t xml:space="preserve">                        break</w:t>
      </w:r>
    </w:p>
    <w:p w:rsidR="00F86D28" w:rsidRPr="00F86D28" w:rsidRDefault="00F86D28" w:rsidP="00F86D28">
      <w:pPr>
        <w:ind w:firstLine="0"/>
        <w:rPr>
          <w:sz w:val="16"/>
          <w:szCs w:val="16"/>
          <w:lang w:val="en-US"/>
        </w:rPr>
      </w:pPr>
      <w:r w:rsidRPr="00F86D28">
        <w:rPr>
          <w:sz w:val="16"/>
          <w:szCs w:val="16"/>
          <w:lang w:val="en-US"/>
        </w:rPr>
        <w:t xml:space="preserve">                        </w:t>
      </w:r>
    </w:p>
    <w:p w:rsidR="00F86D28" w:rsidRPr="00F86D28" w:rsidRDefault="00F86D28" w:rsidP="00F86D28">
      <w:pPr>
        <w:ind w:firstLine="0"/>
        <w:rPr>
          <w:sz w:val="16"/>
          <w:szCs w:val="16"/>
          <w:lang w:val="en-US"/>
        </w:rPr>
      </w:pPr>
      <w:r w:rsidRPr="00F86D28">
        <w:rPr>
          <w:sz w:val="16"/>
          <w:szCs w:val="16"/>
          <w:lang w:val="en-US"/>
        </w:rPr>
        <w:t xml:space="preserve">                print('-----LowPrior-----')</w:t>
      </w:r>
    </w:p>
    <w:p w:rsidR="00F86D28" w:rsidRPr="00F86D28" w:rsidRDefault="00F86D28" w:rsidP="00F86D28">
      <w:pPr>
        <w:ind w:firstLine="0"/>
        <w:rPr>
          <w:sz w:val="16"/>
          <w:szCs w:val="16"/>
          <w:lang w:val="en-US"/>
        </w:rPr>
      </w:pPr>
      <w:r w:rsidRPr="00F86D28">
        <w:rPr>
          <w:sz w:val="16"/>
          <w:szCs w:val="16"/>
          <w:lang w:val="en-US"/>
        </w:rPr>
        <w:t xml:space="preserve">                print(LowPrior)</w:t>
      </w:r>
    </w:p>
    <w:p w:rsidR="00F86D28" w:rsidRPr="00F86D28" w:rsidRDefault="00F86D28" w:rsidP="00F86D28">
      <w:pPr>
        <w:ind w:firstLine="0"/>
        <w:rPr>
          <w:sz w:val="16"/>
          <w:szCs w:val="16"/>
          <w:lang w:val="en-US"/>
        </w:rPr>
      </w:pPr>
      <w:r w:rsidRPr="00F86D28">
        <w:rPr>
          <w:sz w:val="16"/>
          <w:szCs w:val="16"/>
          <w:lang w:val="en-US"/>
        </w:rPr>
        <w:t xml:space="preserve">                print('-----LowPrior-----') </w:t>
      </w:r>
    </w:p>
    <w:p w:rsidR="00F86D28" w:rsidRPr="00F86D28" w:rsidRDefault="00F86D28" w:rsidP="00F86D28">
      <w:pPr>
        <w:ind w:firstLine="0"/>
        <w:rPr>
          <w:sz w:val="16"/>
          <w:szCs w:val="16"/>
          <w:lang w:val="en-US"/>
        </w:rPr>
      </w:pPr>
      <w:r w:rsidRPr="00F86D28">
        <w:rPr>
          <w:sz w:val="16"/>
          <w:szCs w:val="16"/>
          <w:lang w:val="en-US"/>
        </w:rPr>
        <w:t xml:space="preserve">                </w:t>
      </w:r>
    </w:p>
    <w:p w:rsidR="00F86D28" w:rsidRPr="00F86D28" w:rsidRDefault="00F86D28" w:rsidP="00F86D28">
      <w:pPr>
        <w:ind w:firstLine="0"/>
        <w:rPr>
          <w:sz w:val="16"/>
          <w:szCs w:val="16"/>
          <w:lang w:val="en-US"/>
        </w:rPr>
      </w:pPr>
      <w:r w:rsidRPr="00F86D28">
        <w:rPr>
          <w:sz w:val="16"/>
          <w:szCs w:val="16"/>
          <w:lang w:val="en-US"/>
        </w:rPr>
        <w:t xml:space="preserve">                newtext = english_text.lower().replace(',', '').split(' ')</w:t>
      </w:r>
    </w:p>
    <w:p w:rsidR="00F86D28" w:rsidRPr="00F86D28" w:rsidRDefault="00F86D28" w:rsidP="00F86D28">
      <w:pPr>
        <w:ind w:firstLine="0"/>
        <w:rPr>
          <w:sz w:val="16"/>
          <w:szCs w:val="16"/>
          <w:lang w:val="en-US"/>
        </w:rPr>
      </w:pPr>
      <w:r w:rsidRPr="00F86D28">
        <w:rPr>
          <w:sz w:val="16"/>
          <w:szCs w:val="16"/>
          <w:lang w:val="en-US"/>
        </w:rPr>
        <w:t xml:space="preserve">                newtext2 = []</w:t>
      </w:r>
    </w:p>
    <w:p w:rsidR="00F86D28" w:rsidRPr="00F86D28" w:rsidRDefault="00F86D28" w:rsidP="00F86D28">
      <w:pPr>
        <w:ind w:firstLine="0"/>
        <w:rPr>
          <w:sz w:val="16"/>
          <w:szCs w:val="16"/>
          <w:lang w:val="en-US"/>
        </w:rPr>
      </w:pPr>
      <w:r w:rsidRPr="00F86D28">
        <w:rPr>
          <w:sz w:val="16"/>
          <w:szCs w:val="16"/>
          <w:lang w:val="en-US"/>
        </w:rPr>
        <w:t xml:space="preserve">                for ii in newtext:</w:t>
      </w:r>
    </w:p>
    <w:p w:rsidR="00F86D28" w:rsidRPr="00F86D28" w:rsidRDefault="00F86D28" w:rsidP="00F86D28">
      <w:pPr>
        <w:ind w:firstLine="0"/>
        <w:rPr>
          <w:sz w:val="16"/>
          <w:szCs w:val="16"/>
          <w:lang w:val="en-US"/>
        </w:rPr>
      </w:pPr>
      <w:r w:rsidRPr="00F86D28">
        <w:rPr>
          <w:sz w:val="16"/>
          <w:szCs w:val="16"/>
          <w:lang w:val="en-US"/>
        </w:rPr>
        <w:t xml:space="preserve">                    newtext2.append(compare_stemmer_and_lemmatizer(stemmer, lemmatizer, word = ii, pos = wordnet.VERB))</w:t>
      </w:r>
    </w:p>
    <w:p w:rsidR="00F86D28" w:rsidRPr="00F86D28" w:rsidRDefault="00F86D28" w:rsidP="00F86D28">
      <w:pPr>
        <w:ind w:firstLine="0"/>
        <w:rPr>
          <w:sz w:val="16"/>
          <w:szCs w:val="16"/>
          <w:lang w:val="en-US"/>
        </w:rPr>
      </w:pPr>
      <w:r w:rsidRPr="00F86D28">
        <w:rPr>
          <w:sz w:val="16"/>
          <w:szCs w:val="16"/>
          <w:lang w:val="en-US"/>
        </w:rPr>
        <w:t xml:space="preserve">                for l in range(0, len(dictionary[0])):</w:t>
      </w:r>
    </w:p>
    <w:p w:rsidR="00F86D28" w:rsidRPr="00F86D28" w:rsidRDefault="00F86D28" w:rsidP="00F86D28">
      <w:pPr>
        <w:ind w:firstLine="0"/>
        <w:rPr>
          <w:sz w:val="16"/>
          <w:szCs w:val="16"/>
          <w:lang w:val="en-US"/>
        </w:rPr>
      </w:pPr>
      <w:r w:rsidRPr="00F86D28">
        <w:rPr>
          <w:sz w:val="16"/>
          <w:szCs w:val="16"/>
          <w:lang w:val="en-US"/>
        </w:rPr>
        <w:t xml:space="preserve">                    for ii in dictionary[0][l]:</w:t>
      </w:r>
    </w:p>
    <w:p w:rsidR="00F86D28" w:rsidRPr="00F86D28" w:rsidRDefault="00F86D28" w:rsidP="00F86D28">
      <w:pPr>
        <w:ind w:firstLine="0"/>
        <w:rPr>
          <w:sz w:val="16"/>
          <w:szCs w:val="16"/>
          <w:lang w:val="en-US"/>
        </w:rPr>
      </w:pPr>
      <w:r w:rsidRPr="00F86D28">
        <w:rPr>
          <w:sz w:val="16"/>
          <w:szCs w:val="16"/>
          <w:lang w:val="en-US"/>
        </w:rPr>
        <w:t xml:space="preserve">                        for j in newtext2:</w:t>
      </w:r>
    </w:p>
    <w:p w:rsidR="00F86D28" w:rsidRPr="00F86D28" w:rsidRDefault="00F86D28" w:rsidP="00F86D28">
      <w:pPr>
        <w:ind w:firstLine="0"/>
        <w:rPr>
          <w:sz w:val="16"/>
          <w:szCs w:val="16"/>
          <w:lang w:val="en-US"/>
        </w:rPr>
      </w:pPr>
      <w:r w:rsidRPr="00F86D28">
        <w:rPr>
          <w:sz w:val="16"/>
          <w:szCs w:val="16"/>
          <w:lang w:val="en-US"/>
        </w:rPr>
        <w:t xml:space="preserve">                            if jellyfish.jaro_distance(str(ii).lower(), str(j).lower()) &gt; 0.95:</w:t>
      </w:r>
    </w:p>
    <w:p w:rsidR="00F86D28" w:rsidRPr="00F86D28" w:rsidRDefault="00F86D28" w:rsidP="00F86D28">
      <w:pPr>
        <w:ind w:firstLine="0"/>
        <w:rPr>
          <w:sz w:val="16"/>
          <w:szCs w:val="16"/>
          <w:lang w:val="en-US"/>
        </w:rPr>
      </w:pPr>
      <w:r w:rsidRPr="00F86D28">
        <w:rPr>
          <w:sz w:val="16"/>
          <w:szCs w:val="16"/>
          <w:lang w:val="en-US"/>
        </w:rPr>
        <w:t xml:space="preserve">                                answer.append(str(ii).lower())</w:t>
      </w:r>
    </w:p>
    <w:p w:rsidR="00F86D28" w:rsidRPr="00F86D28" w:rsidRDefault="00F86D28" w:rsidP="00F86D28">
      <w:pPr>
        <w:ind w:firstLine="0"/>
        <w:rPr>
          <w:sz w:val="16"/>
          <w:szCs w:val="16"/>
          <w:lang w:val="en-US"/>
        </w:rPr>
      </w:pPr>
      <w:r w:rsidRPr="00F86D28">
        <w:rPr>
          <w:sz w:val="16"/>
          <w:szCs w:val="16"/>
          <w:lang w:val="en-US"/>
        </w:rPr>
        <w:t xml:space="preserve">                print('-----answer-----')</w:t>
      </w:r>
    </w:p>
    <w:p w:rsidR="00F86D28" w:rsidRPr="00F86D28" w:rsidRDefault="00F86D28" w:rsidP="00F86D28">
      <w:pPr>
        <w:ind w:firstLine="0"/>
        <w:rPr>
          <w:sz w:val="16"/>
          <w:szCs w:val="16"/>
          <w:lang w:val="en-US"/>
        </w:rPr>
      </w:pPr>
      <w:r w:rsidRPr="00F86D28">
        <w:rPr>
          <w:sz w:val="16"/>
          <w:szCs w:val="16"/>
          <w:lang w:val="en-US"/>
        </w:rPr>
        <w:t xml:space="preserve">                answer = list(set(answer))</w:t>
      </w:r>
    </w:p>
    <w:p w:rsidR="00F86D28" w:rsidRPr="00F86D28" w:rsidRDefault="00F86D28" w:rsidP="00F86D28">
      <w:pPr>
        <w:ind w:firstLine="0"/>
        <w:rPr>
          <w:sz w:val="16"/>
          <w:szCs w:val="16"/>
          <w:lang w:val="en-US"/>
        </w:rPr>
      </w:pPr>
      <w:r w:rsidRPr="00F86D28">
        <w:rPr>
          <w:sz w:val="16"/>
          <w:szCs w:val="16"/>
          <w:lang w:val="en-US"/>
        </w:rPr>
        <w:t xml:space="preserve">                print(answer)</w:t>
      </w:r>
    </w:p>
    <w:p w:rsidR="00F86D28" w:rsidRPr="00F86D28" w:rsidRDefault="00F86D28" w:rsidP="00F86D28">
      <w:pPr>
        <w:ind w:firstLine="0"/>
        <w:rPr>
          <w:sz w:val="16"/>
          <w:szCs w:val="16"/>
          <w:lang w:val="en-US"/>
        </w:rPr>
      </w:pPr>
      <w:r w:rsidRPr="00F86D28">
        <w:rPr>
          <w:sz w:val="16"/>
          <w:szCs w:val="16"/>
          <w:lang w:val="en-US"/>
        </w:rPr>
        <w:t xml:space="preserve">                print('-----answer-----')</w:t>
      </w:r>
    </w:p>
    <w:p w:rsidR="00F86D28" w:rsidRPr="00F86D28" w:rsidRDefault="00F86D28" w:rsidP="00F86D28">
      <w:pPr>
        <w:ind w:firstLine="0"/>
        <w:rPr>
          <w:sz w:val="16"/>
          <w:szCs w:val="16"/>
          <w:lang w:val="en-US"/>
        </w:rPr>
      </w:pPr>
      <w:r w:rsidRPr="00F86D28">
        <w:rPr>
          <w:sz w:val="16"/>
          <w:szCs w:val="16"/>
          <w:lang w:val="en-US"/>
        </w:rPr>
        <w:t xml:space="preserve">                clean_result = []</w:t>
      </w:r>
    </w:p>
    <w:p w:rsidR="00F86D28" w:rsidRPr="00F86D28" w:rsidRDefault="00F86D28" w:rsidP="00F86D28">
      <w:pPr>
        <w:ind w:firstLine="0"/>
        <w:rPr>
          <w:sz w:val="16"/>
          <w:szCs w:val="16"/>
          <w:lang w:val="en-US"/>
        </w:rPr>
      </w:pPr>
      <w:r w:rsidRPr="00F86D28">
        <w:rPr>
          <w:sz w:val="16"/>
          <w:szCs w:val="16"/>
          <w:lang w:val="en-US"/>
        </w:rPr>
        <w:t xml:space="preserve">                copyanswer = []</w:t>
      </w:r>
    </w:p>
    <w:p w:rsidR="00F86D28" w:rsidRPr="00F86D28" w:rsidRDefault="00F86D28" w:rsidP="00F86D28">
      <w:pPr>
        <w:ind w:firstLine="0"/>
        <w:rPr>
          <w:sz w:val="16"/>
          <w:szCs w:val="16"/>
          <w:lang w:val="en-US"/>
        </w:rPr>
      </w:pPr>
      <w:r w:rsidRPr="00F86D28">
        <w:rPr>
          <w:sz w:val="16"/>
          <w:szCs w:val="16"/>
          <w:lang w:val="en-US"/>
        </w:rPr>
        <w:t xml:space="preserve">                answer = list(set(answer))</w:t>
      </w:r>
    </w:p>
    <w:p w:rsidR="00F86D28" w:rsidRPr="00F86D28" w:rsidRDefault="00F86D28" w:rsidP="00F86D28">
      <w:pPr>
        <w:ind w:firstLine="0"/>
        <w:rPr>
          <w:sz w:val="16"/>
          <w:szCs w:val="16"/>
          <w:lang w:val="en-US"/>
        </w:rPr>
      </w:pPr>
      <w:r w:rsidRPr="00F86D28">
        <w:rPr>
          <w:sz w:val="16"/>
          <w:szCs w:val="16"/>
          <w:lang w:val="en-US"/>
        </w:rPr>
        <w:t xml:space="preserve">                for ii in answer:</w:t>
      </w:r>
    </w:p>
    <w:p w:rsidR="00F86D28" w:rsidRPr="00F86D28" w:rsidRDefault="00F86D28" w:rsidP="00F86D28">
      <w:pPr>
        <w:ind w:firstLine="0"/>
        <w:rPr>
          <w:sz w:val="16"/>
          <w:szCs w:val="16"/>
          <w:lang w:val="en-US"/>
        </w:rPr>
      </w:pPr>
      <w:r w:rsidRPr="00F86D28">
        <w:rPr>
          <w:sz w:val="16"/>
          <w:szCs w:val="16"/>
          <w:lang w:val="en-US"/>
        </w:rPr>
        <w:t xml:space="preserve">                    copyanswer.append(ii)</w:t>
      </w:r>
    </w:p>
    <w:p w:rsidR="00F86D28" w:rsidRPr="00F86D28" w:rsidRDefault="00F86D28" w:rsidP="00F86D28">
      <w:pPr>
        <w:ind w:firstLine="0"/>
        <w:rPr>
          <w:sz w:val="16"/>
          <w:szCs w:val="16"/>
          <w:lang w:val="en-US"/>
        </w:rPr>
      </w:pPr>
      <w:r w:rsidRPr="00F86D28">
        <w:rPr>
          <w:sz w:val="16"/>
          <w:szCs w:val="16"/>
          <w:lang w:val="en-US"/>
        </w:rPr>
        <w:t xml:space="preserve">                for ii in answer:</w:t>
      </w:r>
    </w:p>
    <w:p w:rsidR="00F86D28" w:rsidRPr="00F86D28" w:rsidRDefault="00F86D28" w:rsidP="00F86D28">
      <w:pPr>
        <w:ind w:firstLine="0"/>
        <w:rPr>
          <w:sz w:val="16"/>
          <w:szCs w:val="16"/>
          <w:lang w:val="en-US"/>
        </w:rPr>
      </w:pPr>
      <w:r w:rsidRPr="00F86D28">
        <w:rPr>
          <w:sz w:val="16"/>
          <w:szCs w:val="16"/>
          <w:lang w:val="en-US"/>
        </w:rPr>
        <w:t xml:space="preserve">                    for j in copyanswer:</w:t>
      </w:r>
    </w:p>
    <w:p w:rsidR="00F86D28" w:rsidRPr="00F86D28" w:rsidRDefault="00F86D28" w:rsidP="00F86D28">
      <w:pPr>
        <w:ind w:firstLine="0"/>
        <w:rPr>
          <w:sz w:val="16"/>
          <w:szCs w:val="16"/>
          <w:lang w:val="en-US"/>
        </w:rPr>
      </w:pPr>
      <w:r w:rsidRPr="00F86D28">
        <w:rPr>
          <w:sz w:val="16"/>
          <w:szCs w:val="16"/>
          <w:lang w:val="en-US"/>
        </w:rPr>
        <w:t xml:space="preserve">                        if ii != j and ii in j:</w:t>
      </w:r>
    </w:p>
    <w:p w:rsidR="00F86D28" w:rsidRPr="00F86D28" w:rsidRDefault="00F86D28" w:rsidP="00F86D28">
      <w:pPr>
        <w:ind w:firstLine="0"/>
        <w:rPr>
          <w:sz w:val="16"/>
          <w:szCs w:val="16"/>
          <w:lang w:val="en-US"/>
        </w:rPr>
      </w:pPr>
      <w:r w:rsidRPr="00F86D28">
        <w:rPr>
          <w:sz w:val="16"/>
          <w:szCs w:val="16"/>
          <w:lang w:val="en-US"/>
        </w:rPr>
        <w:t xml:space="preserve">                            copyanswer.remove(j)</w:t>
      </w:r>
    </w:p>
    <w:p w:rsidR="00F86D28" w:rsidRPr="00F86D28" w:rsidRDefault="00F86D28" w:rsidP="00F86D28">
      <w:pPr>
        <w:ind w:firstLine="0"/>
        <w:rPr>
          <w:sz w:val="16"/>
          <w:szCs w:val="16"/>
          <w:lang w:val="en-US"/>
        </w:rPr>
      </w:pPr>
      <w:r w:rsidRPr="00F86D28">
        <w:rPr>
          <w:sz w:val="16"/>
          <w:szCs w:val="16"/>
          <w:lang w:val="en-US"/>
        </w:rPr>
        <w:t xml:space="preserve">                copyanswer = list(set(copyanswer))</w:t>
      </w:r>
    </w:p>
    <w:p w:rsidR="00F86D28" w:rsidRPr="00F86D28" w:rsidRDefault="00F86D28" w:rsidP="00F86D28">
      <w:pPr>
        <w:ind w:firstLine="0"/>
        <w:rPr>
          <w:sz w:val="16"/>
          <w:szCs w:val="16"/>
          <w:lang w:val="en-US"/>
        </w:rPr>
      </w:pPr>
      <w:r w:rsidRPr="00F86D28">
        <w:rPr>
          <w:sz w:val="16"/>
          <w:szCs w:val="16"/>
          <w:lang w:val="en-US"/>
        </w:rPr>
        <w:t xml:space="preserve">                for index in LowPrior:</w:t>
      </w:r>
    </w:p>
    <w:p w:rsidR="00F86D28" w:rsidRPr="00F86D28" w:rsidRDefault="00F86D28" w:rsidP="00F86D28">
      <w:pPr>
        <w:ind w:firstLine="0"/>
        <w:rPr>
          <w:sz w:val="16"/>
          <w:szCs w:val="16"/>
          <w:lang w:val="en-US"/>
        </w:rPr>
      </w:pPr>
      <w:r w:rsidRPr="00F86D28">
        <w:rPr>
          <w:sz w:val="16"/>
          <w:szCs w:val="16"/>
          <w:lang w:val="en-US"/>
        </w:rPr>
        <w:t xml:space="preserve">                    copyanswer.append(str(index))</w:t>
      </w:r>
    </w:p>
    <w:p w:rsidR="00F86D28" w:rsidRPr="00F86D28" w:rsidRDefault="00F86D28" w:rsidP="00F86D28">
      <w:pPr>
        <w:ind w:firstLine="0"/>
        <w:rPr>
          <w:sz w:val="16"/>
          <w:szCs w:val="16"/>
          <w:lang w:val="en-US"/>
        </w:rPr>
      </w:pPr>
      <w:r w:rsidRPr="00F86D28">
        <w:rPr>
          <w:sz w:val="16"/>
          <w:szCs w:val="16"/>
          <w:lang w:val="en-US"/>
        </w:rPr>
        <w:t xml:space="preserve">                copyanswer = list(set(copyanswer))</w:t>
      </w:r>
    </w:p>
    <w:p w:rsidR="00F86D28" w:rsidRPr="00F86D28" w:rsidRDefault="00F86D28" w:rsidP="00F86D28">
      <w:pPr>
        <w:ind w:firstLine="0"/>
        <w:rPr>
          <w:sz w:val="16"/>
          <w:szCs w:val="16"/>
          <w:lang w:val="en-US"/>
        </w:rPr>
      </w:pPr>
      <w:r w:rsidRPr="00F86D28">
        <w:rPr>
          <w:sz w:val="16"/>
          <w:szCs w:val="16"/>
          <w:lang w:val="en-US"/>
        </w:rPr>
        <w:t xml:space="preserve">                print('-----copyanswer-----')</w:t>
      </w:r>
    </w:p>
    <w:p w:rsidR="00F86D28" w:rsidRPr="00F86D28" w:rsidRDefault="00F86D28" w:rsidP="00F86D28">
      <w:pPr>
        <w:ind w:firstLine="0"/>
        <w:rPr>
          <w:sz w:val="16"/>
          <w:szCs w:val="16"/>
          <w:lang w:val="en-US"/>
        </w:rPr>
      </w:pPr>
      <w:r w:rsidRPr="00F86D28">
        <w:rPr>
          <w:sz w:val="16"/>
          <w:szCs w:val="16"/>
          <w:lang w:val="en-US"/>
        </w:rPr>
        <w:t xml:space="preserve">                print(copyanswer)</w:t>
      </w:r>
    </w:p>
    <w:p w:rsidR="00F86D28" w:rsidRPr="00F86D28" w:rsidRDefault="00F86D28" w:rsidP="00F86D28">
      <w:pPr>
        <w:ind w:firstLine="0"/>
        <w:rPr>
          <w:sz w:val="16"/>
          <w:szCs w:val="16"/>
          <w:lang w:val="en-US"/>
        </w:rPr>
      </w:pPr>
      <w:r w:rsidRPr="00F86D28">
        <w:rPr>
          <w:sz w:val="16"/>
          <w:szCs w:val="16"/>
          <w:lang w:val="en-US"/>
        </w:rPr>
        <w:t xml:space="preserve">                print('-----copyanswer-----')</w:t>
      </w:r>
    </w:p>
    <w:p w:rsidR="00F86D28" w:rsidRPr="00F86D28" w:rsidRDefault="00F86D28" w:rsidP="00F86D28">
      <w:pPr>
        <w:ind w:firstLine="0"/>
        <w:rPr>
          <w:sz w:val="16"/>
          <w:szCs w:val="16"/>
          <w:lang w:val="en-US"/>
        </w:rPr>
      </w:pPr>
      <w:r w:rsidRPr="00F86D28">
        <w:rPr>
          <w:sz w:val="16"/>
          <w:szCs w:val="16"/>
          <w:lang w:val="en-US"/>
        </w:rPr>
        <w:lastRenderedPageBreak/>
        <w:t xml:space="preserve">                </w:t>
      </w:r>
    </w:p>
    <w:p w:rsidR="00F86D28" w:rsidRPr="00F86D28" w:rsidRDefault="00F86D28" w:rsidP="00F86D28">
      <w:pPr>
        <w:ind w:firstLine="0"/>
        <w:rPr>
          <w:sz w:val="16"/>
          <w:szCs w:val="16"/>
          <w:lang w:val="en-US"/>
        </w:rPr>
      </w:pPr>
      <w:r w:rsidRPr="00F86D28">
        <w:rPr>
          <w:sz w:val="16"/>
          <w:szCs w:val="16"/>
          <w:lang w:val="en-US"/>
        </w:rPr>
        <w:t xml:space="preserve">                text13 = ''</w:t>
      </w:r>
    </w:p>
    <w:p w:rsidR="00F86D28" w:rsidRPr="00F86D28" w:rsidRDefault="00F86D28" w:rsidP="00F86D28">
      <w:pPr>
        <w:ind w:firstLine="0"/>
        <w:rPr>
          <w:sz w:val="16"/>
          <w:szCs w:val="16"/>
          <w:lang w:val="en-US"/>
        </w:rPr>
      </w:pPr>
      <w:r w:rsidRPr="00F86D28">
        <w:rPr>
          <w:sz w:val="16"/>
          <w:szCs w:val="16"/>
          <w:lang w:val="en-US"/>
        </w:rPr>
        <w:t xml:space="preserve">                checkforcomma = len(copyanswer)</w:t>
      </w:r>
    </w:p>
    <w:p w:rsidR="00F86D28" w:rsidRPr="00F86D28" w:rsidRDefault="00F86D28" w:rsidP="00F86D28">
      <w:pPr>
        <w:ind w:firstLine="0"/>
        <w:rPr>
          <w:sz w:val="16"/>
          <w:szCs w:val="16"/>
          <w:lang w:val="en-US"/>
        </w:rPr>
      </w:pPr>
      <w:r w:rsidRPr="00F86D28">
        <w:rPr>
          <w:sz w:val="16"/>
          <w:szCs w:val="16"/>
          <w:lang w:val="en-US"/>
        </w:rPr>
        <w:t xml:space="preserve">                for m in range(0,len(copyanswer)):</w:t>
      </w:r>
    </w:p>
    <w:p w:rsidR="00F86D28" w:rsidRPr="00F86D28" w:rsidRDefault="00F86D28" w:rsidP="00F86D28">
      <w:pPr>
        <w:ind w:firstLine="0"/>
        <w:rPr>
          <w:sz w:val="16"/>
          <w:szCs w:val="16"/>
          <w:lang w:val="en-US"/>
        </w:rPr>
      </w:pPr>
      <w:r w:rsidRPr="00F86D28">
        <w:rPr>
          <w:sz w:val="16"/>
          <w:szCs w:val="16"/>
          <w:lang w:val="en-US"/>
        </w:rPr>
        <w:t xml:space="preserve">                    text13 += copyanswer[m]</w:t>
      </w:r>
    </w:p>
    <w:p w:rsidR="00F86D28" w:rsidRPr="00F86D28" w:rsidRDefault="00F86D28" w:rsidP="00F86D28">
      <w:pPr>
        <w:ind w:firstLine="0"/>
        <w:rPr>
          <w:sz w:val="16"/>
          <w:szCs w:val="16"/>
          <w:lang w:val="en-US"/>
        </w:rPr>
      </w:pPr>
      <w:r w:rsidRPr="00F86D28">
        <w:rPr>
          <w:sz w:val="16"/>
          <w:szCs w:val="16"/>
          <w:lang w:val="en-US"/>
        </w:rPr>
        <w:t xml:space="preserve">                    if checkforcomma - m &gt;1:</w:t>
      </w:r>
    </w:p>
    <w:p w:rsidR="00F86D28" w:rsidRPr="00F86D28" w:rsidRDefault="00F86D28" w:rsidP="00F86D28">
      <w:pPr>
        <w:ind w:firstLine="0"/>
        <w:rPr>
          <w:sz w:val="16"/>
          <w:szCs w:val="16"/>
          <w:lang w:val="en-US"/>
        </w:rPr>
      </w:pPr>
      <w:r w:rsidRPr="00F86D28">
        <w:rPr>
          <w:sz w:val="16"/>
          <w:szCs w:val="16"/>
          <w:lang w:val="en-US"/>
        </w:rPr>
        <w:t xml:space="preserve">                        text13 += ', '</w:t>
      </w:r>
    </w:p>
    <w:p w:rsidR="00F86D28" w:rsidRPr="00F86D28" w:rsidRDefault="00F86D28" w:rsidP="00F86D28">
      <w:pPr>
        <w:ind w:firstLine="0"/>
        <w:rPr>
          <w:sz w:val="16"/>
          <w:szCs w:val="16"/>
          <w:lang w:val="en-US"/>
        </w:rPr>
      </w:pPr>
      <w:r w:rsidRPr="00F86D28">
        <w:rPr>
          <w:sz w:val="16"/>
          <w:szCs w:val="16"/>
          <w:lang w:val="en-US"/>
        </w:rPr>
        <w:t xml:space="preserve">                print('-----text13-----')</w:t>
      </w:r>
    </w:p>
    <w:p w:rsidR="00F86D28" w:rsidRPr="00F86D28" w:rsidRDefault="00F86D28" w:rsidP="00F86D28">
      <w:pPr>
        <w:ind w:firstLine="0"/>
        <w:rPr>
          <w:sz w:val="16"/>
          <w:szCs w:val="16"/>
          <w:lang w:val="en-US"/>
        </w:rPr>
      </w:pPr>
      <w:r w:rsidRPr="00F86D28">
        <w:rPr>
          <w:sz w:val="16"/>
          <w:szCs w:val="16"/>
          <w:lang w:val="en-US"/>
        </w:rPr>
        <w:t xml:space="preserve">                print(text13)</w:t>
      </w:r>
    </w:p>
    <w:p w:rsidR="00F86D28" w:rsidRPr="00F86D28" w:rsidRDefault="00F86D28" w:rsidP="00F86D28">
      <w:pPr>
        <w:ind w:firstLine="0"/>
        <w:rPr>
          <w:sz w:val="16"/>
          <w:szCs w:val="16"/>
          <w:lang w:val="en-US"/>
        </w:rPr>
      </w:pPr>
      <w:r w:rsidRPr="00F86D28">
        <w:rPr>
          <w:sz w:val="16"/>
          <w:szCs w:val="16"/>
          <w:lang w:val="en-US"/>
        </w:rPr>
        <w:t xml:space="preserve">                print('-----text13-----')</w:t>
      </w:r>
    </w:p>
    <w:p w:rsidR="00F86D28" w:rsidRPr="00F86D28" w:rsidRDefault="00F86D28" w:rsidP="00F86D28">
      <w:pPr>
        <w:ind w:firstLine="0"/>
        <w:rPr>
          <w:sz w:val="16"/>
          <w:szCs w:val="16"/>
          <w:lang w:val="en-US"/>
        </w:rPr>
      </w:pPr>
      <w:r w:rsidRPr="00F86D28">
        <w:rPr>
          <w:sz w:val="16"/>
          <w:szCs w:val="16"/>
          <w:lang w:val="en-US"/>
        </w:rPr>
        <w:t xml:space="preserve">                translator = google_translator()  </w:t>
      </w:r>
    </w:p>
    <w:p w:rsidR="00F86D28" w:rsidRPr="00F86D28" w:rsidRDefault="00F86D28" w:rsidP="00F86D28">
      <w:pPr>
        <w:ind w:firstLine="0"/>
        <w:rPr>
          <w:sz w:val="16"/>
          <w:szCs w:val="16"/>
          <w:lang w:val="en-US"/>
        </w:rPr>
      </w:pPr>
      <w:r w:rsidRPr="00F86D28">
        <w:rPr>
          <w:sz w:val="16"/>
          <w:szCs w:val="16"/>
          <w:lang w:val="en-US"/>
        </w:rPr>
        <w:t xml:space="preserve">                </w:t>
      </w:r>
    </w:p>
    <w:p w:rsidR="00F86D28" w:rsidRPr="00F86D28" w:rsidRDefault="00F86D28" w:rsidP="00F86D28">
      <w:pPr>
        <w:ind w:firstLine="0"/>
        <w:rPr>
          <w:sz w:val="16"/>
          <w:szCs w:val="16"/>
          <w:lang w:val="en-US"/>
        </w:rPr>
      </w:pPr>
      <w:r w:rsidRPr="00F86D28">
        <w:rPr>
          <w:sz w:val="16"/>
          <w:szCs w:val="16"/>
          <w:lang w:val="en-US"/>
        </w:rPr>
        <w:t xml:space="preserve">                rus_answer = ''</w:t>
      </w:r>
    </w:p>
    <w:p w:rsidR="00F86D28" w:rsidRPr="00F86D28" w:rsidRDefault="00F86D28" w:rsidP="00F86D28">
      <w:pPr>
        <w:ind w:firstLine="0"/>
        <w:rPr>
          <w:sz w:val="16"/>
          <w:szCs w:val="16"/>
          <w:lang w:val="en-US"/>
        </w:rPr>
      </w:pPr>
      <w:r w:rsidRPr="00F86D28">
        <w:rPr>
          <w:sz w:val="16"/>
          <w:szCs w:val="16"/>
          <w:lang w:val="en-US"/>
        </w:rPr>
        <w:t xml:space="preserve">                delimeter3 = 0</w:t>
      </w:r>
    </w:p>
    <w:p w:rsidR="00F86D28" w:rsidRPr="00F86D28" w:rsidRDefault="00F86D28" w:rsidP="00F86D28">
      <w:pPr>
        <w:ind w:firstLine="0"/>
        <w:rPr>
          <w:sz w:val="16"/>
          <w:szCs w:val="16"/>
          <w:lang w:val="en-US"/>
        </w:rPr>
      </w:pPr>
      <w:r w:rsidRPr="00F86D28">
        <w:rPr>
          <w:sz w:val="16"/>
          <w:szCs w:val="16"/>
          <w:lang w:val="en-US"/>
        </w:rPr>
        <w:t xml:space="preserve">                </w:t>
      </w:r>
    </w:p>
    <w:p w:rsidR="00F86D28" w:rsidRPr="00F86D28" w:rsidRDefault="00F86D28" w:rsidP="00F86D28">
      <w:pPr>
        <w:ind w:firstLine="0"/>
        <w:rPr>
          <w:sz w:val="16"/>
          <w:szCs w:val="16"/>
          <w:lang w:val="en-US"/>
        </w:rPr>
      </w:pPr>
      <w:r w:rsidRPr="00F86D28">
        <w:rPr>
          <w:sz w:val="16"/>
          <w:szCs w:val="16"/>
          <w:lang w:val="en-US"/>
        </w:rPr>
        <w:t xml:space="preserve">                if len(text13)&gt;400:</w:t>
      </w:r>
    </w:p>
    <w:p w:rsidR="00F86D28" w:rsidRPr="00F86D28" w:rsidRDefault="00F86D28" w:rsidP="00F86D28">
      <w:pPr>
        <w:ind w:firstLine="0"/>
        <w:rPr>
          <w:sz w:val="16"/>
          <w:szCs w:val="16"/>
          <w:lang w:val="en-US"/>
        </w:rPr>
      </w:pPr>
      <w:r w:rsidRPr="00F86D28">
        <w:rPr>
          <w:sz w:val="16"/>
          <w:szCs w:val="16"/>
          <w:lang w:val="en-US"/>
        </w:rPr>
        <w:t xml:space="preserve">                    text13 = text13[0:400]</w:t>
      </w:r>
    </w:p>
    <w:p w:rsidR="00F86D28" w:rsidRPr="00F86D28" w:rsidRDefault="00F86D28" w:rsidP="00F86D28">
      <w:pPr>
        <w:ind w:firstLine="0"/>
        <w:rPr>
          <w:sz w:val="16"/>
          <w:szCs w:val="16"/>
          <w:lang w:val="en-US"/>
        </w:rPr>
      </w:pPr>
      <w:r w:rsidRPr="00F86D28">
        <w:rPr>
          <w:sz w:val="16"/>
          <w:szCs w:val="16"/>
          <w:lang w:val="en-US"/>
        </w:rPr>
        <w:t xml:space="preserve">                    </w:t>
      </w:r>
    </w:p>
    <w:p w:rsidR="00F86D28" w:rsidRPr="00F86D28" w:rsidRDefault="00F86D28" w:rsidP="00F86D28">
      <w:pPr>
        <w:ind w:firstLine="0"/>
        <w:rPr>
          <w:sz w:val="16"/>
          <w:szCs w:val="16"/>
          <w:lang w:val="en-US"/>
        </w:rPr>
      </w:pPr>
      <w:r w:rsidRPr="00F86D28">
        <w:rPr>
          <w:sz w:val="16"/>
          <w:szCs w:val="16"/>
          <w:lang w:val="en-US"/>
        </w:rPr>
        <w:t xml:space="preserve">                while 1:</w:t>
      </w:r>
    </w:p>
    <w:p w:rsidR="00F86D28" w:rsidRPr="00F86D28" w:rsidRDefault="00F86D28" w:rsidP="00F86D28">
      <w:pPr>
        <w:ind w:firstLine="0"/>
        <w:rPr>
          <w:sz w:val="16"/>
          <w:szCs w:val="16"/>
          <w:lang w:val="en-US"/>
        </w:rPr>
      </w:pPr>
      <w:r w:rsidRPr="00F86D28">
        <w:rPr>
          <w:sz w:val="16"/>
          <w:szCs w:val="16"/>
          <w:lang w:val="en-US"/>
        </w:rPr>
        <w:t xml:space="preserve">                    print(delimeter3)</w:t>
      </w:r>
    </w:p>
    <w:p w:rsidR="00F86D28" w:rsidRPr="00F86D28" w:rsidRDefault="00F86D28" w:rsidP="00F86D28">
      <w:pPr>
        <w:ind w:firstLine="0"/>
        <w:rPr>
          <w:sz w:val="16"/>
          <w:szCs w:val="16"/>
          <w:lang w:val="en-US"/>
        </w:rPr>
      </w:pPr>
      <w:r w:rsidRPr="00F86D28">
        <w:rPr>
          <w:sz w:val="16"/>
          <w:szCs w:val="16"/>
          <w:lang w:val="en-US"/>
        </w:rPr>
        <w:t xml:space="preserve">                    rus_answer = ''</w:t>
      </w:r>
    </w:p>
    <w:p w:rsidR="00F86D28" w:rsidRPr="00F86D28" w:rsidRDefault="00F86D28" w:rsidP="00F86D28">
      <w:pPr>
        <w:ind w:firstLine="0"/>
        <w:rPr>
          <w:sz w:val="16"/>
          <w:szCs w:val="16"/>
          <w:lang w:val="en-US"/>
        </w:rPr>
      </w:pPr>
      <w:r w:rsidRPr="00F86D28">
        <w:rPr>
          <w:sz w:val="16"/>
          <w:szCs w:val="16"/>
          <w:lang w:val="en-US"/>
        </w:rPr>
        <w:t xml:space="preserve">                    try:</w:t>
      </w:r>
    </w:p>
    <w:p w:rsidR="00F86D28" w:rsidRPr="00F86D28" w:rsidRDefault="00F86D28" w:rsidP="00F86D28">
      <w:pPr>
        <w:ind w:firstLine="0"/>
        <w:rPr>
          <w:sz w:val="16"/>
          <w:szCs w:val="16"/>
          <w:lang w:val="en-US"/>
        </w:rPr>
      </w:pPr>
      <w:r w:rsidRPr="00F86D28">
        <w:rPr>
          <w:sz w:val="16"/>
          <w:szCs w:val="16"/>
          <w:lang w:val="en-US"/>
        </w:rPr>
        <w:t xml:space="preserve">                        rus_answer = translator.translate(str(text13).lower(), lang_src='en',lang_tgt='uk')</w:t>
      </w:r>
    </w:p>
    <w:p w:rsidR="00F86D28" w:rsidRPr="00F86D28" w:rsidRDefault="00F86D28" w:rsidP="00F86D28">
      <w:pPr>
        <w:ind w:firstLine="0"/>
        <w:rPr>
          <w:sz w:val="16"/>
          <w:szCs w:val="16"/>
          <w:lang w:val="en-US"/>
        </w:rPr>
      </w:pPr>
      <w:r w:rsidRPr="00F86D28">
        <w:rPr>
          <w:sz w:val="16"/>
          <w:szCs w:val="16"/>
          <w:lang w:val="en-US"/>
        </w:rPr>
        <w:t xml:space="preserve">                    except: pass</w:t>
      </w:r>
    </w:p>
    <w:p w:rsidR="00F86D28" w:rsidRPr="00F86D28" w:rsidRDefault="00F86D28" w:rsidP="00F86D28">
      <w:pPr>
        <w:ind w:firstLine="0"/>
        <w:rPr>
          <w:sz w:val="16"/>
          <w:szCs w:val="16"/>
          <w:lang w:val="en-US"/>
        </w:rPr>
      </w:pPr>
      <w:r w:rsidRPr="00F86D28">
        <w:rPr>
          <w:sz w:val="16"/>
          <w:szCs w:val="16"/>
          <w:lang w:val="en-US"/>
        </w:rPr>
        <w:t xml:space="preserve">                    if len(rus_answer)!= 0 or delimeter3 == 10:</w:t>
      </w:r>
    </w:p>
    <w:p w:rsidR="00F86D28" w:rsidRPr="00F86D28" w:rsidRDefault="00F86D28" w:rsidP="00F86D28">
      <w:pPr>
        <w:ind w:firstLine="0"/>
        <w:rPr>
          <w:sz w:val="16"/>
          <w:szCs w:val="16"/>
          <w:lang w:val="en-US"/>
        </w:rPr>
      </w:pPr>
      <w:r w:rsidRPr="00F86D28">
        <w:rPr>
          <w:sz w:val="16"/>
          <w:szCs w:val="16"/>
          <w:lang w:val="en-US"/>
        </w:rPr>
        <w:t xml:space="preserve">                        break</w:t>
      </w:r>
    </w:p>
    <w:p w:rsidR="00F86D28" w:rsidRPr="00F86D28" w:rsidRDefault="00F86D28" w:rsidP="00F86D28">
      <w:pPr>
        <w:ind w:firstLine="0"/>
        <w:rPr>
          <w:sz w:val="16"/>
          <w:szCs w:val="16"/>
          <w:lang w:val="en-US"/>
        </w:rPr>
      </w:pPr>
      <w:r w:rsidRPr="00F86D28">
        <w:rPr>
          <w:sz w:val="16"/>
          <w:szCs w:val="16"/>
          <w:lang w:val="en-US"/>
        </w:rPr>
        <w:t xml:space="preserve">                    delimeter3 += 1 </w:t>
      </w:r>
    </w:p>
    <w:p w:rsidR="00F86D28" w:rsidRPr="00F86D28" w:rsidRDefault="00F86D28" w:rsidP="00F86D28">
      <w:pPr>
        <w:ind w:firstLine="0"/>
        <w:rPr>
          <w:sz w:val="16"/>
          <w:szCs w:val="16"/>
          <w:lang w:val="en-US"/>
        </w:rPr>
      </w:pPr>
      <w:r w:rsidRPr="00F86D28">
        <w:rPr>
          <w:sz w:val="16"/>
          <w:szCs w:val="16"/>
          <w:lang w:val="en-US"/>
        </w:rPr>
        <w:t xml:space="preserve">                print('-----rus_answer-----')</w:t>
      </w:r>
    </w:p>
    <w:p w:rsidR="00F86D28" w:rsidRPr="00F86D28" w:rsidRDefault="00F86D28" w:rsidP="00F86D28">
      <w:pPr>
        <w:ind w:firstLine="0"/>
        <w:rPr>
          <w:sz w:val="16"/>
          <w:szCs w:val="16"/>
          <w:lang w:val="en-US"/>
        </w:rPr>
      </w:pPr>
      <w:r w:rsidRPr="00F86D28">
        <w:rPr>
          <w:sz w:val="16"/>
          <w:szCs w:val="16"/>
          <w:lang w:val="en-US"/>
        </w:rPr>
        <w:t xml:space="preserve">                print(rus_answer)</w:t>
      </w:r>
    </w:p>
    <w:p w:rsidR="00F86D28" w:rsidRPr="00F86D28" w:rsidRDefault="00F86D28" w:rsidP="00F86D28">
      <w:pPr>
        <w:ind w:firstLine="0"/>
        <w:rPr>
          <w:sz w:val="16"/>
          <w:szCs w:val="16"/>
          <w:lang w:val="en-US"/>
        </w:rPr>
      </w:pPr>
      <w:r w:rsidRPr="00F86D28">
        <w:rPr>
          <w:sz w:val="16"/>
          <w:szCs w:val="16"/>
          <w:lang w:val="en-US"/>
        </w:rPr>
        <w:t xml:space="preserve">                print('-----rus_answer-----')</w:t>
      </w:r>
    </w:p>
    <w:p w:rsidR="00F86D28" w:rsidRPr="00F86D28" w:rsidRDefault="00F86D28" w:rsidP="00F86D28">
      <w:pPr>
        <w:ind w:firstLine="0"/>
        <w:rPr>
          <w:sz w:val="16"/>
          <w:szCs w:val="16"/>
          <w:lang w:val="en-US"/>
        </w:rPr>
      </w:pPr>
      <w:r w:rsidRPr="00F86D28">
        <w:rPr>
          <w:sz w:val="16"/>
          <w:szCs w:val="16"/>
          <w:lang w:val="en-US"/>
        </w:rPr>
        <w:t xml:space="preserve">                </w:t>
      </w:r>
    </w:p>
    <w:p w:rsidR="00F86D28" w:rsidRPr="00F86D28" w:rsidRDefault="00F86D28" w:rsidP="00F86D28">
      <w:pPr>
        <w:ind w:firstLine="0"/>
        <w:rPr>
          <w:sz w:val="16"/>
          <w:szCs w:val="16"/>
          <w:lang w:val="en-US"/>
        </w:rPr>
      </w:pPr>
      <w:r w:rsidRPr="00F86D28">
        <w:rPr>
          <w:sz w:val="16"/>
          <w:szCs w:val="16"/>
          <w:lang w:val="en-US"/>
        </w:rPr>
        <w:t xml:space="preserve">                sheet['N'+str(i+k)] = rus_answer</w:t>
      </w:r>
    </w:p>
    <w:p w:rsidR="00F86D28" w:rsidRPr="00F86D28" w:rsidRDefault="00F86D28" w:rsidP="00F86D28">
      <w:pPr>
        <w:ind w:firstLine="0"/>
        <w:rPr>
          <w:sz w:val="16"/>
          <w:szCs w:val="16"/>
          <w:lang w:val="en-US"/>
        </w:rPr>
      </w:pPr>
    </w:p>
    <w:p w:rsidR="00F86D28" w:rsidRPr="00F86D28" w:rsidRDefault="00F86D28" w:rsidP="00F86D28">
      <w:pPr>
        <w:ind w:firstLine="0"/>
        <w:rPr>
          <w:sz w:val="16"/>
          <w:szCs w:val="16"/>
          <w:lang w:val="en-US"/>
        </w:rPr>
      </w:pPr>
      <w:r w:rsidRPr="00F86D28">
        <w:rPr>
          <w:sz w:val="16"/>
          <w:szCs w:val="16"/>
          <w:lang w:val="en-US"/>
        </w:rPr>
        <w:t xml:space="preserve">                if rus_answer != '':</w:t>
      </w:r>
    </w:p>
    <w:p w:rsidR="00F86D28" w:rsidRPr="00F86D28" w:rsidRDefault="00F86D28" w:rsidP="00F86D28">
      <w:pPr>
        <w:ind w:firstLine="0"/>
        <w:rPr>
          <w:sz w:val="16"/>
          <w:szCs w:val="16"/>
          <w:lang w:val="en-US"/>
        </w:rPr>
      </w:pPr>
      <w:r w:rsidRPr="00F86D28">
        <w:rPr>
          <w:sz w:val="16"/>
          <w:szCs w:val="16"/>
          <w:lang w:val="en-US"/>
        </w:rPr>
        <w:t xml:space="preserve">                    break</w:t>
      </w:r>
    </w:p>
    <w:p w:rsidR="00F86D28" w:rsidRPr="00F86D28" w:rsidRDefault="00F86D28" w:rsidP="00F86D28">
      <w:pPr>
        <w:ind w:firstLine="0"/>
        <w:rPr>
          <w:sz w:val="16"/>
          <w:szCs w:val="16"/>
          <w:lang w:val="en-US"/>
        </w:rPr>
      </w:pPr>
      <w:r w:rsidRPr="00F86D28">
        <w:rPr>
          <w:sz w:val="16"/>
          <w:szCs w:val="16"/>
          <w:lang w:val="en-US"/>
        </w:rPr>
        <w:t xml:space="preserve">                if delimiter == 10:</w:t>
      </w:r>
    </w:p>
    <w:p w:rsidR="00F86D28" w:rsidRPr="00F86D28" w:rsidRDefault="00F86D28" w:rsidP="00F86D28">
      <w:pPr>
        <w:ind w:firstLine="0"/>
        <w:rPr>
          <w:sz w:val="16"/>
          <w:szCs w:val="16"/>
          <w:lang w:val="en-US"/>
        </w:rPr>
      </w:pPr>
      <w:r w:rsidRPr="00F86D28">
        <w:rPr>
          <w:sz w:val="16"/>
          <w:szCs w:val="16"/>
          <w:lang w:val="en-US"/>
        </w:rPr>
        <w:t xml:space="preserve">                    break</w:t>
      </w:r>
    </w:p>
    <w:p w:rsidR="00F86D28" w:rsidRPr="00F86D28" w:rsidRDefault="00F86D28" w:rsidP="00F86D28">
      <w:pPr>
        <w:ind w:firstLine="0"/>
        <w:rPr>
          <w:sz w:val="16"/>
          <w:szCs w:val="16"/>
          <w:lang w:val="en-US"/>
        </w:rPr>
      </w:pPr>
      <w:r w:rsidRPr="00F86D28">
        <w:rPr>
          <w:sz w:val="16"/>
          <w:szCs w:val="16"/>
          <w:lang w:val="en-US"/>
        </w:rPr>
        <w:t xml:space="preserve">            except Exception as e: print(e) </w:t>
      </w:r>
    </w:p>
    <w:p w:rsidR="00F86D28" w:rsidRPr="00F86D28" w:rsidRDefault="00F86D28" w:rsidP="00F86D28">
      <w:pPr>
        <w:ind w:firstLine="0"/>
        <w:rPr>
          <w:sz w:val="16"/>
          <w:szCs w:val="16"/>
          <w:lang w:val="en-US"/>
        </w:rPr>
      </w:pPr>
    </w:p>
    <w:p w:rsidR="00F86D28" w:rsidRPr="00F86D28" w:rsidRDefault="00F86D28" w:rsidP="00F86D28">
      <w:pPr>
        <w:ind w:firstLine="0"/>
        <w:rPr>
          <w:sz w:val="16"/>
          <w:szCs w:val="16"/>
          <w:lang w:val="en-US"/>
        </w:rPr>
      </w:pPr>
      <w:r w:rsidRPr="00F86D28">
        <w:rPr>
          <w:sz w:val="16"/>
          <w:szCs w:val="16"/>
          <w:lang w:val="en-US"/>
        </w:rPr>
        <w:t xml:space="preserve">        jornalists = ''</w:t>
      </w:r>
    </w:p>
    <w:p w:rsidR="00F86D28" w:rsidRPr="00F86D28" w:rsidRDefault="00F86D28" w:rsidP="00F86D28">
      <w:pPr>
        <w:ind w:firstLine="0"/>
        <w:rPr>
          <w:sz w:val="16"/>
          <w:szCs w:val="16"/>
          <w:lang w:val="en-US"/>
        </w:rPr>
      </w:pPr>
      <w:r w:rsidRPr="00F86D28">
        <w:rPr>
          <w:sz w:val="16"/>
          <w:szCs w:val="16"/>
          <w:lang w:val="en-US"/>
        </w:rPr>
        <w:t xml:space="preserve">        checkforcomma = len(input[i][3])</w:t>
      </w:r>
    </w:p>
    <w:p w:rsidR="00F86D28" w:rsidRPr="00F86D28" w:rsidRDefault="00F86D28" w:rsidP="00F86D28">
      <w:pPr>
        <w:ind w:firstLine="0"/>
        <w:rPr>
          <w:sz w:val="16"/>
          <w:szCs w:val="16"/>
          <w:lang w:val="en-US"/>
        </w:rPr>
      </w:pPr>
      <w:r w:rsidRPr="00F86D28">
        <w:rPr>
          <w:sz w:val="16"/>
          <w:szCs w:val="16"/>
          <w:lang w:val="en-US"/>
        </w:rPr>
        <w:t xml:space="preserve">        for m in range(0,len(input[i][3])):</w:t>
      </w:r>
    </w:p>
    <w:p w:rsidR="00F86D28" w:rsidRPr="00F86D28" w:rsidRDefault="00F86D28" w:rsidP="00F86D28">
      <w:pPr>
        <w:ind w:firstLine="0"/>
        <w:rPr>
          <w:sz w:val="16"/>
          <w:szCs w:val="16"/>
          <w:lang w:val="en-US"/>
        </w:rPr>
      </w:pPr>
      <w:r w:rsidRPr="00F86D28">
        <w:rPr>
          <w:sz w:val="16"/>
          <w:szCs w:val="16"/>
          <w:lang w:val="en-US"/>
        </w:rPr>
        <w:t xml:space="preserve">            if len(input[i][3][m]) &lt; 20:</w:t>
      </w:r>
    </w:p>
    <w:p w:rsidR="00F86D28" w:rsidRPr="00F86D28" w:rsidRDefault="00F86D28" w:rsidP="00F86D28">
      <w:pPr>
        <w:ind w:firstLine="0"/>
        <w:rPr>
          <w:sz w:val="16"/>
          <w:szCs w:val="16"/>
          <w:lang w:val="en-US"/>
        </w:rPr>
      </w:pPr>
      <w:r w:rsidRPr="00F86D28">
        <w:rPr>
          <w:sz w:val="16"/>
          <w:szCs w:val="16"/>
          <w:lang w:val="en-US"/>
        </w:rPr>
        <w:t xml:space="preserve">                jornalists += input[i][3][m]</w:t>
      </w:r>
    </w:p>
    <w:p w:rsidR="00F86D28" w:rsidRPr="00F86D28" w:rsidRDefault="00F86D28" w:rsidP="00F86D28">
      <w:pPr>
        <w:ind w:firstLine="0"/>
        <w:rPr>
          <w:sz w:val="16"/>
          <w:szCs w:val="16"/>
          <w:lang w:val="en-US"/>
        </w:rPr>
      </w:pPr>
      <w:r w:rsidRPr="00F86D28">
        <w:rPr>
          <w:sz w:val="16"/>
          <w:szCs w:val="16"/>
          <w:lang w:val="en-US"/>
        </w:rPr>
        <w:t xml:space="preserve">                if checkforcomma - m &gt;1:</w:t>
      </w:r>
    </w:p>
    <w:p w:rsidR="00F86D28" w:rsidRPr="00F86D28" w:rsidRDefault="00F86D28" w:rsidP="00F86D28">
      <w:pPr>
        <w:ind w:firstLine="0"/>
        <w:rPr>
          <w:sz w:val="16"/>
          <w:szCs w:val="16"/>
          <w:lang w:val="en-US"/>
        </w:rPr>
      </w:pPr>
      <w:r w:rsidRPr="00F86D28">
        <w:rPr>
          <w:sz w:val="16"/>
          <w:szCs w:val="16"/>
          <w:lang w:val="en-US"/>
        </w:rPr>
        <w:t xml:space="preserve">                    jornalists += ', '</w:t>
      </w:r>
    </w:p>
    <w:p w:rsidR="00F86D28" w:rsidRPr="00F86D28" w:rsidRDefault="00F86D28" w:rsidP="00F86D28">
      <w:pPr>
        <w:ind w:firstLine="0"/>
        <w:rPr>
          <w:sz w:val="16"/>
          <w:szCs w:val="16"/>
          <w:lang w:val="en-US"/>
        </w:rPr>
      </w:pPr>
    </w:p>
    <w:p w:rsidR="00F86D28" w:rsidRPr="00F86D28" w:rsidRDefault="00F86D28" w:rsidP="00F86D28">
      <w:pPr>
        <w:ind w:firstLine="0"/>
        <w:rPr>
          <w:sz w:val="16"/>
          <w:szCs w:val="16"/>
          <w:lang w:val="en-US"/>
        </w:rPr>
      </w:pPr>
      <w:r w:rsidRPr="00F86D28">
        <w:rPr>
          <w:sz w:val="16"/>
          <w:szCs w:val="16"/>
          <w:lang w:val="en-US"/>
        </w:rPr>
        <w:t xml:space="preserve">        sheet['L'+str(i+k)] = jornalists</w:t>
      </w:r>
    </w:p>
    <w:p w:rsidR="00F86D28" w:rsidRPr="00F86D28" w:rsidRDefault="00F86D28" w:rsidP="00F86D28">
      <w:pPr>
        <w:ind w:firstLine="0"/>
        <w:rPr>
          <w:sz w:val="16"/>
          <w:szCs w:val="16"/>
          <w:lang w:val="en-US"/>
        </w:rPr>
      </w:pPr>
      <w:r w:rsidRPr="00F86D28">
        <w:rPr>
          <w:sz w:val="16"/>
          <w:szCs w:val="16"/>
          <w:lang w:val="en-US"/>
        </w:rPr>
        <w:t xml:space="preserve">        </w:t>
      </w:r>
    </w:p>
    <w:p w:rsidR="00F86D28" w:rsidRPr="00F86D28" w:rsidRDefault="00F86D28" w:rsidP="00F86D28">
      <w:pPr>
        <w:ind w:firstLine="0"/>
        <w:rPr>
          <w:sz w:val="16"/>
          <w:szCs w:val="16"/>
          <w:lang w:val="en-US"/>
        </w:rPr>
      </w:pPr>
      <w:r w:rsidRPr="00F86D28">
        <w:rPr>
          <w:sz w:val="16"/>
          <w:szCs w:val="16"/>
          <w:lang w:val="en-US"/>
        </w:rPr>
        <w:t xml:space="preserve">        text14 = ''</w:t>
      </w:r>
    </w:p>
    <w:p w:rsidR="00F86D28" w:rsidRPr="00F86D28" w:rsidRDefault="00F86D28" w:rsidP="00F86D28">
      <w:pPr>
        <w:ind w:firstLine="0"/>
        <w:rPr>
          <w:sz w:val="16"/>
          <w:szCs w:val="16"/>
          <w:lang w:val="en-US"/>
        </w:rPr>
      </w:pPr>
      <w:r w:rsidRPr="00F86D28">
        <w:rPr>
          <w:sz w:val="16"/>
          <w:szCs w:val="16"/>
          <w:lang w:val="en-US"/>
        </w:rPr>
        <w:t xml:space="preserve">        for tt in english_text.split():</w:t>
      </w:r>
    </w:p>
    <w:p w:rsidR="00F86D28" w:rsidRPr="00F86D28" w:rsidRDefault="00F86D28" w:rsidP="00F86D28">
      <w:pPr>
        <w:ind w:firstLine="0"/>
        <w:rPr>
          <w:sz w:val="16"/>
          <w:szCs w:val="16"/>
          <w:lang w:val="en-US"/>
        </w:rPr>
      </w:pPr>
      <w:r w:rsidRPr="00F86D28">
        <w:rPr>
          <w:sz w:val="16"/>
          <w:szCs w:val="16"/>
          <w:lang w:val="en-US"/>
        </w:rPr>
        <w:lastRenderedPageBreak/>
        <w:t xml:space="preserve">            text14 += tt</w:t>
      </w:r>
    </w:p>
    <w:p w:rsidR="00F86D28" w:rsidRPr="00F86D28" w:rsidRDefault="00F86D28" w:rsidP="00F86D28">
      <w:pPr>
        <w:ind w:firstLine="0"/>
        <w:rPr>
          <w:sz w:val="16"/>
          <w:szCs w:val="16"/>
          <w:lang w:val="en-US"/>
        </w:rPr>
      </w:pPr>
      <w:r w:rsidRPr="00F86D28">
        <w:rPr>
          <w:sz w:val="16"/>
          <w:szCs w:val="16"/>
          <w:lang w:val="en-US"/>
        </w:rPr>
        <w:t xml:space="preserve">            text14 +=' '</w:t>
      </w:r>
    </w:p>
    <w:p w:rsidR="00F86D28" w:rsidRPr="00F86D28" w:rsidRDefault="00F86D28" w:rsidP="00F86D28">
      <w:pPr>
        <w:ind w:firstLine="0"/>
        <w:rPr>
          <w:sz w:val="16"/>
          <w:szCs w:val="16"/>
          <w:lang w:val="en-US"/>
        </w:rPr>
      </w:pPr>
      <w:r w:rsidRPr="00F86D28">
        <w:rPr>
          <w:sz w:val="16"/>
          <w:szCs w:val="16"/>
          <w:lang w:val="en-US"/>
        </w:rPr>
        <w:t xml:space="preserve">        </w:t>
      </w:r>
    </w:p>
    <w:p w:rsidR="00F86D28" w:rsidRPr="00F86D28" w:rsidRDefault="00F86D28" w:rsidP="00F86D28">
      <w:pPr>
        <w:ind w:firstLine="0"/>
        <w:rPr>
          <w:sz w:val="16"/>
          <w:szCs w:val="16"/>
          <w:lang w:val="en-US"/>
        </w:rPr>
      </w:pPr>
      <w:r w:rsidRPr="00F86D28">
        <w:rPr>
          <w:sz w:val="16"/>
          <w:szCs w:val="16"/>
          <w:lang w:val="en-US"/>
        </w:rPr>
        <w:t xml:space="preserve">        print('FFFFF')</w:t>
      </w:r>
    </w:p>
    <w:p w:rsidR="00F86D28" w:rsidRPr="00F86D28" w:rsidRDefault="00F86D28" w:rsidP="00F86D28">
      <w:pPr>
        <w:ind w:firstLine="0"/>
        <w:rPr>
          <w:sz w:val="16"/>
          <w:szCs w:val="16"/>
          <w:lang w:val="en-US"/>
        </w:rPr>
      </w:pPr>
      <w:r w:rsidRPr="00F86D28">
        <w:rPr>
          <w:sz w:val="16"/>
          <w:szCs w:val="16"/>
          <w:lang w:val="en-US"/>
        </w:rPr>
        <w:t xml:space="preserve">        print(text14)</w:t>
      </w:r>
    </w:p>
    <w:p w:rsidR="00F86D28" w:rsidRPr="00F86D28" w:rsidRDefault="00F86D28" w:rsidP="00F86D28">
      <w:pPr>
        <w:ind w:firstLine="0"/>
        <w:rPr>
          <w:sz w:val="16"/>
          <w:szCs w:val="16"/>
          <w:lang w:val="en-US"/>
        </w:rPr>
      </w:pPr>
      <w:r w:rsidRPr="00F86D28">
        <w:rPr>
          <w:sz w:val="16"/>
          <w:szCs w:val="16"/>
          <w:lang w:val="en-US"/>
        </w:rPr>
        <w:t xml:space="preserve">        </w:t>
      </w:r>
    </w:p>
    <w:p w:rsidR="00F86D28" w:rsidRPr="00F86D28" w:rsidRDefault="00F86D28" w:rsidP="00F86D28">
      <w:pPr>
        <w:ind w:firstLine="0"/>
        <w:rPr>
          <w:sz w:val="16"/>
          <w:szCs w:val="16"/>
          <w:lang w:val="en-US"/>
        </w:rPr>
      </w:pPr>
      <w:r w:rsidRPr="00F86D28">
        <w:rPr>
          <w:sz w:val="16"/>
          <w:szCs w:val="16"/>
          <w:lang w:val="en-US"/>
        </w:rPr>
        <w:t xml:space="preserve">        sentence = ''</w:t>
      </w:r>
    </w:p>
    <w:p w:rsidR="00F86D28" w:rsidRPr="00F86D28" w:rsidRDefault="00F86D28" w:rsidP="00F86D28">
      <w:pPr>
        <w:ind w:firstLine="0"/>
        <w:rPr>
          <w:sz w:val="16"/>
          <w:szCs w:val="16"/>
          <w:lang w:val="en-US"/>
        </w:rPr>
      </w:pPr>
      <w:r w:rsidRPr="00F86D28">
        <w:rPr>
          <w:sz w:val="16"/>
          <w:szCs w:val="16"/>
          <w:lang w:val="en-US"/>
        </w:rPr>
        <w:t xml:space="preserve">        textt = text14.split()[0:25]</w:t>
      </w:r>
    </w:p>
    <w:p w:rsidR="00F86D28" w:rsidRPr="00F86D28" w:rsidRDefault="00F86D28" w:rsidP="00F86D28">
      <w:pPr>
        <w:ind w:firstLine="0"/>
        <w:rPr>
          <w:sz w:val="16"/>
          <w:szCs w:val="16"/>
          <w:lang w:val="en-US"/>
        </w:rPr>
      </w:pPr>
      <w:r w:rsidRPr="00F86D28">
        <w:rPr>
          <w:sz w:val="16"/>
          <w:szCs w:val="16"/>
          <w:lang w:val="en-US"/>
        </w:rPr>
        <w:t xml:space="preserve">        </w:t>
      </w:r>
    </w:p>
    <w:p w:rsidR="00F86D28" w:rsidRPr="00F86D28" w:rsidRDefault="00F86D28" w:rsidP="00F86D28">
      <w:pPr>
        <w:ind w:firstLine="0"/>
        <w:rPr>
          <w:sz w:val="16"/>
          <w:szCs w:val="16"/>
          <w:lang w:val="en-US"/>
        </w:rPr>
      </w:pPr>
      <w:r w:rsidRPr="00F86D28">
        <w:rPr>
          <w:sz w:val="16"/>
          <w:szCs w:val="16"/>
          <w:lang w:val="en-US"/>
        </w:rPr>
        <w:t xml:space="preserve">        for index in textt:</w:t>
      </w:r>
    </w:p>
    <w:p w:rsidR="00F86D28" w:rsidRPr="00F86D28" w:rsidRDefault="00F86D28" w:rsidP="00F86D28">
      <w:pPr>
        <w:ind w:firstLine="0"/>
        <w:rPr>
          <w:sz w:val="16"/>
          <w:szCs w:val="16"/>
          <w:lang w:val="en-US"/>
        </w:rPr>
      </w:pPr>
      <w:r w:rsidRPr="00F86D28">
        <w:rPr>
          <w:sz w:val="16"/>
          <w:szCs w:val="16"/>
          <w:lang w:val="en-US"/>
        </w:rPr>
        <w:t xml:space="preserve">            sentence += index</w:t>
      </w:r>
    </w:p>
    <w:p w:rsidR="00F86D28" w:rsidRPr="00F86D28" w:rsidRDefault="00F86D28" w:rsidP="00F86D28">
      <w:pPr>
        <w:ind w:firstLine="0"/>
        <w:rPr>
          <w:sz w:val="16"/>
          <w:szCs w:val="16"/>
          <w:lang w:val="en-US"/>
        </w:rPr>
      </w:pPr>
      <w:r w:rsidRPr="00F86D28">
        <w:rPr>
          <w:sz w:val="16"/>
          <w:szCs w:val="16"/>
          <w:lang w:val="en-US"/>
        </w:rPr>
        <w:t xml:space="preserve">            sentence += ' '</w:t>
      </w:r>
    </w:p>
    <w:p w:rsidR="00F86D28" w:rsidRPr="00F86D28" w:rsidRDefault="00F86D28" w:rsidP="00F86D28">
      <w:pPr>
        <w:ind w:firstLine="0"/>
        <w:rPr>
          <w:sz w:val="16"/>
          <w:szCs w:val="16"/>
          <w:lang w:val="en-US"/>
        </w:rPr>
      </w:pPr>
      <w:r w:rsidRPr="00F86D28">
        <w:rPr>
          <w:sz w:val="16"/>
          <w:szCs w:val="16"/>
          <w:lang w:val="en-US"/>
        </w:rPr>
        <w:t xml:space="preserve">            </w:t>
      </w:r>
    </w:p>
    <w:p w:rsidR="00F86D28" w:rsidRPr="00F86D28" w:rsidRDefault="00F86D28" w:rsidP="00F86D28">
      <w:pPr>
        <w:ind w:firstLine="0"/>
        <w:rPr>
          <w:sz w:val="16"/>
          <w:szCs w:val="16"/>
          <w:lang w:val="en-US"/>
        </w:rPr>
      </w:pPr>
      <w:r w:rsidRPr="00F86D28">
        <w:rPr>
          <w:sz w:val="16"/>
          <w:szCs w:val="16"/>
          <w:lang w:val="en-US"/>
        </w:rPr>
        <w:t xml:space="preserve">        print('sentence')</w:t>
      </w:r>
    </w:p>
    <w:p w:rsidR="00F86D28" w:rsidRPr="00F86D28" w:rsidRDefault="00F86D28" w:rsidP="00F86D28">
      <w:pPr>
        <w:ind w:firstLine="0"/>
        <w:rPr>
          <w:sz w:val="16"/>
          <w:szCs w:val="16"/>
          <w:lang w:val="en-US"/>
        </w:rPr>
      </w:pPr>
      <w:r w:rsidRPr="00F86D28">
        <w:rPr>
          <w:sz w:val="16"/>
          <w:szCs w:val="16"/>
          <w:lang w:val="en-US"/>
        </w:rPr>
        <w:t xml:space="preserve">        print(sentence)</w:t>
      </w:r>
    </w:p>
    <w:p w:rsidR="00F86D28" w:rsidRPr="00F86D28" w:rsidRDefault="00F86D28" w:rsidP="00F86D28">
      <w:pPr>
        <w:ind w:firstLine="0"/>
        <w:rPr>
          <w:sz w:val="16"/>
          <w:szCs w:val="16"/>
          <w:lang w:val="en-US"/>
        </w:rPr>
      </w:pPr>
      <w:r w:rsidRPr="00F86D28">
        <w:rPr>
          <w:sz w:val="16"/>
          <w:szCs w:val="16"/>
          <w:lang w:val="en-US"/>
        </w:rPr>
        <w:t xml:space="preserve">        print('sentence')</w:t>
      </w:r>
    </w:p>
    <w:p w:rsidR="00F86D28" w:rsidRPr="00F86D28" w:rsidRDefault="00F86D28" w:rsidP="00F86D28">
      <w:pPr>
        <w:ind w:firstLine="0"/>
        <w:rPr>
          <w:sz w:val="16"/>
          <w:szCs w:val="16"/>
          <w:lang w:val="en-US"/>
        </w:rPr>
      </w:pPr>
      <w:r w:rsidRPr="00F86D28">
        <w:rPr>
          <w:sz w:val="16"/>
          <w:szCs w:val="16"/>
          <w:lang w:val="en-US"/>
        </w:rPr>
        <w:t xml:space="preserve">        </w:t>
      </w:r>
    </w:p>
    <w:p w:rsidR="00F86D28" w:rsidRPr="00F86D28" w:rsidRDefault="00F86D28" w:rsidP="00F86D28">
      <w:pPr>
        <w:ind w:firstLine="0"/>
        <w:rPr>
          <w:sz w:val="16"/>
          <w:szCs w:val="16"/>
          <w:lang w:val="en-US"/>
        </w:rPr>
      </w:pPr>
      <w:r w:rsidRPr="00F86D28">
        <w:rPr>
          <w:sz w:val="16"/>
          <w:szCs w:val="16"/>
          <w:lang w:val="en-US"/>
        </w:rPr>
        <w:t xml:space="preserve">        data14 = ''</w:t>
      </w:r>
    </w:p>
    <w:p w:rsidR="00F86D28" w:rsidRPr="00F86D28" w:rsidRDefault="00F86D28" w:rsidP="00F86D28">
      <w:pPr>
        <w:ind w:firstLine="0"/>
        <w:rPr>
          <w:sz w:val="16"/>
          <w:szCs w:val="16"/>
          <w:lang w:val="en-US"/>
        </w:rPr>
      </w:pPr>
      <w:r w:rsidRPr="00F86D28">
        <w:rPr>
          <w:sz w:val="16"/>
          <w:szCs w:val="16"/>
          <w:lang w:val="en-US"/>
        </w:rPr>
        <w:t xml:space="preserve">        data15 = ''</w:t>
      </w:r>
    </w:p>
    <w:p w:rsidR="00F86D28" w:rsidRPr="00F86D28" w:rsidRDefault="00F86D28" w:rsidP="00F86D28">
      <w:pPr>
        <w:ind w:firstLine="0"/>
        <w:rPr>
          <w:sz w:val="16"/>
          <w:szCs w:val="16"/>
          <w:lang w:val="en-US"/>
        </w:rPr>
      </w:pPr>
      <w:r w:rsidRPr="00F86D28">
        <w:rPr>
          <w:sz w:val="16"/>
          <w:szCs w:val="16"/>
          <w:lang w:val="en-US"/>
        </w:rPr>
        <w:t xml:space="preserve">        data15_mass = []</w:t>
      </w:r>
    </w:p>
    <w:p w:rsidR="00F86D28" w:rsidRPr="00F86D28" w:rsidRDefault="00F86D28" w:rsidP="00F86D28">
      <w:pPr>
        <w:ind w:firstLine="0"/>
        <w:rPr>
          <w:sz w:val="16"/>
          <w:szCs w:val="16"/>
          <w:lang w:val="en-US"/>
        </w:rPr>
      </w:pPr>
      <w:r w:rsidRPr="00F86D28">
        <w:rPr>
          <w:sz w:val="16"/>
          <w:szCs w:val="16"/>
          <w:lang w:val="en-US"/>
        </w:rPr>
        <w:t xml:space="preserve">        </w:t>
      </w:r>
    </w:p>
    <w:p w:rsidR="00F86D28" w:rsidRPr="00F86D28" w:rsidRDefault="00F86D28" w:rsidP="00F86D28">
      <w:pPr>
        <w:ind w:firstLine="0"/>
        <w:rPr>
          <w:sz w:val="16"/>
          <w:szCs w:val="16"/>
          <w:lang w:val="en-US"/>
        </w:rPr>
      </w:pPr>
      <w:r w:rsidRPr="00F86D28">
        <w:rPr>
          <w:sz w:val="16"/>
          <w:szCs w:val="16"/>
          <w:lang w:val="en-US"/>
        </w:rPr>
        <w:t xml:space="preserve">        try:</w:t>
      </w:r>
    </w:p>
    <w:p w:rsidR="00F86D28" w:rsidRPr="00F86D28" w:rsidRDefault="00F86D28" w:rsidP="00F86D28">
      <w:pPr>
        <w:ind w:firstLine="0"/>
        <w:rPr>
          <w:sz w:val="16"/>
          <w:szCs w:val="16"/>
          <w:lang w:val="en-US"/>
        </w:rPr>
      </w:pPr>
      <w:r w:rsidRPr="00F86D28">
        <w:rPr>
          <w:sz w:val="16"/>
          <w:szCs w:val="16"/>
          <w:lang w:val="en-US"/>
        </w:rPr>
        <w:t xml:space="preserve">            sid = SentimentIntensityAnalyzer()</w:t>
      </w:r>
    </w:p>
    <w:p w:rsidR="00F86D28" w:rsidRPr="00F86D28" w:rsidRDefault="00F86D28" w:rsidP="00F86D28">
      <w:pPr>
        <w:ind w:firstLine="0"/>
        <w:rPr>
          <w:sz w:val="16"/>
          <w:szCs w:val="16"/>
          <w:lang w:val="en-US"/>
        </w:rPr>
      </w:pPr>
      <w:r w:rsidRPr="00F86D28">
        <w:rPr>
          <w:sz w:val="16"/>
          <w:szCs w:val="16"/>
          <w:lang w:val="en-US"/>
        </w:rPr>
        <w:t xml:space="preserve">            ss = sid.polarity_scores(sentence)</w:t>
      </w:r>
    </w:p>
    <w:p w:rsidR="00F86D28" w:rsidRPr="00F86D28" w:rsidRDefault="00F86D28" w:rsidP="00F86D28">
      <w:pPr>
        <w:ind w:firstLine="0"/>
        <w:rPr>
          <w:sz w:val="16"/>
          <w:szCs w:val="16"/>
          <w:lang w:val="en-US"/>
        </w:rPr>
      </w:pPr>
      <w:r w:rsidRPr="00F86D28">
        <w:rPr>
          <w:sz w:val="16"/>
          <w:szCs w:val="16"/>
          <w:lang w:val="en-US"/>
        </w:rPr>
        <w:t xml:space="preserve">            data14 += 'neg:' + str(ss['neg']) + '  pos:' + str(ss['pos'])</w:t>
      </w:r>
    </w:p>
    <w:p w:rsidR="00F86D28" w:rsidRPr="00F86D28" w:rsidRDefault="00F86D28" w:rsidP="00F86D28">
      <w:pPr>
        <w:ind w:firstLine="0"/>
        <w:rPr>
          <w:sz w:val="16"/>
          <w:szCs w:val="16"/>
          <w:lang w:val="en-US"/>
        </w:rPr>
      </w:pPr>
      <w:r w:rsidRPr="00F86D28">
        <w:rPr>
          <w:sz w:val="16"/>
          <w:szCs w:val="16"/>
          <w:lang w:val="en-US"/>
        </w:rPr>
        <w:t xml:space="preserve">            text15 = str(text14.split()[0])</w:t>
      </w:r>
    </w:p>
    <w:p w:rsidR="00F86D28" w:rsidRPr="00F86D28" w:rsidRDefault="00F86D28" w:rsidP="00F86D28">
      <w:pPr>
        <w:ind w:firstLine="0"/>
        <w:rPr>
          <w:sz w:val="16"/>
          <w:szCs w:val="16"/>
          <w:lang w:val="en-US"/>
        </w:rPr>
      </w:pPr>
      <w:r w:rsidRPr="00F86D28">
        <w:rPr>
          <w:sz w:val="16"/>
          <w:szCs w:val="16"/>
          <w:lang w:val="en-US"/>
        </w:rPr>
        <w:t xml:space="preserve">            try:</w:t>
      </w:r>
    </w:p>
    <w:p w:rsidR="00F86D28" w:rsidRPr="00F86D28" w:rsidRDefault="00F86D28" w:rsidP="00F86D28">
      <w:pPr>
        <w:ind w:firstLine="0"/>
        <w:rPr>
          <w:sz w:val="16"/>
          <w:szCs w:val="16"/>
          <w:lang w:val="en-US"/>
        </w:rPr>
      </w:pPr>
      <w:r w:rsidRPr="00F86D28">
        <w:rPr>
          <w:sz w:val="16"/>
          <w:szCs w:val="16"/>
          <w:lang w:val="en-US"/>
        </w:rPr>
        <w:t xml:space="preserve">                for index in range(1,len(text14.split())):</w:t>
      </w:r>
    </w:p>
    <w:p w:rsidR="00F86D28" w:rsidRPr="00F86D28" w:rsidRDefault="00F86D28" w:rsidP="00F86D28">
      <w:pPr>
        <w:ind w:firstLine="0"/>
        <w:rPr>
          <w:sz w:val="16"/>
          <w:szCs w:val="16"/>
          <w:lang w:val="en-US"/>
        </w:rPr>
      </w:pPr>
      <w:r w:rsidRPr="00F86D28">
        <w:rPr>
          <w:sz w:val="16"/>
          <w:szCs w:val="16"/>
          <w:lang w:val="en-US"/>
        </w:rPr>
        <w:t xml:space="preserve">                    text15 += text14.split()[index]</w:t>
      </w:r>
    </w:p>
    <w:p w:rsidR="00F86D28" w:rsidRPr="00F86D28" w:rsidRDefault="00F86D28" w:rsidP="00F86D28">
      <w:pPr>
        <w:ind w:firstLine="0"/>
        <w:rPr>
          <w:sz w:val="16"/>
          <w:szCs w:val="16"/>
          <w:lang w:val="en-US"/>
        </w:rPr>
      </w:pPr>
      <w:r w:rsidRPr="00F86D28">
        <w:rPr>
          <w:sz w:val="16"/>
          <w:szCs w:val="16"/>
          <w:lang w:val="en-US"/>
        </w:rPr>
        <w:t xml:space="preserve">                    text15 += ' '</w:t>
      </w:r>
    </w:p>
    <w:p w:rsidR="00F86D28" w:rsidRPr="00F86D28" w:rsidRDefault="00F86D28" w:rsidP="00F86D28">
      <w:pPr>
        <w:ind w:firstLine="0"/>
        <w:rPr>
          <w:sz w:val="16"/>
          <w:szCs w:val="16"/>
          <w:lang w:val="en-US"/>
        </w:rPr>
      </w:pPr>
      <w:r w:rsidRPr="00F86D28">
        <w:rPr>
          <w:sz w:val="16"/>
          <w:szCs w:val="16"/>
          <w:lang w:val="en-US"/>
        </w:rPr>
        <w:t xml:space="preserve">                    if index % 25 == 0:</w:t>
      </w:r>
    </w:p>
    <w:p w:rsidR="00F86D28" w:rsidRPr="00F86D28" w:rsidRDefault="00F86D28" w:rsidP="00F86D28">
      <w:pPr>
        <w:ind w:firstLine="0"/>
        <w:rPr>
          <w:sz w:val="16"/>
          <w:szCs w:val="16"/>
          <w:lang w:val="en-US"/>
        </w:rPr>
      </w:pPr>
      <w:r w:rsidRPr="00F86D28">
        <w:rPr>
          <w:sz w:val="16"/>
          <w:szCs w:val="16"/>
          <w:lang w:val="en-US"/>
        </w:rPr>
        <w:t xml:space="preserve">                        data15_mass.append(text15)</w:t>
      </w:r>
    </w:p>
    <w:p w:rsidR="00F86D28" w:rsidRPr="00F86D28" w:rsidRDefault="00F86D28" w:rsidP="00F86D28">
      <w:pPr>
        <w:ind w:firstLine="0"/>
        <w:rPr>
          <w:sz w:val="16"/>
          <w:szCs w:val="16"/>
          <w:lang w:val="en-US"/>
        </w:rPr>
      </w:pPr>
      <w:r w:rsidRPr="00F86D28">
        <w:rPr>
          <w:sz w:val="16"/>
          <w:szCs w:val="16"/>
          <w:lang w:val="en-US"/>
        </w:rPr>
        <w:t xml:space="preserve">                        text15 = ''</w:t>
      </w:r>
    </w:p>
    <w:p w:rsidR="00F86D28" w:rsidRPr="00F86D28" w:rsidRDefault="00F86D28" w:rsidP="00F86D28">
      <w:pPr>
        <w:ind w:firstLine="0"/>
        <w:rPr>
          <w:sz w:val="16"/>
          <w:szCs w:val="16"/>
          <w:lang w:val="en-US"/>
        </w:rPr>
      </w:pPr>
      <w:r w:rsidRPr="00F86D28">
        <w:rPr>
          <w:sz w:val="16"/>
          <w:szCs w:val="16"/>
          <w:lang w:val="en-US"/>
        </w:rPr>
        <w:t xml:space="preserve">            except:</w:t>
      </w:r>
    </w:p>
    <w:p w:rsidR="00F86D28" w:rsidRPr="00F86D28" w:rsidRDefault="00F86D28" w:rsidP="00F86D28">
      <w:pPr>
        <w:ind w:firstLine="0"/>
        <w:rPr>
          <w:sz w:val="16"/>
          <w:szCs w:val="16"/>
          <w:lang w:val="en-US"/>
        </w:rPr>
      </w:pPr>
      <w:r w:rsidRPr="00F86D28">
        <w:rPr>
          <w:sz w:val="16"/>
          <w:szCs w:val="16"/>
          <w:lang w:val="en-US"/>
        </w:rPr>
        <w:t xml:space="preserve">                if len(text15) &gt;= 5:</w:t>
      </w:r>
    </w:p>
    <w:p w:rsidR="00F86D28" w:rsidRPr="00F86D28" w:rsidRDefault="00F86D28" w:rsidP="00F86D28">
      <w:pPr>
        <w:ind w:firstLine="0"/>
        <w:rPr>
          <w:sz w:val="16"/>
          <w:szCs w:val="16"/>
          <w:lang w:val="en-US"/>
        </w:rPr>
      </w:pPr>
      <w:r w:rsidRPr="00F86D28">
        <w:rPr>
          <w:sz w:val="16"/>
          <w:szCs w:val="16"/>
          <w:lang w:val="en-US"/>
        </w:rPr>
        <w:t xml:space="preserve">                    data15_mass.append(text15)</w:t>
      </w:r>
    </w:p>
    <w:p w:rsidR="00F86D28" w:rsidRPr="00F86D28" w:rsidRDefault="00F86D28" w:rsidP="00F86D28">
      <w:pPr>
        <w:ind w:firstLine="0"/>
        <w:rPr>
          <w:sz w:val="16"/>
          <w:szCs w:val="16"/>
          <w:lang w:val="en-US"/>
        </w:rPr>
      </w:pPr>
    </w:p>
    <w:p w:rsidR="00F86D28" w:rsidRPr="00F86D28" w:rsidRDefault="00F86D28" w:rsidP="00F86D28">
      <w:pPr>
        <w:ind w:firstLine="0"/>
        <w:rPr>
          <w:sz w:val="16"/>
          <w:szCs w:val="16"/>
          <w:lang w:val="en-US"/>
        </w:rPr>
      </w:pPr>
      <w:r w:rsidRPr="00F86D28">
        <w:rPr>
          <w:sz w:val="16"/>
          <w:szCs w:val="16"/>
          <w:lang w:val="en-US"/>
        </w:rPr>
        <w:t xml:space="preserve">            print('data15_mass')</w:t>
      </w:r>
    </w:p>
    <w:p w:rsidR="00F86D28" w:rsidRPr="00F86D28" w:rsidRDefault="00F86D28" w:rsidP="00F86D28">
      <w:pPr>
        <w:ind w:firstLine="0"/>
        <w:rPr>
          <w:sz w:val="16"/>
          <w:szCs w:val="16"/>
          <w:lang w:val="en-US"/>
        </w:rPr>
      </w:pPr>
      <w:r w:rsidRPr="00F86D28">
        <w:rPr>
          <w:sz w:val="16"/>
          <w:szCs w:val="16"/>
          <w:lang w:val="en-US"/>
        </w:rPr>
        <w:t xml:space="preserve">            print(data15_mass)</w:t>
      </w:r>
    </w:p>
    <w:p w:rsidR="00F86D28" w:rsidRPr="00F86D28" w:rsidRDefault="00F86D28" w:rsidP="00F86D28">
      <w:pPr>
        <w:ind w:firstLine="0"/>
        <w:rPr>
          <w:sz w:val="16"/>
          <w:szCs w:val="16"/>
          <w:lang w:val="en-US"/>
        </w:rPr>
      </w:pPr>
      <w:r w:rsidRPr="00F86D28">
        <w:rPr>
          <w:sz w:val="16"/>
          <w:szCs w:val="16"/>
          <w:lang w:val="en-US"/>
        </w:rPr>
        <w:t xml:space="preserve">            for sentence2 in data15_mass:</w:t>
      </w:r>
    </w:p>
    <w:p w:rsidR="00F86D28" w:rsidRPr="00F86D28" w:rsidRDefault="00F86D28" w:rsidP="00F86D28">
      <w:pPr>
        <w:ind w:firstLine="0"/>
        <w:rPr>
          <w:sz w:val="16"/>
          <w:szCs w:val="16"/>
          <w:lang w:val="en-US"/>
        </w:rPr>
      </w:pPr>
      <w:r w:rsidRPr="00F86D28">
        <w:rPr>
          <w:sz w:val="16"/>
          <w:szCs w:val="16"/>
          <w:lang w:val="en-US"/>
        </w:rPr>
        <w:t xml:space="preserve">                sid = SentimentIntensityAnalyzer()</w:t>
      </w:r>
    </w:p>
    <w:p w:rsidR="00F86D28" w:rsidRPr="00F86D28" w:rsidRDefault="00F86D28" w:rsidP="00F86D28">
      <w:pPr>
        <w:ind w:firstLine="0"/>
        <w:rPr>
          <w:sz w:val="16"/>
          <w:szCs w:val="16"/>
          <w:lang w:val="en-US"/>
        </w:rPr>
      </w:pPr>
      <w:r w:rsidRPr="00F86D28">
        <w:rPr>
          <w:sz w:val="16"/>
          <w:szCs w:val="16"/>
          <w:lang w:val="en-US"/>
        </w:rPr>
        <w:t xml:space="preserve">                ss = sid.polarity_scores(sentence2)</w:t>
      </w:r>
    </w:p>
    <w:p w:rsidR="00F86D28" w:rsidRPr="00F86D28" w:rsidRDefault="00F86D28" w:rsidP="00F86D28">
      <w:pPr>
        <w:ind w:firstLine="0"/>
        <w:rPr>
          <w:sz w:val="16"/>
          <w:szCs w:val="16"/>
          <w:lang w:val="en-US"/>
        </w:rPr>
      </w:pPr>
      <w:r w:rsidRPr="00F86D28">
        <w:rPr>
          <w:sz w:val="16"/>
          <w:szCs w:val="16"/>
          <w:lang w:val="en-US"/>
        </w:rPr>
        <w:t xml:space="preserve">                data15 += 'neg:' + str(ss['neg']) + '  pos:' + str(ss['pos'])</w:t>
      </w:r>
    </w:p>
    <w:p w:rsidR="00F86D28" w:rsidRPr="00F86D28" w:rsidRDefault="00F86D28" w:rsidP="00F86D28">
      <w:pPr>
        <w:ind w:firstLine="0"/>
        <w:rPr>
          <w:sz w:val="16"/>
          <w:szCs w:val="16"/>
          <w:lang w:val="en-US"/>
        </w:rPr>
      </w:pPr>
      <w:r w:rsidRPr="00F86D28">
        <w:rPr>
          <w:sz w:val="16"/>
          <w:szCs w:val="16"/>
          <w:lang w:val="en-US"/>
        </w:rPr>
        <w:t xml:space="preserve">                data15 += '/n'</w:t>
      </w:r>
    </w:p>
    <w:p w:rsidR="00F86D28" w:rsidRPr="00F86D28" w:rsidRDefault="00F86D28" w:rsidP="00F86D28">
      <w:pPr>
        <w:ind w:firstLine="0"/>
        <w:rPr>
          <w:sz w:val="16"/>
          <w:szCs w:val="16"/>
          <w:lang w:val="en-US"/>
        </w:rPr>
      </w:pPr>
    </w:p>
    <w:p w:rsidR="00F86D28" w:rsidRPr="00F86D28" w:rsidRDefault="00F86D28" w:rsidP="00F86D28">
      <w:pPr>
        <w:ind w:firstLine="0"/>
        <w:rPr>
          <w:sz w:val="16"/>
          <w:szCs w:val="16"/>
          <w:lang w:val="en-US"/>
        </w:rPr>
      </w:pPr>
      <w:r w:rsidRPr="00F86D28">
        <w:rPr>
          <w:sz w:val="16"/>
          <w:szCs w:val="16"/>
          <w:lang w:val="en-US"/>
        </w:rPr>
        <w:t xml:space="preserve">            print('data14')</w:t>
      </w:r>
    </w:p>
    <w:p w:rsidR="00F86D28" w:rsidRPr="00F86D28" w:rsidRDefault="00F86D28" w:rsidP="00F86D28">
      <w:pPr>
        <w:ind w:firstLine="0"/>
        <w:rPr>
          <w:sz w:val="16"/>
          <w:szCs w:val="16"/>
          <w:lang w:val="en-US"/>
        </w:rPr>
      </w:pPr>
      <w:r w:rsidRPr="00F86D28">
        <w:rPr>
          <w:sz w:val="16"/>
          <w:szCs w:val="16"/>
          <w:lang w:val="en-US"/>
        </w:rPr>
        <w:t xml:space="preserve">            print(data14)</w:t>
      </w:r>
    </w:p>
    <w:p w:rsidR="00F86D28" w:rsidRPr="00F86D28" w:rsidRDefault="00F86D28" w:rsidP="00F86D28">
      <w:pPr>
        <w:ind w:firstLine="0"/>
        <w:rPr>
          <w:sz w:val="16"/>
          <w:szCs w:val="16"/>
          <w:lang w:val="en-US"/>
        </w:rPr>
      </w:pPr>
      <w:r w:rsidRPr="00F86D28">
        <w:rPr>
          <w:sz w:val="16"/>
          <w:szCs w:val="16"/>
          <w:lang w:val="en-US"/>
        </w:rPr>
        <w:t xml:space="preserve">            print('data15')</w:t>
      </w:r>
    </w:p>
    <w:p w:rsidR="00F86D28" w:rsidRPr="00F86D28" w:rsidRDefault="00F86D28" w:rsidP="00F86D28">
      <w:pPr>
        <w:ind w:firstLine="0"/>
        <w:rPr>
          <w:sz w:val="16"/>
          <w:szCs w:val="16"/>
          <w:lang w:val="en-US"/>
        </w:rPr>
      </w:pPr>
      <w:r w:rsidRPr="00F86D28">
        <w:rPr>
          <w:sz w:val="16"/>
          <w:szCs w:val="16"/>
          <w:lang w:val="en-US"/>
        </w:rPr>
        <w:t xml:space="preserve">            print(data15.split('/n'))</w:t>
      </w:r>
    </w:p>
    <w:p w:rsidR="00F86D28" w:rsidRPr="00F86D28" w:rsidRDefault="00F86D28" w:rsidP="00F86D28">
      <w:pPr>
        <w:ind w:firstLine="0"/>
        <w:rPr>
          <w:sz w:val="16"/>
          <w:szCs w:val="16"/>
          <w:lang w:val="en-US"/>
        </w:rPr>
      </w:pPr>
      <w:r w:rsidRPr="00F86D28">
        <w:rPr>
          <w:sz w:val="16"/>
          <w:szCs w:val="16"/>
          <w:lang w:val="en-US"/>
        </w:rPr>
        <w:t xml:space="preserve">            neg_index = 0</w:t>
      </w:r>
    </w:p>
    <w:p w:rsidR="00F86D28" w:rsidRPr="00F86D28" w:rsidRDefault="00F86D28" w:rsidP="00F86D28">
      <w:pPr>
        <w:ind w:firstLine="0"/>
        <w:rPr>
          <w:sz w:val="16"/>
          <w:szCs w:val="16"/>
          <w:lang w:val="en-US"/>
        </w:rPr>
      </w:pPr>
      <w:r w:rsidRPr="00F86D28">
        <w:rPr>
          <w:sz w:val="16"/>
          <w:szCs w:val="16"/>
          <w:lang w:val="en-US"/>
        </w:rPr>
        <w:t xml:space="preserve">            pos_index = 0</w:t>
      </w:r>
    </w:p>
    <w:p w:rsidR="00F86D28" w:rsidRPr="00F86D28" w:rsidRDefault="00F86D28" w:rsidP="00F86D28">
      <w:pPr>
        <w:ind w:firstLine="0"/>
        <w:rPr>
          <w:sz w:val="16"/>
          <w:szCs w:val="16"/>
          <w:lang w:val="en-US"/>
        </w:rPr>
      </w:pPr>
    </w:p>
    <w:p w:rsidR="00F86D28" w:rsidRPr="00F86D28" w:rsidRDefault="00F86D28" w:rsidP="00F86D28">
      <w:pPr>
        <w:ind w:firstLine="0"/>
        <w:rPr>
          <w:sz w:val="16"/>
          <w:szCs w:val="16"/>
          <w:lang w:val="en-US"/>
        </w:rPr>
      </w:pPr>
      <w:r w:rsidRPr="00F86D28">
        <w:rPr>
          <w:sz w:val="16"/>
          <w:szCs w:val="16"/>
          <w:lang w:val="en-US"/>
        </w:rPr>
        <w:t xml:space="preserve">            try:</w:t>
      </w:r>
    </w:p>
    <w:p w:rsidR="00F86D28" w:rsidRPr="00F86D28" w:rsidRDefault="00F86D28" w:rsidP="00F86D28">
      <w:pPr>
        <w:ind w:firstLine="0"/>
        <w:rPr>
          <w:sz w:val="16"/>
          <w:szCs w:val="16"/>
          <w:lang w:val="en-US"/>
        </w:rPr>
      </w:pPr>
      <w:r w:rsidRPr="00F86D28">
        <w:rPr>
          <w:sz w:val="16"/>
          <w:szCs w:val="16"/>
          <w:lang w:val="en-US"/>
        </w:rPr>
        <w:t xml:space="preserve">                for index in data15.split('/n'):</w:t>
      </w:r>
    </w:p>
    <w:p w:rsidR="00F86D28" w:rsidRPr="00F86D28" w:rsidRDefault="00F86D28" w:rsidP="00F86D28">
      <w:pPr>
        <w:ind w:firstLine="0"/>
        <w:rPr>
          <w:sz w:val="16"/>
          <w:szCs w:val="16"/>
          <w:lang w:val="en-US"/>
        </w:rPr>
      </w:pPr>
      <w:r w:rsidRPr="00F86D28">
        <w:rPr>
          <w:sz w:val="16"/>
          <w:szCs w:val="16"/>
          <w:lang w:val="en-US"/>
        </w:rPr>
        <w:t xml:space="preserve">                    index_mass = index.split(' ')</w:t>
      </w:r>
    </w:p>
    <w:p w:rsidR="00F86D28" w:rsidRPr="00F86D28" w:rsidRDefault="00F86D28" w:rsidP="00F86D28">
      <w:pPr>
        <w:ind w:firstLine="0"/>
        <w:rPr>
          <w:sz w:val="16"/>
          <w:szCs w:val="16"/>
          <w:lang w:val="en-US"/>
        </w:rPr>
      </w:pPr>
      <w:r w:rsidRPr="00F86D28">
        <w:rPr>
          <w:sz w:val="16"/>
          <w:szCs w:val="16"/>
          <w:lang w:val="en-US"/>
        </w:rPr>
        <w:t xml:space="preserve">                    print('////')</w:t>
      </w:r>
    </w:p>
    <w:p w:rsidR="00F86D28" w:rsidRPr="00F86D28" w:rsidRDefault="00F86D28" w:rsidP="00F86D28">
      <w:pPr>
        <w:ind w:firstLine="0"/>
        <w:rPr>
          <w:sz w:val="16"/>
          <w:szCs w:val="16"/>
          <w:lang w:val="en-US"/>
        </w:rPr>
      </w:pPr>
      <w:r w:rsidRPr="00F86D28">
        <w:rPr>
          <w:sz w:val="16"/>
          <w:szCs w:val="16"/>
          <w:lang w:val="en-US"/>
        </w:rPr>
        <w:t xml:space="preserve">                    print(index_mass)</w:t>
      </w:r>
    </w:p>
    <w:p w:rsidR="00F86D28" w:rsidRPr="00F86D28" w:rsidRDefault="00F86D28" w:rsidP="00F86D28">
      <w:pPr>
        <w:ind w:firstLine="0"/>
        <w:rPr>
          <w:sz w:val="16"/>
          <w:szCs w:val="16"/>
          <w:lang w:val="en-US"/>
        </w:rPr>
      </w:pPr>
      <w:r w:rsidRPr="00F86D28">
        <w:rPr>
          <w:sz w:val="16"/>
          <w:szCs w:val="16"/>
          <w:lang w:val="en-US"/>
        </w:rPr>
        <w:t xml:space="preserve">                    neg_index += float(index_mass[0][4:])</w:t>
      </w:r>
    </w:p>
    <w:p w:rsidR="00F86D28" w:rsidRPr="00F86D28" w:rsidRDefault="00F86D28" w:rsidP="00F86D28">
      <w:pPr>
        <w:ind w:firstLine="0"/>
        <w:rPr>
          <w:sz w:val="16"/>
          <w:szCs w:val="16"/>
          <w:lang w:val="en-US"/>
        </w:rPr>
      </w:pPr>
      <w:r w:rsidRPr="00F86D28">
        <w:rPr>
          <w:sz w:val="16"/>
          <w:szCs w:val="16"/>
          <w:lang w:val="en-US"/>
        </w:rPr>
        <w:t xml:space="preserve">                    pos_index += float(index_mass[2][4:])</w:t>
      </w:r>
    </w:p>
    <w:p w:rsidR="00F86D28" w:rsidRPr="00F86D28" w:rsidRDefault="00F86D28" w:rsidP="00F86D28">
      <w:pPr>
        <w:ind w:firstLine="0"/>
        <w:rPr>
          <w:sz w:val="16"/>
          <w:szCs w:val="16"/>
          <w:lang w:val="en-US"/>
        </w:rPr>
      </w:pPr>
      <w:r w:rsidRPr="00F86D28">
        <w:rPr>
          <w:sz w:val="16"/>
          <w:szCs w:val="16"/>
          <w:lang w:val="en-US"/>
        </w:rPr>
        <w:t xml:space="preserve">                    print('neg_index')</w:t>
      </w:r>
    </w:p>
    <w:p w:rsidR="00F86D28" w:rsidRPr="00F86D28" w:rsidRDefault="00F86D28" w:rsidP="00F86D28">
      <w:pPr>
        <w:ind w:firstLine="0"/>
        <w:rPr>
          <w:sz w:val="16"/>
          <w:szCs w:val="16"/>
          <w:lang w:val="en-US"/>
        </w:rPr>
      </w:pPr>
      <w:r w:rsidRPr="00F86D28">
        <w:rPr>
          <w:sz w:val="16"/>
          <w:szCs w:val="16"/>
          <w:lang w:val="en-US"/>
        </w:rPr>
        <w:t xml:space="preserve">                    print('pos_index')</w:t>
      </w:r>
    </w:p>
    <w:p w:rsidR="00F86D28" w:rsidRPr="00F86D28" w:rsidRDefault="00F86D28" w:rsidP="00F86D28">
      <w:pPr>
        <w:ind w:firstLine="0"/>
        <w:rPr>
          <w:sz w:val="16"/>
          <w:szCs w:val="16"/>
          <w:lang w:val="en-US"/>
        </w:rPr>
      </w:pPr>
      <w:r w:rsidRPr="00F86D28">
        <w:rPr>
          <w:sz w:val="16"/>
          <w:szCs w:val="16"/>
          <w:lang w:val="en-US"/>
        </w:rPr>
        <w:t xml:space="preserve">                    print('////')</w:t>
      </w:r>
    </w:p>
    <w:p w:rsidR="00F86D28" w:rsidRPr="00F86D28" w:rsidRDefault="00F86D28" w:rsidP="00F86D28">
      <w:pPr>
        <w:ind w:firstLine="0"/>
        <w:rPr>
          <w:sz w:val="16"/>
          <w:szCs w:val="16"/>
          <w:lang w:val="en-US"/>
        </w:rPr>
      </w:pPr>
      <w:r w:rsidRPr="00F86D28">
        <w:rPr>
          <w:sz w:val="16"/>
          <w:szCs w:val="16"/>
          <w:lang w:val="en-US"/>
        </w:rPr>
        <w:t xml:space="preserve">            except Exception as e: print(e) </w:t>
      </w:r>
    </w:p>
    <w:p w:rsidR="00F86D28" w:rsidRPr="00F86D28" w:rsidRDefault="00F86D28" w:rsidP="00F86D28">
      <w:pPr>
        <w:ind w:firstLine="0"/>
        <w:rPr>
          <w:sz w:val="16"/>
          <w:szCs w:val="16"/>
          <w:lang w:val="en-US"/>
        </w:rPr>
      </w:pPr>
    </w:p>
    <w:p w:rsidR="00F86D28" w:rsidRPr="00F86D28" w:rsidRDefault="00F86D28" w:rsidP="00F86D28">
      <w:pPr>
        <w:ind w:firstLine="0"/>
        <w:rPr>
          <w:sz w:val="16"/>
          <w:szCs w:val="16"/>
          <w:lang w:val="en-US"/>
        </w:rPr>
      </w:pPr>
      <w:r w:rsidRPr="00F86D28">
        <w:rPr>
          <w:sz w:val="16"/>
          <w:szCs w:val="16"/>
          <w:lang w:val="en-US"/>
        </w:rPr>
        <w:t xml:space="preserve">            data15 = 'neg:' + str(round(neg_index,3)) + '  pos:' + str(round(pos_index,3))</w:t>
      </w:r>
    </w:p>
    <w:p w:rsidR="00F86D28" w:rsidRPr="00F86D28" w:rsidRDefault="00F86D28" w:rsidP="00F86D28">
      <w:pPr>
        <w:ind w:firstLine="0"/>
        <w:rPr>
          <w:sz w:val="16"/>
          <w:szCs w:val="16"/>
          <w:lang w:val="en-US"/>
        </w:rPr>
      </w:pPr>
      <w:r w:rsidRPr="00F86D28">
        <w:rPr>
          <w:sz w:val="16"/>
          <w:szCs w:val="16"/>
          <w:lang w:val="en-US"/>
        </w:rPr>
        <w:t xml:space="preserve">            print(data15)</w:t>
      </w:r>
    </w:p>
    <w:p w:rsidR="00F86D28" w:rsidRPr="00F86D28" w:rsidRDefault="00F86D28" w:rsidP="00F86D28">
      <w:pPr>
        <w:ind w:firstLine="0"/>
        <w:rPr>
          <w:sz w:val="16"/>
          <w:szCs w:val="16"/>
          <w:lang w:val="en-US"/>
        </w:rPr>
      </w:pPr>
      <w:r w:rsidRPr="00F86D28">
        <w:rPr>
          <w:sz w:val="16"/>
          <w:szCs w:val="16"/>
          <w:lang w:val="en-US"/>
        </w:rPr>
        <w:t xml:space="preserve">            sheet['O'+str(i+k)] = data15</w:t>
      </w:r>
    </w:p>
    <w:p w:rsidR="00F86D28" w:rsidRPr="00F86D28" w:rsidRDefault="00F86D28" w:rsidP="00F86D28">
      <w:pPr>
        <w:ind w:firstLine="0"/>
        <w:rPr>
          <w:sz w:val="16"/>
          <w:szCs w:val="16"/>
          <w:lang w:val="en-US"/>
        </w:rPr>
      </w:pPr>
      <w:r w:rsidRPr="00F86D28">
        <w:rPr>
          <w:sz w:val="16"/>
          <w:szCs w:val="16"/>
          <w:lang w:val="en-US"/>
        </w:rPr>
        <w:t xml:space="preserve">            sheet['Q'+str(i+k)] = str(round(neg_index,3))</w:t>
      </w:r>
    </w:p>
    <w:p w:rsidR="00F86D28" w:rsidRPr="00F86D28" w:rsidRDefault="00F86D28" w:rsidP="00F86D28">
      <w:pPr>
        <w:ind w:firstLine="0"/>
        <w:rPr>
          <w:sz w:val="16"/>
          <w:szCs w:val="16"/>
          <w:lang w:val="en-US"/>
        </w:rPr>
      </w:pPr>
      <w:r w:rsidRPr="00F86D28">
        <w:rPr>
          <w:sz w:val="16"/>
          <w:szCs w:val="16"/>
          <w:lang w:val="en-US"/>
        </w:rPr>
        <w:t xml:space="preserve">            sheet['R'+str(i+k)] = str(round(pos_index,3))</w:t>
      </w:r>
    </w:p>
    <w:p w:rsidR="00F86D28" w:rsidRPr="00F86D28" w:rsidRDefault="00F86D28" w:rsidP="00F86D28">
      <w:pPr>
        <w:ind w:firstLine="0"/>
        <w:rPr>
          <w:sz w:val="16"/>
          <w:szCs w:val="16"/>
          <w:lang w:val="en-US"/>
        </w:rPr>
      </w:pPr>
      <w:r w:rsidRPr="00F86D28">
        <w:rPr>
          <w:sz w:val="16"/>
          <w:szCs w:val="16"/>
          <w:lang w:val="en-US"/>
        </w:rPr>
        <w:t xml:space="preserve">            sheet['S'+str(i+k)] = str(round(-neg_index,3))</w:t>
      </w:r>
    </w:p>
    <w:p w:rsidR="00F86D28" w:rsidRPr="00F86D28" w:rsidRDefault="00F86D28" w:rsidP="00F86D28">
      <w:pPr>
        <w:ind w:firstLine="0"/>
        <w:rPr>
          <w:sz w:val="16"/>
          <w:szCs w:val="16"/>
          <w:lang w:val="en-US"/>
        </w:rPr>
      </w:pPr>
      <w:r w:rsidRPr="00F86D28">
        <w:rPr>
          <w:sz w:val="16"/>
          <w:szCs w:val="16"/>
          <w:lang w:val="en-US"/>
        </w:rPr>
        <w:t xml:space="preserve">        except Exception as e: print(e)</w:t>
      </w:r>
    </w:p>
    <w:p w:rsidR="00F86D28" w:rsidRPr="00F86D28" w:rsidRDefault="00F86D28" w:rsidP="00F86D28">
      <w:pPr>
        <w:ind w:firstLine="0"/>
        <w:rPr>
          <w:sz w:val="16"/>
          <w:szCs w:val="16"/>
          <w:lang w:val="en-US"/>
        </w:rPr>
      </w:pPr>
      <w:r w:rsidRPr="00F86D28">
        <w:rPr>
          <w:sz w:val="16"/>
          <w:szCs w:val="16"/>
          <w:lang w:val="en-US"/>
        </w:rPr>
        <w:t xml:space="preserve">    try:</w:t>
      </w:r>
    </w:p>
    <w:p w:rsidR="00F86D28" w:rsidRPr="00F86D28" w:rsidRDefault="00F86D28" w:rsidP="00F86D28">
      <w:pPr>
        <w:ind w:firstLine="0"/>
        <w:rPr>
          <w:sz w:val="16"/>
          <w:szCs w:val="16"/>
          <w:lang w:val="en-US"/>
        </w:rPr>
      </w:pPr>
      <w:r w:rsidRPr="00F86D28">
        <w:rPr>
          <w:sz w:val="16"/>
          <w:szCs w:val="16"/>
          <w:lang w:val="en-US"/>
        </w:rPr>
        <w:t xml:space="preserve">        sheet['K'+str(i+k)] = input[i][4]</w:t>
      </w:r>
    </w:p>
    <w:p w:rsidR="00F86D28" w:rsidRPr="00F86D28" w:rsidRDefault="00F86D28" w:rsidP="00F86D28">
      <w:pPr>
        <w:ind w:firstLine="0"/>
        <w:rPr>
          <w:sz w:val="16"/>
          <w:szCs w:val="16"/>
          <w:lang w:val="en-US"/>
        </w:rPr>
      </w:pPr>
    </w:p>
    <w:p w:rsidR="00F86D28" w:rsidRPr="00F86D28" w:rsidRDefault="00F86D28" w:rsidP="00F86D28">
      <w:pPr>
        <w:ind w:firstLine="0"/>
        <w:rPr>
          <w:sz w:val="16"/>
          <w:szCs w:val="16"/>
          <w:lang w:val="en-US"/>
        </w:rPr>
      </w:pPr>
      <w:r w:rsidRPr="00F86D28">
        <w:rPr>
          <w:sz w:val="16"/>
          <w:szCs w:val="16"/>
          <w:lang w:val="en-US"/>
        </w:rPr>
        <w:t xml:space="preserve">    except Exception as e: print(e)</w:t>
      </w:r>
    </w:p>
    <w:p w:rsidR="00F86D28" w:rsidRPr="00F86D28" w:rsidRDefault="00F86D28" w:rsidP="00F86D28">
      <w:pPr>
        <w:ind w:firstLine="0"/>
        <w:rPr>
          <w:sz w:val="16"/>
          <w:szCs w:val="16"/>
          <w:lang w:val="en-US"/>
        </w:rPr>
      </w:pPr>
    </w:p>
    <w:p w:rsidR="00F86D28" w:rsidRPr="00F86D28" w:rsidRDefault="00F86D28" w:rsidP="00F86D28">
      <w:pPr>
        <w:ind w:firstLine="0"/>
        <w:rPr>
          <w:sz w:val="16"/>
          <w:szCs w:val="16"/>
          <w:lang w:val="en-US"/>
        </w:rPr>
      </w:pPr>
      <w:r w:rsidRPr="00F86D28">
        <w:rPr>
          <w:sz w:val="16"/>
          <w:szCs w:val="16"/>
          <w:lang w:val="en-US"/>
        </w:rPr>
        <w:t xml:space="preserve">    if input[i][4] == 'НОВИНИ':</w:t>
      </w:r>
    </w:p>
    <w:p w:rsidR="00F86D28" w:rsidRPr="00F86D28" w:rsidRDefault="00F86D28" w:rsidP="00F86D28">
      <w:pPr>
        <w:ind w:firstLine="0"/>
        <w:rPr>
          <w:sz w:val="16"/>
          <w:szCs w:val="16"/>
          <w:lang w:val="en-US"/>
        </w:rPr>
      </w:pPr>
      <w:r w:rsidRPr="00F86D28">
        <w:rPr>
          <w:sz w:val="16"/>
          <w:szCs w:val="16"/>
          <w:lang w:val="en-US"/>
        </w:rPr>
        <w:t xml:space="preserve">        sheet['M'+str(i+k)] = news_anchor_name</w:t>
      </w:r>
    </w:p>
    <w:p w:rsidR="00F86D28" w:rsidRPr="00F86D28" w:rsidRDefault="00F86D28" w:rsidP="00F86D28">
      <w:pPr>
        <w:ind w:firstLine="0"/>
        <w:rPr>
          <w:sz w:val="16"/>
          <w:szCs w:val="16"/>
          <w:lang w:val="en-US"/>
        </w:rPr>
      </w:pPr>
    </w:p>
    <w:p w:rsidR="00F86D28" w:rsidRPr="00F86D28" w:rsidRDefault="00F86D28" w:rsidP="00F86D28">
      <w:pPr>
        <w:ind w:firstLine="0"/>
        <w:rPr>
          <w:sz w:val="16"/>
          <w:szCs w:val="16"/>
          <w:lang w:val="en-US"/>
        </w:rPr>
      </w:pPr>
      <w:r w:rsidRPr="00F86D28">
        <w:rPr>
          <w:sz w:val="16"/>
          <w:szCs w:val="16"/>
          <w:lang w:val="en-US"/>
        </w:rPr>
        <w:t xml:space="preserve">    sheet['P'+str(i+k)] = 'in process...'</w:t>
      </w:r>
    </w:p>
    <w:p w:rsidR="00F86D28" w:rsidRPr="00F86D28" w:rsidRDefault="00F86D28" w:rsidP="00F86D28">
      <w:pPr>
        <w:ind w:firstLine="0"/>
        <w:rPr>
          <w:sz w:val="16"/>
          <w:szCs w:val="16"/>
          <w:lang w:val="en-US"/>
        </w:rPr>
      </w:pPr>
      <w:r w:rsidRPr="00F86D28">
        <w:rPr>
          <w:sz w:val="16"/>
          <w:szCs w:val="16"/>
          <w:lang w:val="en-US"/>
        </w:rPr>
        <w:t xml:space="preserve">    sheet['T'+str(i+k)] = i+1</w:t>
      </w:r>
    </w:p>
    <w:p w:rsidR="00F86D28" w:rsidRPr="00F86D28" w:rsidRDefault="00F86D28" w:rsidP="00F86D28">
      <w:pPr>
        <w:ind w:firstLine="0"/>
        <w:rPr>
          <w:sz w:val="16"/>
          <w:szCs w:val="16"/>
          <w:lang w:val="en-US"/>
        </w:rPr>
      </w:pPr>
      <w:r w:rsidRPr="00F86D28">
        <w:rPr>
          <w:sz w:val="16"/>
          <w:szCs w:val="16"/>
          <w:lang w:val="en-US"/>
        </w:rPr>
        <w:t xml:space="preserve">    try:</w:t>
      </w:r>
    </w:p>
    <w:p w:rsidR="00F86D28" w:rsidRPr="00F86D28" w:rsidRDefault="00F86D28" w:rsidP="00F86D28">
      <w:pPr>
        <w:ind w:firstLine="0"/>
        <w:rPr>
          <w:sz w:val="16"/>
          <w:szCs w:val="16"/>
          <w:lang w:val="en-US"/>
        </w:rPr>
      </w:pPr>
      <w:r w:rsidRPr="00F86D28">
        <w:rPr>
          <w:sz w:val="16"/>
          <w:szCs w:val="16"/>
          <w:lang w:val="en-US"/>
        </w:rPr>
        <w:t xml:space="preserve">        os.remove(path+'video/'+'sample'+str(i)+'.wav')</w:t>
      </w:r>
    </w:p>
    <w:p w:rsidR="00F86D28" w:rsidRPr="00F86D28" w:rsidRDefault="00F86D28" w:rsidP="00F86D28">
      <w:pPr>
        <w:ind w:firstLine="0"/>
        <w:rPr>
          <w:sz w:val="16"/>
          <w:szCs w:val="16"/>
          <w:lang w:val="en-US"/>
        </w:rPr>
      </w:pPr>
      <w:r w:rsidRPr="00F86D28">
        <w:rPr>
          <w:sz w:val="16"/>
          <w:szCs w:val="16"/>
          <w:lang w:val="en-US"/>
        </w:rPr>
        <w:t xml:space="preserve">    except Exception as e: print(e)</w:t>
      </w:r>
    </w:p>
    <w:p w:rsidR="00F86D28" w:rsidRPr="00F86D28" w:rsidRDefault="00F86D28" w:rsidP="00F86D28">
      <w:pPr>
        <w:ind w:firstLine="0"/>
        <w:rPr>
          <w:sz w:val="16"/>
          <w:szCs w:val="16"/>
          <w:lang w:val="en-US"/>
        </w:rPr>
      </w:pPr>
    </w:p>
    <w:p w:rsidR="00F86D28" w:rsidRPr="00F86D28" w:rsidRDefault="00F86D28" w:rsidP="00F86D28">
      <w:pPr>
        <w:ind w:firstLine="0"/>
        <w:rPr>
          <w:sz w:val="16"/>
          <w:szCs w:val="16"/>
          <w:lang w:val="en-US"/>
        </w:rPr>
      </w:pPr>
      <w:r w:rsidRPr="00F86D28">
        <w:rPr>
          <w:sz w:val="16"/>
          <w:szCs w:val="16"/>
          <w:lang w:val="en-US"/>
        </w:rPr>
        <w:t>xfile.save('my.xlsx')</w:t>
      </w:r>
    </w:p>
    <w:p w:rsidR="00F86D28" w:rsidRPr="00F86D28" w:rsidRDefault="00F86D28" w:rsidP="00F86D28">
      <w:pPr>
        <w:ind w:firstLine="0"/>
        <w:rPr>
          <w:sz w:val="16"/>
          <w:szCs w:val="16"/>
          <w:lang w:val="en-US"/>
        </w:rPr>
      </w:pPr>
    </w:p>
    <w:p w:rsidR="00F86D28" w:rsidRPr="00F86D28" w:rsidRDefault="00F86D28" w:rsidP="00F86D28">
      <w:pPr>
        <w:ind w:firstLine="0"/>
        <w:rPr>
          <w:sz w:val="16"/>
          <w:szCs w:val="16"/>
          <w:lang w:val="en-US"/>
        </w:rPr>
      </w:pPr>
      <w:r w:rsidRPr="00F86D28">
        <w:rPr>
          <w:sz w:val="16"/>
          <w:szCs w:val="16"/>
          <w:lang w:val="en-US"/>
        </w:rPr>
        <w:t>import xlsxwriter</w:t>
      </w:r>
    </w:p>
    <w:p w:rsidR="00F86D28" w:rsidRPr="00F86D28" w:rsidRDefault="00F86D28" w:rsidP="00F86D28">
      <w:pPr>
        <w:ind w:firstLine="0"/>
        <w:rPr>
          <w:sz w:val="16"/>
          <w:szCs w:val="16"/>
          <w:lang w:val="en-US"/>
        </w:rPr>
      </w:pPr>
      <w:r w:rsidRPr="00F86D28">
        <w:rPr>
          <w:sz w:val="16"/>
          <w:szCs w:val="16"/>
          <w:lang w:val="en-US"/>
        </w:rPr>
        <w:t>import datetime</w:t>
      </w:r>
    </w:p>
    <w:p w:rsidR="00F86D28" w:rsidRPr="00F86D28" w:rsidRDefault="00F86D28" w:rsidP="00F86D28">
      <w:pPr>
        <w:ind w:firstLine="0"/>
        <w:rPr>
          <w:sz w:val="16"/>
          <w:szCs w:val="16"/>
          <w:lang w:val="en-US"/>
        </w:rPr>
      </w:pPr>
      <w:r w:rsidRPr="00F86D28">
        <w:rPr>
          <w:sz w:val="16"/>
          <w:szCs w:val="16"/>
          <w:lang w:val="en-US"/>
        </w:rPr>
        <w:t>import plotly.graph_objects as go</w:t>
      </w:r>
    </w:p>
    <w:p w:rsidR="00F86D28" w:rsidRPr="00F86D28" w:rsidRDefault="00F86D28" w:rsidP="00F86D28">
      <w:pPr>
        <w:ind w:firstLine="0"/>
        <w:rPr>
          <w:sz w:val="16"/>
          <w:szCs w:val="16"/>
          <w:lang w:val="en-US"/>
        </w:rPr>
      </w:pPr>
      <w:r w:rsidRPr="00F86D28">
        <w:rPr>
          <w:sz w:val="16"/>
          <w:szCs w:val="16"/>
          <w:lang w:val="en-US"/>
        </w:rPr>
        <w:t>import matplotlib.pyplot as plt</w:t>
      </w:r>
    </w:p>
    <w:p w:rsidR="00F86D28" w:rsidRPr="00F86D28" w:rsidRDefault="00F86D28" w:rsidP="00F86D28">
      <w:pPr>
        <w:ind w:firstLine="0"/>
        <w:rPr>
          <w:sz w:val="16"/>
          <w:szCs w:val="16"/>
          <w:lang w:val="en-US"/>
        </w:rPr>
      </w:pPr>
      <w:r w:rsidRPr="00F86D28">
        <w:rPr>
          <w:sz w:val="16"/>
          <w:szCs w:val="16"/>
          <w:lang w:val="en-US"/>
        </w:rPr>
        <w:t>import numpy as np</w:t>
      </w:r>
    </w:p>
    <w:p w:rsidR="00F86D28" w:rsidRPr="00F86D28" w:rsidRDefault="00F86D28" w:rsidP="00F86D28">
      <w:pPr>
        <w:ind w:firstLine="0"/>
        <w:rPr>
          <w:sz w:val="16"/>
          <w:szCs w:val="16"/>
          <w:lang w:val="en-US"/>
        </w:rPr>
      </w:pPr>
      <w:r w:rsidRPr="00F86D28">
        <w:rPr>
          <w:sz w:val="16"/>
          <w:szCs w:val="16"/>
          <w:lang w:val="en-US"/>
        </w:rPr>
        <w:t>from openpyxl import Workbook</w:t>
      </w:r>
    </w:p>
    <w:p w:rsidR="00F86D28" w:rsidRPr="00F86D28" w:rsidRDefault="00F86D28" w:rsidP="00F86D28">
      <w:pPr>
        <w:ind w:firstLine="0"/>
        <w:rPr>
          <w:sz w:val="16"/>
          <w:szCs w:val="16"/>
          <w:lang w:val="en-US"/>
        </w:rPr>
      </w:pPr>
      <w:r w:rsidRPr="00F86D28">
        <w:rPr>
          <w:sz w:val="16"/>
          <w:szCs w:val="16"/>
          <w:lang w:val="en-US"/>
        </w:rPr>
        <w:t>from openpyxl.drawing.image import Image</w:t>
      </w:r>
    </w:p>
    <w:p w:rsidR="00F86D28" w:rsidRPr="00F86D28" w:rsidRDefault="00F86D28" w:rsidP="00F86D28">
      <w:pPr>
        <w:ind w:firstLine="0"/>
        <w:rPr>
          <w:sz w:val="16"/>
          <w:szCs w:val="16"/>
          <w:lang w:val="en-US"/>
        </w:rPr>
      </w:pPr>
      <w:r w:rsidRPr="00F86D28">
        <w:rPr>
          <w:sz w:val="16"/>
          <w:szCs w:val="16"/>
          <w:lang w:val="en-US"/>
        </w:rPr>
        <w:t>from openpyxl import load_workbook</w:t>
      </w:r>
    </w:p>
    <w:p w:rsidR="00F86D28" w:rsidRPr="00F86D28" w:rsidRDefault="00F86D28" w:rsidP="00F86D28">
      <w:pPr>
        <w:ind w:firstLine="0"/>
        <w:rPr>
          <w:sz w:val="16"/>
          <w:szCs w:val="16"/>
          <w:lang w:val="en-US"/>
        </w:rPr>
      </w:pPr>
      <w:r w:rsidRPr="00F86D28">
        <w:rPr>
          <w:sz w:val="16"/>
          <w:szCs w:val="16"/>
          <w:lang w:val="en-US"/>
        </w:rPr>
        <w:t>import plotly.graph_objects as go</w:t>
      </w:r>
    </w:p>
    <w:p w:rsidR="00F86D28" w:rsidRPr="00F86D28" w:rsidRDefault="00F86D28" w:rsidP="00F86D28">
      <w:pPr>
        <w:ind w:firstLine="0"/>
        <w:rPr>
          <w:sz w:val="16"/>
          <w:szCs w:val="16"/>
          <w:lang w:val="en-US"/>
        </w:rPr>
      </w:pPr>
      <w:r w:rsidRPr="00F86D28">
        <w:rPr>
          <w:sz w:val="16"/>
          <w:szCs w:val="16"/>
          <w:lang w:val="en-US"/>
        </w:rPr>
        <w:t>from openpyxl import load_workbook</w:t>
      </w:r>
    </w:p>
    <w:p w:rsidR="00F86D28" w:rsidRPr="00F86D28" w:rsidRDefault="00F86D28" w:rsidP="00F86D28">
      <w:pPr>
        <w:ind w:firstLine="0"/>
        <w:rPr>
          <w:sz w:val="16"/>
          <w:szCs w:val="16"/>
          <w:lang w:val="en-US"/>
        </w:rPr>
      </w:pPr>
    </w:p>
    <w:p w:rsidR="00F86D28" w:rsidRPr="00F86D28" w:rsidRDefault="00F86D28" w:rsidP="00F86D28">
      <w:pPr>
        <w:ind w:firstLine="0"/>
        <w:rPr>
          <w:sz w:val="16"/>
          <w:szCs w:val="16"/>
          <w:lang w:val="en-US"/>
        </w:rPr>
      </w:pPr>
      <w:r w:rsidRPr="00F86D28">
        <w:rPr>
          <w:sz w:val="16"/>
          <w:szCs w:val="16"/>
          <w:lang w:val="en-US"/>
        </w:rPr>
        <w:t xml:space="preserve">xfile.save('my.xlsx') </w:t>
      </w:r>
    </w:p>
    <w:p w:rsidR="00F86D28" w:rsidRPr="00F86D28" w:rsidRDefault="00F86D28" w:rsidP="00F86D28">
      <w:pPr>
        <w:ind w:firstLine="0"/>
        <w:rPr>
          <w:sz w:val="16"/>
          <w:szCs w:val="16"/>
          <w:lang w:val="en-US"/>
        </w:rPr>
      </w:pPr>
      <w:r w:rsidRPr="00F86D28">
        <w:rPr>
          <w:sz w:val="16"/>
          <w:szCs w:val="16"/>
          <w:lang w:val="en-US"/>
        </w:rPr>
        <w:t>wb = load_workbook('Report_Time_Bands_{_Рейтинг_Украина_}_20210218_131006.xlsx',data_only=True)</w:t>
      </w:r>
    </w:p>
    <w:p w:rsidR="00F86D28" w:rsidRPr="00F86D28" w:rsidRDefault="00F86D28" w:rsidP="00F86D28">
      <w:pPr>
        <w:ind w:firstLine="0"/>
        <w:rPr>
          <w:sz w:val="16"/>
          <w:szCs w:val="16"/>
          <w:lang w:val="en-US"/>
        </w:rPr>
      </w:pPr>
      <w:r w:rsidRPr="00F86D28">
        <w:rPr>
          <w:sz w:val="16"/>
          <w:szCs w:val="16"/>
          <w:lang w:val="en-US"/>
        </w:rPr>
        <w:t>sheet = wb.get_sheet_by_name(data)</w:t>
      </w:r>
    </w:p>
    <w:p w:rsidR="00F86D28" w:rsidRPr="00F86D28" w:rsidRDefault="00F86D28" w:rsidP="00F86D28">
      <w:pPr>
        <w:ind w:firstLine="0"/>
        <w:rPr>
          <w:sz w:val="16"/>
          <w:szCs w:val="16"/>
          <w:lang w:val="en-US"/>
        </w:rPr>
      </w:pPr>
    </w:p>
    <w:p w:rsidR="00F86D28" w:rsidRPr="00F86D28" w:rsidRDefault="00F86D28" w:rsidP="00F86D28">
      <w:pPr>
        <w:ind w:firstLine="0"/>
        <w:rPr>
          <w:sz w:val="16"/>
          <w:szCs w:val="16"/>
          <w:lang w:val="en-US"/>
        </w:rPr>
      </w:pPr>
      <w:r w:rsidRPr="00F86D28">
        <w:rPr>
          <w:sz w:val="16"/>
          <w:szCs w:val="16"/>
          <w:lang w:val="en-US"/>
        </w:rPr>
        <w:lastRenderedPageBreak/>
        <w:t>mass = []</w:t>
      </w:r>
    </w:p>
    <w:p w:rsidR="00F86D28" w:rsidRPr="00F86D28" w:rsidRDefault="00F86D28" w:rsidP="00F86D28">
      <w:pPr>
        <w:ind w:firstLine="0"/>
        <w:rPr>
          <w:sz w:val="16"/>
          <w:szCs w:val="16"/>
          <w:lang w:val="en-US"/>
        </w:rPr>
      </w:pPr>
      <w:r w:rsidRPr="00F86D28">
        <w:rPr>
          <w:sz w:val="16"/>
          <w:szCs w:val="16"/>
          <w:lang w:val="en-US"/>
        </w:rPr>
        <w:t>try:</w:t>
      </w:r>
    </w:p>
    <w:p w:rsidR="00F86D28" w:rsidRPr="00F86D28" w:rsidRDefault="00F86D28" w:rsidP="00F86D28">
      <w:pPr>
        <w:ind w:firstLine="0"/>
        <w:rPr>
          <w:sz w:val="16"/>
          <w:szCs w:val="16"/>
          <w:lang w:val="en-US"/>
        </w:rPr>
      </w:pPr>
      <w:r w:rsidRPr="00F86D28">
        <w:rPr>
          <w:sz w:val="16"/>
          <w:szCs w:val="16"/>
          <w:lang w:val="en-US"/>
        </w:rPr>
        <w:t xml:space="preserve">    for i in range(4,3903):</w:t>
      </w:r>
    </w:p>
    <w:p w:rsidR="00F86D28" w:rsidRPr="00F86D28" w:rsidRDefault="00F86D28" w:rsidP="00F86D28">
      <w:pPr>
        <w:ind w:firstLine="0"/>
        <w:rPr>
          <w:sz w:val="16"/>
          <w:szCs w:val="16"/>
          <w:lang w:val="en-US"/>
        </w:rPr>
      </w:pPr>
      <w:r w:rsidRPr="00F86D28">
        <w:rPr>
          <w:sz w:val="16"/>
          <w:szCs w:val="16"/>
          <w:lang w:val="en-US"/>
        </w:rPr>
        <w:t xml:space="preserve">        try:</w:t>
      </w:r>
    </w:p>
    <w:p w:rsidR="00F86D28" w:rsidRPr="00F86D28" w:rsidRDefault="00F86D28" w:rsidP="00F86D28">
      <w:pPr>
        <w:ind w:firstLine="0"/>
        <w:rPr>
          <w:sz w:val="16"/>
          <w:szCs w:val="16"/>
          <w:lang w:val="en-US"/>
        </w:rPr>
      </w:pPr>
      <w:r w:rsidRPr="00F86D28">
        <w:rPr>
          <w:sz w:val="16"/>
          <w:szCs w:val="16"/>
          <w:lang w:val="en-US"/>
        </w:rPr>
        <w:t xml:space="preserve">            mass.append(sheet.cell(i, 4).value)</w:t>
      </w:r>
    </w:p>
    <w:p w:rsidR="00F86D28" w:rsidRPr="00F86D28" w:rsidRDefault="00F86D28" w:rsidP="00F86D28">
      <w:pPr>
        <w:ind w:firstLine="0"/>
        <w:rPr>
          <w:sz w:val="16"/>
          <w:szCs w:val="16"/>
          <w:lang w:val="en-US"/>
        </w:rPr>
      </w:pPr>
      <w:r w:rsidRPr="00F86D28">
        <w:rPr>
          <w:sz w:val="16"/>
          <w:szCs w:val="16"/>
          <w:lang w:val="en-US"/>
        </w:rPr>
        <w:t xml:space="preserve">        except:mass.append('')           </w:t>
      </w:r>
    </w:p>
    <w:p w:rsidR="00F86D28" w:rsidRPr="00F86D28" w:rsidRDefault="00F86D28" w:rsidP="00F86D28">
      <w:pPr>
        <w:ind w:firstLine="0"/>
        <w:rPr>
          <w:sz w:val="16"/>
          <w:szCs w:val="16"/>
          <w:lang w:val="en-US"/>
        </w:rPr>
      </w:pPr>
      <w:r w:rsidRPr="00F86D28">
        <w:rPr>
          <w:sz w:val="16"/>
          <w:szCs w:val="16"/>
          <w:lang w:val="en-US"/>
        </w:rPr>
        <w:t>except:pass</w:t>
      </w:r>
    </w:p>
    <w:p w:rsidR="00F86D28" w:rsidRPr="00F86D28" w:rsidRDefault="00F86D28" w:rsidP="00F86D28">
      <w:pPr>
        <w:ind w:firstLine="0"/>
        <w:rPr>
          <w:sz w:val="16"/>
          <w:szCs w:val="16"/>
          <w:lang w:val="en-US"/>
        </w:rPr>
      </w:pPr>
    </w:p>
    <w:p w:rsidR="00F86D28" w:rsidRPr="00F86D28" w:rsidRDefault="00F86D28" w:rsidP="00F86D28">
      <w:pPr>
        <w:ind w:firstLine="0"/>
        <w:rPr>
          <w:sz w:val="16"/>
          <w:szCs w:val="16"/>
          <w:lang w:val="en-US"/>
        </w:rPr>
      </w:pPr>
      <w:r w:rsidRPr="00F86D28">
        <w:rPr>
          <w:sz w:val="16"/>
          <w:szCs w:val="16"/>
          <w:lang w:val="en-US"/>
        </w:rPr>
        <w:t>wb = load_workbook('my.xlsx')</w:t>
      </w:r>
    </w:p>
    <w:p w:rsidR="00F86D28" w:rsidRPr="00F86D28" w:rsidRDefault="00F86D28" w:rsidP="00F86D28">
      <w:pPr>
        <w:ind w:firstLine="0"/>
        <w:rPr>
          <w:sz w:val="16"/>
          <w:szCs w:val="16"/>
          <w:lang w:val="en-US"/>
        </w:rPr>
      </w:pPr>
      <w:r w:rsidRPr="00F86D28">
        <w:rPr>
          <w:sz w:val="16"/>
          <w:szCs w:val="16"/>
          <w:lang w:val="en-US"/>
        </w:rPr>
        <w:t>sheet = wb.get_sheet_by_name('Sheet1')</w:t>
      </w:r>
    </w:p>
    <w:p w:rsidR="00F86D28" w:rsidRPr="00F86D28" w:rsidRDefault="00F86D28" w:rsidP="00F86D28">
      <w:pPr>
        <w:ind w:firstLine="0"/>
        <w:rPr>
          <w:sz w:val="16"/>
          <w:szCs w:val="16"/>
          <w:lang w:val="en-US"/>
        </w:rPr>
      </w:pPr>
    </w:p>
    <w:p w:rsidR="00F86D28" w:rsidRPr="00F86D28" w:rsidRDefault="00F86D28" w:rsidP="00F86D28">
      <w:pPr>
        <w:ind w:firstLine="0"/>
        <w:rPr>
          <w:sz w:val="16"/>
          <w:szCs w:val="16"/>
          <w:lang w:val="en-US"/>
        </w:rPr>
      </w:pPr>
      <w:r w:rsidRPr="00F86D28">
        <w:rPr>
          <w:sz w:val="16"/>
          <w:szCs w:val="16"/>
          <w:lang w:val="en-US"/>
        </w:rPr>
        <w:t>index_from_my_table = []</w:t>
      </w:r>
    </w:p>
    <w:p w:rsidR="00F86D28" w:rsidRPr="00F86D28" w:rsidRDefault="00F86D28" w:rsidP="00F86D28">
      <w:pPr>
        <w:ind w:firstLine="0"/>
        <w:rPr>
          <w:sz w:val="16"/>
          <w:szCs w:val="16"/>
          <w:lang w:val="en-US"/>
        </w:rPr>
      </w:pPr>
      <w:r w:rsidRPr="00F86D28">
        <w:rPr>
          <w:sz w:val="16"/>
          <w:szCs w:val="16"/>
          <w:lang w:val="en-US"/>
        </w:rPr>
        <w:t>i=2</w:t>
      </w:r>
    </w:p>
    <w:p w:rsidR="00F86D28" w:rsidRPr="00F86D28" w:rsidRDefault="00F86D28" w:rsidP="00F86D28">
      <w:pPr>
        <w:ind w:firstLine="0"/>
        <w:rPr>
          <w:sz w:val="16"/>
          <w:szCs w:val="16"/>
          <w:lang w:val="en-US"/>
        </w:rPr>
      </w:pPr>
      <w:r w:rsidRPr="00F86D28">
        <w:rPr>
          <w:sz w:val="16"/>
          <w:szCs w:val="16"/>
          <w:lang w:val="en-US"/>
        </w:rPr>
        <w:t>while sheet.cell(i, 20).value != None:</w:t>
      </w:r>
    </w:p>
    <w:p w:rsidR="00F86D28" w:rsidRPr="00F86D28" w:rsidRDefault="00F86D28" w:rsidP="00F86D28">
      <w:pPr>
        <w:ind w:firstLine="0"/>
        <w:rPr>
          <w:sz w:val="16"/>
          <w:szCs w:val="16"/>
          <w:lang w:val="en-US"/>
        </w:rPr>
      </w:pPr>
      <w:r w:rsidRPr="00F86D28">
        <w:rPr>
          <w:sz w:val="16"/>
          <w:szCs w:val="16"/>
          <w:lang w:val="en-US"/>
        </w:rPr>
        <w:t xml:space="preserve">    try:</w:t>
      </w:r>
    </w:p>
    <w:p w:rsidR="00F86D28" w:rsidRPr="00F86D28" w:rsidRDefault="00F86D28" w:rsidP="00F86D28">
      <w:pPr>
        <w:ind w:firstLine="0"/>
        <w:rPr>
          <w:sz w:val="16"/>
          <w:szCs w:val="16"/>
          <w:lang w:val="en-US"/>
        </w:rPr>
      </w:pPr>
      <w:r w:rsidRPr="00F86D28">
        <w:rPr>
          <w:sz w:val="16"/>
          <w:szCs w:val="16"/>
          <w:lang w:val="en-US"/>
        </w:rPr>
        <w:t xml:space="preserve">        index_from_my_table.append(sheet.cell(i, 20).value)</w:t>
      </w:r>
    </w:p>
    <w:p w:rsidR="00F86D28" w:rsidRPr="00F86D28" w:rsidRDefault="00F86D28" w:rsidP="00F86D28">
      <w:pPr>
        <w:ind w:firstLine="0"/>
        <w:rPr>
          <w:sz w:val="16"/>
          <w:szCs w:val="16"/>
          <w:lang w:val="en-US"/>
        </w:rPr>
      </w:pPr>
      <w:r w:rsidRPr="00F86D28">
        <w:rPr>
          <w:sz w:val="16"/>
          <w:szCs w:val="16"/>
          <w:lang w:val="en-US"/>
        </w:rPr>
        <w:t xml:space="preserve">    except:</w:t>
      </w:r>
    </w:p>
    <w:p w:rsidR="00F86D28" w:rsidRPr="00F86D28" w:rsidRDefault="00F86D28" w:rsidP="00F86D28">
      <w:pPr>
        <w:ind w:firstLine="0"/>
        <w:rPr>
          <w:sz w:val="16"/>
          <w:szCs w:val="16"/>
          <w:lang w:val="en-US"/>
        </w:rPr>
      </w:pPr>
      <w:r w:rsidRPr="00F86D28">
        <w:rPr>
          <w:sz w:val="16"/>
          <w:szCs w:val="16"/>
          <w:lang w:val="en-US"/>
        </w:rPr>
        <w:t xml:space="preserve">        index_from_my_table.append('')  </w:t>
      </w:r>
    </w:p>
    <w:p w:rsidR="00F86D28" w:rsidRPr="00F86D28" w:rsidRDefault="00F86D28" w:rsidP="00F86D28">
      <w:pPr>
        <w:ind w:firstLine="0"/>
        <w:rPr>
          <w:sz w:val="16"/>
          <w:szCs w:val="16"/>
          <w:lang w:val="en-US"/>
        </w:rPr>
      </w:pPr>
      <w:r w:rsidRPr="00F86D28">
        <w:rPr>
          <w:sz w:val="16"/>
          <w:szCs w:val="16"/>
          <w:lang w:val="en-US"/>
        </w:rPr>
        <w:t xml:space="preserve">    i+=1</w:t>
      </w:r>
    </w:p>
    <w:p w:rsidR="00F86D28" w:rsidRPr="00F86D28" w:rsidRDefault="00F86D28" w:rsidP="00F86D28">
      <w:pPr>
        <w:ind w:firstLine="0"/>
        <w:rPr>
          <w:sz w:val="16"/>
          <w:szCs w:val="16"/>
          <w:lang w:val="en-US"/>
        </w:rPr>
      </w:pPr>
      <w:r w:rsidRPr="00F86D28">
        <w:rPr>
          <w:sz w:val="16"/>
          <w:szCs w:val="16"/>
          <w:lang w:val="en-US"/>
        </w:rPr>
        <w:t xml:space="preserve">    </w:t>
      </w:r>
    </w:p>
    <w:p w:rsidR="00F86D28" w:rsidRPr="00F86D28" w:rsidRDefault="00F86D28" w:rsidP="00F86D28">
      <w:pPr>
        <w:ind w:firstLine="0"/>
        <w:rPr>
          <w:sz w:val="16"/>
          <w:szCs w:val="16"/>
          <w:lang w:val="en-US"/>
        </w:rPr>
      </w:pPr>
      <w:r w:rsidRPr="00F86D28">
        <w:rPr>
          <w:sz w:val="16"/>
          <w:szCs w:val="16"/>
          <w:lang w:val="en-US"/>
        </w:rPr>
        <w:t>rannge = len(index_from_my_table)</w:t>
      </w:r>
    </w:p>
    <w:p w:rsidR="00F86D28" w:rsidRPr="00F86D28" w:rsidRDefault="00F86D28" w:rsidP="00F86D28">
      <w:pPr>
        <w:ind w:firstLine="0"/>
        <w:rPr>
          <w:sz w:val="16"/>
          <w:szCs w:val="16"/>
          <w:lang w:val="en-US"/>
        </w:rPr>
      </w:pPr>
      <w:r w:rsidRPr="00F86D28">
        <w:rPr>
          <w:sz w:val="16"/>
          <w:szCs w:val="16"/>
          <w:lang w:val="en-US"/>
        </w:rPr>
        <w:t>while index_from_my_table[-1] != 1:</w:t>
      </w:r>
    </w:p>
    <w:p w:rsidR="00F86D28" w:rsidRPr="00F86D28" w:rsidRDefault="00F86D28" w:rsidP="00F86D28">
      <w:pPr>
        <w:ind w:firstLine="0"/>
        <w:rPr>
          <w:sz w:val="16"/>
          <w:szCs w:val="16"/>
          <w:lang w:val="en-US"/>
        </w:rPr>
      </w:pPr>
      <w:r w:rsidRPr="00F86D28">
        <w:rPr>
          <w:sz w:val="16"/>
          <w:szCs w:val="16"/>
          <w:lang w:val="en-US"/>
        </w:rPr>
        <w:t xml:space="preserve">    index_from_my_table = index_from_my_table[:-1]</w:t>
      </w:r>
    </w:p>
    <w:p w:rsidR="00F86D28" w:rsidRPr="00F86D28" w:rsidRDefault="00F86D28" w:rsidP="00F86D28">
      <w:pPr>
        <w:ind w:firstLine="0"/>
        <w:rPr>
          <w:sz w:val="16"/>
          <w:szCs w:val="16"/>
          <w:lang w:val="en-US"/>
        </w:rPr>
      </w:pPr>
      <w:r w:rsidRPr="00F86D28">
        <w:rPr>
          <w:sz w:val="16"/>
          <w:szCs w:val="16"/>
          <w:lang w:val="en-US"/>
        </w:rPr>
        <w:t>rannge -= len(index_from_my_table)</w:t>
      </w:r>
    </w:p>
    <w:p w:rsidR="00F86D28" w:rsidRPr="00F86D28" w:rsidRDefault="00F86D28" w:rsidP="00F86D28">
      <w:pPr>
        <w:ind w:firstLine="0"/>
        <w:rPr>
          <w:sz w:val="16"/>
          <w:szCs w:val="16"/>
          <w:lang w:val="en-US"/>
        </w:rPr>
      </w:pPr>
    </w:p>
    <w:p w:rsidR="00F86D28" w:rsidRPr="00F86D28" w:rsidRDefault="00F86D28" w:rsidP="00F86D28">
      <w:pPr>
        <w:ind w:firstLine="0"/>
        <w:rPr>
          <w:sz w:val="16"/>
          <w:szCs w:val="16"/>
          <w:lang w:val="en-US"/>
        </w:rPr>
      </w:pPr>
      <w:r w:rsidRPr="00F86D28">
        <w:rPr>
          <w:sz w:val="16"/>
          <w:szCs w:val="16"/>
          <w:lang w:val="en-US"/>
        </w:rPr>
        <w:t>mas1 = []</w:t>
      </w:r>
    </w:p>
    <w:p w:rsidR="00F86D28" w:rsidRPr="00F86D28" w:rsidRDefault="00F86D28" w:rsidP="00F86D28">
      <w:pPr>
        <w:ind w:firstLine="0"/>
        <w:rPr>
          <w:sz w:val="16"/>
          <w:szCs w:val="16"/>
          <w:lang w:val="en-US"/>
        </w:rPr>
      </w:pPr>
      <w:r w:rsidRPr="00F86D28">
        <w:rPr>
          <w:sz w:val="16"/>
          <w:szCs w:val="16"/>
          <w:lang w:val="en-US"/>
        </w:rPr>
        <w:t>try:</w:t>
      </w:r>
    </w:p>
    <w:p w:rsidR="00F86D28" w:rsidRPr="00F86D28" w:rsidRDefault="00F86D28" w:rsidP="00F86D28">
      <w:pPr>
        <w:ind w:firstLine="0"/>
        <w:rPr>
          <w:sz w:val="16"/>
          <w:szCs w:val="16"/>
          <w:lang w:val="en-US"/>
        </w:rPr>
      </w:pPr>
      <w:r w:rsidRPr="00F86D28">
        <w:rPr>
          <w:sz w:val="16"/>
          <w:szCs w:val="16"/>
          <w:lang w:val="en-US"/>
        </w:rPr>
        <w:t xml:space="preserve">    for i in range(len(index_from_my_table)+1,len(index_from_my_table)+rannge+2):</w:t>
      </w:r>
    </w:p>
    <w:p w:rsidR="00F86D28" w:rsidRPr="00F86D28" w:rsidRDefault="00F86D28" w:rsidP="00F86D28">
      <w:pPr>
        <w:ind w:firstLine="0"/>
        <w:rPr>
          <w:sz w:val="16"/>
          <w:szCs w:val="16"/>
          <w:lang w:val="en-US"/>
        </w:rPr>
      </w:pPr>
      <w:r w:rsidRPr="00F86D28">
        <w:rPr>
          <w:sz w:val="16"/>
          <w:szCs w:val="16"/>
          <w:lang w:val="en-US"/>
        </w:rPr>
        <w:t xml:space="preserve">        try:</w:t>
      </w:r>
    </w:p>
    <w:p w:rsidR="00F86D28" w:rsidRPr="00F86D28" w:rsidRDefault="00F86D28" w:rsidP="00F86D28">
      <w:pPr>
        <w:ind w:firstLine="0"/>
        <w:rPr>
          <w:sz w:val="16"/>
          <w:szCs w:val="16"/>
          <w:lang w:val="en-US"/>
        </w:rPr>
      </w:pPr>
      <w:r w:rsidRPr="00F86D28">
        <w:rPr>
          <w:sz w:val="16"/>
          <w:szCs w:val="16"/>
          <w:lang w:val="en-US"/>
        </w:rPr>
        <w:t xml:space="preserve">            mas1.append(sheet.cell(i, 15).value.split('  ')[0:2])</w:t>
      </w:r>
    </w:p>
    <w:p w:rsidR="00F86D28" w:rsidRPr="00F86D28" w:rsidRDefault="00F86D28" w:rsidP="00F86D28">
      <w:pPr>
        <w:ind w:firstLine="0"/>
        <w:rPr>
          <w:sz w:val="16"/>
          <w:szCs w:val="16"/>
          <w:lang w:val="en-US"/>
        </w:rPr>
      </w:pPr>
      <w:r w:rsidRPr="00F86D28">
        <w:rPr>
          <w:sz w:val="16"/>
          <w:szCs w:val="16"/>
          <w:lang w:val="en-US"/>
        </w:rPr>
        <w:t xml:space="preserve">        except:</w:t>
      </w:r>
    </w:p>
    <w:p w:rsidR="00F86D28" w:rsidRPr="00F86D28" w:rsidRDefault="00F86D28" w:rsidP="00F86D28">
      <w:pPr>
        <w:ind w:firstLine="0"/>
        <w:rPr>
          <w:sz w:val="16"/>
          <w:szCs w:val="16"/>
          <w:lang w:val="en-US"/>
        </w:rPr>
      </w:pPr>
      <w:r w:rsidRPr="00F86D28">
        <w:rPr>
          <w:sz w:val="16"/>
          <w:szCs w:val="16"/>
          <w:lang w:val="en-US"/>
        </w:rPr>
        <w:t xml:space="preserve">            mas1.append('')   </w:t>
      </w:r>
    </w:p>
    <w:p w:rsidR="00F86D28" w:rsidRPr="00F86D28" w:rsidRDefault="00F86D28" w:rsidP="00F86D28">
      <w:pPr>
        <w:ind w:firstLine="0"/>
        <w:rPr>
          <w:sz w:val="16"/>
          <w:szCs w:val="16"/>
          <w:lang w:val="en-US"/>
        </w:rPr>
      </w:pPr>
      <w:r w:rsidRPr="00F86D28">
        <w:rPr>
          <w:sz w:val="16"/>
          <w:szCs w:val="16"/>
          <w:lang w:val="en-US"/>
        </w:rPr>
        <w:t>except:</w:t>
      </w:r>
    </w:p>
    <w:p w:rsidR="00F86D28" w:rsidRPr="00F86D28" w:rsidRDefault="00F86D28" w:rsidP="00F86D28">
      <w:pPr>
        <w:ind w:firstLine="0"/>
        <w:rPr>
          <w:sz w:val="16"/>
          <w:szCs w:val="16"/>
          <w:lang w:val="en-US"/>
        </w:rPr>
      </w:pPr>
      <w:r w:rsidRPr="00F86D28">
        <w:rPr>
          <w:sz w:val="16"/>
          <w:szCs w:val="16"/>
          <w:lang w:val="en-US"/>
        </w:rPr>
        <w:t xml:space="preserve">    pass</w:t>
      </w:r>
    </w:p>
    <w:p w:rsidR="00F86D28" w:rsidRPr="00F86D28" w:rsidRDefault="00F86D28" w:rsidP="00F86D28">
      <w:pPr>
        <w:ind w:firstLine="0"/>
        <w:rPr>
          <w:sz w:val="16"/>
          <w:szCs w:val="16"/>
          <w:lang w:val="en-US"/>
        </w:rPr>
      </w:pPr>
    </w:p>
    <w:p w:rsidR="00F86D28" w:rsidRPr="00F86D28" w:rsidRDefault="00F86D28" w:rsidP="00F86D28">
      <w:pPr>
        <w:ind w:firstLine="0"/>
        <w:rPr>
          <w:sz w:val="16"/>
          <w:szCs w:val="16"/>
          <w:lang w:val="en-US"/>
        </w:rPr>
      </w:pPr>
      <w:r w:rsidRPr="00F86D28">
        <w:rPr>
          <w:sz w:val="16"/>
          <w:szCs w:val="16"/>
          <w:lang w:val="en-US"/>
        </w:rPr>
        <w:t>negativ = []</w:t>
      </w:r>
    </w:p>
    <w:p w:rsidR="00F86D28" w:rsidRPr="00F86D28" w:rsidRDefault="00F86D28" w:rsidP="00F86D28">
      <w:pPr>
        <w:ind w:firstLine="0"/>
        <w:rPr>
          <w:sz w:val="16"/>
          <w:szCs w:val="16"/>
          <w:lang w:val="en-US"/>
        </w:rPr>
      </w:pPr>
      <w:r w:rsidRPr="00F86D28">
        <w:rPr>
          <w:sz w:val="16"/>
          <w:szCs w:val="16"/>
          <w:lang w:val="en-US"/>
        </w:rPr>
        <w:t>positiv = []</w:t>
      </w:r>
    </w:p>
    <w:p w:rsidR="00F86D28" w:rsidRPr="00F86D28" w:rsidRDefault="00F86D28" w:rsidP="00F86D28">
      <w:pPr>
        <w:ind w:firstLine="0"/>
        <w:rPr>
          <w:sz w:val="16"/>
          <w:szCs w:val="16"/>
          <w:lang w:val="en-US"/>
        </w:rPr>
      </w:pPr>
    </w:p>
    <w:p w:rsidR="00F86D28" w:rsidRPr="00F86D28" w:rsidRDefault="00F86D28" w:rsidP="00F86D28">
      <w:pPr>
        <w:ind w:firstLine="0"/>
        <w:rPr>
          <w:sz w:val="16"/>
          <w:szCs w:val="16"/>
          <w:lang w:val="en-US"/>
        </w:rPr>
      </w:pPr>
      <w:r w:rsidRPr="00F86D28">
        <w:rPr>
          <w:sz w:val="16"/>
          <w:szCs w:val="16"/>
          <w:lang w:val="en-US"/>
        </w:rPr>
        <w:t>for index in mas1:</w:t>
      </w:r>
    </w:p>
    <w:p w:rsidR="00F86D28" w:rsidRPr="00F86D28" w:rsidRDefault="00F86D28" w:rsidP="00F86D28">
      <w:pPr>
        <w:ind w:firstLine="0"/>
        <w:rPr>
          <w:sz w:val="16"/>
          <w:szCs w:val="16"/>
          <w:lang w:val="en-US"/>
        </w:rPr>
      </w:pPr>
      <w:r w:rsidRPr="00F86D28">
        <w:rPr>
          <w:sz w:val="16"/>
          <w:szCs w:val="16"/>
          <w:lang w:val="en-US"/>
        </w:rPr>
        <w:t xml:space="preserve">    if index == '':</w:t>
      </w:r>
    </w:p>
    <w:p w:rsidR="00F86D28" w:rsidRPr="00F86D28" w:rsidRDefault="00F86D28" w:rsidP="00F86D28">
      <w:pPr>
        <w:ind w:firstLine="0"/>
        <w:rPr>
          <w:sz w:val="16"/>
          <w:szCs w:val="16"/>
          <w:lang w:val="en-US"/>
        </w:rPr>
      </w:pPr>
      <w:r w:rsidRPr="00F86D28">
        <w:rPr>
          <w:sz w:val="16"/>
          <w:szCs w:val="16"/>
          <w:lang w:val="en-US"/>
        </w:rPr>
        <w:t xml:space="preserve">        negativ.append(0.0)</w:t>
      </w:r>
    </w:p>
    <w:p w:rsidR="00F86D28" w:rsidRPr="00F86D28" w:rsidRDefault="00F86D28" w:rsidP="00F86D28">
      <w:pPr>
        <w:ind w:firstLine="0"/>
        <w:rPr>
          <w:sz w:val="16"/>
          <w:szCs w:val="16"/>
          <w:lang w:val="en-US"/>
        </w:rPr>
      </w:pPr>
      <w:r w:rsidRPr="00F86D28">
        <w:rPr>
          <w:sz w:val="16"/>
          <w:szCs w:val="16"/>
          <w:lang w:val="en-US"/>
        </w:rPr>
        <w:t xml:space="preserve">        positiv.append(0.0)</w:t>
      </w:r>
    </w:p>
    <w:p w:rsidR="00F86D28" w:rsidRPr="00F86D28" w:rsidRDefault="00F86D28" w:rsidP="00F86D28">
      <w:pPr>
        <w:ind w:firstLine="0"/>
        <w:rPr>
          <w:sz w:val="16"/>
          <w:szCs w:val="16"/>
          <w:lang w:val="en-US"/>
        </w:rPr>
      </w:pPr>
      <w:r w:rsidRPr="00F86D28">
        <w:rPr>
          <w:sz w:val="16"/>
          <w:szCs w:val="16"/>
          <w:lang w:val="en-US"/>
        </w:rPr>
        <w:t xml:space="preserve">    else:</w:t>
      </w:r>
    </w:p>
    <w:p w:rsidR="00F86D28" w:rsidRPr="00F86D28" w:rsidRDefault="00F86D28" w:rsidP="00F86D28">
      <w:pPr>
        <w:ind w:firstLine="0"/>
        <w:rPr>
          <w:sz w:val="16"/>
          <w:szCs w:val="16"/>
          <w:lang w:val="en-US"/>
        </w:rPr>
      </w:pPr>
      <w:r w:rsidRPr="00F86D28">
        <w:rPr>
          <w:sz w:val="16"/>
          <w:szCs w:val="16"/>
          <w:lang w:val="en-US"/>
        </w:rPr>
        <w:t xml:space="preserve">        negativ.append(round(float(index[0][4:]), 2))</w:t>
      </w:r>
    </w:p>
    <w:p w:rsidR="00F86D28" w:rsidRPr="00F86D28" w:rsidRDefault="00F86D28" w:rsidP="00F86D28">
      <w:pPr>
        <w:ind w:firstLine="0"/>
        <w:rPr>
          <w:sz w:val="16"/>
          <w:szCs w:val="16"/>
          <w:lang w:val="en-US"/>
        </w:rPr>
      </w:pPr>
      <w:r w:rsidRPr="00F86D28">
        <w:rPr>
          <w:sz w:val="16"/>
          <w:szCs w:val="16"/>
          <w:lang w:val="en-US"/>
        </w:rPr>
        <w:t xml:space="preserve">        positiv.append(round(float(index[1][4:]), 2))</w:t>
      </w:r>
    </w:p>
    <w:p w:rsidR="00F86D28" w:rsidRPr="00F86D28" w:rsidRDefault="00F86D28" w:rsidP="00F86D28">
      <w:pPr>
        <w:ind w:firstLine="0"/>
        <w:rPr>
          <w:sz w:val="16"/>
          <w:szCs w:val="16"/>
          <w:lang w:val="en-US"/>
        </w:rPr>
      </w:pPr>
    </w:p>
    <w:p w:rsidR="00F86D28" w:rsidRPr="00F86D28" w:rsidRDefault="00F86D28" w:rsidP="00F86D28">
      <w:pPr>
        <w:ind w:firstLine="0"/>
        <w:rPr>
          <w:sz w:val="16"/>
          <w:szCs w:val="16"/>
          <w:lang w:val="en-US"/>
        </w:rPr>
      </w:pPr>
      <w:r w:rsidRPr="00F86D28">
        <w:rPr>
          <w:sz w:val="16"/>
          <w:szCs w:val="16"/>
          <w:lang w:val="en-US"/>
        </w:rPr>
        <w:t>print(negativ)</w:t>
      </w:r>
    </w:p>
    <w:p w:rsidR="00F86D28" w:rsidRPr="00F86D28" w:rsidRDefault="00F86D28" w:rsidP="00F86D28">
      <w:pPr>
        <w:ind w:firstLine="0"/>
        <w:rPr>
          <w:sz w:val="16"/>
          <w:szCs w:val="16"/>
          <w:lang w:val="en-US"/>
        </w:rPr>
      </w:pPr>
      <w:r w:rsidRPr="00F86D28">
        <w:rPr>
          <w:sz w:val="16"/>
          <w:szCs w:val="16"/>
          <w:lang w:val="en-US"/>
        </w:rPr>
        <w:t>print(positiv)</w:t>
      </w:r>
    </w:p>
    <w:p w:rsidR="00F86D28" w:rsidRPr="00F86D28" w:rsidRDefault="00F86D28" w:rsidP="00F86D28">
      <w:pPr>
        <w:ind w:firstLine="0"/>
        <w:rPr>
          <w:sz w:val="16"/>
          <w:szCs w:val="16"/>
          <w:lang w:val="en-US"/>
        </w:rPr>
      </w:pPr>
    </w:p>
    <w:p w:rsidR="00F86D28" w:rsidRPr="00F86D28" w:rsidRDefault="00F86D28" w:rsidP="00F86D28">
      <w:pPr>
        <w:ind w:firstLine="0"/>
        <w:rPr>
          <w:sz w:val="16"/>
          <w:szCs w:val="16"/>
          <w:lang w:val="en-US"/>
        </w:rPr>
      </w:pPr>
      <w:r w:rsidRPr="00F86D28">
        <w:rPr>
          <w:sz w:val="16"/>
          <w:szCs w:val="16"/>
          <w:lang w:val="en-US"/>
        </w:rPr>
        <w:t>for i in range(0,len(negativ)):</w:t>
      </w:r>
    </w:p>
    <w:p w:rsidR="00F86D28" w:rsidRPr="00F86D28" w:rsidRDefault="00F86D28" w:rsidP="00F86D28">
      <w:pPr>
        <w:ind w:firstLine="0"/>
        <w:rPr>
          <w:sz w:val="16"/>
          <w:szCs w:val="16"/>
          <w:lang w:val="en-US"/>
        </w:rPr>
      </w:pPr>
      <w:r w:rsidRPr="00F86D28">
        <w:rPr>
          <w:sz w:val="16"/>
          <w:szCs w:val="16"/>
          <w:lang w:val="en-US"/>
        </w:rPr>
        <w:t xml:space="preserve">    negativ[i] = -negativ[i]</w:t>
      </w:r>
    </w:p>
    <w:p w:rsidR="00F86D28" w:rsidRPr="00F86D28" w:rsidRDefault="00F86D28" w:rsidP="00F86D28">
      <w:pPr>
        <w:ind w:firstLine="0"/>
        <w:rPr>
          <w:sz w:val="16"/>
          <w:szCs w:val="16"/>
          <w:lang w:val="en-US"/>
        </w:rPr>
      </w:pPr>
    </w:p>
    <w:p w:rsidR="00F86D28" w:rsidRPr="00F86D28" w:rsidRDefault="00F86D28" w:rsidP="00F86D28">
      <w:pPr>
        <w:ind w:firstLine="0"/>
        <w:rPr>
          <w:sz w:val="16"/>
          <w:szCs w:val="16"/>
          <w:lang w:val="en-US"/>
        </w:rPr>
      </w:pPr>
      <w:r w:rsidRPr="00F86D28">
        <w:rPr>
          <w:sz w:val="16"/>
          <w:szCs w:val="16"/>
          <w:lang w:val="en-US"/>
        </w:rPr>
        <w:t>lineplotmass = []</w:t>
      </w:r>
    </w:p>
    <w:p w:rsidR="00F86D28" w:rsidRPr="00F86D28" w:rsidRDefault="00F86D28" w:rsidP="00F86D28">
      <w:pPr>
        <w:ind w:firstLine="0"/>
        <w:rPr>
          <w:sz w:val="16"/>
          <w:szCs w:val="16"/>
          <w:lang w:val="en-US"/>
        </w:rPr>
      </w:pPr>
      <w:r w:rsidRPr="00F86D28">
        <w:rPr>
          <w:sz w:val="16"/>
          <w:szCs w:val="16"/>
          <w:lang w:val="en-US"/>
        </w:rPr>
        <w:t>for index in range(0,len(negativ)):</w:t>
      </w:r>
    </w:p>
    <w:p w:rsidR="00F86D28" w:rsidRPr="00F86D28" w:rsidRDefault="00F86D28" w:rsidP="00F86D28">
      <w:pPr>
        <w:ind w:firstLine="0"/>
        <w:rPr>
          <w:sz w:val="16"/>
          <w:szCs w:val="16"/>
          <w:lang w:val="en-US"/>
        </w:rPr>
      </w:pPr>
      <w:r w:rsidRPr="00F86D28">
        <w:rPr>
          <w:sz w:val="16"/>
          <w:szCs w:val="16"/>
          <w:lang w:val="en-US"/>
        </w:rPr>
        <w:t xml:space="preserve">    lineplotmass.append(negativ[index]+positiv[index])</w:t>
      </w:r>
    </w:p>
    <w:p w:rsidR="00F86D28" w:rsidRPr="00F86D28" w:rsidRDefault="00F86D28" w:rsidP="00F86D28">
      <w:pPr>
        <w:ind w:firstLine="0"/>
        <w:rPr>
          <w:sz w:val="16"/>
          <w:szCs w:val="16"/>
          <w:lang w:val="en-US"/>
        </w:rPr>
      </w:pPr>
    </w:p>
    <w:p w:rsidR="00F86D28" w:rsidRPr="00F86D28" w:rsidRDefault="00F86D28" w:rsidP="00F86D28">
      <w:pPr>
        <w:ind w:firstLine="0"/>
        <w:rPr>
          <w:sz w:val="16"/>
          <w:szCs w:val="16"/>
          <w:lang w:val="en-US"/>
        </w:rPr>
      </w:pPr>
      <w:r w:rsidRPr="00F86D28">
        <w:rPr>
          <w:sz w:val="16"/>
          <w:szCs w:val="16"/>
          <w:lang w:val="en-US"/>
        </w:rPr>
        <w:t>lineplotmass = list(np.around(lineplotmass, decimals = 2))</w:t>
      </w:r>
    </w:p>
    <w:p w:rsidR="00F86D28" w:rsidRPr="00F86D28" w:rsidRDefault="00F86D28" w:rsidP="00F86D28">
      <w:pPr>
        <w:ind w:firstLine="0"/>
        <w:rPr>
          <w:sz w:val="16"/>
          <w:szCs w:val="16"/>
          <w:lang w:val="en-US"/>
        </w:rPr>
      </w:pPr>
    </w:p>
    <w:p w:rsidR="00F86D28" w:rsidRPr="00F86D28" w:rsidRDefault="00F86D28" w:rsidP="00F86D28">
      <w:pPr>
        <w:ind w:firstLine="0"/>
        <w:rPr>
          <w:sz w:val="16"/>
          <w:szCs w:val="16"/>
          <w:lang w:val="en-US"/>
        </w:rPr>
      </w:pPr>
      <w:r w:rsidRPr="00F86D28">
        <w:rPr>
          <w:sz w:val="16"/>
          <w:szCs w:val="16"/>
          <w:lang w:val="en-US"/>
        </w:rPr>
        <w:t>from openpyxl import load_workbook</w:t>
      </w:r>
    </w:p>
    <w:p w:rsidR="00F86D28" w:rsidRPr="00F86D28" w:rsidRDefault="00F86D28" w:rsidP="00F86D28">
      <w:pPr>
        <w:ind w:firstLine="0"/>
        <w:rPr>
          <w:sz w:val="16"/>
          <w:szCs w:val="16"/>
          <w:lang w:val="en-US"/>
        </w:rPr>
      </w:pPr>
      <w:r w:rsidRPr="00F86D28">
        <w:rPr>
          <w:sz w:val="16"/>
          <w:szCs w:val="16"/>
          <w:lang w:val="en-US"/>
        </w:rPr>
        <w:t>wb = load_workbook('my.xlsx')</w:t>
      </w:r>
    </w:p>
    <w:p w:rsidR="00F86D28" w:rsidRPr="00F86D28" w:rsidRDefault="00F86D28" w:rsidP="00F86D28">
      <w:pPr>
        <w:ind w:firstLine="0"/>
        <w:rPr>
          <w:sz w:val="16"/>
          <w:szCs w:val="16"/>
          <w:lang w:val="en-US"/>
        </w:rPr>
      </w:pPr>
      <w:r w:rsidRPr="00F86D28">
        <w:rPr>
          <w:sz w:val="16"/>
          <w:szCs w:val="16"/>
          <w:lang w:val="en-US"/>
        </w:rPr>
        <w:t>sheet = wb.get_sheet_by_name('Sheet1')</w:t>
      </w:r>
    </w:p>
    <w:p w:rsidR="00F86D28" w:rsidRPr="00F86D28" w:rsidRDefault="00F86D28" w:rsidP="00F86D28">
      <w:pPr>
        <w:ind w:firstLine="0"/>
        <w:rPr>
          <w:sz w:val="16"/>
          <w:szCs w:val="16"/>
          <w:lang w:val="en-US"/>
        </w:rPr>
      </w:pPr>
      <w:r w:rsidRPr="00F86D28">
        <w:rPr>
          <w:sz w:val="16"/>
          <w:szCs w:val="16"/>
          <w:lang w:val="en-US"/>
        </w:rPr>
        <w:t>duration = []</w:t>
      </w:r>
    </w:p>
    <w:p w:rsidR="00F86D28" w:rsidRPr="00F86D28" w:rsidRDefault="00F86D28" w:rsidP="00F86D28">
      <w:pPr>
        <w:ind w:firstLine="0"/>
        <w:rPr>
          <w:sz w:val="16"/>
          <w:szCs w:val="16"/>
          <w:lang w:val="en-US"/>
        </w:rPr>
      </w:pPr>
    </w:p>
    <w:p w:rsidR="00F86D28" w:rsidRPr="00F86D28" w:rsidRDefault="00F86D28" w:rsidP="00F86D28">
      <w:pPr>
        <w:ind w:firstLine="0"/>
        <w:rPr>
          <w:sz w:val="16"/>
          <w:szCs w:val="16"/>
          <w:lang w:val="en-US"/>
        </w:rPr>
      </w:pPr>
      <w:r w:rsidRPr="00F86D28">
        <w:rPr>
          <w:sz w:val="16"/>
          <w:szCs w:val="16"/>
          <w:lang w:val="en-US"/>
        </w:rPr>
        <w:t>try:</w:t>
      </w:r>
    </w:p>
    <w:p w:rsidR="00F86D28" w:rsidRPr="00F86D28" w:rsidRDefault="00F86D28" w:rsidP="00F86D28">
      <w:pPr>
        <w:ind w:firstLine="0"/>
        <w:rPr>
          <w:sz w:val="16"/>
          <w:szCs w:val="16"/>
          <w:lang w:val="en-US"/>
        </w:rPr>
      </w:pPr>
      <w:r w:rsidRPr="00F86D28">
        <w:rPr>
          <w:sz w:val="16"/>
          <w:szCs w:val="16"/>
          <w:lang w:val="en-US"/>
        </w:rPr>
        <w:t xml:space="preserve">    for i in range(len(index_from_my_table)+1,len(index_from_my_table)+rannge+2):</w:t>
      </w:r>
    </w:p>
    <w:p w:rsidR="00F86D28" w:rsidRPr="00F86D28" w:rsidRDefault="00F86D28" w:rsidP="00F86D28">
      <w:pPr>
        <w:ind w:firstLine="0"/>
        <w:rPr>
          <w:sz w:val="16"/>
          <w:szCs w:val="16"/>
          <w:lang w:val="en-US"/>
        </w:rPr>
      </w:pPr>
      <w:r w:rsidRPr="00F86D28">
        <w:rPr>
          <w:sz w:val="16"/>
          <w:szCs w:val="16"/>
          <w:lang w:val="en-US"/>
        </w:rPr>
        <w:t xml:space="preserve">        try:</w:t>
      </w:r>
    </w:p>
    <w:p w:rsidR="00F86D28" w:rsidRPr="00F86D28" w:rsidRDefault="00F86D28" w:rsidP="00F86D28">
      <w:pPr>
        <w:ind w:firstLine="0"/>
        <w:rPr>
          <w:sz w:val="16"/>
          <w:szCs w:val="16"/>
          <w:lang w:val="en-US"/>
        </w:rPr>
      </w:pPr>
      <w:r w:rsidRPr="00F86D28">
        <w:rPr>
          <w:sz w:val="16"/>
          <w:szCs w:val="16"/>
          <w:lang w:val="en-US"/>
        </w:rPr>
        <w:t xml:space="preserve">            minute = int(sheet.cell(i, 8).value[3:].split(':')[0])*60</w:t>
      </w:r>
    </w:p>
    <w:p w:rsidR="00F86D28" w:rsidRPr="00F86D28" w:rsidRDefault="00F86D28" w:rsidP="00F86D28">
      <w:pPr>
        <w:ind w:firstLine="0"/>
        <w:rPr>
          <w:sz w:val="16"/>
          <w:szCs w:val="16"/>
          <w:lang w:val="en-US"/>
        </w:rPr>
      </w:pPr>
      <w:r w:rsidRPr="00F86D28">
        <w:rPr>
          <w:sz w:val="16"/>
          <w:szCs w:val="16"/>
          <w:lang w:val="en-US"/>
        </w:rPr>
        <w:t xml:space="preserve">            seconds = int(sheet.cell(i, 8).value[3:].split(':')[1])</w:t>
      </w:r>
    </w:p>
    <w:p w:rsidR="00F86D28" w:rsidRPr="00F86D28" w:rsidRDefault="00F86D28" w:rsidP="00F86D28">
      <w:pPr>
        <w:ind w:firstLine="0"/>
        <w:rPr>
          <w:sz w:val="16"/>
          <w:szCs w:val="16"/>
          <w:lang w:val="en-US"/>
        </w:rPr>
      </w:pPr>
      <w:r w:rsidRPr="00F86D28">
        <w:rPr>
          <w:sz w:val="16"/>
          <w:szCs w:val="16"/>
          <w:lang w:val="en-US"/>
        </w:rPr>
        <w:t xml:space="preserve">            duration.append((minute+seconds))</w:t>
      </w:r>
    </w:p>
    <w:p w:rsidR="00F86D28" w:rsidRPr="00F86D28" w:rsidRDefault="00F86D28" w:rsidP="00F86D28">
      <w:pPr>
        <w:ind w:firstLine="0"/>
        <w:rPr>
          <w:sz w:val="16"/>
          <w:szCs w:val="16"/>
          <w:lang w:val="en-US"/>
        </w:rPr>
      </w:pPr>
      <w:r w:rsidRPr="00F86D28">
        <w:rPr>
          <w:sz w:val="16"/>
          <w:szCs w:val="16"/>
          <w:lang w:val="en-US"/>
        </w:rPr>
        <w:t xml:space="preserve">        except: duration.append(0)           </w:t>
      </w:r>
    </w:p>
    <w:p w:rsidR="00F86D28" w:rsidRPr="00F86D28" w:rsidRDefault="00F86D28" w:rsidP="00F86D28">
      <w:pPr>
        <w:ind w:firstLine="0"/>
        <w:rPr>
          <w:sz w:val="16"/>
          <w:szCs w:val="16"/>
          <w:lang w:val="en-US"/>
        </w:rPr>
      </w:pPr>
      <w:r w:rsidRPr="00F86D28">
        <w:rPr>
          <w:sz w:val="16"/>
          <w:szCs w:val="16"/>
          <w:lang w:val="en-US"/>
        </w:rPr>
        <w:t>except:pass</w:t>
      </w:r>
    </w:p>
    <w:p w:rsidR="00F86D28" w:rsidRPr="00F86D28" w:rsidRDefault="00F86D28" w:rsidP="00F86D28">
      <w:pPr>
        <w:ind w:firstLine="0"/>
        <w:rPr>
          <w:sz w:val="16"/>
          <w:szCs w:val="16"/>
          <w:lang w:val="en-US"/>
        </w:rPr>
      </w:pPr>
      <w:r w:rsidRPr="00F86D28">
        <w:rPr>
          <w:sz w:val="16"/>
          <w:szCs w:val="16"/>
          <w:lang w:val="en-US"/>
        </w:rPr>
        <w:t xml:space="preserve">    </w:t>
      </w:r>
    </w:p>
    <w:p w:rsidR="00F86D28" w:rsidRPr="00F86D28" w:rsidRDefault="00F86D28" w:rsidP="00F86D28">
      <w:pPr>
        <w:ind w:firstLine="0"/>
        <w:rPr>
          <w:sz w:val="16"/>
          <w:szCs w:val="16"/>
          <w:lang w:val="en-US"/>
        </w:rPr>
      </w:pPr>
      <w:r w:rsidRPr="00F86D28">
        <w:rPr>
          <w:sz w:val="16"/>
          <w:szCs w:val="16"/>
          <w:lang w:val="en-US"/>
        </w:rPr>
        <w:t>lineplotwithdurationmass = []</w:t>
      </w:r>
    </w:p>
    <w:p w:rsidR="00F86D28" w:rsidRPr="00F86D28" w:rsidRDefault="00F86D28" w:rsidP="00F86D28">
      <w:pPr>
        <w:ind w:firstLine="0"/>
        <w:rPr>
          <w:sz w:val="16"/>
          <w:szCs w:val="16"/>
          <w:lang w:val="en-US"/>
        </w:rPr>
      </w:pPr>
    </w:p>
    <w:p w:rsidR="00F86D28" w:rsidRPr="00F86D28" w:rsidRDefault="00F86D28" w:rsidP="00F86D28">
      <w:pPr>
        <w:ind w:firstLine="0"/>
        <w:rPr>
          <w:sz w:val="16"/>
          <w:szCs w:val="16"/>
          <w:lang w:val="en-US"/>
        </w:rPr>
      </w:pPr>
      <w:r w:rsidRPr="00F86D28">
        <w:rPr>
          <w:sz w:val="16"/>
          <w:szCs w:val="16"/>
          <w:lang w:val="en-US"/>
        </w:rPr>
        <w:t>for index in range(0,len(duration)):</w:t>
      </w:r>
    </w:p>
    <w:p w:rsidR="00F86D28" w:rsidRPr="00F86D28" w:rsidRDefault="00F86D28" w:rsidP="00F86D28">
      <w:pPr>
        <w:ind w:firstLine="0"/>
        <w:rPr>
          <w:sz w:val="16"/>
          <w:szCs w:val="16"/>
          <w:lang w:val="en-US"/>
        </w:rPr>
      </w:pPr>
      <w:r w:rsidRPr="00F86D28">
        <w:rPr>
          <w:sz w:val="16"/>
          <w:szCs w:val="16"/>
          <w:lang w:val="en-US"/>
        </w:rPr>
        <w:t xml:space="preserve">    for index2 in range(0,duration[index]):</w:t>
      </w:r>
    </w:p>
    <w:p w:rsidR="00F86D28" w:rsidRPr="00F86D28" w:rsidRDefault="00F86D28" w:rsidP="00F86D28">
      <w:pPr>
        <w:ind w:firstLine="0"/>
        <w:rPr>
          <w:sz w:val="16"/>
          <w:szCs w:val="16"/>
          <w:lang w:val="en-US"/>
        </w:rPr>
      </w:pPr>
      <w:r w:rsidRPr="00F86D28">
        <w:rPr>
          <w:sz w:val="16"/>
          <w:szCs w:val="16"/>
          <w:lang w:val="en-US"/>
        </w:rPr>
        <w:t xml:space="preserve">        try:</w:t>
      </w:r>
    </w:p>
    <w:p w:rsidR="00F86D28" w:rsidRPr="00F86D28" w:rsidRDefault="00F86D28" w:rsidP="00F86D28">
      <w:pPr>
        <w:ind w:firstLine="0"/>
        <w:rPr>
          <w:sz w:val="16"/>
          <w:szCs w:val="16"/>
          <w:lang w:val="en-US"/>
        </w:rPr>
      </w:pPr>
      <w:r w:rsidRPr="00F86D28">
        <w:rPr>
          <w:sz w:val="16"/>
          <w:szCs w:val="16"/>
          <w:lang w:val="en-US"/>
        </w:rPr>
        <w:t xml:space="preserve">            lineplotwithdurationmass.append(lineplotmass[index])</w:t>
      </w:r>
    </w:p>
    <w:p w:rsidR="00F86D28" w:rsidRPr="00F86D28" w:rsidRDefault="00F86D28" w:rsidP="00F86D28">
      <w:pPr>
        <w:ind w:firstLine="0"/>
        <w:rPr>
          <w:sz w:val="16"/>
          <w:szCs w:val="16"/>
          <w:lang w:val="en-US"/>
        </w:rPr>
      </w:pPr>
      <w:r w:rsidRPr="00F86D28">
        <w:rPr>
          <w:sz w:val="16"/>
          <w:szCs w:val="16"/>
          <w:lang w:val="en-US"/>
        </w:rPr>
        <w:t xml:space="preserve">        except:pass</w:t>
      </w:r>
    </w:p>
    <w:p w:rsidR="00F86D28" w:rsidRPr="00F86D28" w:rsidRDefault="00F86D28" w:rsidP="00F86D28">
      <w:pPr>
        <w:ind w:firstLine="0"/>
        <w:rPr>
          <w:sz w:val="16"/>
          <w:szCs w:val="16"/>
          <w:lang w:val="en-US"/>
        </w:rPr>
      </w:pPr>
      <w:r w:rsidRPr="00F86D28">
        <w:rPr>
          <w:sz w:val="16"/>
          <w:szCs w:val="16"/>
          <w:lang w:val="en-US"/>
        </w:rPr>
        <w:t xml:space="preserve">        </w:t>
      </w:r>
    </w:p>
    <w:p w:rsidR="00F86D28" w:rsidRPr="00F86D28" w:rsidRDefault="00F86D28" w:rsidP="00F86D28">
      <w:pPr>
        <w:ind w:firstLine="0"/>
        <w:rPr>
          <w:sz w:val="16"/>
          <w:szCs w:val="16"/>
          <w:lang w:val="en-US"/>
        </w:rPr>
      </w:pPr>
      <w:r w:rsidRPr="00F86D28">
        <w:rPr>
          <w:sz w:val="16"/>
          <w:szCs w:val="16"/>
          <w:lang w:val="en-US"/>
        </w:rPr>
        <w:t>for index in range(0,100):</w:t>
      </w:r>
    </w:p>
    <w:p w:rsidR="00F86D28" w:rsidRPr="00F86D28" w:rsidRDefault="00F86D28" w:rsidP="00F86D28">
      <w:pPr>
        <w:ind w:firstLine="0"/>
        <w:rPr>
          <w:sz w:val="16"/>
          <w:szCs w:val="16"/>
          <w:lang w:val="en-US"/>
        </w:rPr>
      </w:pPr>
      <w:r w:rsidRPr="00F86D28">
        <w:rPr>
          <w:sz w:val="16"/>
          <w:szCs w:val="16"/>
          <w:lang w:val="en-US"/>
        </w:rPr>
        <w:t xml:space="preserve">    lineplotwithdurationmass.append(0)</w:t>
      </w:r>
    </w:p>
    <w:p w:rsidR="00F86D28" w:rsidRPr="00F86D28" w:rsidRDefault="00F86D28" w:rsidP="00F86D28">
      <w:pPr>
        <w:ind w:firstLine="0"/>
        <w:rPr>
          <w:sz w:val="16"/>
          <w:szCs w:val="16"/>
          <w:lang w:val="en-US"/>
        </w:rPr>
      </w:pPr>
      <w:r w:rsidRPr="00F86D28">
        <w:rPr>
          <w:sz w:val="16"/>
          <w:szCs w:val="16"/>
          <w:lang w:val="en-US"/>
        </w:rPr>
        <w:t xml:space="preserve">    </w:t>
      </w:r>
    </w:p>
    <w:p w:rsidR="00F86D28" w:rsidRPr="00F86D28" w:rsidRDefault="00F86D28" w:rsidP="00F86D28">
      <w:pPr>
        <w:ind w:firstLine="0"/>
        <w:rPr>
          <w:sz w:val="16"/>
          <w:szCs w:val="16"/>
          <w:lang w:val="en-US"/>
        </w:rPr>
      </w:pPr>
      <w:r w:rsidRPr="00F86D28">
        <w:rPr>
          <w:sz w:val="16"/>
          <w:szCs w:val="16"/>
          <w:lang w:val="en-US"/>
        </w:rPr>
        <w:t>x = np.arange(len(lineplotwithdurationmass))</w:t>
      </w:r>
    </w:p>
    <w:p w:rsidR="00F86D28" w:rsidRPr="00F86D28" w:rsidRDefault="00F86D28" w:rsidP="00F86D28">
      <w:pPr>
        <w:ind w:firstLine="0"/>
        <w:rPr>
          <w:sz w:val="16"/>
          <w:szCs w:val="16"/>
          <w:lang w:val="en-US"/>
        </w:rPr>
      </w:pPr>
      <w:r w:rsidRPr="00F86D28">
        <w:rPr>
          <w:sz w:val="16"/>
          <w:szCs w:val="16"/>
          <w:lang w:val="en-US"/>
        </w:rPr>
        <w:t>fig = go.Figure()</w:t>
      </w:r>
    </w:p>
    <w:p w:rsidR="00F86D28" w:rsidRPr="00F86D28" w:rsidRDefault="00F86D28" w:rsidP="00F86D28">
      <w:pPr>
        <w:ind w:firstLine="0"/>
        <w:rPr>
          <w:sz w:val="16"/>
          <w:szCs w:val="16"/>
          <w:lang w:val="en-US"/>
        </w:rPr>
      </w:pPr>
      <w:r w:rsidRPr="00F86D28">
        <w:rPr>
          <w:sz w:val="16"/>
          <w:szCs w:val="16"/>
          <w:lang w:val="en-US"/>
        </w:rPr>
        <w:t>for index__ in range(0,300):</w:t>
      </w:r>
    </w:p>
    <w:p w:rsidR="00F86D28" w:rsidRPr="00F86D28" w:rsidRDefault="00F86D28" w:rsidP="00F86D28">
      <w:pPr>
        <w:ind w:firstLine="0"/>
        <w:rPr>
          <w:sz w:val="16"/>
          <w:szCs w:val="16"/>
          <w:lang w:val="en-US"/>
        </w:rPr>
      </w:pPr>
      <w:r w:rsidRPr="00F86D28">
        <w:rPr>
          <w:sz w:val="16"/>
          <w:szCs w:val="16"/>
          <w:lang w:val="en-US"/>
        </w:rPr>
        <w:t xml:space="preserve">    lineplotwithdurationmass.insert(0, 0)</w:t>
      </w:r>
    </w:p>
    <w:p w:rsidR="00F86D28" w:rsidRPr="00F86D28" w:rsidRDefault="00F86D28" w:rsidP="00F86D28">
      <w:pPr>
        <w:ind w:firstLine="0"/>
        <w:rPr>
          <w:sz w:val="16"/>
          <w:szCs w:val="16"/>
          <w:lang w:val="en-US"/>
        </w:rPr>
      </w:pPr>
      <w:r w:rsidRPr="00F86D28">
        <w:rPr>
          <w:sz w:val="16"/>
          <w:szCs w:val="16"/>
          <w:lang w:val="en-US"/>
        </w:rPr>
        <w:t xml:space="preserve">    lineplotwithdurationmass.append(0)</w:t>
      </w:r>
    </w:p>
    <w:p w:rsidR="00F86D28" w:rsidRPr="00F86D28" w:rsidRDefault="00F86D28" w:rsidP="00F86D28">
      <w:pPr>
        <w:ind w:firstLine="0"/>
        <w:rPr>
          <w:sz w:val="16"/>
          <w:szCs w:val="16"/>
          <w:lang w:val="en-US"/>
        </w:rPr>
      </w:pPr>
      <w:r w:rsidRPr="00F86D28">
        <w:rPr>
          <w:sz w:val="16"/>
          <w:szCs w:val="16"/>
          <w:lang w:val="en-US"/>
        </w:rPr>
        <w:t xml:space="preserve">x = [i/60 for i in range(1,len(lineplotwithdurationmass)+1)] </w:t>
      </w:r>
    </w:p>
    <w:p w:rsidR="00F86D28" w:rsidRPr="00F86D28" w:rsidRDefault="00F86D28" w:rsidP="00F86D28">
      <w:pPr>
        <w:ind w:firstLine="0"/>
        <w:rPr>
          <w:sz w:val="16"/>
          <w:szCs w:val="16"/>
          <w:lang w:val="en-US"/>
        </w:rPr>
      </w:pPr>
    </w:p>
    <w:p w:rsidR="00F86D28" w:rsidRPr="00F86D28" w:rsidRDefault="00F86D28" w:rsidP="00F86D28">
      <w:pPr>
        <w:ind w:firstLine="0"/>
        <w:rPr>
          <w:sz w:val="16"/>
          <w:szCs w:val="16"/>
          <w:lang w:val="en-US"/>
        </w:rPr>
      </w:pPr>
      <w:r w:rsidRPr="00F86D28">
        <w:rPr>
          <w:sz w:val="16"/>
          <w:szCs w:val="16"/>
          <w:lang w:val="en-US"/>
        </w:rPr>
        <w:t>import pandas as pd</w:t>
      </w:r>
    </w:p>
    <w:p w:rsidR="00F86D28" w:rsidRPr="00F86D28" w:rsidRDefault="00F86D28" w:rsidP="00F86D28">
      <w:pPr>
        <w:ind w:firstLine="0"/>
        <w:rPr>
          <w:sz w:val="16"/>
          <w:szCs w:val="16"/>
          <w:lang w:val="en-US"/>
        </w:rPr>
      </w:pPr>
      <w:r w:rsidRPr="00F86D28">
        <w:rPr>
          <w:sz w:val="16"/>
          <w:szCs w:val="16"/>
          <w:lang w:val="en-US"/>
        </w:rPr>
        <w:t>df = pd.DataFrame({'data':data,'index': x[0:len(mass)], 'mood': lineplotwithdurationmass[0:len(mass)], 'rating': mass, 'program': programm})</w:t>
      </w:r>
    </w:p>
    <w:p w:rsidR="00F86D28" w:rsidRPr="00F86D28" w:rsidRDefault="00F86D28" w:rsidP="00F86D28">
      <w:pPr>
        <w:ind w:firstLine="0"/>
        <w:rPr>
          <w:sz w:val="16"/>
          <w:szCs w:val="16"/>
          <w:lang w:val="en-US"/>
        </w:rPr>
      </w:pPr>
    </w:p>
    <w:p w:rsidR="00F86D28" w:rsidRPr="00F86D28" w:rsidRDefault="00F86D28" w:rsidP="00F86D28">
      <w:pPr>
        <w:ind w:firstLine="0"/>
        <w:rPr>
          <w:sz w:val="16"/>
          <w:szCs w:val="16"/>
          <w:lang w:val="en-US"/>
        </w:rPr>
      </w:pPr>
      <w:r w:rsidRPr="00F86D28">
        <w:rPr>
          <w:sz w:val="16"/>
          <w:szCs w:val="16"/>
          <w:lang w:val="en-US"/>
        </w:rPr>
        <w:t xml:space="preserve">import openpyxl </w:t>
      </w:r>
    </w:p>
    <w:p w:rsidR="00F86D28" w:rsidRPr="00F86D28" w:rsidRDefault="00F86D28" w:rsidP="00F86D28">
      <w:pPr>
        <w:ind w:firstLine="0"/>
        <w:rPr>
          <w:sz w:val="16"/>
          <w:szCs w:val="16"/>
          <w:lang w:val="en-US"/>
        </w:rPr>
      </w:pPr>
      <w:r w:rsidRPr="00F86D28">
        <w:rPr>
          <w:sz w:val="16"/>
          <w:szCs w:val="16"/>
          <w:lang w:val="en-US"/>
        </w:rPr>
        <w:t>xfile = openpyxl.load_workbook('index.xlsx')</w:t>
      </w:r>
    </w:p>
    <w:p w:rsidR="00F86D28" w:rsidRPr="00F86D28" w:rsidRDefault="00F86D28" w:rsidP="00F86D28">
      <w:pPr>
        <w:ind w:firstLine="0"/>
        <w:rPr>
          <w:sz w:val="16"/>
          <w:szCs w:val="16"/>
          <w:lang w:val="en-US"/>
        </w:rPr>
      </w:pPr>
      <w:r w:rsidRPr="00F86D28">
        <w:rPr>
          <w:sz w:val="16"/>
          <w:szCs w:val="16"/>
          <w:lang w:val="en-US"/>
        </w:rPr>
        <w:t>sheet = xfile.get_sheet_by_name('indexpage')</w:t>
      </w:r>
    </w:p>
    <w:p w:rsidR="00F86D28" w:rsidRPr="00F86D28" w:rsidRDefault="00F86D28" w:rsidP="00F86D28">
      <w:pPr>
        <w:ind w:firstLine="0"/>
        <w:rPr>
          <w:sz w:val="16"/>
          <w:szCs w:val="16"/>
          <w:lang w:val="en-US"/>
        </w:rPr>
      </w:pPr>
      <w:r w:rsidRPr="00F86D28">
        <w:rPr>
          <w:sz w:val="16"/>
          <w:szCs w:val="16"/>
          <w:lang w:val="en-US"/>
        </w:rPr>
        <w:t>k = 2</w:t>
      </w:r>
    </w:p>
    <w:p w:rsidR="00F86D28" w:rsidRPr="00F86D28" w:rsidRDefault="00F86D28" w:rsidP="00F86D28">
      <w:pPr>
        <w:ind w:firstLine="0"/>
        <w:rPr>
          <w:sz w:val="16"/>
          <w:szCs w:val="16"/>
          <w:lang w:val="en-US"/>
        </w:rPr>
      </w:pPr>
    </w:p>
    <w:p w:rsidR="00F86D28" w:rsidRPr="00F86D28" w:rsidRDefault="00F86D28" w:rsidP="00F86D28">
      <w:pPr>
        <w:ind w:firstLine="0"/>
        <w:rPr>
          <w:sz w:val="16"/>
          <w:szCs w:val="16"/>
          <w:lang w:val="en-US"/>
        </w:rPr>
      </w:pPr>
      <w:r w:rsidRPr="00F86D28">
        <w:rPr>
          <w:sz w:val="16"/>
          <w:szCs w:val="16"/>
          <w:lang w:val="en-US"/>
        </w:rPr>
        <w:t>while sheet['A'+str(k)].value != None:</w:t>
      </w:r>
    </w:p>
    <w:p w:rsidR="00F86D28" w:rsidRPr="00F86D28" w:rsidRDefault="00F86D28" w:rsidP="00F86D28">
      <w:pPr>
        <w:ind w:firstLine="0"/>
        <w:rPr>
          <w:sz w:val="16"/>
          <w:szCs w:val="16"/>
          <w:lang w:val="en-US"/>
        </w:rPr>
      </w:pPr>
      <w:r w:rsidRPr="00F86D28">
        <w:rPr>
          <w:sz w:val="16"/>
          <w:szCs w:val="16"/>
          <w:lang w:val="en-US"/>
        </w:rPr>
        <w:t xml:space="preserve">    k+=1</w:t>
      </w:r>
    </w:p>
    <w:p w:rsidR="00F86D28" w:rsidRPr="00F86D28" w:rsidRDefault="00F86D28" w:rsidP="00F86D28">
      <w:pPr>
        <w:ind w:firstLine="0"/>
        <w:rPr>
          <w:sz w:val="16"/>
          <w:szCs w:val="16"/>
          <w:lang w:val="en-US"/>
        </w:rPr>
      </w:pPr>
      <w:r w:rsidRPr="00F86D28">
        <w:rPr>
          <w:sz w:val="16"/>
          <w:szCs w:val="16"/>
          <w:lang w:val="en-US"/>
        </w:rPr>
        <w:t xml:space="preserve">    </w:t>
      </w:r>
    </w:p>
    <w:p w:rsidR="00F86D28" w:rsidRPr="00F86D28" w:rsidRDefault="00F86D28" w:rsidP="00F86D28">
      <w:pPr>
        <w:ind w:firstLine="0"/>
        <w:rPr>
          <w:sz w:val="16"/>
          <w:szCs w:val="16"/>
          <w:lang w:val="en-US"/>
        </w:rPr>
      </w:pPr>
      <w:r w:rsidRPr="00F86D28">
        <w:rPr>
          <w:sz w:val="16"/>
          <w:szCs w:val="16"/>
          <w:lang w:val="en-US"/>
        </w:rPr>
        <w:t>kk = 0</w:t>
      </w:r>
    </w:p>
    <w:p w:rsidR="00F86D28" w:rsidRPr="00F86D28" w:rsidRDefault="00F86D28" w:rsidP="00F86D28">
      <w:pPr>
        <w:ind w:firstLine="0"/>
        <w:rPr>
          <w:sz w:val="16"/>
          <w:szCs w:val="16"/>
          <w:lang w:val="en-US"/>
        </w:rPr>
      </w:pPr>
      <w:r w:rsidRPr="00F86D28">
        <w:rPr>
          <w:sz w:val="16"/>
          <w:szCs w:val="16"/>
          <w:lang w:val="en-US"/>
        </w:rPr>
        <w:lastRenderedPageBreak/>
        <w:t>while True:</w:t>
      </w:r>
    </w:p>
    <w:p w:rsidR="00F86D28" w:rsidRPr="00F86D28" w:rsidRDefault="00F86D28" w:rsidP="00F86D28">
      <w:pPr>
        <w:ind w:firstLine="0"/>
        <w:rPr>
          <w:sz w:val="16"/>
          <w:szCs w:val="16"/>
          <w:lang w:val="en-US"/>
        </w:rPr>
      </w:pPr>
      <w:r w:rsidRPr="00F86D28">
        <w:rPr>
          <w:sz w:val="16"/>
          <w:szCs w:val="16"/>
          <w:lang w:val="en-US"/>
        </w:rPr>
        <w:t xml:space="preserve">    try:</w:t>
      </w:r>
    </w:p>
    <w:p w:rsidR="00F86D28" w:rsidRPr="00F86D28" w:rsidRDefault="00F86D28" w:rsidP="00F86D28">
      <w:pPr>
        <w:ind w:firstLine="0"/>
        <w:rPr>
          <w:sz w:val="16"/>
          <w:szCs w:val="16"/>
          <w:lang w:val="en-US"/>
        </w:rPr>
      </w:pPr>
      <w:r w:rsidRPr="00F86D28">
        <w:rPr>
          <w:sz w:val="16"/>
          <w:szCs w:val="16"/>
          <w:lang w:val="en-US"/>
        </w:rPr>
        <w:t xml:space="preserve">        sheet['E'+str(k+kk)] = df['rating'][kk]</w:t>
      </w:r>
    </w:p>
    <w:p w:rsidR="00F86D28" w:rsidRPr="00F86D28" w:rsidRDefault="00F86D28" w:rsidP="00F86D28">
      <w:pPr>
        <w:ind w:firstLine="0"/>
        <w:rPr>
          <w:sz w:val="16"/>
          <w:szCs w:val="16"/>
          <w:lang w:val="en-US"/>
        </w:rPr>
      </w:pPr>
      <w:r w:rsidRPr="00F86D28">
        <w:rPr>
          <w:sz w:val="16"/>
          <w:szCs w:val="16"/>
          <w:lang w:val="en-US"/>
        </w:rPr>
        <w:t xml:space="preserve">        sheet['A'+str(k+kk)] = k+kk-1</w:t>
      </w:r>
    </w:p>
    <w:p w:rsidR="00F86D28" w:rsidRPr="00F86D28" w:rsidRDefault="00F86D28" w:rsidP="00F86D28">
      <w:pPr>
        <w:ind w:firstLine="0"/>
        <w:rPr>
          <w:sz w:val="16"/>
          <w:szCs w:val="16"/>
          <w:lang w:val="en-US"/>
        </w:rPr>
      </w:pPr>
      <w:r w:rsidRPr="00F86D28">
        <w:rPr>
          <w:sz w:val="16"/>
          <w:szCs w:val="16"/>
          <w:lang w:val="en-US"/>
        </w:rPr>
        <w:t xml:space="preserve">        sheet['B'+str(k+kk)] = data</w:t>
      </w:r>
    </w:p>
    <w:p w:rsidR="00F86D28" w:rsidRPr="00F86D28" w:rsidRDefault="00F86D28" w:rsidP="00F86D28">
      <w:pPr>
        <w:ind w:firstLine="0"/>
        <w:rPr>
          <w:sz w:val="16"/>
          <w:szCs w:val="16"/>
          <w:lang w:val="en-US"/>
        </w:rPr>
      </w:pPr>
      <w:r w:rsidRPr="00F86D28">
        <w:rPr>
          <w:sz w:val="16"/>
          <w:szCs w:val="16"/>
          <w:lang w:val="en-US"/>
        </w:rPr>
        <w:t xml:space="preserve">        sheet['C'+str(k+kk)] = df['index'][kk]</w:t>
      </w:r>
    </w:p>
    <w:p w:rsidR="00F86D28" w:rsidRPr="00F86D28" w:rsidRDefault="00F86D28" w:rsidP="00F86D28">
      <w:pPr>
        <w:ind w:firstLine="0"/>
        <w:rPr>
          <w:sz w:val="16"/>
          <w:szCs w:val="16"/>
          <w:lang w:val="en-US"/>
        </w:rPr>
      </w:pPr>
      <w:r w:rsidRPr="00F86D28">
        <w:rPr>
          <w:sz w:val="16"/>
          <w:szCs w:val="16"/>
          <w:lang w:val="en-US"/>
        </w:rPr>
        <w:t xml:space="preserve">        sheet['D'+str(k+kk)] = df['mood'][kk]</w:t>
      </w:r>
    </w:p>
    <w:p w:rsidR="00F86D28" w:rsidRPr="00F86D28" w:rsidRDefault="00F86D28" w:rsidP="00F86D28">
      <w:pPr>
        <w:ind w:firstLine="0"/>
        <w:rPr>
          <w:sz w:val="16"/>
          <w:szCs w:val="16"/>
          <w:lang w:val="en-US"/>
        </w:rPr>
      </w:pPr>
      <w:r w:rsidRPr="00F86D28">
        <w:rPr>
          <w:sz w:val="16"/>
          <w:szCs w:val="16"/>
          <w:lang w:val="en-US"/>
        </w:rPr>
        <w:t xml:space="preserve">        sheet['F'+str(k+kk)] = df['program'][kk]</w:t>
      </w:r>
    </w:p>
    <w:p w:rsidR="00F86D28" w:rsidRPr="00F86D28" w:rsidRDefault="00F86D28" w:rsidP="00F86D28">
      <w:pPr>
        <w:ind w:firstLine="0"/>
        <w:rPr>
          <w:sz w:val="16"/>
          <w:szCs w:val="16"/>
          <w:lang w:val="en-US"/>
        </w:rPr>
      </w:pPr>
      <w:r w:rsidRPr="00F86D28">
        <w:rPr>
          <w:sz w:val="16"/>
          <w:szCs w:val="16"/>
          <w:lang w:val="en-US"/>
        </w:rPr>
        <w:t xml:space="preserve">        kk += 1</w:t>
      </w:r>
    </w:p>
    <w:p w:rsidR="00F86D28" w:rsidRPr="00F86D28" w:rsidRDefault="00F86D28" w:rsidP="00F86D28">
      <w:pPr>
        <w:ind w:firstLine="0"/>
        <w:rPr>
          <w:sz w:val="16"/>
          <w:szCs w:val="16"/>
          <w:lang w:val="en-US"/>
        </w:rPr>
      </w:pPr>
      <w:r w:rsidRPr="00F86D28">
        <w:rPr>
          <w:sz w:val="16"/>
          <w:szCs w:val="16"/>
          <w:lang w:val="en-US"/>
        </w:rPr>
        <w:t xml:space="preserve">    except: break</w:t>
      </w:r>
    </w:p>
    <w:p w:rsidR="00F86D28" w:rsidRPr="00F86D28" w:rsidRDefault="00F86D28" w:rsidP="00F86D28">
      <w:pPr>
        <w:ind w:firstLine="0"/>
        <w:rPr>
          <w:sz w:val="16"/>
          <w:szCs w:val="16"/>
          <w:lang w:val="en-US"/>
        </w:rPr>
      </w:pPr>
      <w:r w:rsidRPr="00F86D28">
        <w:rPr>
          <w:sz w:val="16"/>
          <w:szCs w:val="16"/>
          <w:lang w:val="en-US"/>
        </w:rPr>
        <w:t>xfile.save('index.xlsx')</w:t>
      </w:r>
    </w:p>
    <w:sectPr w:rsidR="00F86D28" w:rsidRPr="00F86D28" w:rsidSect="00F233C0">
      <w:headerReference w:type="default" r:id="rId32"/>
      <w:type w:val="continuous"/>
      <w:pgSz w:w="11906" w:h="16838"/>
      <w:pgMar w:top="1134" w:right="567" w:bottom="1134" w:left="1134" w:header="1134" w:footer="0" w:gutter="0"/>
      <w:cols w:space="708"/>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B581D" w:rsidRDefault="00DB581D" w:rsidP="00184F49">
      <w:pPr>
        <w:spacing w:line="240" w:lineRule="auto"/>
      </w:pPr>
      <w:r>
        <w:separator/>
      </w:r>
    </w:p>
  </w:endnote>
  <w:endnote w:type="continuationSeparator" w:id="0">
    <w:p w:rsidR="00DB581D" w:rsidRDefault="00DB581D" w:rsidP="00184F4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Tahoma">
    <w:panose1 w:val="020B0604030504040204"/>
    <w:charset w:val="CC"/>
    <w:family w:val="swiss"/>
    <w:pitch w:val="variable"/>
    <w:sig w:usb0="E1002EFF" w:usb1="C000605B" w:usb2="00000029" w:usb3="00000000" w:csb0="000101FF" w:csb1="00000000"/>
  </w:font>
  <w:font w:name="Cambria Math">
    <w:panose1 w:val="02040503050406030204"/>
    <w:charset w:val="CC"/>
    <w:family w:val="roman"/>
    <w:pitch w:val="variable"/>
    <w:sig w:usb0="E00006FF" w:usb1="420024FF" w:usb2="02000000" w:usb3="00000000" w:csb0="0000019F" w:csb1="00000000"/>
  </w:font>
  <w:font w:name="Calibri Light">
    <w:panose1 w:val="020F0302020204030204"/>
    <w:charset w:val="CC"/>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B581D" w:rsidRDefault="00DB581D" w:rsidP="00184F49">
      <w:pPr>
        <w:spacing w:line="240" w:lineRule="auto"/>
      </w:pPr>
      <w:r>
        <w:separator/>
      </w:r>
    </w:p>
  </w:footnote>
  <w:footnote w:type="continuationSeparator" w:id="0">
    <w:p w:rsidR="00DB581D" w:rsidRDefault="00DB581D" w:rsidP="00184F49">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00A76" w:rsidRPr="00A86DE2" w:rsidRDefault="00E00A76" w:rsidP="0083033D">
    <w:pPr>
      <w:pStyle w:val="ad"/>
      <w:jc w:val="right"/>
    </w:pPr>
    <w:r>
      <w:fldChar w:fldCharType="begin"/>
    </w:r>
    <w:r>
      <w:instrText xml:space="preserve"> PAGE   \* MERGEFORMAT </w:instrText>
    </w:r>
    <w:r>
      <w:fldChar w:fldCharType="separate"/>
    </w:r>
    <w:r w:rsidR="00851BB3">
      <w:rPr>
        <w:noProof/>
      </w:rPr>
      <w:t>3</w:t>
    </w:r>
    <w:r>
      <w:rPr>
        <w:noProof/>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710FAD"/>
    <w:multiLevelType w:val="hybridMultilevel"/>
    <w:tmpl w:val="7E1C5A88"/>
    <w:lvl w:ilvl="0" w:tplc="C574A8AE">
      <w:start w:val="1"/>
      <w:numFmt w:val="bullet"/>
      <w:lvlText w:val=""/>
      <w:lvlJc w:val="left"/>
      <w:pPr>
        <w:ind w:left="1069" w:hanging="360"/>
      </w:pPr>
      <w:rPr>
        <w:rFonts w:ascii="Symbol" w:hAnsi="Symbol"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1">
    <w:nsid w:val="0E296F0B"/>
    <w:multiLevelType w:val="multilevel"/>
    <w:tmpl w:val="C55279D6"/>
    <w:styleLink w:val="Appendices"/>
    <w:lvl w:ilvl="0">
      <w:start w:val="1"/>
      <w:numFmt w:val="russianUpper"/>
      <w:pStyle w:val="Appendix"/>
      <w:suff w:val="nothing"/>
      <w:lvlText w:val="Додаток %1"/>
      <w:lvlJc w:val="left"/>
      <w:pPr>
        <w:ind w:left="0" w:firstLine="0"/>
      </w:pPr>
      <w:rPr>
        <w:rFonts w:hint="default"/>
      </w:rPr>
    </w:lvl>
    <w:lvl w:ilvl="1">
      <w:start w:val="1"/>
      <w:numFmt w:val="decimal"/>
      <w:pStyle w:val="AppendixSection"/>
      <w:lvlText w:val="%1.%2"/>
      <w:lvlJc w:val="left"/>
      <w:pPr>
        <w:ind w:left="0" w:firstLine="709"/>
      </w:pPr>
      <w:rPr>
        <w:rFonts w:hint="default"/>
      </w:rPr>
    </w:lvl>
    <w:lvl w:ilvl="2">
      <w:start w:val="1"/>
      <w:numFmt w:val="decimal"/>
      <w:pStyle w:val="AppendixSubsection"/>
      <w:lvlText w:val="%1.%2.%3"/>
      <w:lvlJc w:val="left"/>
      <w:pPr>
        <w:ind w:left="0" w:firstLine="709"/>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
    <w:nsid w:val="126D1503"/>
    <w:multiLevelType w:val="hybridMultilevel"/>
    <w:tmpl w:val="97785FDA"/>
    <w:lvl w:ilvl="0" w:tplc="1482270A">
      <w:start w:val="1"/>
      <w:numFmt w:val="decimal"/>
      <w:lvlText w:val="%1"/>
      <w:lvlJc w:val="left"/>
      <w:pPr>
        <w:ind w:left="1429" w:hanging="360"/>
      </w:pPr>
      <w:rPr>
        <w:rFonts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3">
    <w:nsid w:val="139617F5"/>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
    <w:nsid w:val="18C44710"/>
    <w:multiLevelType w:val="hybridMultilevel"/>
    <w:tmpl w:val="C25A92F6"/>
    <w:lvl w:ilvl="0" w:tplc="5B8C7A86">
      <w:start w:val="1"/>
      <w:numFmt w:val="decimal"/>
      <w:lvlText w:val="%1)"/>
      <w:lvlJc w:val="left"/>
      <w:pPr>
        <w:ind w:left="1069" w:hanging="360"/>
      </w:pPr>
      <w:rPr>
        <w:rFonts w:hint="default"/>
        <w:color w:val="auto"/>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5">
    <w:nsid w:val="1DB30A1F"/>
    <w:multiLevelType w:val="hybridMultilevel"/>
    <w:tmpl w:val="F22887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50453A2"/>
    <w:multiLevelType w:val="hybridMultilevel"/>
    <w:tmpl w:val="4832018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
    <w:nsid w:val="2FDD6A6A"/>
    <w:multiLevelType w:val="hybridMultilevel"/>
    <w:tmpl w:val="CCAA3E8A"/>
    <w:lvl w:ilvl="0" w:tplc="B336CE60">
      <w:start w:val="1"/>
      <w:numFmt w:val="decimal"/>
      <w:pStyle w:val="SecondLevelList"/>
      <w:lvlText w:val="%1)"/>
      <w:lvlJc w:val="left"/>
      <w:pPr>
        <w:ind w:left="0" w:firstLine="1134"/>
      </w:pPr>
      <w:rPr>
        <w:rFonts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8">
    <w:nsid w:val="36801655"/>
    <w:multiLevelType w:val="multilevel"/>
    <w:tmpl w:val="C55279D6"/>
    <w:numStyleLink w:val="Appendices"/>
  </w:abstractNum>
  <w:abstractNum w:abstractNumId="9">
    <w:nsid w:val="39A06051"/>
    <w:multiLevelType w:val="hybridMultilevel"/>
    <w:tmpl w:val="C0E0FE14"/>
    <w:lvl w:ilvl="0" w:tplc="F4C03352">
      <w:start w:val="1"/>
      <w:numFmt w:val="decimal"/>
      <w:lvlText w:val="%1"/>
      <w:lvlJc w:val="left"/>
      <w:pPr>
        <w:ind w:left="720" w:hanging="360"/>
      </w:pPr>
      <w:rPr>
        <w:rFonts w:ascii="Times New Roman" w:hAnsi="Times New Roman" w:hint="default"/>
        <w:b w:val="0"/>
        <w:i w:val="0"/>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3A841490"/>
    <w:multiLevelType w:val="hybridMultilevel"/>
    <w:tmpl w:val="3446DEA8"/>
    <w:lvl w:ilvl="0" w:tplc="0409000F">
      <w:start w:val="1"/>
      <w:numFmt w:val="decimal"/>
      <w:lvlText w:val="%1."/>
      <w:lvlJc w:val="left"/>
      <w:pPr>
        <w:tabs>
          <w:tab w:val="num" w:pos="1653"/>
        </w:tabs>
        <w:ind w:left="1653" w:hanging="945"/>
      </w:pPr>
      <w:rPr>
        <w:rFonts w:hint="default"/>
      </w:rPr>
    </w:lvl>
    <w:lvl w:ilvl="1" w:tplc="04190019" w:tentative="1">
      <w:start w:val="1"/>
      <w:numFmt w:val="lowerLetter"/>
      <w:lvlText w:val="%2."/>
      <w:lvlJc w:val="left"/>
      <w:pPr>
        <w:tabs>
          <w:tab w:val="num" w:pos="1788"/>
        </w:tabs>
        <w:ind w:left="1788" w:hanging="360"/>
      </w:pPr>
    </w:lvl>
    <w:lvl w:ilvl="2" w:tplc="0419001B" w:tentative="1">
      <w:start w:val="1"/>
      <w:numFmt w:val="lowerRoman"/>
      <w:lvlText w:val="%3."/>
      <w:lvlJc w:val="right"/>
      <w:pPr>
        <w:tabs>
          <w:tab w:val="num" w:pos="2508"/>
        </w:tabs>
        <w:ind w:left="2508" w:hanging="180"/>
      </w:pPr>
    </w:lvl>
    <w:lvl w:ilvl="3" w:tplc="0419000F" w:tentative="1">
      <w:start w:val="1"/>
      <w:numFmt w:val="decimal"/>
      <w:lvlText w:val="%4."/>
      <w:lvlJc w:val="left"/>
      <w:pPr>
        <w:tabs>
          <w:tab w:val="num" w:pos="3228"/>
        </w:tabs>
        <w:ind w:left="3228" w:hanging="360"/>
      </w:pPr>
    </w:lvl>
    <w:lvl w:ilvl="4" w:tplc="04190019" w:tentative="1">
      <w:start w:val="1"/>
      <w:numFmt w:val="lowerLetter"/>
      <w:lvlText w:val="%5."/>
      <w:lvlJc w:val="left"/>
      <w:pPr>
        <w:tabs>
          <w:tab w:val="num" w:pos="3948"/>
        </w:tabs>
        <w:ind w:left="3948" w:hanging="360"/>
      </w:pPr>
    </w:lvl>
    <w:lvl w:ilvl="5" w:tplc="0419001B" w:tentative="1">
      <w:start w:val="1"/>
      <w:numFmt w:val="lowerRoman"/>
      <w:lvlText w:val="%6."/>
      <w:lvlJc w:val="right"/>
      <w:pPr>
        <w:tabs>
          <w:tab w:val="num" w:pos="4668"/>
        </w:tabs>
        <w:ind w:left="4668" w:hanging="180"/>
      </w:pPr>
    </w:lvl>
    <w:lvl w:ilvl="6" w:tplc="0419000F" w:tentative="1">
      <w:start w:val="1"/>
      <w:numFmt w:val="decimal"/>
      <w:lvlText w:val="%7."/>
      <w:lvlJc w:val="left"/>
      <w:pPr>
        <w:tabs>
          <w:tab w:val="num" w:pos="5388"/>
        </w:tabs>
        <w:ind w:left="5388" w:hanging="360"/>
      </w:pPr>
    </w:lvl>
    <w:lvl w:ilvl="7" w:tplc="04190019" w:tentative="1">
      <w:start w:val="1"/>
      <w:numFmt w:val="lowerLetter"/>
      <w:lvlText w:val="%8."/>
      <w:lvlJc w:val="left"/>
      <w:pPr>
        <w:tabs>
          <w:tab w:val="num" w:pos="6108"/>
        </w:tabs>
        <w:ind w:left="6108" w:hanging="360"/>
      </w:pPr>
    </w:lvl>
    <w:lvl w:ilvl="8" w:tplc="0419001B" w:tentative="1">
      <w:start w:val="1"/>
      <w:numFmt w:val="lowerRoman"/>
      <w:lvlText w:val="%9."/>
      <w:lvlJc w:val="right"/>
      <w:pPr>
        <w:tabs>
          <w:tab w:val="num" w:pos="6828"/>
        </w:tabs>
        <w:ind w:left="6828" w:hanging="180"/>
      </w:pPr>
    </w:lvl>
  </w:abstractNum>
  <w:abstractNum w:abstractNumId="11">
    <w:nsid w:val="407A464C"/>
    <w:multiLevelType w:val="multilevel"/>
    <w:tmpl w:val="C55279D6"/>
    <w:numStyleLink w:val="Appendices"/>
  </w:abstractNum>
  <w:abstractNum w:abstractNumId="12">
    <w:nsid w:val="44D60F40"/>
    <w:multiLevelType w:val="hybridMultilevel"/>
    <w:tmpl w:val="61848E4A"/>
    <w:lvl w:ilvl="0" w:tplc="04090001">
      <w:start w:val="1"/>
      <w:numFmt w:val="bullet"/>
      <w:lvlText w:val=""/>
      <w:lvlJc w:val="left"/>
      <w:pPr>
        <w:ind w:left="1202" w:hanging="360"/>
      </w:pPr>
      <w:rPr>
        <w:rFonts w:ascii="Symbol" w:hAnsi="Symbol" w:hint="default"/>
      </w:rPr>
    </w:lvl>
    <w:lvl w:ilvl="1" w:tplc="04090003" w:tentative="1">
      <w:start w:val="1"/>
      <w:numFmt w:val="bullet"/>
      <w:lvlText w:val="o"/>
      <w:lvlJc w:val="left"/>
      <w:pPr>
        <w:ind w:left="1922" w:hanging="360"/>
      </w:pPr>
      <w:rPr>
        <w:rFonts w:ascii="Courier New" w:hAnsi="Courier New" w:cs="Courier New" w:hint="default"/>
      </w:rPr>
    </w:lvl>
    <w:lvl w:ilvl="2" w:tplc="04090005" w:tentative="1">
      <w:start w:val="1"/>
      <w:numFmt w:val="bullet"/>
      <w:lvlText w:val=""/>
      <w:lvlJc w:val="left"/>
      <w:pPr>
        <w:ind w:left="2642" w:hanging="360"/>
      </w:pPr>
      <w:rPr>
        <w:rFonts w:ascii="Wingdings" w:hAnsi="Wingdings" w:hint="default"/>
      </w:rPr>
    </w:lvl>
    <w:lvl w:ilvl="3" w:tplc="04090001" w:tentative="1">
      <w:start w:val="1"/>
      <w:numFmt w:val="bullet"/>
      <w:lvlText w:val=""/>
      <w:lvlJc w:val="left"/>
      <w:pPr>
        <w:ind w:left="3362" w:hanging="360"/>
      </w:pPr>
      <w:rPr>
        <w:rFonts w:ascii="Symbol" w:hAnsi="Symbol" w:hint="default"/>
      </w:rPr>
    </w:lvl>
    <w:lvl w:ilvl="4" w:tplc="04090003" w:tentative="1">
      <w:start w:val="1"/>
      <w:numFmt w:val="bullet"/>
      <w:lvlText w:val="o"/>
      <w:lvlJc w:val="left"/>
      <w:pPr>
        <w:ind w:left="4082" w:hanging="360"/>
      </w:pPr>
      <w:rPr>
        <w:rFonts w:ascii="Courier New" w:hAnsi="Courier New" w:cs="Courier New" w:hint="default"/>
      </w:rPr>
    </w:lvl>
    <w:lvl w:ilvl="5" w:tplc="04090005" w:tentative="1">
      <w:start w:val="1"/>
      <w:numFmt w:val="bullet"/>
      <w:lvlText w:val=""/>
      <w:lvlJc w:val="left"/>
      <w:pPr>
        <w:ind w:left="4802" w:hanging="360"/>
      </w:pPr>
      <w:rPr>
        <w:rFonts w:ascii="Wingdings" w:hAnsi="Wingdings" w:hint="default"/>
      </w:rPr>
    </w:lvl>
    <w:lvl w:ilvl="6" w:tplc="04090001" w:tentative="1">
      <w:start w:val="1"/>
      <w:numFmt w:val="bullet"/>
      <w:lvlText w:val=""/>
      <w:lvlJc w:val="left"/>
      <w:pPr>
        <w:ind w:left="5522" w:hanging="360"/>
      </w:pPr>
      <w:rPr>
        <w:rFonts w:ascii="Symbol" w:hAnsi="Symbol" w:hint="default"/>
      </w:rPr>
    </w:lvl>
    <w:lvl w:ilvl="7" w:tplc="04090003" w:tentative="1">
      <w:start w:val="1"/>
      <w:numFmt w:val="bullet"/>
      <w:lvlText w:val="o"/>
      <w:lvlJc w:val="left"/>
      <w:pPr>
        <w:ind w:left="6242" w:hanging="360"/>
      </w:pPr>
      <w:rPr>
        <w:rFonts w:ascii="Courier New" w:hAnsi="Courier New" w:cs="Courier New" w:hint="default"/>
      </w:rPr>
    </w:lvl>
    <w:lvl w:ilvl="8" w:tplc="04090005" w:tentative="1">
      <w:start w:val="1"/>
      <w:numFmt w:val="bullet"/>
      <w:lvlText w:val=""/>
      <w:lvlJc w:val="left"/>
      <w:pPr>
        <w:ind w:left="6962" w:hanging="360"/>
      </w:pPr>
      <w:rPr>
        <w:rFonts w:ascii="Wingdings" w:hAnsi="Wingdings" w:hint="default"/>
      </w:rPr>
    </w:lvl>
  </w:abstractNum>
  <w:abstractNum w:abstractNumId="13">
    <w:nsid w:val="498B277E"/>
    <w:multiLevelType w:val="multilevel"/>
    <w:tmpl w:val="2752FB9E"/>
    <w:styleLink w:val="Headings"/>
    <w:lvl w:ilvl="0">
      <w:start w:val="1"/>
      <w:numFmt w:val="decimal"/>
      <w:pStyle w:val="1"/>
      <w:lvlText w:val="%1"/>
      <w:lvlJc w:val="center"/>
      <w:pPr>
        <w:tabs>
          <w:tab w:val="num" w:pos="3402"/>
        </w:tabs>
        <w:ind w:left="3118" w:firstLine="0"/>
      </w:pPr>
      <w:rPr>
        <w:rFonts w:hint="default"/>
      </w:rPr>
    </w:lvl>
    <w:lvl w:ilvl="1">
      <w:start w:val="1"/>
      <w:numFmt w:val="decimal"/>
      <w:pStyle w:val="2"/>
      <w:lvlText w:val="%1.%2"/>
      <w:lvlJc w:val="left"/>
      <w:pPr>
        <w:tabs>
          <w:tab w:val="num" w:pos="709"/>
        </w:tabs>
        <w:ind w:left="709" w:firstLine="0"/>
      </w:pPr>
      <w:rPr>
        <w:rFonts w:hint="default"/>
      </w:rPr>
    </w:lvl>
    <w:lvl w:ilvl="2">
      <w:start w:val="1"/>
      <w:numFmt w:val="decimal"/>
      <w:pStyle w:val="3"/>
      <w:lvlText w:val="%1.%2.%3"/>
      <w:lvlJc w:val="left"/>
      <w:pPr>
        <w:ind w:left="1134" w:firstLine="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4">
    <w:nsid w:val="4E8D38AD"/>
    <w:multiLevelType w:val="multilevel"/>
    <w:tmpl w:val="6B4EEB9C"/>
    <w:lvl w:ilvl="0">
      <w:start w:val="1"/>
      <w:numFmt w:val="decimal"/>
      <w:pStyle w:val="ReferenceList"/>
      <w:lvlText w:val="%1."/>
      <w:lvlJc w:val="left"/>
      <w:pPr>
        <w:ind w:left="0" w:firstLine="709"/>
      </w:pPr>
      <w:rPr>
        <w:rFonts w:hint="default"/>
      </w:rPr>
    </w:lvl>
    <w:lvl w:ilvl="1">
      <w:start w:val="1"/>
      <w:numFmt w:val="lowerLetter"/>
      <w:lvlText w:val="%2."/>
      <w:lvlJc w:val="left"/>
      <w:pPr>
        <w:ind w:left="2149" w:hanging="360"/>
      </w:pPr>
      <w:rPr>
        <w:rFonts w:hint="default"/>
      </w:rPr>
    </w:lvl>
    <w:lvl w:ilvl="2">
      <w:start w:val="1"/>
      <w:numFmt w:val="lowerRoman"/>
      <w:lvlText w:val="%3."/>
      <w:lvlJc w:val="right"/>
      <w:pPr>
        <w:ind w:left="2869" w:hanging="180"/>
      </w:pPr>
      <w:rPr>
        <w:rFonts w:hint="default"/>
      </w:rPr>
    </w:lvl>
    <w:lvl w:ilvl="3">
      <w:start w:val="1"/>
      <w:numFmt w:val="decimal"/>
      <w:lvlText w:val="%4."/>
      <w:lvlJc w:val="left"/>
      <w:pPr>
        <w:ind w:left="3589" w:hanging="360"/>
      </w:pPr>
      <w:rPr>
        <w:rFonts w:hint="default"/>
      </w:rPr>
    </w:lvl>
    <w:lvl w:ilvl="4">
      <w:start w:val="1"/>
      <w:numFmt w:val="lowerLetter"/>
      <w:lvlText w:val="%5."/>
      <w:lvlJc w:val="left"/>
      <w:pPr>
        <w:ind w:left="4309" w:hanging="360"/>
      </w:pPr>
      <w:rPr>
        <w:rFonts w:hint="default"/>
      </w:rPr>
    </w:lvl>
    <w:lvl w:ilvl="5">
      <w:start w:val="1"/>
      <w:numFmt w:val="lowerRoman"/>
      <w:lvlText w:val="%6."/>
      <w:lvlJc w:val="right"/>
      <w:pPr>
        <w:ind w:left="5029" w:hanging="180"/>
      </w:pPr>
      <w:rPr>
        <w:rFonts w:hint="default"/>
      </w:rPr>
    </w:lvl>
    <w:lvl w:ilvl="6">
      <w:start w:val="1"/>
      <w:numFmt w:val="decimal"/>
      <w:lvlText w:val="%7."/>
      <w:lvlJc w:val="left"/>
      <w:pPr>
        <w:ind w:left="5749" w:hanging="360"/>
      </w:pPr>
      <w:rPr>
        <w:rFonts w:hint="default"/>
      </w:rPr>
    </w:lvl>
    <w:lvl w:ilvl="7">
      <w:start w:val="1"/>
      <w:numFmt w:val="lowerLetter"/>
      <w:lvlText w:val="%8."/>
      <w:lvlJc w:val="left"/>
      <w:pPr>
        <w:ind w:left="6469" w:hanging="360"/>
      </w:pPr>
      <w:rPr>
        <w:rFonts w:hint="default"/>
      </w:rPr>
    </w:lvl>
    <w:lvl w:ilvl="8">
      <w:start w:val="1"/>
      <w:numFmt w:val="lowerRoman"/>
      <w:lvlText w:val="%9."/>
      <w:lvlJc w:val="right"/>
      <w:pPr>
        <w:ind w:left="7189" w:hanging="180"/>
      </w:pPr>
      <w:rPr>
        <w:rFonts w:hint="default"/>
      </w:rPr>
    </w:lvl>
  </w:abstractNum>
  <w:abstractNum w:abstractNumId="15">
    <w:nsid w:val="550434D9"/>
    <w:multiLevelType w:val="hybridMultilevel"/>
    <w:tmpl w:val="24BED93C"/>
    <w:lvl w:ilvl="0" w:tplc="7F5EB2D6">
      <w:start w:val="1"/>
      <w:numFmt w:val="bullet"/>
      <w:pStyle w:val="ItemizedList"/>
      <w:lvlText w:val=""/>
      <w:lvlJc w:val="left"/>
      <w:pPr>
        <w:ind w:left="0" w:firstLine="709"/>
      </w:pPr>
      <w:rPr>
        <w:rFonts w:ascii="Symbol" w:hAnsi="Symbol"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16">
    <w:nsid w:val="5552027F"/>
    <w:multiLevelType w:val="hybridMultilevel"/>
    <w:tmpl w:val="7F16F778"/>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nsid w:val="55A44AE3"/>
    <w:multiLevelType w:val="multilevel"/>
    <w:tmpl w:val="C55279D6"/>
    <w:numStyleLink w:val="Appendices"/>
  </w:abstractNum>
  <w:abstractNum w:abstractNumId="18">
    <w:nsid w:val="55B24E10"/>
    <w:multiLevelType w:val="hybridMultilevel"/>
    <w:tmpl w:val="8B8E560C"/>
    <w:lvl w:ilvl="0" w:tplc="620CE340">
      <w:start w:val="1"/>
      <w:numFmt w:val="bullet"/>
      <w:pStyle w:val="a"/>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9">
    <w:nsid w:val="5C2D74CD"/>
    <w:multiLevelType w:val="hybridMultilevel"/>
    <w:tmpl w:val="75E8AB66"/>
    <w:lvl w:ilvl="0" w:tplc="A9F481AA">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0">
    <w:nsid w:val="5F1F031E"/>
    <w:multiLevelType w:val="hybridMultilevel"/>
    <w:tmpl w:val="7DD4CB56"/>
    <w:lvl w:ilvl="0" w:tplc="76C6F526">
      <w:start w:val="1"/>
      <w:numFmt w:val="russianLower"/>
      <w:pStyle w:val="Enumerated"/>
      <w:lvlText w:val="%1)"/>
      <w:lvlJc w:val="left"/>
      <w:pPr>
        <w:ind w:left="-1" w:firstLine="709"/>
      </w:pPr>
      <w:rPr>
        <w:rFonts w:ascii="Times New Roman" w:hAnsi="Times New Roman" w:hint="default"/>
        <w:b w:val="0"/>
        <w:i w:val="0"/>
        <w:sz w:val="28"/>
      </w:rPr>
    </w:lvl>
    <w:lvl w:ilvl="1" w:tplc="04090019" w:tentative="1">
      <w:start w:val="1"/>
      <w:numFmt w:val="lowerLetter"/>
      <w:lvlText w:val="%2."/>
      <w:lvlJc w:val="left"/>
      <w:pPr>
        <w:ind w:left="2148" w:hanging="360"/>
      </w:pPr>
    </w:lvl>
    <w:lvl w:ilvl="2" w:tplc="0409001B" w:tentative="1">
      <w:start w:val="1"/>
      <w:numFmt w:val="lowerRoman"/>
      <w:lvlText w:val="%3."/>
      <w:lvlJc w:val="right"/>
      <w:pPr>
        <w:ind w:left="2868" w:hanging="180"/>
      </w:pPr>
    </w:lvl>
    <w:lvl w:ilvl="3" w:tplc="0409000F" w:tentative="1">
      <w:start w:val="1"/>
      <w:numFmt w:val="decimal"/>
      <w:lvlText w:val="%4."/>
      <w:lvlJc w:val="left"/>
      <w:pPr>
        <w:ind w:left="3588" w:hanging="360"/>
      </w:pPr>
    </w:lvl>
    <w:lvl w:ilvl="4" w:tplc="04090019" w:tentative="1">
      <w:start w:val="1"/>
      <w:numFmt w:val="lowerLetter"/>
      <w:lvlText w:val="%5."/>
      <w:lvlJc w:val="left"/>
      <w:pPr>
        <w:ind w:left="4308" w:hanging="360"/>
      </w:pPr>
    </w:lvl>
    <w:lvl w:ilvl="5" w:tplc="0409001B" w:tentative="1">
      <w:start w:val="1"/>
      <w:numFmt w:val="lowerRoman"/>
      <w:lvlText w:val="%6."/>
      <w:lvlJc w:val="right"/>
      <w:pPr>
        <w:ind w:left="5028" w:hanging="180"/>
      </w:pPr>
    </w:lvl>
    <w:lvl w:ilvl="6" w:tplc="0409000F" w:tentative="1">
      <w:start w:val="1"/>
      <w:numFmt w:val="decimal"/>
      <w:lvlText w:val="%7."/>
      <w:lvlJc w:val="left"/>
      <w:pPr>
        <w:ind w:left="5748" w:hanging="360"/>
      </w:pPr>
    </w:lvl>
    <w:lvl w:ilvl="7" w:tplc="04090019" w:tentative="1">
      <w:start w:val="1"/>
      <w:numFmt w:val="lowerLetter"/>
      <w:lvlText w:val="%8."/>
      <w:lvlJc w:val="left"/>
      <w:pPr>
        <w:ind w:left="6468" w:hanging="360"/>
      </w:pPr>
    </w:lvl>
    <w:lvl w:ilvl="8" w:tplc="0409001B" w:tentative="1">
      <w:start w:val="1"/>
      <w:numFmt w:val="lowerRoman"/>
      <w:lvlText w:val="%9."/>
      <w:lvlJc w:val="right"/>
      <w:pPr>
        <w:ind w:left="7188" w:hanging="180"/>
      </w:pPr>
    </w:lvl>
  </w:abstractNum>
  <w:abstractNum w:abstractNumId="21">
    <w:nsid w:val="694007A3"/>
    <w:multiLevelType w:val="multilevel"/>
    <w:tmpl w:val="643CD54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nsid w:val="756C0495"/>
    <w:multiLevelType w:val="hybridMultilevel"/>
    <w:tmpl w:val="80221220"/>
    <w:lvl w:ilvl="0" w:tplc="970073E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9"/>
  </w:num>
  <w:num w:numId="2">
    <w:abstractNumId w:val="10"/>
  </w:num>
  <w:num w:numId="3">
    <w:abstractNumId w:val="12"/>
  </w:num>
  <w:num w:numId="4">
    <w:abstractNumId w:val="5"/>
  </w:num>
  <w:num w:numId="5">
    <w:abstractNumId w:val="22"/>
  </w:num>
  <w:num w:numId="6">
    <w:abstractNumId w:val="18"/>
  </w:num>
  <w:num w:numId="7">
    <w:abstractNumId w:val="13"/>
    <w:lvlOverride w:ilvl="0">
      <w:lvl w:ilvl="0">
        <w:start w:val="1"/>
        <w:numFmt w:val="decimal"/>
        <w:pStyle w:val="1"/>
        <w:lvlText w:val="%1"/>
        <w:lvlJc w:val="center"/>
        <w:pPr>
          <w:tabs>
            <w:tab w:val="num" w:pos="5103"/>
          </w:tabs>
          <w:ind w:left="4819" w:firstLine="0"/>
        </w:pPr>
        <w:rPr>
          <w:rFonts w:hint="default"/>
        </w:rPr>
      </w:lvl>
    </w:lvlOverride>
    <w:lvlOverride w:ilvl="1">
      <w:lvl w:ilvl="1">
        <w:start w:val="1"/>
        <w:numFmt w:val="decimal"/>
        <w:pStyle w:val="2"/>
        <w:lvlText w:val="%1.%2"/>
        <w:lvlJc w:val="left"/>
        <w:pPr>
          <w:tabs>
            <w:tab w:val="num" w:pos="4961"/>
          </w:tabs>
          <w:ind w:left="4961" w:firstLine="0"/>
        </w:pPr>
        <w:rPr>
          <w:rFonts w:hint="default"/>
        </w:rPr>
      </w:lvl>
    </w:lvlOverride>
    <w:lvlOverride w:ilvl="2">
      <w:lvl w:ilvl="2">
        <w:start w:val="1"/>
        <w:numFmt w:val="decimal"/>
        <w:pStyle w:val="3"/>
        <w:lvlText w:val="%1.%2.%3"/>
        <w:lvlJc w:val="left"/>
        <w:pPr>
          <w:ind w:left="5953" w:firstLine="0"/>
        </w:pPr>
        <w:rPr>
          <w:rFonts w:hint="default"/>
        </w:rPr>
      </w:lvl>
    </w:lvlOverride>
    <w:lvlOverride w:ilvl="3">
      <w:lvl w:ilvl="3">
        <w:start w:val="1"/>
        <w:numFmt w:val="decimal"/>
        <w:lvlText w:val="(%4)"/>
        <w:lvlJc w:val="left"/>
        <w:pPr>
          <w:ind w:left="6259" w:hanging="360"/>
        </w:pPr>
        <w:rPr>
          <w:rFonts w:hint="default"/>
        </w:rPr>
      </w:lvl>
    </w:lvlOverride>
    <w:lvlOverride w:ilvl="4">
      <w:lvl w:ilvl="4">
        <w:start w:val="1"/>
        <w:numFmt w:val="lowerLetter"/>
        <w:lvlText w:val="(%5)"/>
        <w:lvlJc w:val="left"/>
        <w:pPr>
          <w:ind w:left="6619" w:hanging="360"/>
        </w:pPr>
        <w:rPr>
          <w:rFonts w:hint="default"/>
        </w:rPr>
      </w:lvl>
    </w:lvlOverride>
    <w:lvlOverride w:ilvl="5">
      <w:lvl w:ilvl="5">
        <w:start w:val="1"/>
        <w:numFmt w:val="lowerRoman"/>
        <w:lvlText w:val="(%6)"/>
        <w:lvlJc w:val="left"/>
        <w:pPr>
          <w:ind w:left="6979" w:hanging="360"/>
        </w:pPr>
        <w:rPr>
          <w:rFonts w:hint="default"/>
        </w:rPr>
      </w:lvl>
    </w:lvlOverride>
    <w:lvlOverride w:ilvl="6">
      <w:lvl w:ilvl="6">
        <w:start w:val="1"/>
        <w:numFmt w:val="decimal"/>
        <w:lvlText w:val="%7."/>
        <w:lvlJc w:val="left"/>
        <w:pPr>
          <w:ind w:left="7339" w:hanging="360"/>
        </w:pPr>
        <w:rPr>
          <w:rFonts w:hint="default"/>
        </w:rPr>
      </w:lvl>
    </w:lvlOverride>
    <w:lvlOverride w:ilvl="7">
      <w:lvl w:ilvl="7">
        <w:start w:val="1"/>
        <w:numFmt w:val="lowerLetter"/>
        <w:lvlText w:val="%8."/>
        <w:lvlJc w:val="left"/>
        <w:pPr>
          <w:ind w:left="7699" w:hanging="360"/>
        </w:pPr>
        <w:rPr>
          <w:rFonts w:hint="default"/>
        </w:rPr>
      </w:lvl>
    </w:lvlOverride>
    <w:lvlOverride w:ilvl="8">
      <w:lvl w:ilvl="8">
        <w:start w:val="1"/>
        <w:numFmt w:val="lowerRoman"/>
        <w:lvlText w:val="%9."/>
        <w:lvlJc w:val="left"/>
        <w:pPr>
          <w:ind w:left="8059" w:hanging="360"/>
        </w:pPr>
        <w:rPr>
          <w:rFonts w:hint="default"/>
        </w:rPr>
      </w:lvl>
    </w:lvlOverride>
  </w:num>
  <w:num w:numId="8">
    <w:abstractNumId w:val="3"/>
  </w:num>
  <w:num w:numId="9">
    <w:abstractNumId w:val="2"/>
  </w:num>
  <w:num w:numId="10">
    <w:abstractNumId w:val="14"/>
  </w:num>
  <w:num w:numId="11">
    <w:abstractNumId w:val="9"/>
  </w:num>
  <w:num w:numId="12">
    <w:abstractNumId w:val="20"/>
  </w:num>
  <w:num w:numId="13">
    <w:abstractNumId w:val="20"/>
    <w:lvlOverride w:ilvl="0">
      <w:startOverride w:val="1"/>
    </w:lvlOverride>
  </w:num>
  <w:num w:numId="14">
    <w:abstractNumId w:val="20"/>
    <w:lvlOverride w:ilvl="0">
      <w:startOverride w:val="1"/>
    </w:lvlOverride>
  </w:num>
  <w:num w:numId="15">
    <w:abstractNumId w:val="20"/>
    <w:lvlOverride w:ilvl="0">
      <w:startOverride w:val="1"/>
    </w:lvlOverride>
  </w:num>
  <w:num w:numId="16">
    <w:abstractNumId w:val="20"/>
    <w:lvlOverride w:ilvl="0">
      <w:startOverride w:val="1"/>
    </w:lvlOverride>
  </w:num>
  <w:num w:numId="17">
    <w:abstractNumId w:val="20"/>
    <w:lvlOverride w:ilvl="0">
      <w:startOverride w:val="1"/>
    </w:lvlOverride>
  </w:num>
  <w:num w:numId="18">
    <w:abstractNumId w:val="0"/>
  </w:num>
  <w:num w:numId="19">
    <w:abstractNumId w:val="15"/>
  </w:num>
  <w:num w:numId="20">
    <w:abstractNumId w:val="7"/>
  </w:num>
  <w:num w:numId="21">
    <w:abstractNumId w:val="20"/>
    <w:lvlOverride w:ilvl="0">
      <w:startOverride w:val="1"/>
    </w:lvlOverride>
  </w:num>
  <w:num w:numId="22">
    <w:abstractNumId w:val="1"/>
  </w:num>
  <w:num w:numId="23">
    <w:abstractNumId w:val="17"/>
  </w:num>
  <w:num w:numId="24">
    <w:abstractNumId w:val="8"/>
  </w:num>
  <w:num w:numId="25">
    <w:abstractNumId w:val="11"/>
  </w:num>
  <w:num w:numId="26">
    <w:abstractNumId w:val="13"/>
    <w:lvlOverride w:ilvl="0">
      <w:startOverride w:val="2"/>
    </w:lvlOverride>
    <w:lvlOverride w:ilvl="1">
      <w:startOverride w:val="1"/>
    </w:lvlOverride>
    <w:lvlOverride w:ilvl="2">
      <w:startOverride w:val="3"/>
    </w:lvlOverride>
  </w:num>
  <w:num w:numId="27">
    <w:abstractNumId w:val="13"/>
  </w:num>
  <w:num w:numId="28">
    <w:abstractNumId w:val="20"/>
    <w:lvlOverride w:ilvl="0">
      <w:startOverride w:val="2"/>
    </w:lvlOverride>
  </w:num>
  <w:num w:numId="29">
    <w:abstractNumId w:val="13"/>
    <w:lvlOverride w:ilvl="0">
      <w:startOverride w:val="1"/>
      <w:lvl w:ilvl="0">
        <w:start w:val="1"/>
        <w:numFmt w:val="decimal"/>
        <w:pStyle w:val="1"/>
        <w:lvlText w:val="%1"/>
        <w:lvlJc w:val="center"/>
        <w:pPr>
          <w:tabs>
            <w:tab w:val="num" w:pos="3686"/>
          </w:tabs>
          <w:ind w:left="3402" w:firstLine="0"/>
        </w:pPr>
        <w:rPr>
          <w:rFonts w:hint="default"/>
        </w:rPr>
      </w:lvl>
    </w:lvlOverride>
    <w:lvlOverride w:ilvl="1">
      <w:startOverride w:val="1"/>
      <w:lvl w:ilvl="1">
        <w:start w:val="1"/>
        <w:numFmt w:val="decimal"/>
        <w:pStyle w:val="2"/>
        <w:lvlText w:val="%1.%2"/>
        <w:lvlJc w:val="left"/>
        <w:pPr>
          <w:tabs>
            <w:tab w:val="num" w:pos="993"/>
          </w:tabs>
          <w:ind w:left="993" w:firstLine="0"/>
        </w:pPr>
        <w:rPr>
          <w:rFonts w:hint="default"/>
        </w:rPr>
      </w:lvl>
    </w:lvlOverride>
    <w:lvlOverride w:ilvl="2">
      <w:startOverride w:val="1"/>
      <w:lvl w:ilvl="2">
        <w:start w:val="1"/>
        <w:numFmt w:val="decimal"/>
        <w:pStyle w:val="3"/>
        <w:lvlText w:val="%1.%2.%3"/>
        <w:lvlJc w:val="left"/>
        <w:pPr>
          <w:ind w:left="1418" w:firstLine="0"/>
        </w:pPr>
        <w:rPr>
          <w:rFonts w:hint="default"/>
        </w:rPr>
      </w:lvl>
    </w:lvlOverride>
    <w:lvlOverride w:ilvl="3">
      <w:startOverride w:val="1"/>
      <w:lvl w:ilvl="3">
        <w:start w:val="1"/>
        <w:numFmt w:val="decimal"/>
        <w:lvlText w:val="(%4)"/>
        <w:lvlJc w:val="left"/>
        <w:pPr>
          <w:ind w:left="1724" w:hanging="360"/>
        </w:pPr>
        <w:rPr>
          <w:rFonts w:hint="default"/>
        </w:rPr>
      </w:lvl>
    </w:lvlOverride>
    <w:lvlOverride w:ilvl="4">
      <w:startOverride w:val="1"/>
      <w:lvl w:ilvl="4">
        <w:start w:val="1"/>
        <w:numFmt w:val="lowerLetter"/>
        <w:lvlText w:val="(%5)"/>
        <w:lvlJc w:val="left"/>
        <w:pPr>
          <w:ind w:left="2084" w:hanging="360"/>
        </w:pPr>
        <w:rPr>
          <w:rFonts w:hint="default"/>
        </w:rPr>
      </w:lvl>
    </w:lvlOverride>
    <w:lvlOverride w:ilvl="5">
      <w:startOverride w:val="1"/>
      <w:lvl w:ilvl="5">
        <w:start w:val="1"/>
        <w:numFmt w:val="lowerRoman"/>
        <w:lvlText w:val="(%6)"/>
        <w:lvlJc w:val="left"/>
        <w:pPr>
          <w:ind w:left="2444" w:hanging="360"/>
        </w:pPr>
        <w:rPr>
          <w:rFonts w:hint="default"/>
        </w:rPr>
      </w:lvl>
    </w:lvlOverride>
    <w:lvlOverride w:ilvl="6">
      <w:startOverride w:val="1"/>
      <w:lvl w:ilvl="6">
        <w:start w:val="1"/>
        <w:numFmt w:val="decimal"/>
        <w:lvlText w:val="%7."/>
        <w:lvlJc w:val="left"/>
        <w:pPr>
          <w:ind w:left="2804" w:hanging="360"/>
        </w:pPr>
        <w:rPr>
          <w:rFonts w:hint="default"/>
        </w:rPr>
      </w:lvl>
    </w:lvlOverride>
    <w:lvlOverride w:ilvl="7">
      <w:startOverride w:val="1"/>
      <w:lvl w:ilvl="7">
        <w:start w:val="1"/>
        <w:numFmt w:val="lowerLetter"/>
        <w:lvlText w:val="%8."/>
        <w:lvlJc w:val="left"/>
        <w:pPr>
          <w:ind w:left="3164" w:hanging="360"/>
        </w:pPr>
        <w:rPr>
          <w:rFonts w:hint="default"/>
        </w:rPr>
      </w:lvl>
    </w:lvlOverride>
    <w:lvlOverride w:ilvl="8">
      <w:startOverride w:val="1"/>
      <w:lvl w:ilvl="8">
        <w:start w:val="1"/>
        <w:numFmt w:val="lowerRoman"/>
        <w:lvlText w:val="%9."/>
        <w:lvlJc w:val="left"/>
        <w:pPr>
          <w:ind w:left="3524" w:hanging="360"/>
        </w:pPr>
        <w:rPr>
          <w:rFonts w:hint="default"/>
        </w:rPr>
      </w:lvl>
    </w:lvlOverride>
  </w:num>
  <w:num w:numId="30">
    <w:abstractNumId w:val="13"/>
    <w:lvlOverride w:ilvl="0">
      <w:startOverride w:val="3"/>
      <w:lvl w:ilvl="0">
        <w:start w:val="3"/>
        <w:numFmt w:val="decimal"/>
        <w:pStyle w:val="1"/>
        <w:lvlText w:val="%1"/>
        <w:lvlJc w:val="center"/>
        <w:pPr>
          <w:tabs>
            <w:tab w:val="num" w:pos="3402"/>
          </w:tabs>
          <w:ind w:left="3118" w:firstLine="0"/>
        </w:pPr>
        <w:rPr>
          <w:rFonts w:hint="default"/>
        </w:rPr>
      </w:lvl>
    </w:lvlOverride>
  </w:num>
  <w:num w:numId="31">
    <w:abstractNumId w:val="13"/>
    <w:lvlOverride w:ilvl="0">
      <w:lvl w:ilvl="0">
        <w:start w:val="2"/>
        <w:numFmt w:val="decimal"/>
        <w:pStyle w:val="1"/>
        <w:lvlText w:val="%1"/>
        <w:lvlJc w:val="center"/>
        <w:pPr>
          <w:tabs>
            <w:tab w:val="num" w:pos="3402"/>
          </w:tabs>
          <w:ind w:left="3118" w:firstLine="0"/>
        </w:pPr>
        <w:rPr>
          <w:rFonts w:hint="default"/>
        </w:rPr>
      </w:lvl>
    </w:lvlOverride>
    <w:lvlOverride w:ilvl="1">
      <w:lvl w:ilvl="1">
        <w:start w:val="1"/>
        <w:numFmt w:val="decimal"/>
        <w:pStyle w:val="2"/>
        <w:lvlText w:val="%1.%2"/>
        <w:lvlJc w:val="left"/>
        <w:pPr>
          <w:tabs>
            <w:tab w:val="num" w:pos="142"/>
          </w:tabs>
          <w:ind w:left="142" w:firstLine="0"/>
        </w:pPr>
        <w:rPr>
          <w:rFonts w:hint="default"/>
        </w:rPr>
      </w:lvl>
    </w:lvlOverride>
  </w:num>
  <w:num w:numId="32">
    <w:abstractNumId w:val="21"/>
  </w:num>
  <w:num w:numId="33">
    <w:abstractNumId w:val="13"/>
    <w:lvlOverride w:ilvl="0">
      <w:lvl w:ilvl="0">
        <w:start w:val="1"/>
        <w:numFmt w:val="decimal"/>
        <w:pStyle w:val="1"/>
        <w:lvlText w:val="%1"/>
        <w:lvlJc w:val="center"/>
        <w:pPr>
          <w:tabs>
            <w:tab w:val="num" w:pos="5103"/>
          </w:tabs>
          <w:ind w:left="4819" w:firstLine="0"/>
        </w:pPr>
        <w:rPr>
          <w:rFonts w:hint="default"/>
        </w:rPr>
      </w:lvl>
    </w:lvlOverride>
    <w:lvlOverride w:ilvl="1">
      <w:lvl w:ilvl="1">
        <w:start w:val="1"/>
        <w:numFmt w:val="decimal"/>
        <w:pStyle w:val="2"/>
        <w:lvlText w:val="%1.%2"/>
        <w:lvlJc w:val="left"/>
        <w:pPr>
          <w:tabs>
            <w:tab w:val="num" w:pos="4961"/>
          </w:tabs>
          <w:ind w:left="4961" w:firstLine="0"/>
        </w:pPr>
        <w:rPr>
          <w:rFonts w:hint="default"/>
        </w:rPr>
      </w:lvl>
    </w:lvlOverride>
    <w:lvlOverride w:ilvl="2">
      <w:lvl w:ilvl="2">
        <w:start w:val="1"/>
        <w:numFmt w:val="decimal"/>
        <w:pStyle w:val="3"/>
        <w:lvlText w:val="%1.%2.%3"/>
        <w:lvlJc w:val="left"/>
        <w:pPr>
          <w:ind w:left="5953" w:firstLine="0"/>
        </w:pPr>
        <w:rPr>
          <w:rFonts w:hint="default"/>
        </w:rPr>
      </w:lvl>
    </w:lvlOverride>
    <w:lvlOverride w:ilvl="3">
      <w:lvl w:ilvl="3">
        <w:start w:val="1"/>
        <w:numFmt w:val="decimal"/>
        <w:lvlText w:val="(%4)"/>
        <w:lvlJc w:val="left"/>
        <w:pPr>
          <w:ind w:left="6259" w:hanging="360"/>
        </w:pPr>
        <w:rPr>
          <w:rFonts w:hint="default"/>
        </w:rPr>
      </w:lvl>
    </w:lvlOverride>
    <w:lvlOverride w:ilvl="4">
      <w:lvl w:ilvl="4">
        <w:start w:val="1"/>
        <w:numFmt w:val="lowerLetter"/>
        <w:lvlText w:val="(%5)"/>
        <w:lvlJc w:val="left"/>
        <w:pPr>
          <w:ind w:left="6619" w:hanging="360"/>
        </w:pPr>
        <w:rPr>
          <w:rFonts w:hint="default"/>
        </w:rPr>
      </w:lvl>
    </w:lvlOverride>
    <w:lvlOverride w:ilvl="5">
      <w:lvl w:ilvl="5">
        <w:start w:val="1"/>
        <w:numFmt w:val="lowerRoman"/>
        <w:lvlText w:val="(%6)"/>
        <w:lvlJc w:val="left"/>
        <w:pPr>
          <w:ind w:left="6979" w:hanging="360"/>
        </w:pPr>
        <w:rPr>
          <w:rFonts w:hint="default"/>
        </w:rPr>
      </w:lvl>
    </w:lvlOverride>
    <w:lvlOverride w:ilvl="6">
      <w:lvl w:ilvl="6">
        <w:start w:val="3"/>
        <w:numFmt w:val="decimal"/>
        <w:lvlText w:val="%7."/>
        <w:lvlJc w:val="left"/>
        <w:pPr>
          <w:ind w:left="7339" w:hanging="360"/>
        </w:pPr>
        <w:rPr>
          <w:rFonts w:hint="default"/>
        </w:rPr>
      </w:lvl>
    </w:lvlOverride>
  </w:num>
  <w:num w:numId="34">
    <w:abstractNumId w:val="13"/>
    <w:lvlOverride w:ilvl="0">
      <w:startOverride w:val="2"/>
    </w:lvlOverride>
    <w:lvlOverride w:ilvl="1">
      <w:startOverride w:val="2"/>
    </w:lvlOverride>
    <w:lvlOverride w:ilvl="2">
      <w:startOverride w:val="1"/>
    </w:lvlOverride>
  </w:num>
  <w:num w:numId="35">
    <w:abstractNumId w:val="13"/>
    <w:lvlOverride w:ilvl="0">
      <w:startOverride w:val="2"/>
    </w:lvlOverride>
    <w:lvlOverride w:ilvl="1">
      <w:startOverride w:val="2"/>
    </w:lvlOverride>
    <w:lvlOverride w:ilvl="2">
      <w:startOverride w:val="2"/>
    </w:lvlOverride>
  </w:num>
  <w:num w:numId="36">
    <w:abstractNumId w:val="13"/>
    <w:lvlOverride w:ilvl="0">
      <w:startOverride w:val="2"/>
    </w:lvlOverride>
    <w:lvlOverride w:ilvl="1">
      <w:startOverride w:val="4"/>
    </w:lvlOverride>
  </w:num>
  <w:num w:numId="37">
    <w:abstractNumId w:val="13"/>
    <w:lvlOverride w:ilvl="0">
      <w:startOverride w:val="2"/>
    </w:lvlOverride>
    <w:lvlOverride w:ilvl="1">
      <w:startOverride w:val="5"/>
    </w:lvlOverride>
  </w:num>
  <w:num w:numId="38">
    <w:abstractNumId w:val="6"/>
  </w:num>
  <w:num w:numId="39">
    <w:abstractNumId w:val="16"/>
  </w:num>
  <w:num w:numId="40">
    <w:abstractNumId w:val="4"/>
  </w:num>
  <w:num w:numId="41">
    <w:abstractNumId w:val="13"/>
    <w:lvlOverride w:ilvl="0">
      <w:startOverride w:val="1"/>
      <w:lvl w:ilvl="0">
        <w:start w:val="1"/>
        <w:numFmt w:val="decimal"/>
        <w:pStyle w:val="1"/>
        <w:lvlText w:val="%1"/>
        <w:lvlJc w:val="center"/>
        <w:pPr>
          <w:tabs>
            <w:tab w:val="num" w:pos="3402"/>
          </w:tabs>
          <w:ind w:left="3118" w:firstLine="0"/>
        </w:pPr>
        <w:rPr>
          <w:rFonts w:hint="default"/>
        </w:rPr>
      </w:lvl>
    </w:lvlOverride>
  </w:num>
  <w:num w:numId="42">
    <w:abstractNumId w:val="13"/>
    <w:lvlOverride w:ilvl="0">
      <w:startOverride w:val="4"/>
    </w:lvlOverride>
    <w:lvlOverride w:ilvl="1">
      <w:startOverride w:val="2"/>
    </w:lvlOverride>
  </w:num>
  <w:num w:numId="43">
    <w:abstractNumId w:val="13"/>
    <w:lvlOverride w:ilvl="0">
      <w:startOverride w:val="4"/>
    </w:lvlOverride>
    <w:lvlOverride w:ilvl="1">
      <w:startOverride w:val="2"/>
    </w:lvlOverride>
  </w:num>
  <w:num w:numId="44">
    <w:abstractNumId w:val="13"/>
    <w:lvlOverride w:ilvl="0">
      <w:startOverride w:val="4"/>
    </w:lvlOverride>
    <w:lvlOverride w:ilvl="1">
      <w:startOverride w:val="2"/>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55"/>
  <w:hideSpellingErrors/>
  <w:attachedTemplate r:id="rId1"/>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F0023"/>
    <w:rsid w:val="00000A02"/>
    <w:rsid w:val="00004D5E"/>
    <w:rsid w:val="00005146"/>
    <w:rsid w:val="0000542D"/>
    <w:rsid w:val="000077FA"/>
    <w:rsid w:val="00013359"/>
    <w:rsid w:val="000137D6"/>
    <w:rsid w:val="00016CDC"/>
    <w:rsid w:val="00021B34"/>
    <w:rsid w:val="00022696"/>
    <w:rsid w:val="00026E76"/>
    <w:rsid w:val="0003629E"/>
    <w:rsid w:val="0003694E"/>
    <w:rsid w:val="000441AC"/>
    <w:rsid w:val="00050CC2"/>
    <w:rsid w:val="00053735"/>
    <w:rsid w:val="00054A69"/>
    <w:rsid w:val="0005535D"/>
    <w:rsid w:val="00056139"/>
    <w:rsid w:val="0005723E"/>
    <w:rsid w:val="00057A13"/>
    <w:rsid w:val="00063FD8"/>
    <w:rsid w:val="00066324"/>
    <w:rsid w:val="00070C12"/>
    <w:rsid w:val="000825F2"/>
    <w:rsid w:val="00085220"/>
    <w:rsid w:val="0009042D"/>
    <w:rsid w:val="00090BB2"/>
    <w:rsid w:val="00092D1F"/>
    <w:rsid w:val="00092D6D"/>
    <w:rsid w:val="00096A33"/>
    <w:rsid w:val="000A0247"/>
    <w:rsid w:val="000A176F"/>
    <w:rsid w:val="000A1BFA"/>
    <w:rsid w:val="000A2E6F"/>
    <w:rsid w:val="000A34E8"/>
    <w:rsid w:val="000A38B6"/>
    <w:rsid w:val="000A708A"/>
    <w:rsid w:val="000B129F"/>
    <w:rsid w:val="000B2D0A"/>
    <w:rsid w:val="000B4025"/>
    <w:rsid w:val="000B4384"/>
    <w:rsid w:val="000B7B42"/>
    <w:rsid w:val="000C2C65"/>
    <w:rsid w:val="000C63C3"/>
    <w:rsid w:val="000D00C2"/>
    <w:rsid w:val="000D0D76"/>
    <w:rsid w:val="000D0E92"/>
    <w:rsid w:val="000D20C9"/>
    <w:rsid w:val="000D56CB"/>
    <w:rsid w:val="000D6BD3"/>
    <w:rsid w:val="000E174E"/>
    <w:rsid w:val="000E2209"/>
    <w:rsid w:val="000E34CE"/>
    <w:rsid w:val="000E3539"/>
    <w:rsid w:val="000E4B1C"/>
    <w:rsid w:val="000E723B"/>
    <w:rsid w:val="000F0988"/>
    <w:rsid w:val="000F195B"/>
    <w:rsid w:val="000F1A05"/>
    <w:rsid w:val="000F1E48"/>
    <w:rsid w:val="000F2FAB"/>
    <w:rsid w:val="000F6B90"/>
    <w:rsid w:val="000F6C7F"/>
    <w:rsid w:val="0010063D"/>
    <w:rsid w:val="0011072C"/>
    <w:rsid w:val="00112B0E"/>
    <w:rsid w:val="001158C3"/>
    <w:rsid w:val="0012212F"/>
    <w:rsid w:val="001236C7"/>
    <w:rsid w:val="00123752"/>
    <w:rsid w:val="00125990"/>
    <w:rsid w:val="00133CF0"/>
    <w:rsid w:val="001354F1"/>
    <w:rsid w:val="001411A4"/>
    <w:rsid w:val="001425D8"/>
    <w:rsid w:val="00146EA3"/>
    <w:rsid w:val="001512A8"/>
    <w:rsid w:val="00155F82"/>
    <w:rsid w:val="00157E6D"/>
    <w:rsid w:val="00161E96"/>
    <w:rsid w:val="001620CF"/>
    <w:rsid w:val="001640BF"/>
    <w:rsid w:val="0016429B"/>
    <w:rsid w:val="001646CF"/>
    <w:rsid w:val="00167D78"/>
    <w:rsid w:val="001736F7"/>
    <w:rsid w:val="0017372F"/>
    <w:rsid w:val="00181D1D"/>
    <w:rsid w:val="00184F49"/>
    <w:rsid w:val="00187235"/>
    <w:rsid w:val="0019175C"/>
    <w:rsid w:val="00192DFA"/>
    <w:rsid w:val="00194D7B"/>
    <w:rsid w:val="00195D6F"/>
    <w:rsid w:val="001A353D"/>
    <w:rsid w:val="001B0396"/>
    <w:rsid w:val="001C143D"/>
    <w:rsid w:val="001C1F39"/>
    <w:rsid w:val="001C5E12"/>
    <w:rsid w:val="001D522A"/>
    <w:rsid w:val="001D63B5"/>
    <w:rsid w:val="001E0660"/>
    <w:rsid w:val="001E2677"/>
    <w:rsid w:val="001E5393"/>
    <w:rsid w:val="001E7730"/>
    <w:rsid w:val="001E7D3D"/>
    <w:rsid w:val="001F05FE"/>
    <w:rsid w:val="001F452F"/>
    <w:rsid w:val="002068ED"/>
    <w:rsid w:val="002105FD"/>
    <w:rsid w:val="00212553"/>
    <w:rsid w:val="00212EED"/>
    <w:rsid w:val="00217540"/>
    <w:rsid w:val="0022078F"/>
    <w:rsid w:val="00236EBE"/>
    <w:rsid w:val="002411E6"/>
    <w:rsid w:val="00245BA8"/>
    <w:rsid w:val="0024605A"/>
    <w:rsid w:val="002510CD"/>
    <w:rsid w:val="00260425"/>
    <w:rsid w:val="00261A42"/>
    <w:rsid w:val="00262168"/>
    <w:rsid w:val="00262227"/>
    <w:rsid w:val="0026593E"/>
    <w:rsid w:val="00266588"/>
    <w:rsid w:val="00267800"/>
    <w:rsid w:val="00267B9D"/>
    <w:rsid w:val="00267BAE"/>
    <w:rsid w:val="00275E9D"/>
    <w:rsid w:val="00276312"/>
    <w:rsid w:val="00281389"/>
    <w:rsid w:val="00282359"/>
    <w:rsid w:val="00286A0F"/>
    <w:rsid w:val="00287C2D"/>
    <w:rsid w:val="00287ECE"/>
    <w:rsid w:val="002919CC"/>
    <w:rsid w:val="002921FB"/>
    <w:rsid w:val="00296C44"/>
    <w:rsid w:val="002A2E27"/>
    <w:rsid w:val="002A7C10"/>
    <w:rsid w:val="002B1165"/>
    <w:rsid w:val="002B3684"/>
    <w:rsid w:val="002B3AB8"/>
    <w:rsid w:val="002B5D1E"/>
    <w:rsid w:val="002B7222"/>
    <w:rsid w:val="002B7CB6"/>
    <w:rsid w:val="002C0BA6"/>
    <w:rsid w:val="002D4614"/>
    <w:rsid w:val="002E132C"/>
    <w:rsid w:val="002E6ABE"/>
    <w:rsid w:val="002E7A4C"/>
    <w:rsid w:val="002F0023"/>
    <w:rsid w:val="002F2E1E"/>
    <w:rsid w:val="002F3749"/>
    <w:rsid w:val="002F40A8"/>
    <w:rsid w:val="00300506"/>
    <w:rsid w:val="00301BD1"/>
    <w:rsid w:val="00302BB7"/>
    <w:rsid w:val="00302CA7"/>
    <w:rsid w:val="00303658"/>
    <w:rsid w:val="00303A15"/>
    <w:rsid w:val="003061BB"/>
    <w:rsid w:val="00314103"/>
    <w:rsid w:val="00314ED0"/>
    <w:rsid w:val="003163A8"/>
    <w:rsid w:val="0031645F"/>
    <w:rsid w:val="00317D7C"/>
    <w:rsid w:val="00324DE9"/>
    <w:rsid w:val="0032551D"/>
    <w:rsid w:val="00327157"/>
    <w:rsid w:val="003273D1"/>
    <w:rsid w:val="0032777F"/>
    <w:rsid w:val="00327813"/>
    <w:rsid w:val="00333F7F"/>
    <w:rsid w:val="003357D9"/>
    <w:rsid w:val="0034043B"/>
    <w:rsid w:val="00340445"/>
    <w:rsid w:val="0034228F"/>
    <w:rsid w:val="003445E5"/>
    <w:rsid w:val="00344F21"/>
    <w:rsid w:val="00347925"/>
    <w:rsid w:val="003517EC"/>
    <w:rsid w:val="00353BB1"/>
    <w:rsid w:val="00356CC3"/>
    <w:rsid w:val="00360B1F"/>
    <w:rsid w:val="00361FAC"/>
    <w:rsid w:val="003811FB"/>
    <w:rsid w:val="003832C2"/>
    <w:rsid w:val="003858BC"/>
    <w:rsid w:val="00387054"/>
    <w:rsid w:val="003905EA"/>
    <w:rsid w:val="003935A6"/>
    <w:rsid w:val="003943BA"/>
    <w:rsid w:val="003A2637"/>
    <w:rsid w:val="003A58CA"/>
    <w:rsid w:val="003B1071"/>
    <w:rsid w:val="003C43F7"/>
    <w:rsid w:val="003C4B7B"/>
    <w:rsid w:val="003C5B69"/>
    <w:rsid w:val="003C7818"/>
    <w:rsid w:val="003D171D"/>
    <w:rsid w:val="003D2A7B"/>
    <w:rsid w:val="003D4571"/>
    <w:rsid w:val="003D4AA6"/>
    <w:rsid w:val="003D4DF0"/>
    <w:rsid w:val="003E035C"/>
    <w:rsid w:val="003E1803"/>
    <w:rsid w:val="003E18CE"/>
    <w:rsid w:val="003E3161"/>
    <w:rsid w:val="003E5B82"/>
    <w:rsid w:val="003F152D"/>
    <w:rsid w:val="003F3DCA"/>
    <w:rsid w:val="003F4D31"/>
    <w:rsid w:val="004012E9"/>
    <w:rsid w:val="00403138"/>
    <w:rsid w:val="00411498"/>
    <w:rsid w:val="004118EE"/>
    <w:rsid w:val="00414018"/>
    <w:rsid w:val="00414DA6"/>
    <w:rsid w:val="00415AB0"/>
    <w:rsid w:val="00424DBD"/>
    <w:rsid w:val="00424E48"/>
    <w:rsid w:val="00426A67"/>
    <w:rsid w:val="00430916"/>
    <w:rsid w:val="00431233"/>
    <w:rsid w:val="00431294"/>
    <w:rsid w:val="00431C95"/>
    <w:rsid w:val="00436608"/>
    <w:rsid w:val="004425FB"/>
    <w:rsid w:val="00451D38"/>
    <w:rsid w:val="004521F6"/>
    <w:rsid w:val="00456895"/>
    <w:rsid w:val="00457E2A"/>
    <w:rsid w:val="004700F9"/>
    <w:rsid w:val="004704FE"/>
    <w:rsid w:val="0047471F"/>
    <w:rsid w:val="00480DAC"/>
    <w:rsid w:val="0048285B"/>
    <w:rsid w:val="0048354A"/>
    <w:rsid w:val="00484BC4"/>
    <w:rsid w:val="0049117A"/>
    <w:rsid w:val="00497C26"/>
    <w:rsid w:val="004A48A2"/>
    <w:rsid w:val="004B0000"/>
    <w:rsid w:val="004B622E"/>
    <w:rsid w:val="004C48B2"/>
    <w:rsid w:val="004C594A"/>
    <w:rsid w:val="004D3B85"/>
    <w:rsid w:val="004D6761"/>
    <w:rsid w:val="004E0312"/>
    <w:rsid w:val="004E176F"/>
    <w:rsid w:val="004E3A36"/>
    <w:rsid w:val="004E5E01"/>
    <w:rsid w:val="004E62C1"/>
    <w:rsid w:val="004E7862"/>
    <w:rsid w:val="004F4152"/>
    <w:rsid w:val="00501220"/>
    <w:rsid w:val="00501CAD"/>
    <w:rsid w:val="00505C7C"/>
    <w:rsid w:val="00507DD2"/>
    <w:rsid w:val="0051248A"/>
    <w:rsid w:val="00514A7C"/>
    <w:rsid w:val="0051656A"/>
    <w:rsid w:val="00516BB1"/>
    <w:rsid w:val="00516FB1"/>
    <w:rsid w:val="005176EB"/>
    <w:rsid w:val="00527407"/>
    <w:rsid w:val="0052748F"/>
    <w:rsid w:val="00531ED8"/>
    <w:rsid w:val="00534063"/>
    <w:rsid w:val="005344C2"/>
    <w:rsid w:val="00535C13"/>
    <w:rsid w:val="005374CE"/>
    <w:rsid w:val="00541C06"/>
    <w:rsid w:val="00543AB9"/>
    <w:rsid w:val="00544937"/>
    <w:rsid w:val="005470BE"/>
    <w:rsid w:val="00550250"/>
    <w:rsid w:val="00550E29"/>
    <w:rsid w:val="00551CCE"/>
    <w:rsid w:val="00551DAF"/>
    <w:rsid w:val="00554C35"/>
    <w:rsid w:val="005550B4"/>
    <w:rsid w:val="005626EC"/>
    <w:rsid w:val="00573683"/>
    <w:rsid w:val="0057580C"/>
    <w:rsid w:val="00582469"/>
    <w:rsid w:val="00585A57"/>
    <w:rsid w:val="00585E36"/>
    <w:rsid w:val="00586832"/>
    <w:rsid w:val="0059254E"/>
    <w:rsid w:val="00594739"/>
    <w:rsid w:val="005972B8"/>
    <w:rsid w:val="005A0021"/>
    <w:rsid w:val="005A2AE3"/>
    <w:rsid w:val="005A6094"/>
    <w:rsid w:val="005B6557"/>
    <w:rsid w:val="005C11FB"/>
    <w:rsid w:val="005C438E"/>
    <w:rsid w:val="005D093C"/>
    <w:rsid w:val="005D1232"/>
    <w:rsid w:val="005D1649"/>
    <w:rsid w:val="005D20FD"/>
    <w:rsid w:val="005D492C"/>
    <w:rsid w:val="005D660B"/>
    <w:rsid w:val="005D7CEA"/>
    <w:rsid w:val="005E0FC1"/>
    <w:rsid w:val="005E1F61"/>
    <w:rsid w:val="005E5333"/>
    <w:rsid w:val="005F21C3"/>
    <w:rsid w:val="005F25C3"/>
    <w:rsid w:val="005F5912"/>
    <w:rsid w:val="005F6C10"/>
    <w:rsid w:val="005F709C"/>
    <w:rsid w:val="00601227"/>
    <w:rsid w:val="00601495"/>
    <w:rsid w:val="006037A9"/>
    <w:rsid w:val="00603D70"/>
    <w:rsid w:val="00604873"/>
    <w:rsid w:val="00607FE3"/>
    <w:rsid w:val="00611F57"/>
    <w:rsid w:val="00624830"/>
    <w:rsid w:val="00624E54"/>
    <w:rsid w:val="00626829"/>
    <w:rsid w:val="00630042"/>
    <w:rsid w:val="00631A66"/>
    <w:rsid w:val="00631D31"/>
    <w:rsid w:val="00633BC7"/>
    <w:rsid w:val="00641581"/>
    <w:rsid w:val="00646C51"/>
    <w:rsid w:val="00654623"/>
    <w:rsid w:val="00661940"/>
    <w:rsid w:val="00662227"/>
    <w:rsid w:val="00662494"/>
    <w:rsid w:val="006659AA"/>
    <w:rsid w:val="00671BCE"/>
    <w:rsid w:val="00681447"/>
    <w:rsid w:val="00683E74"/>
    <w:rsid w:val="006875CB"/>
    <w:rsid w:val="00691F1D"/>
    <w:rsid w:val="00692BA3"/>
    <w:rsid w:val="00696754"/>
    <w:rsid w:val="006A3D47"/>
    <w:rsid w:val="006A4576"/>
    <w:rsid w:val="006A7CBA"/>
    <w:rsid w:val="006B0567"/>
    <w:rsid w:val="006B1466"/>
    <w:rsid w:val="006B2A6E"/>
    <w:rsid w:val="006B58A8"/>
    <w:rsid w:val="006B5935"/>
    <w:rsid w:val="006C0665"/>
    <w:rsid w:val="006D5FF4"/>
    <w:rsid w:val="006D7138"/>
    <w:rsid w:val="006D763F"/>
    <w:rsid w:val="006E1EA8"/>
    <w:rsid w:val="006E73A9"/>
    <w:rsid w:val="006F0864"/>
    <w:rsid w:val="006F08A8"/>
    <w:rsid w:val="006F10C2"/>
    <w:rsid w:val="006F3353"/>
    <w:rsid w:val="006F37EB"/>
    <w:rsid w:val="006F3E81"/>
    <w:rsid w:val="006F51EA"/>
    <w:rsid w:val="00704915"/>
    <w:rsid w:val="007058F5"/>
    <w:rsid w:val="007105E3"/>
    <w:rsid w:val="00711CE8"/>
    <w:rsid w:val="0072055B"/>
    <w:rsid w:val="00720F89"/>
    <w:rsid w:val="00724325"/>
    <w:rsid w:val="00724B32"/>
    <w:rsid w:val="00726CDB"/>
    <w:rsid w:val="00730C24"/>
    <w:rsid w:val="00732D43"/>
    <w:rsid w:val="007362FF"/>
    <w:rsid w:val="00736602"/>
    <w:rsid w:val="007427F4"/>
    <w:rsid w:val="007509E0"/>
    <w:rsid w:val="00757E2F"/>
    <w:rsid w:val="00757F25"/>
    <w:rsid w:val="00761415"/>
    <w:rsid w:val="0076214D"/>
    <w:rsid w:val="00762FFA"/>
    <w:rsid w:val="00763D74"/>
    <w:rsid w:val="007640EB"/>
    <w:rsid w:val="00780740"/>
    <w:rsid w:val="007858F5"/>
    <w:rsid w:val="007940A9"/>
    <w:rsid w:val="007964AF"/>
    <w:rsid w:val="007A0247"/>
    <w:rsid w:val="007A678C"/>
    <w:rsid w:val="007B0E14"/>
    <w:rsid w:val="007B1597"/>
    <w:rsid w:val="007B4B1B"/>
    <w:rsid w:val="007B4ED9"/>
    <w:rsid w:val="007C04C9"/>
    <w:rsid w:val="007C088F"/>
    <w:rsid w:val="007C0D69"/>
    <w:rsid w:val="007C5AFD"/>
    <w:rsid w:val="007D2CAD"/>
    <w:rsid w:val="007E04EA"/>
    <w:rsid w:val="007E0A22"/>
    <w:rsid w:val="007E2BA8"/>
    <w:rsid w:val="007E2E89"/>
    <w:rsid w:val="007E53B6"/>
    <w:rsid w:val="007E79D0"/>
    <w:rsid w:val="007F068B"/>
    <w:rsid w:val="007F17F1"/>
    <w:rsid w:val="007F5540"/>
    <w:rsid w:val="007F65F9"/>
    <w:rsid w:val="007F66C5"/>
    <w:rsid w:val="007F72D9"/>
    <w:rsid w:val="007F7BC8"/>
    <w:rsid w:val="00800BF2"/>
    <w:rsid w:val="00801E72"/>
    <w:rsid w:val="0080205B"/>
    <w:rsid w:val="00805EDD"/>
    <w:rsid w:val="0080665D"/>
    <w:rsid w:val="00813305"/>
    <w:rsid w:val="008154A1"/>
    <w:rsid w:val="0081676D"/>
    <w:rsid w:val="00821FD4"/>
    <w:rsid w:val="0082383C"/>
    <w:rsid w:val="008242E6"/>
    <w:rsid w:val="00827B27"/>
    <w:rsid w:val="0083033D"/>
    <w:rsid w:val="00831DC8"/>
    <w:rsid w:val="00832590"/>
    <w:rsid w:val="00833ED7"/>
    <w:rsid w:val="00834139"/>
    <w:rsid w:val="00834299"/>
    <w:rsid w:val="008342AC"/>
    <w:rsid w:val="00835ADB"/>
    <w:rsid w:val="00836D4D"/>
    <w:rsid w:val="008372A0"/>
    <w:rsid w:val="00840117"/>
    <w:rsid w:val="00840BC8"/>
    <w:rsid w:val="00843AAB"/>
    <w:rsid w:val="00851BB3"/>
    <w:rsid w:val="00853707"/>
    <w:rsid w:val="00860515"/>
    <w:rsid w:val="00860DC2"/>
    <w:rsid w:val="00862EBE"/>
    <w:rsid w:val="008661EA"/>
    <w:rsid w:val="008719A1"/>
    <w:rsid w:val="00883735"/>
    <w:rsid w:val="008867BE"/>
    <w:rsid w:val="0089058E"/>
    <w:rsid w:val="00890FE2"/>
    <w:rsid w:val="008925D2"/>
    <w:rsid w:val="00892C45"/>
    <w:rsid w:val="00893DD8"/>
    <w:rsid w:val="00894292"/>
    <w:rsid w:val="008A3EB8"/>
    <w:rsid w:val="008B2D6F"/>
    <w:rsid w:val="008C3BD9"/>
    <w:rsid w:val="008C4E59"/>
    <w:rsid w:val="008C614F"/>
    <w:rsid w:val="008C780A"/>
    <w:rsid w:val="008E07CE"/>
    <w:rsid w:val="008E3AB1"/>
    <w:rsid w:val="008F4223"/>
    <w:rsid w:val="008F5169"/>
    <w:rsid w:val="008F5244"/>
    <w:rsid w:val="008F5B74"/>
    <w:rsid w:val="008F7FB6"/>
    <w:rsid w:val="00901967"/>
    <w:rsid w:val="0090294A"/>
    <w:rsid w:val="00903D1A"/>
    <w:rsid w:val="00904901"/>
    <w:rsid w:val="00904BF4"/>
    <w:rsid w:val="00905AE2"/>
    <w:rsid w:val="009070C0"/>
    <w:rsid w:val="00907722"/>
    <w:rsid w:val="009100EF"/>
    <w:rsid w:val="009107B3"/>
    <w:rsid w:val="00911112"/>
    <w:rsid w:val="009113D0"/>
    <w:rsid w:val="00912253"/>
    <w:rsid w:val="00914860"/>
    <w:rsid w:val="009161AF"/>
    <w:rsid w:val="00922EB3"/>
    <w:rsid w:val="00924E4D"/>
    <w:rsid w:val="00933A2D"/>
    <w:rsid w:val="00941110"/>
    <w:rsid w:val="00941ED4"/>
    <w:rsid w:val="00941F81"/>
    <w:rsid w:val="00945AFC"/>
    <w:rsid w:val="00947A39"/>
    <w:rsid w:val="00953473"/>
    <w:rsid w:val="00953B15"/>
    <w:rsid w:val="009600B7"/>
    <w:rsid w:val="00963A1B"/>
    <w:rsid w:val="0096589E"/>
    <w:rsid w:val="009700B1"/>
    <w:rsid w:val="0097029B"/>
    <w:rsid w:val="009715B4"/>
    <w:rsid w:val="0097251B"/>
    <w:rsid w:val="00975A16"/>
    <w:rsid w:val="0098478B"/>
    <w:rsid w:val="00984FB9"/>
    <w:rsid w:val="00990E9A"/>
    <w:rsid w:val="00992AFA"/>
    <w:rsid w:val="009A03E3"/>
    <w:rsid w:val="009A0F9A"/>
    <w:rsid w:val="009A67F7"/>
    <w:rsid w:val="009B0CF2"/>
    <w:rsid w:val="009B13C5"/>
    <w:rsid w:val="009B5CA0"/>
    <w:rsid w:val="009C1AC1"/>
    <w:rsid w:val="009C76FB"/>
    <w:rsid w:val="009D1A73"/>
    <w:rsid w:val="009D1E87"/>
    <w:rsid w:val="009D5CEB"/>
    <w:rsid w:val="009D63BC"/>
    <w:rsid w:val="009E2965"/>
    <w:rsid w:val="009E6D58"/>
    <w:rsid w:val="009F0072"/>
    <w:rsid w:val="009F1773"/>
    <w:rsid w:val="009F25C9"/>
    <w:rsid w:val="00A01894"/>
    <w:rsid w:val="00A049DE"/>
    <w:rsid w:val="00A05E6C"/>
    <w:rsid w:val="00A13E90"/>
    <w:rsid w:val="00A153B6"/>
    <w:rsid w:val="00A1681A"/>
    <w:rsid w:val="00A1712A"/>
    <w:rsid w:val="00A22358"/>
    <w:rsid w:val="00A3262F"/>
    <w:rsid w:val="00A34891"/>
    <w:rsid w:val="00A355C1"/>
    <w:rsid w:val="00A403B4"/>
    <w:rsid w:val="00A555F0"/>
    <w:rsid w:val="00A61465"/>
    <w:rsid w:val="00A629E2"/>
    <w:rsid w:val="00A65466"/>
    <w:rsid w:val="00A675A6"/>
    <w:rsid w:val="00A821EF"/>
    <w:rsid w:val="00A8581C"/>
    <w:rsid w:val="00A86DE2"/>
    <w:rsid w:val="00A87FA7"/>
    <w:rsid w:val="00A90A93"/>
    <w:rsid w:val="00A91338"/>
    <w:rsid w:val="00A92953"/>
    <w:rsid w:val="00A9659C"/>
    <w:rsid w:val="00AA0DF3"/>
    <w:rsid w:val="00AA621A"/>
    <w:rsid w:val="00AA6A90"/>
    <w:rsid w:val="00AB228E"/>
    <w:rsid w:val="00AC05D7"/>
    <w:rsid w:val="00AC0C8C"/>
    <w:rsid w:val="00AC246B"/>
    <w:rsid w:val="00AC251E"/>
    <w:rsid w:val="00AC2E75"/>
    <w:rsid w:val="00AC39BF"/>
    <w:rsid w:val="00AD01BB"/>
    <w:rsid w:val="00AD2F1B"/>
    <w:rsid w:val="00AD322B"/>
    <w:rsid w:val="00AD5757"/>
    <w:rsid w:val="00AD62B8"/>
    <w:rsid w:val="00AD7977"/>
    <w:rsid w:val="00AD79AF"/>
    <w:rsid w:val="00AD7FF4"/>
    <w:rsid w:val="00AE2BAA"/>
    <w:rsid w:val="00AE3083"/>
    <w:rsid w:val="00AE3A1F"/>
    <w:rsid w:val="00AE5F9B"/>
    <w:rsid w:val="00AE713C"/>
    <w:rsid w:val="00AE7B08"/>
    <w:rsid w:val="00AF134A"/>
    <w:rsid w:val="00AF3B67"/>
    <w:rsid w:val="00AF4461"/>
    <w:rsid w:val="00AF5A91"/>
    <w:rsid w:val="00B02CCE"/>
    <w:rsid w:val="00B037ED"/>
    <w:rsid w:val="00B03B32"/>
    <w:rsid w:val="00B07E1A"/>
    <w:rsid w:val="00B203FA"/>
    <w:rsid w:val="00B21798"/>
    <w:rsid w:val="00B224C4"/>
    <w:rsid w:val="00B2647D"/>
    <w:rsid w:val="00B3374E"/>
    <w:rsid w:val="00B360D4"/>
    <w:rsid w:val="00B437DE"/>
    <w:rsid w:val="00B45E87"/>
    <w:rsid w:val="00B46005"/>
    <w:rsid w:val="00B473CE"/>
    <w:rsid w:val="00B53593"/>
    <w:rsid w:val="00B61ED2"/>
    <w:rsid w:val="00B62F28"/>
    <w:rsid w:val="00B6460B"/>
    <w:rsid w:val="00B674F9"/>
    <w:rsid w:val="00B67855"/>
    <w:rsid w:val="00B7420F"/>
    <w:rsid w:val="00B7544D"/>
    <w:rsid w:val="00B7775D"/>
    <w:rsid w:val="00B778D1"/>
    <w:rsid w:val="00B82463"/>
    <w:rsid w:val="00B86409"/>
    <w:rsid w:val="00B87749"/>
    <w:rsid w:val="00B95D27"/>
    <w:rsid w:val="00BA007F"/>
    <w:rsid w:val="00BA11ED"/>
    <w:rsid w:val="00BA138C"/>
    <w:rsid w:val="00BA2886"/>
    <w:rsid w:val="00BA44D3"/>
    <w:rsid w:val="00BB372D"/>
    <w:rsid w:val="00BC038E"/>
    <w:rsid w:val="00BC5701"/>
    <w:rsid w:val="00BC7EDA"/>
    <w:rsid w:val="00BD0809"/>
    <w:rsid w:val="00BD20BA"/>
    <w:rsid w:val="00BD25FC"/>
    <w:rsid w:val="00BD6236"/>
    <w:rsid w:val="00BE51B7"/>
    <w:rsid w:val="00BE6CA9"/>
    <w:rsid w:val="00BE7E3A"/>
    <w:rsid w:val="00BF0413"/>
    <w:rsid w:val="00BF0ABF"/>
    <w:rsid w:val="00BF209E"/>
    <w:rsid w:val="00BF38FF"/>
    <w:rsid w:val="00BF3CAF"/>
    <w:rsid w:val="00BF5DD8"/>
    <w:rsid w:val="00BF65B9"/>
    <w:rsid w:val="00BF6C8D"/>
    <w:rsid w:val="00C14920"/>
    <w:rsid w:val="00C24F23"/>
    <w:rsid w:val="00C2511A"/>
    <w:rsid w:val="00C26C59"/>
    <w:rsid w:val="00C27589"/>
    <w:rsid w:val="00C33992"/>
    <w:rsid w:val="00C33CA2"/>
    <w:rsid w:val="00C415D2"/>
    <w:rsid w:val="00C417F6"/>
    <w:rsid w:val="00C450D2"/>
    <w:rsid w:val="00C50986"/>
    <w:rsid w:val="00C5524A"/>
    <w:rsid w:val="00C55EFF"/>
    <w:rsid w:val="00C63C03"/>
    <w:rsid w:val="00C65FD7"/>
    <w:rsid w:val="00C67D38"/>
    <w:rsid w:val="00C70156"/>
    <w:rsid w:val="00C707CC"/>
    <w:rsid w:val="00C71167"/>
    <w:rsid w:val="00C72C24"/>
    <w:rsid w:val="00C72FF5"/>
    <w:rsid w:val="00C825D9"/>
    <w:rsid w:val="00C82B9F"/>
    <w:rsid w:val="00C84321"/>
    <w:rsid w:val="00C85120"/>
    <w:rsid w:val="00C97DDD"/>
    <w:rsid w:val="00CA0FC2"/>
    <w:rsid w:val="00CA144B"/>
    <w:rsid w:val="00CA14FC"/>
    <w:rsid w:val="00CA358D"/>
    <w:rsid w:val="00CA475C"/>
    <w:rsid w:val="00CB1FB3"/>
    <w:rsid w:val="00CB402D"/>
    <w:rsid w:val="00CB5E6C"/>
    <w:rsid w:val="00CC10F5"/>
    <w:rsid w:val="00CC4AA5"/>
    <w:rsid w:val="00CD1377"/>
    <w:rsid w:val="00CD5FF2"/>
    <w:rsid w:val="00CD6D8B"/>
    <w:rsid w:val="00CE1577"/>
    <w:rsid w:val="00CE4052"/>
    <w:rsid w:val="00CE5204"/>
    <w:rsid w:val="00CE7B1B"/>
    <w:rsid w:val="00CF6B8B"/>
    <w:rsid w:val="00CF77FF"/>
    <w:rsid w:val="00D00DCE"/>
    <w:rsid w:val="00D048D3"/>
    <w:rsid w:val="00D0615E"/>
    <w:rsid w:val="00D07ABE"/>
    <w:rsid w:val="00D239F7"/>
    <w:rsid w:val="00D25119"/>
    <w:rsid w:val="00D405F2"/>
    <w:rsid w:val="00D41E24"/>
    <w:rsid w:val="00D42C48"/>
    <w:rsid w:val="00D430D7"/>
    <w:rsid w:val="00D43E53"/>
    <w:rsid w:val="00D46957"/>
    <w:rsid w:val="00D47F81"/>
    <w:rsid w:val="00D55A84"/>
    <w:rsid w:val="00D621B9"/>
    <w:rsid w:val="00D62F58"/>
    <w:rsid w:val="00D63585"/>
    <w:rsid w:val="00D64919"/>
    <w:rsid w:val="00D67F68"/>
    <w:rsid w:val="00D70528"/>
    <w:rsid w:val="00D7107D"/>
    <w:rsid w:val="00D722F2"/>
    <w:rsid w:val="00D725EE"/>
    <w:rsid w:val="00D737F5"/>
    <w:rsid w:val="00D775DF"/>
    <w:rsid w:val="00D77E0D"/>
    <w:rsid w:val="00D824FD"/>
    <w:rsid w:val="00D82B79"/>
    <w:rsid w:val="00D845AD"/>
    <w:rsid w:val="00D919B0"/>
    <w:rsid w:val="00D92182"/>
    <w:rsid w:val="00D96B51"/>
    <w:rsid w:val="00D97064"/>
    <w:rsid w:val="00D9781F"/>
    <w:rsid w:val="00DA0F3C"/>
    <w:rsid w:val="00DA1245"/>
    <w:rsid w:val="00DA3062"/>
    <w:rsid w:val="00DA3A79"/>
    <w:rsid w:val="00DA4CD3"/>
    <w:rsid w:val="00DA647A"/>
    <w:rsid w:val="00DA76C5"/>
    <w:rsid w:val="00DB2057"/>
    <w:rsid w:val="00DB581D"/>
    <w:rsid w:val="00DB5BCB"/>
    <w:rsid w:val="00DC66C1"/>
    <w:rsid w:val="00DD74DE"/>
    <w:rsid w:val="00DE0ED9"/>
    <w:rsid w:val="00DE133E"/>
    <w:rsid w:val="00DE51EC"/>
    <w:rsid w:val="00DE739F"/>
    <w:rsid w:val="00DF2687"/>
    <w:rsid w:val="00DF373C"/>
    <w:rsid w:val="00DF4066"/>
    <w:rsid w:val="00DF4875"/>
    <w:rsid w:val="00DF67D4"/>
    <w:rsid w:val="00E00A76"/>
    <w:rsid w:val="00E07620"/>
    <w:rsid w:val="00E11021"/>
    <w:rsid w:val="00E13DC3"/>
    <w:rsid w:val="00E205DA"/>
    <w:rsid w:val="00E231A6"/>
    <w:rsid w:val="00E25E48"/>
    <w:rsid w:val="00E31355"/>
    <w:rsid w:val="00E31366"/>
    <w:rsid w:val="00E3524B"/>
    <w:rsid w:val="00E43E2F"/>
    <w:rsid w:val="00E448F3"/>
    <w:rsid w:val="00E45E4E"/>
    <w:rsid w:val="00E476F5"/>
    <w:rsid w:val="00E50318"/>
    <w:rsid w:val="00E50341"/>
    <w:rsid w:val="00E52EDC"/>
    <w:rsid w:val="00E568DE"/>
    <w:rsid w:val="00E656C3"/>
    <w:rsid w:val="00E672DE"/>
    <w:rsid w:val="00E67FC8"/>
    <w:rsid w:val="00E75C05"/>
    <w:rsid w:val="00E76B10"/>
    <w:rsid w:val="00E77934"/>
    <w:rsid w:val="00E77B47"/>
    <w:rsid w:val="00E82CC0"/>
    <w:rsid w:val="00E83D58"/>
    <w:rsid w:val="00E83D86"/>
    <w:rsid w:val="00E84110"/>
    <w:rsid w:val="00E865D2"/>
    <w:rsid w:val="00E91694"/>
    <w:rsid w:val="00E93D1C"/>
    <w:rsid w:val="00E93F92"/>
    <w:rsid w:val="00E95904"/>
    <w:rsid w:val="00EA47D1"/>
    <w:rsid w:val="00EA56AE"/>
    <w:rsid w:val="00EA6E8F"/>
    <w:rsid w:val="00EB280D"/>
    <w:rsid w:val="00EC08A9"/>
    <w:rsid w:val="00EC1A7F"/>
    <w:rsid w:val="00EC51E4"/>
    <w:rsid w:val="00EC6C94"/>
    <w:rsid w:val="00EC6E2E"/>
    <w:rsid w:val="00EE1B1B"/>
    <w:rsid w:val="00EE27BF"/>
    <w:rsid w:val="00EE3E52"/>
    <w:rsid w:val="00EE79AF"/>
    <w:rsid w:val="00EE7FDF"/>
    <w:rsid w:val="00EF126D"/>
    <w:rsid w:val="00EF1A07"/>
    <w:rsid w:val="00EF2DAC"/>
    <w:rsid w:val="00EF70EA"/>
    <w:rsid w:val="00EF74D8"/>
    <w:rsid w:val="00EF7652"/>
    <w:rsid w:val="00F0123E"/>
    <w:rsid w:val="00F04D66"/>
    <w:rsid w:val="00F0675E"/>
    <w:rsid w:val="00F071EE"/>
    <w:rsid w:val="00F07843"/>
    <w:rsid w:val="00F2318D"/>
    <w:rsid w:val="00F232D6"/>
    <w:rsid w:val="00F233C0"/>
    <w:rsid w:val="00F24C27"/>
    <w:rsid w:val="00F30D9D"/>
    <w:rsid w:val="00F31B5D"/>
    <w:rsid w:val="00F369E2"/>
    <w:rsid w:val="00F36A53"/>
    <w:rsid w:val="00F44BEA"/>
    <w:rsid w:val="00F46AED"/>
    <w:rsid w:val="00F53062"/>
    <w:rsid w:val="00F55B93"/>
    <w:rsid w:val="00F571AE"/>
    <w:rsid w:val="00F574C1"/>
    <w:rsid w:val="00F57576"/>
    <w:rsid w:val="00F63558"/>
    <w:rsid w:val="00F663DE"/>
    <w:rsid w:val="00F675EC"/>
    <w:rsid w:val="00F67FFB"/>
    <w:rsid w:val="00F7144D"/>
    <w:rsid w:val="00F83800"/>
    <w:rsid w:val="00F86D28"/>
    <w:rsid w:val="00F87B6F"/>
    <w:rsid w:val="00F925D0"/>
    <w:rsid w:val="00F929DC"/>
    <w:rsid w:val="00F948D0"/>
    <w:rsid w:val="00F96CB5"/>
    <w:rsid w:val="00FA1389"/>
    <w:rsid w:val="00FA2C55"/>
    <w:rsid w:val="00FA3738"/>
    <w:rsid w:val="00FA3898"/>
    <w:rsid w:val="00FA47C8"/>
    <w:rsid w:val="00FB46FD"/>
    <w:rsid w:val="00FB49B5"/>
    <w:rsid w:val="00FB65D7"/>
    <w:rsid w:val="00FB6E3A"/>
    <w:rsid w:val="00FB7F1C"/>
    <w:rsid w:val="00FC2481"/>
    <w:rsid w:val="00FC6E27"/>
    <w:rsid w:val="00FD0F6B"/>
    <w:rsid w:val="00FD2377"/>
    <w:rsid w:val="00FD5590"/>
    <w:rsid w:val="00FD5F35"/>
    <w:rsid w:val="00FE0F51"/>
    <w:rsid w:val="00FE201A"/>
    <w:rsid w:val="00FF3DCD"/>
    <w:rsid w:val="00FF5D4D"/>
    <w:rsid w:val="00FF73EC"/>
  </w:rsids>
  <m:mathPr>
    <m:mathFont m:val="Cambria Math"/>
    <m:brkBin m:val="before"/>
    <m:brkBinSub m:val="--"/>
    <m:smallFrac/>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5533736C-AAD3-4E77-96CE-1E85451956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Times New Roman"/>
        <w:lang w:val="ru-RU" w:eastAsia="ru-RU"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iPriority="0"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9715B4"/>
    <w:pPr>
      <w:spacing w:line="360" w:lineRule="auto"/>
      <w:ind w:firstLine="709"/>
      <w:jc w:val="both"/>
    </w:pPr>
    <w:rPr>
      <w:rFonts w:ascii="Times New Roman" w:hAnsi="Times New Roman"/>
      <w:sz w:val="28"/>
      <w:szCs w:val="28"/>
      <w:lang w:val="uk-UA" w:eastAsia="en-US"/>
    </w:rPr>
  </w:style>
  <w:style w:type="paragraph" w:styleId="1">
    <w:name w:val="heading 1"/>
    <w:next w:val="a0"/>
    <w:link w:val="10"/>
    <w:uiPriority w:val="9"/>
    <w:qFormat/>
    <w:rsid w:val="00A92953"/>
    <w:pPr>
      <w:keepNext/>
      <w:keepLines/>
      <w:numPr>
        <w:numId w:val="7"/>
      </w:numPr>
      <w:tabs>
        <w:tab w:val="num" w:pos="3402"/>
      </w:tabs>
      <w:spacing w:line="360" w:lineRule="auto"/>
      <w:ind w:left="3118"/>
      <w:jc w:val="center"/>
      <w:outlineLvl w:val="0"/>
    </w:pPr>
    <w:rPr>
      <w:rFonts w:ascii="Times New Roman" w:eastAsia="Times New Roman" w:hAnsi="Times New Roman"/>
      <w:bCs/>
      <w:caps/>
      <w:sz w:val="28"/>
      <w:szCs w:val="36"/>
      <w:lang w:val="uk-UA" w:eastAsia="en-US"/>
    </w:rPr>
  </w:style>
  <w:style w:type="paragraph" w:styleId="2">
    <w:name w:val="heading 2"/>
    <w:basedOn w:val="1"/>
    <w:next w:val="a0"/>
    <w:link w:val="20"/>
    <w:uiPriority w:val="9"/>
    <w:unhideWhenUsed/>
    <w:qFormat/>
    <w:rsid w:val="00303658"/>
    <w:pPr>
      <w:numPr>
        <w:ilvl w:val="1"/>
      </w:numPr>
      <w:tabs>
        <w:tab w:val="num" w:pos="709"/>
      </w:tabs>
      <w:ind w:left="0" w:firstLine="709"/>
      <w:jc w:val="both"/>
      <w:outlineLvl w:val="1"/>
    </w:pPr>
    <w:rPr>
      <w:bCs w:val="0"/>
      <w:caps w:val="0"/>
      <w:szCs w:val="32"/>
    </w:rPr>
  </w:style>
  <w:style w:type="paragraph" w:styleId="3">
    <w:name w:val="heading 3"/>
    <w:basedOn w:val="2"/>
    <w:next w:val="a0"/>
    <w:link w:val="30"/>
    <w:uiPriority w:val="9"/>
    <w:unhideWhenUsed/>
    <w:qFormat/>
    <w:rsid w:val="006A3D47"/>
    <w:pPr>
      <w:numPr>
        <w:ilvl w:val="2"/>
      </w:numPr>
      <w:tabs>
        <w:tab w:val="num" w:pos="4961"/>
      </w:tabs>
      <w:ind w:left="0" w:firstLine="709"/>
      <w:outlineLvl w:val="2"/>
    </w:pPr>
    <w:rPr>
      <w:bCs/>
      <w:szCs w:val="26"/>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Заголовок 1 Знак"/>
    <w:link w:val="1"/>
    <w:uiPriority w:val="9"/>
    <w:rsid w:val="00A92953"/>
    <w:rPr>
      <w:rFonts w:ascii="Times New Roman" w:eastAsia="Times New Roman" w:hAnsi="Times New Roman"/>
      <w:bCs/>
      <w:caps/>
      <w:sz w:val="28"/>
      <w:szCs w:val="36"/>
      <w:lang w:val="uk-UA"/>
    </w:rPr>
  </w:style>
  <w:style w:type="paragraph" w:styleId="a4">
    <w:name w:val="TOC Heading"/>
    <w:basedOn w:val="1"/>
    <w:next w:val="a0"/>
    <w:uiPriority w:val="39"/>
    <w:unhideWhenUsed/>
    <w:qFormat/>
    <w:rsid w:val="00194D7B"/>
    <w:pPr>
      <w:spacing w:line="276" w:lineRule="auto"/>
      <w:jc w:val="left"/>
      <w:outlineLvl w:val="9"/>
    </w:pPr>
    <w:rPr>
      <w:rFonts w:ascii="Cambria" w:hAnsi="Cambria"/>
      <w:b/>
      <w:color w:val="365F91"/>
      <w:szCs w:val="28"/>
      <w:lang w:val="en-US"/>
    </w:rPr>
  </w:style>
  <w:style w:type="paragraph" w:styleId="11">
    <w:name w:val="toc 1"/>
    <w:basedOn w:val="a0"/>
    <w:next w:val="a0"/>
    <w:autoRedefine/>
    <w:uiPriority w:val="39"/>
    <w:unhideWhenUsed/>
    <w:qFormat/>
    <w:rsid w:val="000A708A"/>
    <w:pPr>
      <w:tabs>
        <w:tab w:val="left" w:pos="284"/>
        <w:tab w:val="right" w:leader="dot" w:pos="10206"/>
      </w:tabs>
      <w:ind w:firstLine="0"/>
    </w:pPr>
  </w:style>
  <w:style w:type="character" w:styleId="a5">
    <w:name w:val="Hyperlink"/>
    <w:uiPriority w:val="99"/>
    <w:unhideWhenUsed/>
    <w:rsid w:val="00194D7B"/>
    <w:rPr>
      <w:color w:val="0000FF"/>
      <w:u w:val="single"/>
    </w:rPr>
  </w:style>
  <w:style w:type="paragraph" w:styleId="a6">
    <w:name w:val="Balloon Text"/>
    <w:basedOn w:val="a0"/>
    <w:link w:val="a7"/>
    <w:uiPriority w:val="99"/>
    <w:semiHidden/>
    <w:unhideWhenUsed/>
    <w:rsid w:val="00194D7B"/>
    <w:pPr>
      <w:spacing w:line="240" w:lineRule="auto"/>
    </w:pPr>
    <w:rPr>
      <w:rFonts w:ascii="Tahoma" w:hAnsi="Tahoma" w:cs="Tahoma"/>
      <w:sz w:val="16"/>
      <w:szCs w:val="16"/>
    </w:rPr>
  </w:style>
  <w:style w:type="character" w:customStyle="1" w:styleId="a7">
    <w:name w:val="Текст выноски Знак"/>
    <w:link w:val="a6"/>
    <w:uiPriority w:val="99"/>
    <w:semiHidden/>
    <w:rsid w:val="00194D7B"/>
    <w:rPr>
      <w:rFonts w:ascii="Tahoma" w:hAnsi="Tahoma" w:cs="Tahoma"/>
      <w:sz w:val="16"/>
      <w:szCs w:val="16"/>
    </w:rPr>
  </w:style>
  <w:style w:type="paragraph" w:customStyle="1" w:styleId="Abstract">
    <w:name w:val="Abstract"/>
    <w:basedOn w:val="a8"/>
    <w:rsid w:val="00194D7B"/>
    <w:pPr>
      <w:spacing w:before="120" w:line="264" w:lineRule="auto"/>
      <w:ind w:left="567"/>
    </w:pPr>
    <w:rPr>
      <w:rFonts w:eastAsia="Times New Roman"/>
      <w:b/>
      <w:sz w:val="22"/>
      <w:szCs w:val="22"/>
    </w:rPr>
  </w:style>
  <w:style w:type="paragraph" w:styleId="a8">
    <w:name w:val="Body Text"/>
    <w:basedOn w:val="a0"/>
    <w:link w:val="a9"/>
    <w:uiPriority w:val="99"/>
    <w:semiHidden/>
    <w:unhideWhenUsed/>
    <w:rsid w:val="00194D7B"/>
    <w:pPr>
      <w:spacing w:after="120"/>
    </w:pPr>
  </w:style>
  <w:style w:type="character" w:customStyle="1" w:styleId="a9">
    <w:name w:val="Основной текст Знак"/>
    <w:link w:val="a8"/>
    <w:uiPriority w:val="99"/>
    <w:semiHidden/>
    <w:rsid w:val="00194D7B"/>
    <w:rPr>
      <w:rFonts w:ascii="Times New Roman" w:hAnsi="Times New Roman" w:cs="Times New Roman"/>
      <w:sz w:val="28"/>
      <w:szCs w:val="28"/>
    </w:rPr>
  </w:style>
  <w:style w:type="paragraph" w:styleId="a">
    <w:name w:val="List Paragraph"/>
    <w:basedOn w:val="a0"/>
    <w:link w:val="aa"/>
    <w:uiPriority w:val="34"/>
    <w:qFormat/>
    <w:rsid w:val="00FE0F51"/>
    <w:pPr>
      <w:numPr>
        <w:numId w:val="6"/>
      </w:numPr>
      <w:tabs>
        <w:tab w:val="left" w:pos="993"/>
      </w:tabs>
      <w:ind w:left="0" w:firstLine="709"/>
      <w:contextualSpacing/>
    </w:pPr>
  </w:style>
  <w:style w:type="paragraph" w:styleId="ab">
    <w:name w:val="caption"/>
    <w:basedOn w:val="a0"/>
    <w:next w:val="a0"/>
    <w:uiPriority w:val="35"/>
    <w:unhideWhenUsed/>
    <w:qFormat/>
    <w:rsid w:val="00085220"/>
    <w:pPr>
      <w:spacing w:line="240" w:lineRule="auto"/>
    </w:pPr>
    <w:rPr>
      <w:b/>
      <w:bCs/>
      <w:color w:val="4F81BD"/>
      <w:sz w:val="18"/>
      <w:szCs w:val="18"/>
    </w:rPr>
  </w:style>
  <w:style w:type="paragraph" w:customStyle="1" w:styleId="FigureName">
    <w:name w:val="FigureName"/>
    <w:basedOn w:val="ab"/>
    <w:next w:val="a0"/>
    <w:rsid w:val="00212EED"/>
    <w:pPr>
      <w:spacing w:before="120" w:after="120" w:line="264" w:lineRule="auto"/>
      <w:ind w:firstLine="0"/>
      <w:jc w:val="center"/>
    </w:pPr>
    <w:rPr>
      <w:rFonts w:eastAsia="Times New Roman"/>
      <w:b w:val="0"/>
      <w:bCs w:val="0"/>
      <w:i/>
      <w:color w:val="auto"/>
      <w:sz w:val="20"/>
      <w:szCs w:val="20"/>
    </w:rPr>
  </w:style>
  <w:style w:type="character" w:customStyle="1" w:styleId="20">
    <w:name w:val="Заголовок 2 Знак"/>
    <w:link w:val="2"/>
    <w:uiPriority w:val="9"/>
    <w:rsid w:val="00303658"/>
    <w:rPr>
      <w:rFonts w:ascii="Times New Roman" w:eastAsia="Times New Roman" w:hAnsi="Times New Roman"/>
      <w:sz w:val="28"/>
      <w:szCs w:val="32"/>
      <w:lang w:val="uk-UA"/>
    </w:rPr>
  </w:style>
  <w:style w:type="paragraph" w:styleId="21">
    <w:name w:val="toc 2"/>
    <w:basedOn w:val="a0"/>
    <w:next w:val="a0"/>
    <w:autoRedefine/>
    <w:uiPriority w:val="39"/>
    <w:unhideWhenUsed/>
    <w:qFormat/>
    <w:rsid w:val="000A708A"/>
    <w:pPr>
      <w:tabs>
        <w:tab w:val="left" w:pos="709"/>
        <w:tab w:val="right" w:leader="dot" w:pos="10206"/>
      </w:tabs>
      <w:ind w:left="284" w:firstLine="0"/>
    </w:pPr>
    <w:rPr>
      <w:noProof/>
    </w:rPr>
  </w:style>
  <w:style w:type="table" w:styleId="ac">
    <w:name w:val="Table Grid"/>
    <w:basedOn w:val="a2"/>
    <w:uiPriority w:val="59"/>
    <w:rsid w:val="0049117A"/>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UnnumberedHeading">
    <w:name w:val="Unnumbered Heading"/>
    <w:basedOn w:val="1"/>
    <w:link w:val="UnnumberedHeadingChar"/>
    <w:qFormat/>
    <w:rsid w:val="0059254E"/>
    <w:pPr>
      <w:numPr>
        <w:numId w:val="0"/>
      </w:numPr>
      <w:tabs>
        <w:tab w:val="num" w:pos="5103"/>
      </w:tabs>
    </w:pPr>
  </w:style>
  <w:style w:type="character" w:customStyle="1" w:styleId="UnnumberedHeadingChar">
    <w:name w:val="Unnumbered Heading Char"/>
    <w:basedOn w:val="10"/>
    <w:link w:val="UnnumberedHeading"/>
    <w:rsid w:val="0059254E"/>
    <w:rPr>
      <w:rFonts w:ascii="Times New Roman" w:eastAsia="Times New Roman" w:hAnsi="Times New Roman"/>
      <w:bCs/>
      <w:caps/>
      <w:sz w:val="28"/>
      <w:szCs w:val="36"/>
      <w:lang w:val="uk-UA"/>
    </w:rPr>
  </w:style>
  <w:style w:type="character" w:customStyle="1" w:styleId="30">
    <w:name w:val="Заголовок 3 Знак"/>
    <w:link w:val="3"/>
    <w:uiPriority w:val="9"/>
    <w:rsid w:val="006A3D47"/>
    <w:rPr>
      <w:rFonts w:ascii="Times New Roman" w:eastAsia="Times New Roman" w:hAnsi="Times New Roman"/>
      <w:bCs/>
      <w:sz w:val="28"/>
      <w:szCs w:val="26"/>
      <w:lang w:val="uk-UA"/>
    </w:rPr>
  </w:style>
  <w:style w:type="numbering" w:customStyle="1" w:styleId="Headings">
    <w:name w:val="Headings"/>
    <w:uiPriority w:val="99"/>
    <w:rsid w:val="00A92953"/>
    <w:pPr>
      <w:numPr>
        <w:numId w:val="27"/>
      </w:numPr>
    </w:pPr>
  </w:style>
  <w:style w:type="paragraph" w:styleId="ad">
    <w:name w:val="header"/>
    <w:basedOn w:val="a0"/>
    <w:link w:val="ae"/>
    <w:uiPriority w:val="99"/>
    <w:unhideWhenUsed/>
    <w:rsid w:val="00184F49"/>
    <w:pPr>
      <w:tabs>
        <w:tab w:val="center" w:pos="4986"/>
        <w:tab w:val="right" w:pos="9973"/>
      </w:tabs>
    </w:pPr>
  </w:style>
  <w:style w:type="character" w:customStyle="1" w:styleId="ae">
    <w:name w:val="Верхний колонтитул Знак"/>
    <w:link w:val="ad"/>
    <w:uiPriority w:val="99"/>
    <w:rsid w:val="00184F49"/>
    <w:rPr>
      <w:rFonts w:ascii="Times New Roman" w:hAnsi="Times New Roman"/>
      <w:sz w:val="28"/>
      <w:szCs w:val="28"/>
      <w:lang w:val="uk-UA"/>
    </w:rPr>
  </w:style>
  <w:style w:type="paragraph" w:styleId="af">
    <w:name w:val="footer"/>
    <w:basedOn w:val="a0"/>
    <w:link w:val="af0"/>
    <w:uiPriority w:val="99"/>
    <w:unhideWhenUsed/>
    <w:rsid w:val="00184F49"/>
    <w:pPr>
      <w:tabs>
        <w:tab w:val="center" w:pos="4986"/>
        <w:tab w:val="right" w:pos="9973"/>
      </w:tabs>
    </w:pPr>
  </w:style>
  <w:style w:type="character" w:customStyle="1" w:styleId="af0">
    <w:name w:val="Нижний колонтитул Знак"/>
    <w:link w:val="af"/>
    <w:uiPriority w:val="99"/>
    <w:rsid w:val="00184F49"/>
    <w:rPr>
      <w:rFonts w:ascii="Times New Roman" w:hAnsi="Times New Roman"/>
      <w:sz w:val="28"/>
      <w:szCs w:val="28"/>
      <w:lang w:val="uk-UA"/>
    </w:rPr>
  </w:style>
  <w:style w:type="paragraph" w:styleId="31">
    <w:name w:val="toc 3"/>
    <w:basedOn w:val="a0"/>
    <w:next w:val="a0"/>
    <w:autoRedefine/>
    <w:uiPriority w:val="39"/>
    <w:unhideWhenUsed/>
    <w:qFormat/>
    <w:rsid w:val="000A708A"/>
    <w:pPr>
      <w:tabs>
        <w:tab w:val="left" w:pos="1418"/>
        <w:tab w:val="right" w:leader="dot" w:pos="10206"/>
      </w:tabs>
      <w:ind w:left="709" w:firstLine="0"/>
    </w:pPr>
  </w:style>
  <w:style w:type="character" w:styleId="af1">
    <w:name w:val="endnote reference"/>
    <w:semiHidden/>
    <w:rsid w:val="002B1165"/>
    <w:rPr>
      <w:noProof w:val="0"/>
      <w:vertAlign w:val="superscript"/>
      <w:lang w:val="uk-UA"/>
    </w:rPr>
  </w:style>
  <w:style w:type="paragraph" w:customStyle="1" w:styleId="NormalNoIndent">
    <w:name w:val="NormalNoIndent"/>
    <w:basedOn w:val="a0"/>
    <w:link w:val="NormalNoIndentChar"/>
    <w:qFormat/>
    <w:rsid w:val="00B62F28"/>
    <w:pPr>
      <w:ind w:firstLine="0"/>
    </w:pPr>
  </w:style>
  <w:style w:type="paragraph" w:customStyle="1" w:styleId="Enumerated">
    <w:name w:val="Enumerated"/>
    <w:basedOn w:val="a0"/>
    <w:link w:val="EnumeratedChar"/>
    <w:rsid w:val="009B0CF2"/>
    <w:pPr>
      <w:numPr>
        <w:numId w:val="12"/>
      </w:numPr>
      <w:tabs>
        <w:tab w:val="left" w:pos="1134"/>
      </w:tabs>
    </w:pPr>
  </w:style>
  <w:style w:type="character" w:customStyle="1" w:styleId="NormalNoIndentChar">
    <w:name w:val="NormalNoIndent Char"/>
    <w:link w:val="NormalNoIndent"/>
    <w:rsid w:val="00B62F28"/>
    <w:rPr>
      <w:rFonts w:ascii="Times New Roman" w:hAnsi="Times New Roman"/>
      <w:sz w:val="28"/>
      <w:szCs w:val="28"/>
      <w:lang w:val="uk-UA"/>
    </w:rPr>
  </w:style>
  <w:style w:type="paragraph" w:customStyle="1" w:styleId="EnumeratedList">
    <w:name w:val="EnumeratedList"/>
    <w:basedOn w:val="Enumerated"/>
    <w:link w:val="EnumeratedListChar"/>
    <w:qFormat/>
    <w:rsid w:val="00BF38FF"/>
  </w:style>
  <w:style w:type="character" w:customStyle="1" w:styleId="EnumeratedChar">
    <w:name w:val="Enumerated Char"/>
    <w:link w:val="Enumerated"/>
    <w:rsid w:val="009B0CF2"/>
    <w:rPr>
      <w:rFonts w:ascii="Times New Roman" w:hAnsi="Times New Roman"/>
      <w:sz w:val="28"/>
      <w:szCs w:val="28"/>
      <w:lang w:val="uk-UA"/>
    </w:rPr>
  </w:style>
  <w:style w:type="paragraph" w:customStyle="1" w:styleId="MTDisplayEquation">
    <w:name w:val="MTDisplayEquation"/>
    <w:basedOn w:val="a0"/>
    <w:next w:val="a0"/>
    <w:link w:val="MTDisplayEquationChar"/>
    <w:rsid w:val="003905EA"/>
    <w:pPr>
      <w:tabs>
        <w:tab w:val="center" w:pos="4540"/>
        <w:tab w:val="right" w:pos="9080"/>
      </w:tabs>
      <w:ind w:firstLine="0"/>
    </w:pPr>
  </w:style>
  <w:style w:type="character" w:customStyle="1" w:styleId="EnumeratedListChar">
    <w:name w:val="EnumeratedList Char"/>
    <w:basedOn w:val="EnumeratedChar"/>
    <w:link w:val="EnumeratedList"/>
    <w:rsid w:val="00BF38FF"/>
    <w:rPr>
      <w:rFonts w:ascii="Times New Roman" w:hAnsi="Times New Roman"/>
      <w:sz w:val="28"/>
      <w:szCs w:val="28"/>
      <w:lang w:val="uk-UA"/>
    </w:rPr>
  </w:style>
  <w:style w:type="character" w:customStyle="1" w:styleId="MTDisplayEquationChar">
    <w:name w:val="MTDisplayEquation Char"/>
    <w:link w:val="MTDisplayEquation"/>
    <w:rsid w:val="003905EA"/>
    <w:rPr>
      <w:rFonts w:ascii="Times New Roman" w:hAnsi="Times New Roman"/>
      <w:sz w:val="28"/>
      <w:szCs w:val="28"/>
      <w:lang w:val="uk-UA"/>
    </w:rPr>
  </w:style>
  <w:style w:type="paragraph" w:customStyle="1" w:styleId="FigureCaption">
    <w:name w:val="FigureCaption"/>
    <w:basedOn w:val="NormalNoIndent"/>
    <w:link w:val="FigureCaptionChar"/>
    <w:qFormat/>
    <w:rsid w:val="00541C06"/>
    <w:pPr>
      <w:jc w:val="center"/>
    </w:pPr>
  </w:style>
  <w:style w:type="paragraph" w:customStyle="1" w:styleId="TableCaption">
    <w:name w:val="TableCaption"/>
    <w:basedOn w:val="a0"/>
    <w:link w:val="TableCaptionChar"/>
    <w:qFormat/>
    <w:rsid w:val="00E476F5"/>
    <w:pPr>
      <w:ind w:firstLine="0"/>
    </w:pPr>
  </w:style>
  <w:style w:type="character" w:customStyle="1" w:styleId="FigureCaptionChar">
    <w:name w:val="FigureCaption Char"/>
    <w:basedOn w:val="NormalNoIndentChar"/>
    <w:link w:val="FigureCaption"/>
    <w:rsid w:val="00541C06"/>
    <w:rPr>
      <w:rFonts w:ascii="Times New Roman" w:hAnsi="Times New Roman"/>
      <w:sz w:val="28"/>
      <w:szCs w:val="28"/>
      <w:lang w:val="uk-UA"/>
    </w:rPr>
  </w:style>
  <w:style w:type="paragraph" w:customStyle="1" w:styleId="ItemizedList">
    <w:name w:val="ItemizedList"/>
    <w:basedOn w:val="Enumerated"/>
    <w:link w:val="ItemizedListChar"/>
    <w:qFormat/>
    <w:rsid w:val="00B3374E"/>
    <w:pPr>
      <w:numPr>
        <w:numId w:val="19"/>
      </w:numPr>
    </w:pPr>
  </w:style>
  <w:style w:type="character" w:customStyle="1" w:styleId="TableCaptionChar">
    <w:name w:val="TableCaption Char"/>
    <w:link w:val="TableCaption"/>
    <w:rsid w:val="00E476F5"/>
    <w:rPr>
      <w:rFonts w:ascii="Times New Roman" w:hAnsi="Times New Roman"/>
      <w:sz w:val="28"/>
      <w:szCs w:val="28"/>
      <w:lang w:val="uk-UA"/>
    </w:rPr>
  </w:style>
  <w:style w:type="paragraph" w:customStyle="1" w:styleId="ReferenceList">
    <w:name w:val="ReferenceList"/>
    <w:basedOn w:val="a"/>
    <w:link w:val="ReferenceListChar"/>
    <w:qFormat/>
    <w:rsid w:val="0047471F"/>
    <w:pPr>
      <w:numPr>
        <w:numId w:val="10"/>
      </w:numPr>
      <w:tabs>
        <w:tab w:val="clear" w:pos="993"/>
        <w:tab w:val="left" w:pos="1134"/>
      </w:tabs>
    </w:pPr>
    <w:rPr>
      <w:lang w:val="ru-RU"/>
    </w:rPr>
  </w:style>
  <w:style w:type="character" w:customStyle="1" w:styleId="ItemizedListChar">
    <w:name w:val="ItemizedList Char"/>
    <w:basedOn w:val="EnumeratedChar"/>
    <w:link w:val="ItemizedList"/>
    <w:rsid w:val="00B3374E"/>
    <w:rPr>
      <w:rFonts w:ascii="Times New Roman" w:hAnsi="Times New Roman"/>
      <w:sz w:val="28"/>
      <w:szCs w:val="28"/>
      <w:lang w:val="uk-UA"/>
    </w:rPr>
  </w:style>
  <w:style w:type="paragraph" w:customStyle="1" w:styleId="Appendix">
    <w:name w:val="Appendix"/>
    <w:basedOn w:val="UnnumberedHeading"/>
    <w:link w:val="AppendixChar"/>
    <w:qFormat/>
    <w:rsid w:val="003B1071"/>
    <w:pPr>
      <w:numPr>
        <w:numId w:val="25"/>
      </w:numPr>
    </w:pPr>
    <w:rPr>
      <w:caps w:val="0"/>
    </w:rPr>
  </w:style>
  <w:style w:type="character" w:customStyle="1" w:styleId="aa">
    <w:name w:val="Абзац списка Знак"/>
    <w:link w:val="a"/>
    <w:uiPriority w:val="34"/>
    <w:rsid w:val="0047471F"/>
    <w:rPr>
      <w:rFonts w:ascii="Times New Roman" w:hAnsi="Times New Roman"/>
      <w:sz w:val="28"/>
      <w:szCs w:val="28"/>
      <w:lang w:val="uk-UA"/>
    </w:rPr>
  </w:style>
  <w:style w:type="character" w:customStyle="1" w:styleId="ReferenceListChar">
    <w:name w:val="ReferenceList Char"/>
    <w:link w:val="ReferenceList"/>
    <w:rsid w:val="0047471F"/>
    <w:rPr>
      <w:rFonts w:ascii="Times New Roman" w:hAnsi="Times New Roman"/>
      <w:sz w:val="28"/>
      <w:szCs w:val="28"/>
      <w:lang w:val="ru-RU"/>
    </w:rPr>
  </w:style>
  <w:style w:type="paragraph" w:customStyle="1" w:styleId="AbstractTitle">
    <w:name w:val="AbstractTitle"/>
    <w:basedOn w:val="NormalNoIndent"/>
    <w:link w:val="AbstractTitleChar"/>
    <w:qFormat/>
    <w:rsid w:val="00EF74D8"/>
    <w:pPr>
      <w:jc w:val="center"/>
    </w:pPr>
    <w:rPr>
      <w:caps/>
    </w:rPr>
  </w:style>
  <w:style w:type="character" w:customStyle="1" w:styleId="AppendixChar">
    <w:name w:val="Appendix Char"/>
    <w:link w:val="Appendix"/>
    <w:rsid w:val="003B1071"/>
    <w:rPr>
      <w:rFonts w:ascii="Times New Roman" w:eastAsia="Times New Roman" w:hAnsi="Times New Roman"/>
      <w:bCs/>
      <w:sz w:val="28"/>
      <w:szCs w:val="36"/>
      <w:lang w:val="uk-UA"/>
    </w:rPr>
  </w:style>
  <w:style w:type="paragraph" w:customStyle="1" w:styleId="SecondLevelList">
    <w:name w:val="SecondLevelList"/>
    <w:basedOn w:val="ItemizedList"/>
    <w:link w:val="SecondLevelListChar"/>
    <w:qFormat/>
    <w:rsid w:val="00317D7C"/>
    <w:pPr>
      <w:numPr>
        <w:numId w:val="20"/>
      </w:numPr>
    </w:pPr>
  </w:style>
  <w:style w:type="character" w:customStyle="1" w:styleId="AbstractTitleChar">
    <w:name w:val="AbstractTitle Char"/>
    <w:link w:val="AbstractTitle"/>
    <w:rsid w:val="00EF74D8"/>
    <w:rPr>
      <w:rFonts w:ascii="Times New Roman" w:hAnsi="Times New Roman"/>
      <w:caps/>
      <w:sz w:val="28"/>
      <w:szCs w:val="28"/>
      <w:lang w:val="uk-UA"/>
    </w:rPr>
  </w:style>
  <w:style w:type="numbering" w:customStyle="1" w:styleId="Appendices">
    <w:name w:val="Appendices"/>
    <w:uiPriority w:val="99"/>
    <w:rsid w:val="003B1071"/>
    <w:pPr>
      <w:numPr>
        <w:numId w:val="22"/>
      </w:numPr>
    </w:pPr>
  </w:style>
  <w:style w:type="character" w:customStyle="1" w:styleId="SecondLevelListChar">
    <w:name w:val="SecondLevelList Char"/>
    <w:basedOn w:val="ItemizedListChar"/>
    <w:link w:val="SecondLevelList"/>
    <w:rsid w:val="00317D7C"/>
    <w:rPr>
      <w:rFonts w:ascii="Times New Roman" w:hAnsi="Times New Roman"/>
      <w:sz w:val="28"/>
      <w:szCs w:val="28"/>
      <w:lang w:val="uk-UA"/>
    </w:rPr>
  </w:style>
  <w:style w:type="paragraph" w:customStyle="1" w:styleId="AppendixSection">
    <w:name w:val="AppendixSection"/>
    <w:basedOn w:val="a0"/>
    <w:link w:val="AppendixSectionChar"/>
    <w:qFormat/>
    <w:rsid w:val="003B1071"/>
    <w:pPr>
      <w:numPr>
        <w:ilvl w:val="1"/>
        <w:numId w:val="25"/>
      </w:numPr>
    </w:pPr>
    <w:rPr>
      <w:lang w:val="en-US"/>
    </w:rPr>
  </w:style>
  <w:style w:type="paragraph" w:customStyle="1" w:styleId="AppendixSubsection">
    <w:name w:val="AppendixSubsection"/>
    <w:basedOn w:val="a0"/>
    <w:link w:val="AppendixSubsectionChar"/>
    <w:qFormat/>
    <w:rsid w:val="003B1071"/>
    <w:pPr>
      <w:numPr>
        <w:ilvl w:val="2"/>
        <w:numId w:val="25"/>
      </w:numPr>
    </w:pPr>
  </w:style>
  <w:style w:type="character" w:customStyle="1" w:styleId="AppendixSectionChar">
    <w:name w:val="AppendixSection Char"/>
    <w:link w:val="AppendixSection"/>
    <w:rsid w:val="003B1071"/>
    <w:rPr>
      <w:rFonts w:ascii="Times New Roman" w:hAnsi="Times New Roman"/>
      <w:sz w:val="28"/>
      <w:szCs w:val="28"/>
    </w:rPr>
  </w:style>
  <w:style w:type="paragraph" w:customStyle="1" w:styleId="Listing">
    <w:name w:val="Listing"/>
    <w:basedOn w:val="NormalNoIndent"/>
    <w:link w:val="ListingChar"/>
    <w:qFormat/>
    <w:rsid w:val="006F0864"/>
    <w:pPr>
      <w:spacing w:line="240" w:lineRule="auto"/>
    </w:pPr>
    <w:rPr>
      <w:sz w:val="16"/>
      <w:szCs w:val="16"/>
    </w:rPr>
  </w:style>
  <w:style w:type="character" w:customStyle="1" w:styleId="AppendixSubsectionChar">
    <w:name w:val="AppendixSubsection Char"/>
    <w:link w:val="AppendixSubsection"/>
    <w:rsid w:val="003B1071"/>
    <w:rPr>
      <w:rFonts w:ascii="Times New Roman" w:hAnsi="Times New Roman"/>
      <w:sz w:val="28"/>
      <w:szCs w:val="28"/>
      <w:lang w:val="uk-UA"/>
    </w:rPr>
  </w:style>
  <w:style w:type="character" w:customStyle="1" w:styleId="ListingChar">
    <w:name w:val="Listing Char"/>
    <w:link w:val="Listing"/>
    <w:rsid w:val="006F0864"/>
    <w:rPr>
      <w:rFonts w:ascii="Times New Roman" w:hAnsi="Times New Roman"/>
      <w:sz w:val="16"/>
      <w:szCs w:val="16"/>
      <w:lang w:val="uk-UA"/>
    </w:rPr>
  </w:style>
  <w:style w:type="character" w:styleId="af2">
    <w:name w:val="Placeholder Text"/>
    <w:basedOn w:val="a1"/>
    <w:uiPriority w:val="99"/>
    <w:semiHidden/>
    <w:rsid w:val="00501CAD"/>
    <w:rPr>
      <w:color w:val="808080"/>
    </w:rPr>
  </w:style>
  <w:style w:type="character" w:styleId="af3">
    <w:name w:val="Emphasis"/>
    <w:basedOn w:val="a1"/>
    <w:uiPriority w:val="20"/>
    <w:qFormat/>
    <w:rsid w:val="00AF3B67"/>
    <w:rPr>
      <w:i/>
      <w:iCs/>
    </w:rPr>
  </w:style>
  <w:style w:type="paragraph" w:styleId="af4">
    <w:name w:val="Normal (Web)"/>
    <w:basedOn w:val="a0"/>
    <w:uiPriority w:val="99"/>
    <w:semiHidden/>
    <w:unhideWhenUsed/>
    <w:rsid w:val="001E7D3D"/>
    <w:pPr>
      <w:spacing w:before="100" w:beforeAutospacing="1" w:after="100" w:afterAutospacing="1" w:line="240" w:lineRule="auto"/>
      <w:ind w:firstLine="0"/>
      <w:jc w:val="left"/>
    </w:pPr>
    <w:rPr>
      <w:rFonts w:eastAsia="Times New Roman"/>
      <w:sz w:val="24"/>
      <w:szCs w:val="24"/>
      <w:lang w:val="ru-RU"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115294">
      <w:bodyDiv w:val="1"/>
      <w:marLeft w:val="0"/>
      <w:marRight w:val="0"/>
      <w:marTop w:val="0"/>
      <w:marBottom w:val="0"/>
      <w:divBdr>
        <w:top w:val="none" w:sz="0" w:space="0" w:color="auto"/>
        <w:left w:val="none" w:sz="0" w:space="0" w:color="auto"/>
        <w:bottom w:val="none" w:sz="0" w:space="0" w:color="auto"/>
        <w:right w:val="none" w:sz="0" w:space="0" w:color="auto"/>
      </w:divBdr>
    </w:div>
    <w:div w:id="292365767">
      <w:bodyDiv w:val="1"/>
      <w:marLeft w:val="0"/>
      <w:marRight w:val="0"/>
      <w:marTop w:val="0"/>
      <w:marBottom w:val="0"/>
      <w:divBdr>
        <w:top w:val="none" w:sz="0" w:space="0" w:color="auto"/>
        <w:left w:val="none" w:sz="0" w:space="0" w:color="auto"/>
        <w:bottom w:val="none" w:sz="0" w:space="0" w:color="auto"/>
        <w:right w:val="none" w:sz="0" w:space="0" w:color="auto"/>
      </w:divBdr>
    </w:div>
    <w:div w:id="913510123">
      <w:bodyDiv w:val="1"/>
      <w:marLeft w:val="0"/>
      <w:marRight w:val="0"/>
      <w:marTop w:val="0"/>
      <w:marBottom w:val="0"/>
      <w:divBdr>
        <w:top w:val="none" w:sz="0" w:space="0" w:color="auto"/>
        <w:left w:val="none" w:sz="0" w:space="0" w:color="auto"/>
        <w:bottom w:val="none" w:sz="0" w:space="0" w:color="auto"/>
        <w:right w:val="none" w:sz="0" w:space="0" w:color="auto"/>
      </w:divBdr>
      <w:divsChild>
        <w:div w:id="1046567826">
          <w:marLeft w:val="0"/>
          <w:marRight w:val="0"/>
          <w:marTop w:val="0"/>
          <w:marBottom w:val="0"/>
          <w:divBdr>
            <w:top w:val="none" w:sz="0" w:space="0" w:color="auto"/>
            <w:left w:val="none" w:sz="0" w:space="0" w:color="auto"/>
            <w:bottom w:val="none" w:sz="0" w:space="0" w:color="auto"/>
            <w:right w:val="none" w:sz="0" w:space="0" w:color="auto"/>
          </w:divBdr>
          <w:divsChild>
            <w:div w:id="1707900812">
              <w:marLeft w:val="0"/>
              <w:marRight w:val="0"/>
              <w:marTop w:val="0"/>
              <w:marBottom w:val="0"/>
              <w:divBdr>
                <w:top w:val="none" w:sz="0" w:space="0" w:color="auto"/>
                <w:left w:val="none" w:sz="0" w:space="0" w:color="auto"/>
                <w:bottom w:val="none" w:sz="0" w:space="0" w:color="auto"/>
                <w:right w:val="none" w:sz="0" w:space="0" w:color="auto"/>
              </w:divBdr>
            </w:div>
          </w:divsChild>
        </w:div>
        <w:div w:id="1594437553">
          <w:marLeft w:val="0"/>
          <w:marRight w:val="0"/>
          <w:marTop w:val="0"/>
          <w:marBottom w:val="0"/>
          <w:divBdr>
            <w:top w:val="none" w:sz="0" w:space="0" w:color="auto"/>
            <w:left w:val="none" w:sz="0" w:space="0" w:color="auto"/>
            <w:bottom w:val="none" w:sz="0" w:space="0" w:color="auto"/>
            <w:right w:val="none" w:sz="0" w:space="0" w:color="auto"/>
          </w:divBdr>
          <w:divsChild>
            <w:div w:id="590046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9251159">
      <w:bodyDiv w:val="1"/>
      <w:marLeft w:val="0"/>
      <w:marRight w:val="0"/>
      <w:marTop w:val="0"/>
      <w:marBottom w:val="0"/>
      <w:divBdr>
        <w:top w:val="none" w:sz="0" w:space="0" w:color="auto"/>
        <w:left w:val="none" w:sz="0" w:space="0" w:color="auto"/>
        <w:bottom w:val="none" w:sz="0" w:space="0" w:color="auto"/>
        <w:right w:val="none" w:sz="0" w:space="0" w:color="auto"/>
      </w:divBdr>
      <w:divsChild>
        <w:div w:id="872884250">
          <w:marLeft w:val="0"/>
          <w:marRight w:val="0"/>
          <w:marTop w:val="0"/>
          <w:marBottom w:val="0"/>
          <w:divBdr>
            <w:top w:val="none" w:sz="0" w:space="0" w:color="auto"/>
            <w:left w:val="none" w:sz="0" w:space="0" w:color="auto"/>
            <w:bottom w:val="none" w:sz="0" w:space="0" w:color="auto"/>
            <w:right w:val="none" w:sz="0" w:space="0" w:color="auto"/>
          </w:divBdr>
        </w:div>
        <w:div w:id="1993292652">
          <w:marLeft w:val="0"/>
          <w:marRight w:val="0"/>
          <w:marTop w:val="0"/>
          <w:marBottom w:val="0"/>
          <w:divBdr>
            <w:top w:val="none" w:sz="0" w:space="0" w:color="auto"/>
            <w:left w:val="none" w:sz="0" w:space="0" w:color="auto"/>
            <w:bottom w:val="none" w:sz="0" w:space="0" w:color="auto"/>
            <w:right w:val="none" w:sz="0" w:space="0" w:color="auto"/>
          </w:divBdr>
        </w:div>
      </w:divsChild>
    </w:div>
    <w:div w:id="1553687254">
      <w:bodyDiv w:val="1"/>
      <w:marLeft w:val="0"/>
      <w:marRight w:val="0"/>
      <w:marTop w:val="0"/>
      <w:marBottom w:val="0"/>
      <w:divBdr>
        <w:top w:val="none" w:sz="0" w:space="0" w:color="auto"/>
        <w:left w:val="none" w:sz="0" w:space="0" w:color="auto"/>
        <w:bottom w:val="none" w:sz="0" w:space="0" w:color="auto"/>
        <w:right w:val="none" w:sz="0" w:space="0" w:color="auto"/>
      </w:divBdr>
    </w:div>
    <w:div w:id="1854489857">
      <w:bodyDiv w:val="1"/>
      <w:marLeft w:val="0"/>
      <w:marRight w:val="0"/>
      <w:marTop w:val="0"/>
      <w:marBottom w:val="0"/>
      <w:divBdr>
        <w:top w:val="none" w:sz="0" w:space="0" w:color="auto"/>
        <w:left w:val="none" w:sz="0" w:space="0" w:color="auto"/>
        <w:bottom w:val="none" w:sz="0" w:space="0" w:color="auto"/>
        <w:right w:val="none" w:sz="0" w:space="0" w:color="auto"/>
      </w:divBdr>
    </w:div>
    <w:div w:id="1994288260">
      <w:bodyDiv w:val="1"/>
      <w:marLeft w:val="0"/>
      <w:marRight w:val="0"/>
      <w:marTop w:val="0"/>
      <w:marBottom w:val="0"/>
      <w:divBdr>
        <w:top w:val="none" w:sz="0" w:space="0" w:color="auto"/>
        <w:left w:val="none" w:sz="0" w:space="0" w:color="auto"/>
        <w:bottom w:val="none" w:sz="0" w:space="0" w:color="auto"/>
        <w:right w:val="none" w:sz="0" w:space="0" w:color="auto"/>
      </w:divBdr>
    </w:div>
    <w:div w:id="21093048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pypi.org/project/SpeechRecognition/" TargetMode="Externa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hyperlink" Target="https://www.nltk.org/" TargetMode="External"/><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hyperlink" Target="https://nostarch.com/NLPPython" TargetMode="External"/><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hyperlink" Target="https://pypi.org/project/av/"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hyperlink" Target="https://www.nltk.org/book" TargetMode="External"/><Relationship Id="rId32"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hyperlink" Target="https://developer.mozilla.org/ru/docs/Web/API/SpeechRecognition" TargetMode="Externa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hyperlink" Target="https://pypi.org/project/jellyfish" TargetMode="External"/><Relationship Id="rId4" Type="http://schemas.openxmlformats.org/officeDocument/2006/relationships/settings" Target="settings.xml"/><Relationship Id="rId9" Type="http://schemas.openxmlformats.org/officeDocument/2006/relationships/hyperlink" Target="https://www.nltk.org/api/nltk.sentiment.html"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hyperlink" Target="https://spacy.io/" TargetMode="External"/><Relationship Id="rId30" Type="http://schemas.openxmlformats.org/officeDocument/2006/relationships/hyperlink" Target="https://tesseract-ocr.github.io/tessapi/4.0.0/"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lysyi\Downloads\bachelor_thesis_template.dot"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1529576-5A25-4D18-9940-8D53167999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bachelor_thesis_template.dot</Template>
  <TotalTime>940</TotalTime>
  <Pages>59</Pages>
  <Words>11836</Words>
  <Characters>67469</Characters>
  <Application>Microsoft Office Word</Application>
  <DocSecurity>0</DocSecurity>
  <Lines>562</Lines>
  <Paragraphs>158</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79147</CharactersWithSpaces>
  <SharedDoc>false</SharedDoc>
  <HLinks>
    <vt:vector size="228" baseType="variant">
      <vt:variant>
        <vt:i4>1245247</vt:i4>
      </vt:variant>
      <vt:variant>
        <vt:i4>224</vt:i4>
      </vt:variant>
      <vt:variant>
        <vt:i4>0</vt:i4>
      </vt:variant>
      <vt:variant>
        <vt:i4>5</vt:i4>
      </vt:variant>
      <vt:variant>
        <vt:lpwstr/>
      </vt:variant>
      <vt:variant>
        <vt:lpwstr>_Toc438137014</vt:lpwstr>
      </vt:variant>
      <vt:variant>
        <vt:i4>1245247</vt:i4>
      </vt:variant>
      <vt:variant>
        <vt:i4>218</vt:i4>
      </vt:variant>
      <vt:variant>
        <vt:i4>0</vt:i4>
      </vt:variant>
      <vt:variant>
        <vt:i4>5</vt:i4>
      </vt:variant>
      <vt:variant>
        <vt:lpwstr/>
      </vt:variant>
      <vt:variant>
        <vt:lpwstr>_Toc438137013</vt:lpwstr>
      </vt:variant>
      <vt:variant>
        <vt:i4>1245247</vt:i4>
      </vt:variant>
      <vt:variant>
        <vt:i4>212</vt:i4>
      </vt:variant>
      <vt:variant>
        <vt:i4>0</vt:i4>
      </vt:variant>
      <vt:variant>
        <vt:i4>5</vt:i4>
      </vt:variant>
      <vt:variant>
        <vt:lpwstr/>
      </vt:variant>
      <vt:variant>
        <vt:lpwstr>_Toc438137012</vt:lpwstr>
      </vt:variant>
      <vt:variant>
        <vt:i4>1245247</vt:i4>
      </vt:variant>
      <vt:variant>
        <vt:i4>206</vt:i4>
      </vt:variant>
      <vt:variant>
        <vt:i4>0</vt:i4>
      </vt:variant>
      <vt:variant>
        <vt:i4>5</vt:i4>
      </vt:variant>
      <vt:variant>
        <vt:lpwstr/>
      </vt:variant>
      <vt:variant>
        <vt:lpwstr>_Toc438137011</vt:lpwstr>
      </vt:variant>
      <vt:variant>
        <vt:i4>1245247</vt:i4>
      </vt:variant>
      <vt:variant>
        <vt:i4>200</vt:i4>
      </vt:variant>
      <vt:variant>
        <vt:i4>0</vt:i4>
      </vt:variant>
      <vt:variant>
        <vt:i4>5</vt:i4>
      </vt:variant>
      <vt:variant>
        <vt:lpwstr/>
      </vt:variant>
      <vt:variant>
        <vt:lpwstr>_Toc438137010</vt:lpwstr>
      </vt:variant>
      <vt:variant>
        <vt:i4>1179711</vt:i4>
      </vt:variant>
      <vt:variant>
        <vt:i4>194</vt:i4>
      </vt:variant>
      <vt:variant>
        <vt:i4>0</vt:i4>
      </vt:variant>
      <vt:variant>
        <vt:i4>5</vt:i4>
      </vt:variant>
      <vt:variant>
        <vt:lpwstr/>
      </vt:variant>
      <vt:variant>
        <vt:lpwstr>_Toc438137009</vt:lpwstr>
      </vt:variant>
      <vt:variant>
        <vt:i4>1179711</vt:i4>
      </vt:variant>
      <vt:variant>
        <vt:i4>188</vt:i4>
      </vt:variant>
      <vt:variant>
        <vt:i4>0</vt:i4>
      </vt:variant>
      <vt:variant>
        <vt:i4>5</vt:i4>
      </vt:variant>
      <vt:variant>
        <vt:lpwstr/>
      </vt:variant>
      <vt:variant>
        <vt:lpwstr>_Toc438137008</vt:lpwstr>
      </vt:variant>
      <vt:variant>
        <vt:i4>1179711</vt:i4>
      </vt:variant>
      <vt:variant>
        <vt:i4>182</vt:i4>
      </vt:variant>
      <vt:variant>
        <vt:i4>0</vt:i4>
      </vt:variant>
      <vt:variant>
        <vt:i4>5</vt:i4>
      </vt:variant>
      <vt:variant>
        <vt:lpwstr/>
      </vt:variant>
      <vt:variant>
        <vt:lpwstr>_Toc438137007</vt:lpwstr>
      </vt:variant>
      <vt:variant>
        <vt:i4>1179711</vt:i4>
      </vt:variant>
      <vt:variant>
        <vt:i4>176</vt:i4>
      </vt:variant>
      <vt:variant>
        <vt:i4>0</vt:i4>
      </vt:variant>
      <vt:variant>
        <vt:i4>5</vt:i4>
      </vt:variant>
      <vt:variant>
        <vt:lpwstr/>
      </vt:variant>
      <vt:variant>
        <vt:lpwstr>_Toc438137006</vt:lpwstr>
      </vt:variant>
      <vt:variant>
        <vt:i4>1179711</vt:i4>
      </vt:variant>
      <vt:variant>
        <vt:i4>170</vt:i4>
      </vt:variant>
      <vt:variant>
        <vt:i4>0</vt:i4>
      </vt:variant>
      <vt:variant>
        <vt:i4>5</vt:i4>
      </vt:variant>
      <vt:variant>
        <vt:lpwstr/>
      </vt:variant>
      <vt:variant>
        <vt:lpwstr>_Toc438137005</vt:lpwstr>
      </vt:variant>
      <vt:variant>
        <vt:i4>1179711</vt:i4>
      </vt:variant>
      <vt:variant>
        <vt:i4>164</vt:i4>
      </vt:variant>
      <vt:variant>
        <vt:i4>0</vt:i4>
      </vt:variant>
      <vt:variant>
        <vt:i4>5</vt:i4>
      </vt:variant>
      <vt:variant>
        <vt:lpwstr/>
      </vt:variant>
      <vt:variant>
        <vt:lpwstr>_Toc438137004</vt:lpwstr>
      </vt:variant>
      <vt:variant>
        <vt:i4>1179711</vt:i4>
      </vt:variant>
      <vt:variant>
        <vt:i4>158</vt:i4>
      </vt:variant>
      <vt:variant>
        <vt:i4>0</vt:i4>
      </vt:variant>
      <vt:variant>
        <vt:i4>5</vt:i4>
      </vt:variant>
      <vt:variant>
        <vt:lpwstr/>
      </vt:variant>
      <vt:variant>
        <vt:lpwstr>_Toc438137003</vt:lpwstr>
      </vt:variant>
      <vt:variant>
        <vt:i4>1179711</vt:i4>
      </vt:variant>
      <vt:variant>
        <vt:i4>152</vt:i4>
      </vt:variant>
      <vt:variant>
        <vt:i4>0</vt:i4>
      </vt:variant>
      <vt:variant>
        <vt:i4>5</vt:i4>
      </vt:variant>
      <vt:variant>
        <vt:lpwstr/>
      </vt:variant>
      <vt:variant>
        <vt:lpwstr>_Toc438137002</vt:lpwstr>
      </vt:variant>
      <vt:variant>
        <vt:i4>1179711</vt:i4>
      </vt:variant>
      <vt:variant>
        <vt:i4>146</vt:i4>
      </vt:variant>
      <vt:variant>
        <vt:i4>0</vt:i4>
      </vt:variant>
      <vt:variant>
        <vt:i4>5</vt:i4>
      </vt:variant>
      <vt:variant>
        <vt:lpwstr/>
      </vt:variant>
      <vt:variant>
        <vt:lpwstr>_Toc438137001</vt:lpwstr>
      </vt:variant>
      <vt:variant>
        <vt:i4>1179711</vt:i4>
      </vt:variant>
      <vt:variant>
        <vt:i4>140</vt:i4>
      </vt:variant>
      <vt:variant>
        <vt:i4>0</vt:i4>
      </vt:variant>
      <vt:variant>
        <vt:i4>5</vt:i4>
      </vt:variant>
      <vt:variant>
        <vt:lpwstr/>
      </vt:variant>
      <vt:variant>
        <vt:lpwstr>_Toc438137000</vt:lpwstr>
      </vt:variant>
      <vt:variant>
        <vt:i4>1703990</vt:i4>
      </vt:variant>
      <vt:variant>
        <vt:i4>134</vt:i4>
      </vt:variant>
      <vt:variant>
        <vt:i4>0</vt:i4>
      </vt:variant>
      <vt:variant>
        <vt:i4>5</vt:i4>
      </vt:variant>
      <vt:variant>
        <vt:lpwstr/>
      </vt:variant>
      <vt:variant>
        <vt:lpwstr>_Toc438136999</vt:lpwstr>
      </vt:variant>
      <vt:variant>
        <vt:i4>1703990</vt:i4>
      </vt:variant>
      <vt:variant>
        <vt:i4>128</vt:i4>
      </vt:variant>
      <vt:variant>
        <vt:i4>0</vt:i4>
      </vt:variant>
      <vt:variant>
        <vt:i4>5</vt:i4>
      </vt:variant>
      <vt:variant>
        <vt:lpwstr/>
      </vt:variant>
      <vt:variant>
        <vt:lpwstr>_Toc438136998</vt:lpwstr>
      </vt:variant>
      <vt:variant>
        <vt:i4>1703990</vt:i4>
      </vt:variant>
      <vt:variant>
        <vt:i4>122</vt:i4>
      </vt:variant>
      <vt:variant>
        <vt:i4>0</vt:i4>
      </vt:variant>
      <vt:variant>
        <vt:i4>5</vt:i4>
      </vt:variant>
      <vt:variant>
        <vt:lpwstr/>
      </vt:variant>
      <vt:variant>
        <vt:lpwstr>_Toc438136997</vt:lpwstr>
      </vt:variant>
      <vt:variant>
        <vt:i4>1703990</vt:i4>
      </vt:variant>
      <vt:variant>
        <vt:i4>116</vt:i4>
      </vt:variant>
      <vt:variant>
        <vt:i4>0</vt:i4>
      </vt:variant>
      <vt:variant>
        <vt:i4>5</vt:i4>
      </vt:variant>
      <vt:variant>
        <vt:lpwstr/>
      </vt:variant>
      <vt:variant>
        <vt:lpwstr>_Toc438136996</vt:lpwstr>
      </vt:variant>
      <vt:variant>
        <vt:i4>1703990</vt:i4>
      </vt:variant>
      <vt:variant>
        <vt:i4>110</vt:i4>
      </vt:variant>
      <vt:variant>
        <vt:i4>0</vt:i4>
      </vt:variant>
      <vt:variant>
        <vt:i4>5</vt:i4>
      </vt:variant>
      <vt:variant>
        <vt:lpwstr/>
      </vt:variant>
      <vt:variant>
        <vt:lpwstr>_Toc438136995</vt:lpwstr>
      </vt:variant>
      <vt:variant>
        <vt:i4>1703990</vt:i4>
      </vt:variant>
      <vt:variant>
        <vt:i4>104</vt:i4>
      </vt:variant>
      <vt:variant>
        <vt:i4>0</vt:i4>
      </vt:variant>
      <vt:variant>
        <vt:i4>5</vt:i4>
      </vt:variant>
      <vt:variant>
        <vt:lpwstr/>
      </vt:variant>
      <vt:variant>
        <vt:lpwstr>_Toc438136994</vt:lpwstr>
      </vt:variant>
      <vt:variant>
        <vt:i4>1703990</vt:i4>
      </vt:variant>
      <vt:variant>
        <vt:i4>98</vt:i4>
      </vt:variant>
      <vt:variant>
        <vt:i4>0</vt:i4>
      </vt:variant>
      <vt:variant>
        <vt:i4>5</vt:i4>
      </vt:variant>
      <vt:variant>
        <vt:lpwstr/>
      </vt:variant>
      <vt:variant>
        <vt:lpwstr>_Toc438136993</vt:lpwstr>
      </vt:variant>
      <vt:variant>
        <vt:i4>1703990</vt:i4>
      </vt:variant>
      <vt:variant>
        <vt:i4>92</vt:i4>
      </vt:variant>
      <vt:variant>
        <vt:i4>0</vt:i4>
      </vt:variant>
      <vt:variant>
        <vt:i4>5</vt:i4>
      </vt:variant>
      <vt:variant>
        <vt:lpwstr/>
      </vt:variant>
      <vt:variant>
        <vt:lpwstr>_Toc438136992</vt:lpwstr>
      </vt:variant>
      <vt:variant>
        <vt:i4>1703990</vt:i4>
      </vt:variant>
      <vt:variant>
        <vt:i4>86</vt:i4>
      </vt:variant>
      <vt:variant>
        <vt:i4>0</vt:i4>
      </vt:variant>
      <vt:variant>
        <vt:i4>5</vt:i4>
      </vt:variant>
      <vt:variant>
        <vt:lpwstr/>
      </vt:variant>
      <vt:variant>
        <vt:lpwstr>_Toc438136991</vt:lpwstr>
      </vt:variant>
      <vt:variant>
        <vt:i4>1703990</vt:i4>
      </vt:variant>
      <vt:variant>
        <vt:i4>80</vt:i4>
      </vt:variant>
      <vt:variant>
        <vt:i4>0</vt:i4>
      </vt:variant>
      <vt:variant>
        <vt:i4>5</vt:i4>
      </vt:variant>
      <vt:variant>
        <vt:lpwstr/>
      </vt:variant>
      <vt:variant>
        <vt:lpwstr>_Toc438136990</vt:lpwstr>
      </vt:variant>
      <vt:variant>
        <vt:i4>1769526</vt:i4>
      </vt:variant>
      <vt:variant>
        <vt:i4>74</vt:i4>
      </vt:variant>
      <vt:variant>
        <vt:i4>0</vt:i4>
      </vt:variant>
      <vt:variant>
        <vt:i4>5</vt:i4>
      </vt:variant>
      <vt:variant>
        <vt:lpwstr/>
      </vt:variant>
      <vt:variant>
        <vt:lpwstr>_Toc438136989</vt:lpwstr>
      </vt:variant>
      <vt:variant>
        <vt:i4>1769526</vt:i4>
      </vt:variant>
      <vt:variant>
        <vt:i4>68</vt:i4>
      </vt:variant>
      <vt:variant>
        <vt:i4>0</vt:i4>
      </vt:variant>
      <vt:variant>
        <vt:i4>5</vt:i4>
      </vt:variant>
      <vt:variant>
        <vt:lpwstr/>
      </vt:variant>
      <vt:variant>
        <vt:lpwstr>_Toc438136988</vt:lpwstr>
      </vt:variant>
      <vt:variant>
        <vt:i4>1769526</vt:i4>
      </vt:variant>
      <vt:variant>
        <vt:i4>62</vt:i4>
      </vt:variant>
      <vt:variant>
        <vt:i4>0</vt:i4>
      </vt:variant>
      <vt:variant>
        <vt:i4>5</vt:i4>
      </vt:variant>
      <vt:variant>
        <vt:lpwstr/>
      </vt:variant>
      <vt:variant>
        <vt:lpwstr>_Toc438136987</vt:lpwstr>
      </vt:variant>
      <vt:variant>
        <vt:i4>1769526</vt:i4>
      </vt:variant>
      <vt:variant>
        <vt:i4>56</vt:i4>
      </vt:variant>
      <vt:variant>
        <vt:i4>0</vt:i4>
      </vt:variant>
      <vt:variant>
        <vt:i4>5</vt:i4>
      </vt:variant>
      <vt:variant>
        <vt:lpwstr/>
      </vt:variant>
      <vt:variant>
        <vt:lpwstr>_Toc438136986</vt:lpwstr>
      </vt:variant>
      <vt:variant>
        <vt:i4>1769526</vt:i4>
      </vt:variant>
      <vt:variant>
        <vt:i4>50</vt:i4>
      </vt:variant>
      <vt:variant>
        <vt:i4>0</vt:i4>
      </vt:variant>
      <vt:variant>
        <vt:i4>5</vt:i4>
      </vt:variant>
      <vt:variant>
        <vt:lpwstr/>
      </vt:variant>
      <vt:variant>
        <vt:lpwstr>_Toc438136985</vt:lpwstr>
      </vt:variant>
      <vt:variant>
        <vt:i4>1769526</vt:i4>
      </vt:variant>
      <vt:variant>
        <vt:i4>44</vt:i4>
      </vt:variant>
      <vt:variant>
        <vt:i4>0</vt:i4>
      </vt:variant>
      <vt:variant>
        <vt:i4>5</vt:i4>
      </vt:variant>
      <vt:variant>
        <vt:lpwstr/>
      </vt:variant>
      <vt:variant>
        <vt:lpwstr>_Toc438136984</vt:lpwstr>
      </vt:variant>
      <vt:variant>
        <vt:i4>1769526</vt:i4>
      </vt:variant>
      <vt:variant>
        <vt:i4>38</vt:i4>
      </vt:variant>
      <vt:variant>
        <vt:i4>0</vt:i4>
      </vt:variant>
      <vt:variant>
        <vt:i4>5</vt:i4>
      </vt:variant>
      <vt:variant>
        <vt:lpwstr/>
      </vt:variant>
      <vt:variant>
        <vt:lpwstr>_Toc438136983</vt:lpwstr>
      </vt:variant>
      <vt:variant>
        <vt:i4>1769526</vt:i4>
      </vt:variant>
      <vt:variant>
        <vt:i4>32</vt:i4>
      </vt:variant>
      <vt:variant>
        <vt:i4>0</vt:i4>
      </vt:variant>
      <vt:variant>
        <vt:i4>5</vt:i4>
      </vt:variant>
      <vt:variant>
        <vt:lpwstr/>
      </vt:variant>
      <vt:variant>
        <vt:lpwstr>_Toc438136982</vt:lpwstr>
      </vt:variant>
      <vt:variant>
        <vt:i4>1769526</vt:i4>
      </vt:variant>
      <vt:variant>
        <vt:i4>26</vt:i4>
      </vt:variant>
      <vt:variant>
        <vt:i4>0</vt:i4>
      </vt:variant>
      <vt:variant>
        <vt:i4>5</vt:i4>
      </vt:variant>
      <vt:variant>
        <vt:lpwstr/>
      </vt:variant>
      <vt:variant>
        <vt:lpwstr>_Toc438136981</vt:lpwstr>
      </vt:variant>
      <vt:variant>
        <vt:i4>1769526</vt:i4>
      </vt:variant>
      <vt:variant>
        <vt:i4>20</vt:i4>
      </vt:variant>
      <vt:variant>
        <vt:i4>0</vt:i4>
      </vt:variant>
      <vt:variant>
        <vt:i4>5</vt:i4>
      </vt:variant>
      <vt:variant>
        <vt:lpwstr/>
      </vt:variant>
      <vt:variant>
        <vt:lpwstr>_Toc438136980</vt:lpwstr>
      </vt:variant>
      <vt:variant>
        <vt:i4>1310774</vt:i4>
      </vt:variant>
      <vt:variant>
        <vt:i4>14</vt:i4>
      </vt:variant>
      <vt:variant>
        <vt:i4>0</vt:i4>
      </vt:variant>
      <vt:variant>
        <vt:i4>5</vt:i4>
      </vt:variant>
      <vt:variant>
        <vt:lpwstr/>
      </vt:variant>
      <vt:variant>
        <vt:lpwstr>_Toc438136979</vt:lpwstr>
      </vt:variant>
      <vt:variant>
        <vt:i4>1310774</vt:i4>
      </vt:variant>
      <vt:variant>
        <vt:i4>8</vt:i4>
      </vt:variant>
      <vt:variant>
        <vt:i4>0</vt:i4>
      </vt:variant>
      <vt:variant>
        <vt:i4>5</vt:i4>
      </vt:variant>
      <vt:variant>
        <vt:lpwstr/>
      </vt:variant>
      <vt:variant>
        <vt:lpwstr>_Toc438136978</vt:lpwstr>
      </vt:variant>
      <vt:variant>
        <vt:i4>1310774</vt:i4>
      </vt:variant>
      <vt:variant>
        <vt:i4>2</vt:i4>
      </vt:variant>
      <vt:variant>
        <vt:i4>0</vt:i4>
      </vt:variant>
      <vt:variant>
        <vt:i4>5</vt:i4>
      </vt:variant>
      <vt:variant>
        <vt:lpwstr/>
      </vt:variant>
      <vt:variant>
        <vt:lpwstr>_Toc438136977</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Павел Лысый</dc:creator>
  <cp:keywords/>
  <cp:lastModifiedBy>Павел Лысый</cp:lastModifiedBy>
  <cp:revision>32</cp:revision>
  <cp:lastPrinted>2015-12-03T15:30:00Z</cp:lastPrinted>
  <dcterms:created xsi:type="dcterms:W3CDTF">2021-05-06T16:04:00Z</dcterms:created>
  <dcterms:modified xsi:type="dcterms:W3CDTF">2021-05-26T22:14:00Z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(#S1.#E1)</vt:lpwstr>
  </property>
</Properties>
</file>